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18C" w:rsidRPr="00A5718C" w:rsidRDefault="00A5718C" w:rsidP="00AD0527">
      <w:pPr>
        <w:pStyle w:val="Goiburua"/>
        <w:rPr>
          <w:rFonts w:ascii="Futura Md BT" w:hAnsi="Futura Md BT"/>
          <w:b w:val="0"/>
          <w:lang w:val="eu-ES"/>
        </w:rPr>
      </w:pPr>
      <w:r w:rsidRPr="00A5718C">
        <w:rPr>
          <w:rFonts w:ascii="Futura Md BT" w:hAnsi="Futura Md BT"/>
          <w:b w:val="0"/>
          <w:lang w:val="eu-ES"/>
        </w:rPr>
        <w:t>2019ko abenduaren 27an OSOKO BIlkuraren hitzez hitzeko transkripzioa</w:t>
      </w:r>
    </w:p>
    <w:p w:rsidR="00A5718C" w:rsidRPr="000138D8" w:rsidRDefault="00A5718C" w:rsidP="00AD0527">
      <w:pPr>
        <w:rPr>
          <w:lang w:val="eu-ES"/>
        </w:rPr>
      </w:pPr>
    </w:p>
    <w:p w:rsidR="00A5718C" w:rsidRPr="000138D8" w:rsidRDefault="00A5718C" w:rsidP="00AD0527">
      <w:pPr>
        <w:rPr>
          <w:lang w:val="eu-ES"/>
        </w:rPr>
      </w:pPr>
    </w:p>
    <w:p w:rsidR="00A5718C" w:rsidRPr="000138D8" w:rsidRDefault="00A5718C" w:rsidP="00AD0527">
      <w:pPr>
        <w:pStyle w:val="anotaciones0"/>
        <w:rPr>
          <w:lang w:val="eu-ES"/>
        </w:rPr>
      </w:pPr>
      <w:r w:rsidRPr="000138D8">
        <w:rPr>
          <w:lang w:val="eu-ES"/>
        </w:rPr>
        <w:t>Goizeko bederatziak eta hogeita hama</w:t>
      </w:r>
      <w:r>
        <w:rPr>
          <w:lang w:val="eu-ES"/>
        </w:rPr>
        <w:t>h</w:t>
      </w:r>
      <w:r w:rsidRPr="000138D8">
        <w:rPr>
          <w:lang w:val="eu-ES"/>
        </w:rPr>
        <w:t>i</w:t>
      </w:r>
      <w:r>
        <w:rPr>
          <w:lang w:val="eu-ES"/>
        </w:rPr>
        <w:t>ru</w:t>
      </w:r>
      <w:r w:rsidRPr="000138D8">
        <w:rPr>
          <w:lang w:val="eu-ES"/>
        </w:rPr>
        <w:t>an hasi da bilkura.</w:t>
      </w:r>
    </w:p>
    <w:p w:rsidR="00A5718C" w:rsidRPr="000138D8" w:rsidRDefault="00A5718C" w:rsidP="00AD0527">
      <w:pPr>
        <w:pStyle w:val="Texto"/>
        <w:rPr>
          <w:lang w:val="eu-ES"/>
        </w:rPr>
      </w:pPr>
    </w:p>
    <w:p w:rsidR="00A5718C" w:rsidRPr="000138D8" w:rsidRDefault="00A5718C" w:rsidP="00AD0527">
      <w:pPr>
        <w:pStyle w:val="Texto"/>
        <w:rPr>
          <w:lang w:val="eu-ES"/>
        </w:rPr>
      </w:pPr>
    </w:p>
    <w:p w:rsidR="00A5718C" w:rsidRPr="00D06C83" w:rsidRDefault="00A5718C" w:rsidP="00AD0527">
      <w:pPr>
        <w:pStyle w:val="Texto"/>
        <w:rPr>
          <w:lang w:val="eu-ES"/>
        </w:rPr>
      </w:pPr>
      <w:r w:rsidRPr="00D06C83">
        <w:rPr>
          <w:rFonts w:ascii="Futura Md BT" w:hAnsi="Futura Md BT"/>
          <w:lang w:val="eu-ES"/>
        </w:rPr>
        <w:t>LEHENDAKARIAK</w:t>
      </w:r>
      <w:r w:rsidRPr="00D06C83">
        <w:rPr>
          <w:lang w:val="eu-ES"/>
        </w:rPr>
        <w:t xml:space="preserve"> (Tejeria Otermin): Egun on guztioi, </w:t>
      </w:r>
      <w:r>
        <w:rPr>
          <w:lang w:val="eu-ES"/>
        </w:rPr>
        <w:t xml:space="preserve">osoko bilkurari </w:t>
      </w:r>
      <w:r w:rsidRPr="00D06C83">
        <w:rPr>
          <w:lang w:val="eu-ES"/>
        </w:rPr>
        <w:t>hasiera emango diogu</w:t>
      </w:r>
      <w:r>
        <w:rPr>
          <w:lang w:val="eu-ES"/>
        </w:rPr>
        <w:t>. G</w:t>
      </w:r>
      <w:r w:rsidRPr="00D06C83">
        <w:rPr>
          <w:lang w:val="eu-ES"/>
        </w:rPr>
        <w:t>ai bakarra</w:t>
      </w:r>
      <w:r>
        <w:rPr>
          <w:lang w:val="eu-ES"/>
        </w:rPr>
        <w:t>:</w:t>
      </w:r>
      <w:r w:rsidRPr="00D06C83">
        <w:rPr>
          <w:lang w:val="eu-ES"/>
        </w:rPr>
        <w:t xml:space="preserve"> "Ogasun eta Aurrekontu Batzordearen irizpena, Euskal Autonomia Erkidegoko 2020. urteko Aurrekontu Orokorrak onartzen dituen lege-proiektuari buruz. Eztabaida eta behin betiko ebazpena".</w:t>
      </w:r>
    </w:p>
    <w:p w:rsidR="00A5718C" w:rsidRPr="00D06C83" w:rsidRDefault="00A5718C" w:rsidP="00AD0527">
      <w:pPr>
        <w:pStyle w:val="Texto"/>
        <w:rPr>
          <w:lang w:val="eu-ES"/>
        </w:rPr>
      </w:pPr>
    </w:p>
    <w:p w:rsidR="00A5718C" w:rsidRPr="00457FDC" w:rsidRDefault="00A5718C" w:rsidP="00AD0527">
      <w:pPr>
        <w:pStyle w:val="Texto"/>
        <w:rPr>
          <w:lang w:val="eu-ES"/>
        </w:rPr>
      </w:pPr>
      <w:r w:rsidRPr="00457FDC">
        <w:rPr>
          <w:lang w:val="eu-ES"/>
        </w:rPr>
        <w:t>Honako hau izango da irizpenaren eztabaida egiteko erabiliko den prozedura:</w:t>
      </w:r>
    </w:p>
    <w:p w:rsidR="00A5718C" w:rsidRPr="00457FDC" w:rsidRDefault="00A5718C" w:rsidP="00AD0527">
      <w:pPr>
        <w:pStyle w:val="Texto"/>
        <w:rPr>
          <w:lang w:val="eu-ES"/>
        </w:rPr>
      </w:pPr>
    </w:p>
    <w:p w:rsidR="00A5718C" w:rsidRPr="00457FDC" w:rsidRDefault="00A5718C" w:rsidP="00AD0527">
      <w:pPr>
        <w:pStyle w:val="Texto"/>
        <w:rPr>
          <w:lang w:val="eu-ES"/>
        </w:rPr>
      </w:pPr>
      <w:r w:rsidRPr="00457FDC">
        <w:rPr>
          <w:lang w:val="eu-ES"/>
        </w:rPr>
        <w:t>Lehenengo, taldeen lehen txanda egingo da, 30 minutukoa, txikitik handira, taldeek azaldu dezaten zer posizio duten egindako irizpenari buruz, bai eta zuzenketarik erreserbatu badute, zer arrazoi eduki dituzten erreserbatzeko. Erantzuteko txanda 10 minutukoa izango da.</w:t>
      </w:r>
    </w:p>
    <w:p w:rsidR="00A5718C" w:rsidRPr="00457FDC" w:rsidRDefault="00A5718C" w:rsidP="00AD0527">
      <w:pPr>
        <w:pStyle w:val="Texto"/>
        <w:rPr>
          <w:lang w:val="eu-ES"/>
        </w:rPr>
      </w:pPr>
    </w:p>
    <w:p w:rsidR="00A5718C" w:rsidRDefault="00A5718C" w:rsidP="00AD0527">
      <w:pPr>
        <w:pStyle w:val="Texto"/>
        <w:rPr>
          <w:lang w:val="eu-ES"/>
        </w:rPr>
      </w:pPr>
      <w:r w:rsidRPr="00457FDC">
        <w:rPr>
          <w:lang w:val="eu-ES"/>
        </w:rPr>
        <w:t>Eztabaida bukatuta, partidei egindako zuzenketarik erreserbatu direnak bozkatuko dira, taldeen arabera bilduta. Nolanahi ere, talderen batek eskat</w:t>
      </w:r>
      <w:r>
        <w:rPr>
          <w:lang w:val="eu-ES"/>
        </w:rPr>
        <w:t>zen badu zuzenketaren bat apartatzea,</w:t>
      </w:r>
      <w:r w:rsidRPr="00457FDC">
        <w:rPr>
          <w:lang w:val="eu-ES"/>
        </w:rPr>
        <w:t xml:space="preserve"> h</w:t>
      </w:r>
      <w:r>
        <w:rPr>
          <w:lang w:val="eu-ES"/>
        </w:rPr>
        <w:t>orrela</w:t>
      </w:r>
      <w:r w:rsidRPr="00457FDC">
        <w:rPr>
          <w:lang w:val="eu-ES"/>
        </w:rPr>
        <w:t xml:space="preserve"> egingo da.</w:t>
      </w:r>
    </w:p>
    <w:p w:rsidR="00A5718C" w:rsidRDefault="00A5718C" w:rsidP="00AD0527">
      <w:pPr>
        <w:pStyle w:val="Texto"/>
        <w:rPr>
          <w:lang w:val="eu-ES"/>
        </w:rPr>
      </w:pPr>
    </w:p>
    <w:p w:rsidR="00A5718C" w:rsidRPr="00457FDC" w:rsidRDefault="00A5718C" w:rsidP="00AD0527">
      <w:pPr>
        <w:pStyle w:val="Texto"/>
        <w:rPr>
          <w:lang w:val="eu-ES"/>
        </w:rPr>
      </w:pPr>
      <w:r w:rsidRPr="00457FDC">
        <w:rPr>
          <w:lang w:val="eu-ES"/>
        </w:rPr>
        <w:t>Gero, aurrekontuaren gastuen laburpenak jasotzen dituzten laukiak eta eranskinak bozkatuko dira, batzordeko eztabaidan onetsi diren aldaketak sartuta.</w:t>
      </w:r>
    </w:p>
    <w:p w:rsidR="00A5718C" w:rsidRPr="00457FDC" w:rsidRDefault="00A5718C" w:rsidP="00AD0527">
      <w:pPr>
        <w:pStyle w:val="Texto"/>
        <w:rPr>
          <w:lang w:val="eu-ES"/>
        </w:rPr>
      </w:pPr>
    </w:p>
    <w:p w:rsidR="00A5718C" w:rsidRDefault="00A5718C" w:rsidP="00AD0527">
      <w:pPr>
        <w:pStyle w:val="Texto"/>
        <w:rPr>
          <w:lang w:val="eu-ES"/>
        </w:rPr>
      </w:pPr>
      <w:r w:rsidRPr="00457FDC">
        <w:rPr>
          <w:lang w:val="eu-ES"/>
        </w:rPr>
        <w:t>Artikuluei aurkeztu zaizkien zuzenketei dagokienez, lehendabizi bozkatuko dira Euskal Legebi</w:t>
      </w:r>
      <w:r>
        <w:rPr>
          <w:lang w:val="eu-ES"/>
        </w:rPr>
        <w:t>lt</w:t>
      </w:r>
      <w:r w:rsidRPr="00457FDC">
        <w:rPr>
          <w:lang w:val="eu-ES"/>
        </w:rPr>
        <w:t>zar Talde Popularrak aurkeztutako zuzenketak</w:t>
      </w:r>
      <w:r>
        <w:rPr>
          <w:lang w:val="eu-ES"/>
        </w:rPr>
        <w:t>,</w:t>
      </w:r>
      <w:r w:rsidRPr="00457FDC">
        <w:rPr>
          <w:lang w:val="eu-ES"/>
        </w:rPr>
        <w:t xml:space="preserve"> eta</w:t>
      </w:r>
      <w:r>
        <w:rPr>
          <w:lang w:val="eu-ES"/>
        </w:rPr>
        <w:t>,</w:t>
      </w:r>
      <w:r w:rsidRPr="00457FDC">
        <w:rPr>
          <w:lang w:val="eu-ES"/>
        </w:rPr>
        <w:t xml:space="preserve"> jarraian</w:t>
      </w:r>
      <w:r>
        <w:rPr>
          <w:lang w:val="eu-ES"/>
        </w:rPr>
        <w:t>,</w:t>
      </w:r>
      <w:r w:rsidRPr="00457FDC">
        <w:rPr>
          <w:lang w:val="eu-ES"/>
        </w:rPr>
        <w:t xml:space="preserve"> EH Bildu tal</w:t>
      </w:r>
      <w:r>
        <w:rPr>
          <w:lang w:val="eu-ES"/>
        </w:rPr>
        <w:t>deak aurkeztu dituen zuzenketak.</w:t>
      </w:r>
      <w:r w:rsidRPr="00457FDC">
        <w:rPr>
          <w:lang w:val="eu-ES"/>
        </w:rPr>
        <w:t xml:space="preserve"> Eta, amaitzeko, bozkatuko ditugu irizpenaren gainerako artikuluak, eranskinak eta legearen izenburua.</w:t>
      </w:r>
    </w:p>
    <w:p w:rsidR="00A5718C" w:rsidRDefault="00A5718C" w:rsidP="00AD0527">
      <w:pPr>
        <w:pStyle w:val="Texto"/>
        <w:rPr>
          <w:lang w:val="eu-ES"/>
        </w:rPr>
      </w:pPr>
    </w:p>
    <w:p w:rsidR="00A5718C" w:rsidRDefault="00A5718C" w:rsidP="00AD0527">
      <w:pPr>
        <w:pStyle w:val="Texto"/>
        <w:rPr>
          <w:lang w:val="eu-ES"/>
        </w:rPr>
      </w:pPr>
      <w:r w:rsidRPr="00353B56">
        <w:rPr>
          <w:lang w:val="eu-ES"/>
        </w:rPr>
        <w:t>Azalpen hauek eginda, eztabaidari ekingo diogu.</w:t>
      </w:r>
    </w:p>
    <w:p w:rsidR="00A5718C" w:rsidRDefault="00A5718C" w:rsidP="00AD0527">
      <w:pPr>
        <w:pStyle w:val="Texto"/>
        <w:rPr>
          <w:lang w:val="eu-ES"/>
        </w:rPr>
      </w:pPr>
    </w:p>
    <w:p w:rsidR="00A5718C" w:rsidRDefault="00A5718C" w:rsidP="00AD0527">
      <w:pPr>
        <w:pStyle w:val="Texto"/>
        <w:rPr>
          <w:lang w:val="eu-ES"/>
        </w:rPr>
      </w:pPr>
      <w:r w:rsidRPr="00353B56">
        <w:rPr>
          <w:lang w:val="eu-ES"/>
        </w:rPr>
        <w:t>Euskal Talde Popularraren ordezkaria, Damborenea jauna, zurea da hitza.</w:t>
      </w:r>
    </w:p>
    <w:p w:rsidR="00A5718C" w:rsidRDefault="00A5718C" w:rsidP="00AD0527">
      <w:pPr>
        <w:pStyle w:val="Texto"/>
        <w:rPr>
          <w:lang w:val="eu-ES"/>
        </w:rPr>
      </w:pPr>
    </w:p>
    <w:p w:rsidR="00A5718C" w:rsidRPr="00D57A6E" w:rsidRDefault="00A5718C" w:rsidP="00AD0527">
      <w:pPr>
        <w:pStyle w:val="Texto"/>
        <w:rPr>
          <w:lang w:val="es-ES"/>
        </w:rPr>
      </w:pPr>
    </w:p>
    <w:p w:rsidR="00A5718C" w:rsidRDefault="00A5718C" w:rsidP="00AD0527">
      <w:pPr>
        <w:pStyle w:val="Texto"/>
        <w:rPr>
          <w:lang w:val="es-ES"/>
        </w:rPr>
      </w:pPr>
      <w:r w:rsidRPr="00D57A6E">
        <w:rPr>
          <w:rFonts w:ascii="Futura Md BT" w:hAnsi="Futura Md BT"/>
          <w:lang w:val="es-ES"/>
        </w:rPr>
        <w:t>DAMBORENEA BASTERRECHEA</w:t>
      </w:r>
      <w:r w:rsidRPr="00D57A6E">
        <w:rPr>
          <w:lang w:val="es-ES"/>
        </w:rPr>
        <w:t xml:space="preserve"> jaunak: Muchas gracias</w:t>
      </w:r>
      <w:r>
        <w:rPr>
          <w:lang w:val="es-ES"/>
        </w:rPr>
        <w:t>,</w:t>
      </w:r>
      <w:r w:rsidRPr="00D57A6E">
        <w:rPr>
          <w:lang w:val="es-ES"/>
        </w:rPr>
        <w:t xml:space="preserve"> señora presidenta</w:t>
      </w:r>
      <w:r>
        <w:rPr>
          <w:lang w:val="es-ES"/>
        </w:rPr>
        <w:t>. S</w:t>
      </w:r>
      <w:r w:rsidRPr="00D57A6E">
        <w:rPr>
          <w:lang w:val="es-ES"/>
        </w:rPr>
        <w:t>eñor lehe</w:t>
      </w:r>
      <w:r>
        <w:rPr>
          <w:lang w:val="es-ES"/>
        </w:rPr>
        <w:t>ndakari, miembros del Gobierno.</w:t>
      </w:r>
    </w:p>
    <w:p w:rsidR="00A5718C" w:rsidRDefault="00A5718C" w:rsidP="00AD0527">
      <w:pPr>
        <w:pStyle w:val="Texto"/>
        <w:rPr>
          <w:lang w:val="es-ES"/>
        </w:rPr>
      </w:pPr>
    </w:p>
    <w:p w:rsidR="00A5718C" w:rsidRDefault="00A5718C" w:rsidP="00AD0527">
      <w:pPr>
        <w:pStyle w:val="Texto"/>
        <w:rPr>
          <w:lang w:val="es-ES"/>
        </w:rPr>
      </w:pPr>
      <w:r w:rsidRPr="00D57A6E">
        <w:rPr>
          <w:lang w:val="es-ES"/>
        </w:rPr>
        <w:t>Bueno, hoy asistimos al debate del último presupuesto de esta legislatura</w:t>
      </w:r>
      <w:r>
        <w:rPr>
          <w:lang w:val="es-ES"/>
        </w:rPr>
        <w:t>,</w:t>
      </w:r>
      <w:r w:rsidRPr="00D57A6E">
        <w:rPr>
          <w:lang w:val="es-ES"/>
        </w:rPr>
        <w:t xml:space="preserve"> y que va a haber presupuesto gracias al pacto que el Gobierno tiene con el grupo de Elkarrekin</w:t>
      </w:r>
      <w:r>
        <w:rPr>
          <w:lang w:val="es-ES"/>
        </w:rPr>
        <w:t xml:space="preserve"> Podemos</w:t>
      </w:r>
      <w:r w:rsidRPr="00D57A6E">
        <w:rPr>
          <w:lang w:val="es-ES"/>
        </w:rPr>
        <w:t xml:space="preserve">. </w:t>
      </w:r>
    </w:p>
    <w:p w:rsidR="00A5718C" w:rsidRDefault="00A5718C" w:rsidP="00AD0527">
      <w:pPr>
        <w:pStyle w:val="Texto"/>
        <w:rPr>
          <w:lang w:val="es-ES"/>
        </w:rPr>
      </w:pPr>
    </w:p>
    <w:p w:rsidR="00A5718C" w:rsidRDefault="00A5718C" w:rsidP="00AD0527">
      <w:pPr>
        <w:pStyle w:val="Texto"/>
        <w:rPr>
          <w:lang w:val="es-ES"/>
        </w:rPr>
      </w:pPr>
      <w:r w:rsidRPr="00D57A6E">
        <w:rPr>
          <w:lang w:val="es-ES"/>
        </w:rPr>
        <w:t>Sin embargo, la legislatura comenzó con acuerdos distintos con el Partido Popular, acuerdos tanto en el País Vasco como en España. Esos acuerdos dieron algunos frutos, como fueron la estabilidad en los dos sitios, el acuerdo del Cupo</w:t>
      </w:r>
      <w:r>
        <w:rPr>
          <w:lang w:val="es-ES"/>
        </w:rPr>
        <w:t>,</w:t>
      </w:r>
      <w:r w:rsidRPr="00D57A6E">
        <w:rPr>
          <w:lang w:val="es-ES"/>
        </w:rPr>
        <w:t xml:space="preserve"> que el tren de alta velocidad llegar</w:t>
      </w:r>
      <w:r>
        <w:rPr>
          <w:lang w:val="es-ES"/>
        </w:rPr>
        <w:t>a</w:t>
      </w:r>
      <w:r w:rsidRPr="00D57A6E">
        <w:rPr>
          <w:lang w:val="es-ES"/>
        </w:rPr>
        <w:t xml:space="preserve"> al País Vasco en el año 2023 soterrado en Vitoria y en Bilbao</w:t>
      </w:r>
      <w:r>
        <w:rPr>
          <w:lang w:val="es-ES"/>
        </w:rPr>
        <w:t>,</w:t>
      </w:r>
      <w:r w:rsidRPr="00D57A6E">
        <w:rPr>
          <w:lang w:val="es-ES"/>
        </w:rPr>
        <w:t xml:space="preserve"> la reforma del</w:t>
      </w:r>
      <w:r>
        <w:rPr>
          <w:lang w:val="es-ES"/>
        </w:rPr>
        <w:t xml:space="preserve"> Impuesto de Sociedades, el</w:t>
      </w:r>
      <w:r w:rsidRPr="00D57A6E">
        <w:rPr>
          <w:lang w:val="es-ES"/>
        </w:rPr>
        <w:t xml:space="preserve"> </w:t>
      </w:r>
      <w:r>
        <w:rPr>
          <w:lang w:val="es-ES"/>
        </w:rPr>
        <w:t>sot</w:t>
      </w:r>
      <w:r w:rsidRPr="00D57A6E">
        <w:rPr>
          <w:lang w:val="es-ES"/>
        </w:rPr>
        <w:t>erramiento de trenes en la Margen Izquierda y se aprobaron varias ley</w:t>
      </w:r>
      <w:r>
        <w:rPr>
          <w:lang w:val="es-ES"/>
        </w:rPr>
        <w:t>es de este Parlamento, como la Ley de P</w:t>
      </w:r>
      <w:r w:rsidRPr="00D57A6E">
        <w:rPr>
          <w:lang w:val="es-ES"/>
        </w:rPr>
        <w:t>uertos</w:t>
      </w:r>
      <w:r>
        <w:rPr>
          <w:lang w:val="es-ES"/>
        </w:rPr>
        <w:t>, p</w:t>
      </w:r>
      <w:r w:rsidRPr="00D57A6E">
        <w:rPr>
          <w:lang w:val="es-ES"/>
        </w:rPr>
        <w:t>or ejemplo, por primera vez desde que tenemos Estatuto de Autonomía</w:t>
      </w:r>
      <w:r>
        <w:rPr>
          <w:lang w:val="es-ES"/>
        </w:rPr>
        <w:t>.</w:t>
      </w:r>
    </w:p>
    <w:p w:rsidR="00A5718C" w:rsidRDefault="00A5718C" w:rsidP="00AD0527">
      <w:pPr>
        <w:pStyle w:val="Texto"/>
        <w:rPr>
          <w:lang w:val="es-ES"/>
        </w:rPr>
      </w:pPr>
    </w:p>
    <w:p w:rsidR="00A5718C" w:rsidRDefault="00A5718C" w:rsidP="00AD0527">
      <w:pPr>
        <w:pStyle w:val="Texto"/>
        <w:rPr>
          <w:lang w:val="es-ES"/>
        </w:rPr>
      </w:pPr>
      <w:r>
        <w:rPr>
          <w:lang w:val="es-ES"/>
        </w:rPr>
        <w:t>S</w:t>
      </w:r>
      <w:r w:rsidRPr="00D57A6E">
        <w:rPr>
          <w:lang w:val="es-ES"/>
        </w:rPr>
        <w:t>e crecía más o menos sobre el 3</w:t>
      </w:r>
      <w:r>
        <w:rPr>
          <w:lang w:val="es-ES"/>
        </w:rPr>
        <w:t xml:space="preserve"> </w:t>
      </w:r>
      <w:r w:rsidRPr="00D57A6E">
        <w:rPr>
          <w:lang w:val="es-ES"/>
        </w:rPr>
        <w:t>% y se creaba empleo, en fin, de bastante más calidad que el que se crea</w:t>
      </w:r>
      <w:r>
        <w:rPr>
          <w:lang w:val="es-ES"/>
        </w:rPr>
        <w:t xml:space="preserve"> ahora, pero el </w:t>
      </w:r>
      <w:r w:rsidRPr="00D57A6E">
        <w:rPr>
          <w:lang w:val="es-ES"/>
        </w:rPr>
        <w:t>Partido Nacionalista Vasco y el Gobierno Vasco decidieron cambiar de socios a los dos años</w:t>
      </w:r>
      <w:r>
        <w:rPr>
          <w:lang w:val="es-ES"/>
        </w:rPr>
        <w:t xml:space="preserve"> y la </w:t>
      </w:r>
      <w:r w:rsidRPr="00D57A6E">
        <w:rPr>
          <w:lang w:val="es-ES"/>
        </w:rPr>
        <w:t>excusa fue una sentencia por corrupción en un ayuntamiento de Madrid por un tema de hacía 15 años</w:t>
      </w:r>
      <w:r>
        <w:rPr>
          <w:lang w:val="es-ES"/>
        </w:rPr>
        <w:t xml:space="preserve"> que no afectaba para nada a</w:t>
      </w:r>
      <w:r w:rsidRPr="00D57A6E">
        <w:rPr>
          <w:lang w:val="es-ES"/>
        </w:rPr>
        <w:t xml:space="preserve">l Gobierno de España. Y </w:t>
      </w:r>
      <w:r>
        <w:rPr>
          <w:lang w:val="es-ES"/>
        </w:rPr>
        <w:t>het</w:t>
      </w:r>
      <w:r w:rsidRPr="00D57A6E">
        <w:rPr>
          <w:lang w:val="es-ES"/>
        </w:rPr>
        <w:t xml:space="preserve">e aquí que casualmente hace una semana conocemos una sentencia por corrupción </w:t>
      </w:r>
      <w:r w:rsidRPr="00D57A6E">
        <w:rPr>
          <w:lang w:val="es-ES"/>
        </w:rPr>
        <w:lastRenderedPageBreak/>
        <w:t xml:space="preserve">en el País Vasco que afecta a la Diputación de Álava y </w:t>
      </w:r>
      <w:r>
        <w:rPr>
          <w:lang w:val="es-ES"/>
        </w:rPr>
        <w:t>a</w:t>
      </w:r>
      <w:r w:rsidRPr="00D57A6E">
        <w:rPr>
          <w:lang w:val="es-ES"/>
        </w:rPr>
        <w:t>l Gobierno Vasco</w:t>
      </w:r>
      <w:r>
        <w:rPr>
          <w:lang w:val="es-ES"/>
        </w:rPr>
        <w:t>, y yo no sé si la señora Mendí</w:t>
      </w:r>
      <w:r w:rsidRPr="00D57A6E">
        <w:rPr>
          <w:lang w:val="es-ES"/>
        </w:rPr>
        <w:t>a está preparando una moción de censura, pero quizá sería lo que procediera</w:t>
      </w:r>
      <w:r>
        <w:rPr>
          <w:lang w:val="es-ES"/>
        </w:rPr>
        <w:t xml:space="preserve"> v</w:t>
      </w:r>
      <w:r w:rsidRPr="00D57A6E">
        <w:rPr>
          <w:lang w:val="es-ES"/>
        </w:rPr>
        <w:t xml:space="preserve">isto lo que se hizo en otros sitios. </w:t>
      </w:r>
    </w:p>
    <w:p w:rsidR="00A5718C" w:rsidRDefault="00A5718C" w:rsidP="00AD0527">
      <w:pPr>
        <w:pStyle w:val="Texto"/>
        <w:rPr>
          <w:lang w:val="es-ES"/>
        </w:rPr>
      </w:pPr>
    </w:p>
    <w:p w:rsidR="00A5718C" w:rsidRDefault="00A5718C" w:rsidP="00AD0527">
      <w:pPr>
        <w:pStyle w:val="Texto"/>
        <w:rPr>
          <w:lang w:val="es-ES"/>
        </w:rPr>
      </w:pPr>
      <w:r w:rsidRPr="00D57A6E">
        <w:rPr>
          <w:lang w:val="es-ES"/>
        </w:rPr>
        <w:t xml:space="preserve">En cualquier caso, </w:t>
      </w:r>
      <w:r>
        <w:rPr>
          <w:lang w:val="es-ES"/>
        </w:rPr>
        <w:t>el</w:t>
      </w:r>
      <w:r w:rsidRPr="00D57A6E">
        <w:rPr>
          <w:lang w:val="es-ES"/>
        </w:rPr>
        <w:t xml:space="preserve"> Partido Nacionalista Vasco, el Gobierno Vasco e</w:t>
      </w:r>
      <w:r>
        <w:rPr>
          <w:lang w:val="es-ES"/>
        </w:rPr>
        <w:t xml:space="preserve">n </w:t>
      </w:r>
      <w:r w:rsidRPr="00D57A6E">
        <w:rPr>
          <w:lang w:val="es-ES"/>
        </w:rPr>
        <w:t xml:space="preserve">este cambio de socios, además de incorporar al Partido Socialista incorporaron a </w:t>
      </w:r>
      <w:r>
        <w:rPr>
          <w:lang w:val="es-ES"/>
        </w:rPr>
        <w:t>EH</w:t>
      </w:r>
      <w:r w:rsidRPr="00D57A6E">
        <w:rPr>
          <w:lang w:val="es-ES"/>
        </w:rPr>
        <w:t xml:space="preserve"> Bildu</w:t>
      </w:r>
      <w:r>
        <w:rPr>
          <w:lang w:val="es-ES"/>
        </w:rPr>
        <w:t>…</w:t>
      </w:r>
    </w:p>
    <w:p w:rsidR="00A5718C" w:rsidRDefault="00A5718C" w:rsidP="00AD0527">
      <w:pPr>
        <w:pStyle w:val="Texto"/>
        <w:rPr>
          <w:lang w:val="es-ES"/>
        </w:rPr>
      </w:pPr>
    </w:p>
    <w:p w:rsidR="00A5718C" w:rsidRDefault="00A5718C" w:rsidP="00A5718C">
      <w:pPr>
        <w:pStyle w:val="Texto"/>
        <w:numPr>
          <w:ilvl w:val="0"/>
          <w:numId w:val="4"/>
        </w:numPr>
        <w:tabs>
          <w:tab w:val="clear" w:pos="1021"/>
          <w:tab w:val="clear" w:pos="1531"/>
          <w:tab w:val="clear" w:pos="2041"/>
          <w:tab w:val="clear" w:pos="2552"/>
          <w:tab w:val="clear" w:pos="3062"/>
          <w:tab w:val="clear" w:pos="3572"/>
          <w:tab w:val="left" w:pos="3544"/>
        </w:tabs>
        <w:spacing w:line="240" w:lineRule="auto"/>
        <w:rPr>
          <w:lang w:val="es-ES"/>
        </w:rPr>
      </w:pPr>
      <w:r>
        <w:rPr>
          <w:lang w:val="es-ES"/>
        </w:rPr>
        <w:t>zintaren amaiera)</w:t>
      </w:r>
    </w:p>
    <w:p w:rsidR="00371989" w:rsidRDefault="00371989" w:rsidP="00AD0527">
      <w:pPr>
        <w:pStyle w:val="Texto"/>
      </w:pPr>
      <w:r>
        <w:t>(2. zintaren hasiera)</w:t>
      </w:r>
    </w:p>
    <w:p w:rsidR="00371989" w:rsidRDefault="00371989" w:rsidP="00AD0527">
      <w:pPr>
        <w:pStyle w:val="Texto"/>
      </w:pPr>
    </w:p>
    <w:p w:rsidR="00371989" w:rsidRDefault="00371989" w:rsidP="00AD0527">
      <w:pPr>
        <w:pStyle w:val="Texto"/>
      </w:pPr>
      <w:r>
        <w:t>… e</w:t>
      </w:r>
      <w:r w:rsidRPr="00595E10">
        <w:t>n cualquier caso, el Partido Nacionalista Vasco, el Gobierno Vasco</w:t>
      </w:r>
      <w:r w:rsidR="00007674">
        <w:t xml:space="preserve"> </w:t>
      </w:r>
      <w:r w:rsidRPr="00595E10">
        <w:t xml:space="preserve">en este cambio de socios, además de incorporar al Partido Socialista, incorporaron a EH Bildu y </w:t>
      </w:r>
      <w:r>
        <w:t xml:space="preserve">a </w:t>
      </w:r>
      <w:r w:rsidRPr="00595E10">
        <w:t>Podemos</w:t>
      </w:r>
      <w:r>
        <w:t>, e</w:t>
      </w:r>
      <w:r w:rsidRPr="00595E10">
        <w:t xml:space="preserve">n Madrid, </w:t>
      </w:r>
      <w:r>
        <w:t xml:space="preserve">en </w:t>
      </w:r>
      <w:r w:rsidRPr="00595E10">
        <w:t xml:space="preserve">Navarra, en Álava, en ayuntamientos de Vitoria. Y </w:t>
      </w:r>
      <w:r>
        <w:t>esto dio lugar a lo siguiente.</w:t>
      </w:r>
    </w:p>
    <w:p w:rsidR="00371989" w:rsidRDefault="00371989" w:rsidP="00AD0527">
      <w:pPr>
        <w:pStyle w:val="Texto"/>
      </w:pPr>
    </w:p>
    <w:p w:rsidR="00371989" w:rsidRDefault="00371989" w:rsidP="00AD0527">
      <w:pPr>
        <w:pStyle w:val="Texto"/>
      </w:pPr>
      <w:r>
        <w:t>P</w:t>
      </w:r>
      <w:r w:rsidRPr="00595E10">
        <w:t>or ejemplo, que el tren de alt</w:t>
      </w:r>
      <w:r>
        <w:t>a velocidad en el pacto que hizo</w:t>
      </w:r>
      <w:r w:rsidRPr="00595E10">
        <w:t xml:space="preserve"> el PNV con el presupuesto fallid</w:t>
      </w:r>
      <w:r>
        <w:t>o del señor Sánchez se le diera un</w:t>
      </w:r>
      <w:r w:rsidRPr="00595E10">
        <w:t xml:space="preserve">a patada para </w:t>
      </w:r>
      <w:r>
        <w:t>a</w:t>
      </w:r>
      <w:r w:rsidRPr="00595E10">
        <w:t>delante de dos años</w:t>
      </w:r>
      <w:r>
        <w:t>,</w:t>
      </w:r>
      <w:r w:rsidRPr="00595E10">
        <w:t xml:space="preserve"> y la previsión ya</w:t>
      </w:r>
      <w:r>
        <w:t xml:space="preserve"> no era</w:t>
      </w:r>
      <w:r w:rsidRPr="00595E10">
        <w:t xml:space="preserve"> el 2023</w:t>
      </w:r>
      <w:r>
        <w:t>, sino</w:t>
      </w:r>
      <w:r w:rsidRPr="00595E10">
        <w:t xml:space="preserve"> el 20</w:t>
      </w:r>
      <w:r>
        <w:t>25. Ahora ya no sabemos cuá</w:t>
      </w:r>
      <w:r w:rsidRPr="00595E10">
        <w:t>ndo es</w:t>
      </w:r>
      <w:r>
        <w:t>. Esto debe ser parte de la Agenda V</w:t>
      </w:r>
      <w:r w:rsidRPr="00595E10">
        <w:t>asca del Partido Nacionalista Vasco. Creo que era</w:t>
      </w:r>
      <w:r>
        <w:t>,</w:t>
      </w:r>
      <w:r w:rsidRPr="00595E10">
        <w:t xml:space="preserve"> </w:t>
      </w:r>
      <w:r>
        <w:t>¿</w:t>
      </w:r>
      <w:r w:rsidRPr="00595E10">
        <w:t>no</w:t>
      </w:r>
      <w:r>
        <w:t>? Al final la Agenda V</w:t>
      </w:r>
      <w:r w:rsidRPr="00595E10">
        <w:t>asca del Partido Nacionalista Vasco no es el bienestar de los vascos, es el bienestar del Partido Nacionalista Vasco</w:t>
      </w:r>
      <w:r>
        <w:t>. P</w:t>
      </w:r>
      <w:r w:rsidRPr="00595E10">
        <w:t xml:space="preserve">orque algo que era muy urgente y que tenía que </w:t>
      </w:r>
      <w:r>
        <w:t>venir en el 23 ya no sabemos cuá</w:t>
      </w:r>
      <w:r w:rsidRPr="00595E10">
        <w:t>ndo viene</w:t>
      </w:r>
      <w:r>
        <w:t>.</w:t>
      </w:r>
      <w:r w:rsidRPr="00595E10">
        <w:t xml:space="preserve"> </w:t>
      </w:r>
      <w:r>
        <w:t>N</w:t>
      </w:r>
      <w:r w:rsidRPr="00595E10">
        <w:t>i si será en el 25</w:t>
      </w:r>
      <w:r>
        <w:t>,</w:t>
      </w:r>
      <w:r w:rsidRPr="00595E10">
        <w:t xml:space="preserve"> que tampoco</w:t>
      </w:r>
      <w:r>
        <w:t>;</w:t>
      </w:r>
      <w:r w:rsidRPr="00595E10">
        <w:t xml:space="preserve"> ni en el 26</w:t>
      </w:r>
      <w:r>
        <w:t>,</w:t>
      </w:r>
      <w:r w:rsidRPr="00595E10">
        <w:t xml:space="preserve"> ni en el 27. Pero</w:t>
      </w:r>
      <w:r>
        <w:t>,</w:t>
      </w:r>
      <w:r w:rsidRPr="00595E10">
        <w:t xml:space="preserve"> bueno</w:t>
      </w:r>
      <w:r>
        <w:t>,</w:t>
      </w:r>
      <w:r w:rsidRPr="00595E10">
        <w:t xml:space="preserve"> estos son los efectos de esas </w:t>
      </w:r>
      <w:r>
        <w:t>d</w:t>
      </w:r>
      <w:r w:rsidRPr="00595E10">
        <w:t>ecisiones</w:t>
      </w:r>
      <w:r>
        <w:t>.</w:t>
      </w:r>
    </w:p>
    <w:p w:rsidR="00371989" w:rsidRDefault="00371989" w:rsidP="00AD0527">
      <w:pPr>
        <w:pStyle w:val="Texto"/>
      </w:pPr>
    </w:p>
    <w:p w:rsidR="00371989" w:rsidRDefault="00371989" w:rsidP="00AD0527">
      <w:pPr>
        <w:pStyle w:val="Texto"/>
      </w:pPr>
      <w:r>
        <w:t>E</w:t>
      </w:r>
      <w:r w:rsidRPr="00595E10">
        <w:t>l año pasado con los nuevos socios</w:t>
      </w:r>
      <w:r>
        <w:t>,</w:t>
      </w:r>
      <w:r w:rsidRPr="00595E10">
        <w:t xml:space="preserve"> intentaron pa</w:t>
      </w:r>
      <w:r>
        <w:t>ctar con Bildu los presupuestos,</w:t>
      </w:r>
      <w:r w:rsidRPr="00595E10">
        <w:t xml:space="preserve"> </w:t>
      </w:r>
      <w:r>
        <w:t>al final no salió. Pero sí salió</w:t>
      </w:r>
      <w:r w:rsidRPr="00595E10">
        <w:t xml:space="preserve"> parte</w:t>
      </w:r>
      <w:r>
        <w:t>, sí salió parte. Porque en la prórroga</w:t>
      </w:r>
      <w:r w:rsidRPr="00595E10">
        <w:t xml:space="preserve"> de los presupuestos que el señor consejero </w:t>
      </w:r>
      <w:r>
        <w:t>s</w:t>
      </w:r>
      <w:r w:rsidRPr="00595E10">
        <w:t>e</w:t>
      </w:r>
      <w:r>
        <w:t xml:space="preserve"> </w:t>
      </w:r>
      <w:r w:rsidRPr="00595E10">
        <w:t>n</w:t>
      </w:r>
      <w:r>
        <w:t>egó</w:t>
      </w:r>
      <w:r w:rsidRPr="00595E10">
        <w:t xml:space="preserve"> a pactar con nosotros, </w:t>
      </w:r>
      <w:r>
        <w:t>p</w:t>
      </w:r>
      <w:r w:rsidRPr="00595E10">
        <w:t>es</w:t>
      </w:r>
      <w:r>
        <w:t xml:space="preserve">e a que le ofrecimos </w:t>
      </w:r>
      <w:r w:rsidRPr="00595E10">
        <w:t>pactarlo</w:t>
      </w:r>
      <w:r>
        <w:t>,</w:t>
      </w:r>
      <w:r w:rsidRPr="00595E10">
        <w:t xml:space="preserve"> subió </w:t>
      </w:r>
      <w:r>
        <w:t xml:space="preserve">la RGI, que </w:t>
      </w:r>
      <w:r w:rsidRPr="00595E10">
        <w:t>era la petición que planteaba Bildu</w:t>
      </w:r>
      <w:r>
        <w:t>, u</w:t>
      </w:r>
      <w:r w:rsidRPr="00595E10">
        <w:t>n 3,5</w:t>
      </w:r>
      <w:r>
        <w:t> %. Aunque no dejó</w:t>
      </w:r>
      <w:r w:rsidRPr="00595E10">
        <w:t xml:space="preserve"> contentos a sus </w:t>
      </w:r>
      <w:r>
        <w:t>socios en otros sitios. A</w:t>
      </w:r>
      <w:r w:rsidRPr="00595E10">
        <w:t>unque sí también</w:t>
      </w:r>
      <w:r>
        <w:t xml:space="preserve"> en</w:t>
      </w:r>
      <w:r w:rsidRPr="00595E10">
        <w:t xml:space="preserve"> esta Cámara, porque t</w:t>
      </w:r>
      <w:r>
        <w:t>ambién hay que recordar que EH</w:t>
      </w:r>
      <w:r w:rsidRPr="00595E10">
        <w:t xml:space="preserve"> Bildu es el socio necesario del Partido Nacionalista Vasco en el acuerdo </w:t>
      </w:r>
      <w:r w:rsidRPr="00595E10">
        <w:lastRenderedPageBreak/>
        <w:t>de bases para cargarse el E</w:t>
      </w:r>
      <w:r>
        <w:t>statuto y la Constitución. A</w:t>
      </w:r>
      <w:r w:rsidRPr="00595E10">
        <w:t>cuerdo que sigue vigente</w:t>
      </w:r>
      <w:r>
        <w:t>,</w:t>
      </w:r>
      <w:r w:rsidRPr="00595E10">
        <w:t xml:space="preserve"> porque nadie</w:t>
      </w:r>
      <w:r>
        <w:t xml:space="preserve"> ha</w:t>
      </w:r>
      <w:r w:rsidRPr="00595E10">
        <w:t xml:space="preserve"> renuncia</w:t>
      </w:r>
      <w:r>
        <w:t>d</w:t>
      </w:r>
      <w:r w:rsidRPr="00595E10">
        <w:t xml:space="preserve">o </w:t>
      </w:r>
      <w:r>
        <w:t>a é</w:t>
      </w:r>
      <w:r w:rsidRPr="00595E10">
        <w:t>l</w:t>
      </w:r>
      <w:r>
        <w:t>,</w:t>
      </w:r>
      <w:r w:rsidRPr="00595E10">
        <w:t xml:space="preserve"> que nosotros sepamos</w:t>
      </w:r>
      <w:r>
        <w:t>.</w:t>
      </w:r>
    </w:p>
    <w:p w:rsidR="00371989" w:rsidRDefault="00371989" w:rsidP="00AD0527">
      <w:pPr>
        <w:pStyle w:val="Texto"/>
      </w:pPr>
    </w:p>
    <w:p w:rsidR="00371989" w:rsidRDefault="00371989" w:rsidP="00AD0527">
      <w:pPr>
        <w:pStyle w:val="Texto"/>
      </w:pPr>
      <w:r>
        <w:t>Y</w:t>
      </w:r>
      <w:r w:rsidRPr="00595E10">
        <w:t xml:space="preserve"> la excusa del Gobierno Vasco para no pactar con el Partido Popular esta vez han sido dos</w:t>
      </w:r>
      <w:r>
        <w:t xml:space="preserve">. </w:t>
      </w:r>
    </w:p>
    <w:p w:rsidR="00371989" w:rsidRDefault="00371989" w:rsidP="00AD0527">
      <w:pPr>
        <w:pStyle w:val="Texto"/>
      </w:pPr>
    </w:p>
    <w:p w:rsidR="00371989" w:rsidRDefault="00371989" w:rsidP="00AD0527">
      <w:pPr>
        <w:pStyle w:val="Texto"/>
      </w:pPr>
      <w:r>
        <w:t xml:space="preserve">El Partido </w:t>
      </w:r>
      <w:r w:rsidRPr="00595E10">
        <w:t>Popular plantea una reforma del IRPF que es insostenibl</w:t>
      </w:r>
      <w:r>
        <w:t>e,</w:t>
      </w:r>
      <w:r w:rsidRPr="00595E10">
        <w:t xml:space="preserve"> </w:t>
      </w:r>
      <w:r>
        <w:t>según el señor Azpiazu</w:t>
      </w:r>
      <w:r w:rsidRPr="00595E10">
        <w:t xml:space="preserve"> entre</w:t>
      </w:r>
      <w:r>
        <w:t xml:space="preserve"> otros. P</w:t>
      </w:r>
      <w:r w:rsidRPr="00595E10">
        <w:t>or cierto, no nos ha preguntado en qué consistía</w:t>
      </w:r>
      <w:r>
        <w:t xml:space="preserve">. Nadie del PNV nos </w:t>
      </w:r>
      <w:r w:rsidRPr="00595E10">
        <w:t>ha preguntado en qué consistía</w:t>
      </w:r>
      <w:r>
        <w:t>. Nadie n</w:t>
      </w:r>
      <w:r w:rsidRPr="00595E10">
        <w:t>os ha pregun</w:t>
      </w:r>
      <w:r>
        <w:t>tado cuál era nuestra propuesta. P</w:t>
      </w:r>
      <w:r w:rsidRPr="00595E10">
        <w:t>orque es evidente que les importaba un comino, porque lo que habíamos pactado dos años atrás de la reforma del IRPF ya no se iba a producir y ya no se va a producir, sa</w:t>
      </w:r>
      <w:r>
        <w:t>lvo en aquellos casos puntuales</w:t>
      </w:r>
      <w:r w:rsidRPr="00595E10">
        <w:t xml:space="preserve"> qu</w:t>
      </w:r>
      <w:r>
        <w:t>e el señor diputado general de Bizkai</w:t>
      </w:r>
      <w:r w:rsidRPr="00595E10">
        <w:t>a est</w:t>
      </w:r>
      <w:r>
        <w:t>ime convenientes.</w:t>
      </w:r>
    </w:p>
    <w:p w:rsidR="00371989" w:rsidRDefault="00371989" w:rsidP="00AD0527">
      <w:pPr>
        <w:pStyle w:val="Texto"/>
      </w:pPr>
    </w:p>
    <w:p w:rsidR="00371989" w:rsidRDefault="00371989" w:rsidP="00AD0527">
      <w:pPr>
        <w:pStyle w:val="Texto"/>
      </w:pPr>
      <w:r>
        <w:t>Y</w:t>
      </w:r>
      <w:r w:rsidRPr="00595E10">
        <w:t xml:space="preserve"> </w:t>
      </w:r>
      <w:r>
        <w:t>t</w:t>
      </w:r>
      <w:r w:rsidRPr="00595E10">
        <w:t>ambién nos decían otra cosa muy curiosa</w:t>
      </w:r>
      <w:r>
        <w:t>, y el señor consejero en la c</w:t>
      </w:r>
      <w:r w:rsidRPr="00595E10">
        <w:t>omisión de presenta</w:t>
      </w:r>
      <w:r>
        <w:t>ción de los presupuestos remarcó</w:t>
      </w:r>
      <w:r w:rsidRPr="00595E10">
        <w:t xml:space="preserve"> mucho</w:t>
      </w:r>
      <w:r>
        <w:t>,</w:t>
      </w:r>
      <w:r w:rsidRPr="00595E10">
        <w:t xml:space="preserve"> el tema de </w:t>
      </w:r>
      <w:r>
        <w:t>A</w:t>
      </w:r>
      <w:r w:rsidRPr="00595E10">
        <w:t>dos</w:t>
      </w:r>
      <w:r>
        <w:t>tuz</w:t>
      </w:r>
      <w:r w:rsidRPr="00595E10">
        <w:t xml:space="preserve"> y la vulneración de los derechos de los prejubilados de la educación pública</w:t>
      </w:r>
      <w:r>
        <w:t>, verdad, de los profesores y profesoras. S</w:t>
      </w:r>
      <w:r w:rsidRPr="00595E10">
        <w:t>o</w:t>
      </w:r>
      <w:r>
        <w:t>n 200 millones. E</w:t>
      </w:r>
      <w:r w:rsidRPr="00595E10">
        <w:t xml:space="preserve">so quebraría las cuentas del Gobierno Vasco. </w:t>
      </w:r>
      <w:r>
        <w:t xml:space="preserve">Hombre, </w:t>
      </w:r>
      <w:r w:rsidRPr="00595E10">
        <w:t>la propuesta era en varios años</w:t>
      </w:r>
      <w:r>
        <w:t>. No</w:t>
      </w:r>
      <w:r w:rsidRPr="00595E10">
        <w:t xml:space="preserve"> eran 200 millones</w:t>
      </w:r>
      <w:r>
        <w:t>, señor</w:t>
      </w:r>
      <w:r w:rsidRPr="00595E10">
        <w:t xml:space="preserve"> </w:t>
      </w:r>
      <w:r>
        <w:t>consejero. P</w:t>
      </w:r>
      <w:r w:rsidRPr="00595E10">
        <w:t>ero visto que Pode</w:t>
      </w:r>
      <w:r>
        <w:t>mos ha pactado por 200 millones, u</w:t>
      </w:r>
      <w:r w:rsidRPr="00595E10">
        <w:t>no</w:t>
      </w:r>
      <w:r>
        <w:t xml:space="preserve"> </w:t>
      </w:r>
      <w:r w:rsidRPr="00595E10">
        <w:t>s</w:t>
      </w:r>
      <w:r>
        <w:t>e extraña de que P</w:t>
      </w:r>
      <w:r w:rsidRPr="00595E10">
        <w:t>odemos renuncie a defender derechos sociales de l</w:t>
      </w:r>
      <w:r>
        <w:t>os funcionarios, p</w:t>
      </w:r>
      <w:r w:rsidRPr="00595E10">
        <w:t>ero más</w:t>
      </w:r>
      <w:r>
        <w:t xml:space="preserve"> se extraña de que el Gobierno V</w:t>
      </w:r>
      <w:r w:rsidRPr="00595E10">
        <w:t>asco tenga capacidad para modificar 200 millones</w:t>
      </w:r>
      <w:r>
        <w:t xml:space="preserve"> de euros</w:t>
      </w:r>
      <w:r w:rsidRPr="00595E10">
        <w:t xml:space="preserve"> y nos diga a noso</w:t>
      </w:r>
      <w:r>
        <w:t>tros que cuando planteamos algo</w:t>
      </w:r>
      <w:r w:rsidRPr="00595E10">
        <w:t xml:space="preserve"> eso se carga</w:t>
      </w:r>
      <w:r>
        <w:t>ría el presupuesto, n</w:t>
      </w:r>
      <w:r w:rsidRPr="00595E10">
        <w:t>o cumpliríamos con ningún criterio de Europa</w:t>
      </w:r>
      <w:r>
        <w:t xml:space="preserve">, ni de déficit, </w:t>
      </w:r>
      <w:r w:rsidRPr="00595E10">
        <w:t>ni de regla de gasto</w:t>
      </w:r>
      <w:r>
        <w:t>,</w:t>
      </w:r>
      <w:r w:rsidRPr="00595E10">
        <w:t xml:space="preserve"> ni de</w:t>
      </w:r>
      <w:r>
        <w:t xml:space="preserve"> </w:t>
      </w:r>
      <w:r w:rsidRPr="00595E10">
        <w:t>na</w:t>
      </w:r>
      <w:r>
        <w:t>da</w:t>
      </w:r>
      <w:r w:rsidRPr="00595E10">
        <w:t>. Resulta</w:t>
      </w:r>
      <w:r>
        <w:t xml:space="preserve"> que si se pacta con Podemos, sí</w:t>
      </w:r>
      <w:r w:rsidRPr="00595E10">
        <w:t xml:space="preserve"> se cumple, </w:t>
      </w:r>
      <w:r>
        <w:t>¿</w:t>
      </w:r>
      <w:r w:rsidRPr="00595E10">
        <w:t>no</w:t>
      </w:r>
      <w:r>
        <w:t>?, señor lehendakari.</w:t>
      </w:r>
      <w:r w:rsidRPr="00595E10">
        <w:t xml:space="preserve"> 200 millones en un año. Oiga, nosotros planteábamos en varios ejercicios</w:t>
      </w:r>
      <w:r>
        <w:t>.</w:t>
      </w:r>
    </w:p>
    <w:p w:rsidR="00371989" w:rsidRDefault="00371989" w:rsidP="00AD0527">
      <w:pPr>
        <w:pStyle w:val="Texto"/>
      </w:pPr>
    </w:p>
    <w:p w:rsidR="00371989" w:rsidRDefault="00371989" w:rsidP="00AD0527">
      <w:pPr>
        <w:pStyle w:val="Texto"/>
      </w:pPr>
      <w:r>
        <w:t>Y</w:t>
      </w:r>
      <w:r w:rsidRPr="00595E10">
        <w:t xml:space="preserve"> digo que </w:t>
      </w:r>
      <w:r>
        <w:t xml:space="preserve">estas fueron </w:t>
      </w:r>
      <w:r w:rsidRPr="00595E10">
        <w:t>las excusas que ustedes plantear</w:t>
      </w:r>
      <w:r>
        <w:t>on</w:t>
      </w:r>
      <w:r w:rsidRPr="00595E10">
        <w:t>.</w:t>
      </w:r>
    </w:p>
    <w:p w:rsidR="00371989" w:rsidRDefault="00371989" w:rsidP="00AD0527">
      <w:pPr>
        <w:pStyle w:val="Texto"/>
      </w:pPr>
    </w:p>
    <w:p w:rsidR="00371989" w:rsidRDefault="00371989" w:rsidP="00AD0527">
      <w:pPr>
        <w:pStyle w:val="Texto"/>
      </w:pPr>
      <w:r>
        <w:t>Hombre, durante</w:t>
      </w:r>
      <w:r w:rsidRPr="00595E10">
        <w:t xml:space="preserve"> esos dos primeros años también hubo un raca raca de la oposición, tanto de Bildu como de Podemos, pero especialmente d</w:t>
      </w:r>
      <w:r>
        <w:t xml:space="preserve">el señor </w:t>
      </w:r>
      <w:r>
        <w:lastRenderedPageBreak/>
        <w:t>Martínez. Yo recuerdo a</w:t>
      </w:r>
      <w:r w:rsidRPr="00595E10">
        <w:t xml:space="preserve">l señor Martínez durante dos años </w:t>
      </w:r>
      <w:r>
        <w:t>preguntándole al s</w:t>
      </w:r>
      <w:r w:rsidRPr="00595E10">
        <w:t>eñor lehendakari que por qué pactaban con el partido más c</w:t>
      </w:r>
      <w:r>
        <w:t>orrupto de Europa.</w:t>
      </w:r>
      <w:r w:rsidRPr="00595E10">
        <w:t xml:space="preserve"> Oi</w:t>
      </w:r>
      <w:r>
        <w:t>ga, señor Martínez,</w:t>
      </w:r>
      <w:r w:rsidRPr="00595E10">
        <w:t xml:space="preserve"> </w:t>
      </w:r>
      <w:r>
        <w:t>¿y</w:t>
      </w:r>
      <w:r w:rsidRPr="00595E10">
        <w:t xml:space="preserve"> usted por</w:t>
      </w:r>
      <w:r>
        <w:t xml:space="preserve"> qué</w:t>
      </w:r>
      <w:r w:rsidRPr="00595E10">
        <w:t xml:space="preserve"> pacta con el partido más corrupto de Europa en Madrid y</w:t>
      </w:r>
      <w:r>
        <w:t xml:space="preserve"> con el más corrupto de Euskadi, perdón</w:t>
      </w:r>
      <w:r w:rsidRPr="00595E10">
        <w:t xml:space="preserve">, </w:t>
      </w:r>
      <w:r>
        <w:t xml:space="preserve">de </w:t>
      </w:r>
      <w:r w:rsidRPr="00595E10">
        <w:t>Euskal Herria</w:t>
      </w:r>
      <w:r>
        <w:t>, aquí?</w:t>
      </w:r>
      <w:r w:rsidRPr="00595E10">
        <w:t xml:space="preserve"> </w:t>
      </w:r>
      <w:r>
        <w:t>¿Qué</w:t>
      </w:r>
      <w:r w:rsidRPr="00595E10">
        <w:t xml:space="preserve"> ha cambiad</w:t>
      </w:r>
      <w:r>
        <w:t>o en sus criterios de actuación?</w:t>
      </w:r>
    </w:p>
    <w:p w:rsidR="00371989" w:rsidRDefault="00371989" w:rsidP="00AD0527">
      <w:pPr>
        <w:pStyle w:val="Texto"/>
      </w:pPr>
    </w:p>
    <w:p w:rsidR="00371989" w:rsidRDefault="00371989" w:rsidP="00AD0527">
      <w:pPr>
        <w:pStyle w:val="Texto"/>
      </w:pPr>
      <w:r w:rsidRPr="00595E10">
        <w:t>A lo mejor lo que ha cambiado es que aquí va a habe</w:t>
      </w:r>
      <w:r>
        <w:t>r presupuestos porque hay un pac</w:t>
      </w:r>
      <w:r w:rsidRPr="00595E10">
        <w:t>t</w:t>
      </w:r>
      <w:r>
        <w:t xml:space="preserve">o </w:t>
      </w:r>
      <w:r w:rsidRPr="00595E10">
        <w:t xml:space="preserve">en Madrid, </w:t>
      </w:r>
      <w:r>
        <w:t xml:space="preserve">un </w:t>
      </w:r>
      <w:r w:rsidRPr="00595E10">
        <w:t>pacto de gobierno</w:t>
      </w:r>
      <w:r>
        <w:t>,</w:t>
      </w:r>
      <w:r w:rsidRPr="00595E10">
        <w:t xml:space="preserve"> para que el que va a ser el vicepresidente del Gobierno de España pues pueda ser vicepresidente del Gobierno de España</w:t>
      </w:r>
      <w:r>
        <w:t>.</w:t>
      </w:r>
    </w:p>
    <w:p w:rsidR="00371989" w:rsidRDefault="00371989" w:rsidP="00AD0527">
      <w:pPr>
        <w:pStyle w:val="Texto"/>
      </w:pPr>
    </w:p>
    <w:p w:rsidR="00371989" w:rsidRDefault="00371989" w:rsidP="00AD0527">
      <w:pPr>
        <w:pStyle w:val="Texto"/>
      </w:pPr>
      <w:r>
        <w:t>Y todas sus enmiendas, q</w:t>
      </w:r>
      <w:r w:rsidRPr="00595E10">
        <w:t>ue yo le reconozco que hace</w:t>
      </w:r>
      <w:r>
        <w:t>n</w:t>
      </w:r>
      <w:r w:rsidRPr="00595E10">
        <w:t xml:space="preserve"> un esfuerzo, un esfuerzo</w:t>
      </w:r>
      <w:r>
        <w:t>, en</w:t>
      </w:r>
      <w:r w:rsidRPr="00595E10">
        <w:t xml:space="preserve"> fin</w:t>
      </w:r>
      <w:r>
        <w:t>,</w:t>
      </w:r>
      <w:r w:rsidRPr="00595E10">
        <w:t xml:space="preserve"> de </w:t>
      </w:r>
      <w:r>
        <w:t>parlez vous, de parlez vous, en</w:t>
      </w:r>
      <w:r w:rsidRPr="00595E10">
        <w:t xml:space="preserve"> cuanto a la igualdad de género</w:t>
      </w:r>
      <w:r>
        <w:t xml:space="preserve">s y esas cosas, porque </w:t>
      </w:r>
      <w:r w:rsidRPr="00595E10">
        <w:t>l</w:t>
      </w:r>
      <w:r>
        <w:t>o</w:t>
      </w:r>
      <w:r w:rsidRPr="00595E10">
        <w:t xml:space="preserve"> único que hacen es incrementar el</w:t>
      </w:r>
      <w:r>
        <w:t xml:space="preserve"> gasto corriente del Gobierno. A l</w:t>
      </w:r>
      <w:r w:rsidRPr="00595E10">
        <w:t>as mujeres no va</w:t>
      </w:r>
      <w:r>
        <w:t xml:space="preserve"> </w:t>
      </w:r>
      <w:r w:rsidRPr="00595E10">
        <w:t>n</w:t>
      </w:r>
      <w:r>
        <w:t>ada. Del Gobierno. Más</w:t>
      </w:r>
      <w:r w:rsidRPr="00595E10">
        <w:t xml:space="preserve"> gasto corriente del Gobierno. </w:t>
      </w:r>
      <w:r>
        <w:t xml:space="preserve">Hombre, </w:t>
      </w:r>
      <w:r w:rsidRPr="00595E10">
        <w:t xml:space="preserve">y </w:t>
      </w:r>
      <w:r>
        <w:t xml:space="preserve">del ecologismo ya </w:t>
      </w:r>
      <w:r w:rsidRPr="00595E10">
        <w:t xml:space="preserve">hablaremos luego. Los presupuestos estos que son los más ecologistas y los que más </w:t>
      </w:r>
      <w:r>
        <w:t>van a combatir el cambio c</w:t>
      </w:r>
      <w:r w:rsidRPr="00595E10">
        <w:t>limático.</w:t>
      </w:r>
    </w:p>
    <w:p w:rsidR="00371989" w:rsidRDefault="00371989" w:rsidP="00AD0527">
      <w:pPr>
        <w:pStyle w:val="Texto"/>
      </w:pPr>
    </w:p>
    <w:p w:rsidR="00371989" w:rsidRDefault="00371989" w:rsidP="00AD0527">
      <w:pPr>
        <w:pStyle w:val="Texto"/>
      </w:pPr>
      <w:r>
        <w:t xml:space="preserve">Pero, </w:t>
      </w:r>
      <w:r w:rsidRPr="00595E10">
        <w:t>claro</w:t>
      </w:r>
      <w:r>
        <w:t>,</w:t>
      </w:r>
      <w:r w:rsidRPr="00595E10">
        <w:t xml:space="preserve"> el pacto, los pactos de estos </w:t>
      </w:r>
      <w:r>
        <w:t>últimos años, el Gobierno Vasco l</w:t>
      </w:r>
      <w:r w:rsidRPr="00595E10">
        <w:t>a verdad es qu</w:t>
      </w:r>
      <w:r>
        <w:t>e desde el minuto uno se planteó</w:t>
      </w:r>
      <w:r w:rsidRPr="00595E10">
        <w:t xml:space="preserve"> que le daba igual pactar con cualquier grupo. Nosotros </w:t>
      </w:r>
      <w:r>
        <w:t>dijimos: "Hombre, ¿y ustedes qué</w:t>
      </w:r>
      <w:r w:rsidRPr="00595E10">
        <w:t xml:space="preserve"> modelo social tienen</w:t>
      </w:r>
      <w:r>
        <w:t>?" P</w:t>
      </w:r>
      <w:r w:rsidRPr="00595E10">
        <w:t>orque</w:t>
      </w:r>
      <w:r>
        <w:t>,</w:t>
      </w:r>
      <w:r w:rsidRPr="00595E10">
        <w:t xml:space="preserve"> en fin,</w:t>
      </w:r>
      <w:r>
        <w:t xml:space="preserve"> no</w:t>
      </w:r>
      <w:r w:rsidRPr="00595E10">
        <w:t xml:space="preserve"> es lo mismo pactar con e</w:t>
      </w:r>
      <w:r>
        <w:t>l Partido Popular que con Bildu o</w:t>
      </w:r>
      <w:r w:rsidRPr="00595E10">
        <w:t xml:space="preserve"> Podemos</w:t>
      </w:r>
      <w:r>
        <w:t>,</w:t>
      </w:r>
      <w:r w:rsidRPr="00595E10">
        <w:t xml:space="preserve"> que más o menos el modelo social que tienen es prácticamente el mismo.</w:t>
      </w:r>
    </w:p>
    <w:p w:rsidR="00371989" w:rsidRDefault="00371989" w:rsidP="00AD0527">
      <w:pPr>
        <w:pStyle w:val="Texto"/>
      </w:pPr>
    </w:p>
    <w:p w:rsidR="00371989" w:rsidRDefault="00371989" w:rsidP="00AD0527">
      <w:pPr>
        <w:pStyle w:val="Texto"/>
      </w:pPr>
      <w:r w:rsidRPr="00595E10">
        <w:t>Y esto nos está</w:t>
      </w:r>
      <w:r>
        <w:t xml:space="preserve"> llevando a una deriva pues un tanto curiosa</w:t>
      </w:r>
      <w:r w:rsidRPr="00595E10">
        <w:t>. Curiosa</w:t>
      </w:r>
      <w:r>
        <w:t>,</w:t>
      </w:r>
      <w:r w:rsidRPr="00595E10">
        <w:t xml:space="preserve"> por no decir preocupante. </w:t>
      </w:r>
      <w:r>
        <w:t>¿</w:t>
      </w:r>
      <w:r w:rsidRPr="00595E10">
        <w:t>Por</w:t>
      </w:r>
      <w:r>
        <w:t xml:space="preserve"> qué? P</w:t>
      </w:r>
      <w:r w:rsidRPr="00595E10">
        <w:t>orque no</w:t>
      </w:r>
      <w:r>
        <w:t>s</w:t>
      </w:r>
      <w:r w:rsidRPr="00595E10">
        <w:t xml:space="preserve"> está llevando a un modelo en el que los tres pri</w:t>
      </w:r>
      <w:r>
        <w:t xml:space="preserve">ncipales </w:t>
      </w:r>
      <w:r w:rsidRPr="00595E10">
        <w:t>problemas</w:t>
      </w:r>
      <w:r>
        <w:t xml:space="preserve"> que según el señor lehendakari teníamos al inicio de la legislatura existen</w:t>
      </w:r>
      <w:r w:rsidRPr="00595E10">
        <w:t xml:space="preserve"> pero agravados</w:t>
      </w:r>
      <w:r>
        <w:t xml:space="preserve">. </w:t>
      </w:r>
    </w:p>
    <w:p w:rsidR="00371989" w:rsidRDefault="00371989" w:rsidP="00AD0527">
      <w:pPr>
        <w:pStyle w:val="Texto"/>
      </w:pPr>
    </w:p>
    <w:p w:rsidR="00371989" w:rsidRDefault="00371989" w:rsidP="00AD0527">
      <w:pPr>
        <w:pStyle w:val="Texto"/>
      </w:pPr>
      <w:r>
        <w:t>E</w:t>
      </w:r>
      <w:r w:rsidRPr="00595E10">
        <w:t>l de la nat</w:t>
      </w:r>
      <w:r>
        <w:t>alidad. No se le voy a explicar. O</w:t>
      </w:r>
      <w:r w:rsidRPr="00595E10">
        <w:t xml:space="preserve"> sea, el fracaso de las políticas de familia de este Gobierno es clamoroso en estos cuatro años. Si lo miramos </w:t>
      </w:r>
      <w:r w:rsidRPr="00595E10">
        <w:lastRenderedPageBreak/>
        <w:t>por resultados, cero o menos</w:t>
      </w:r>
      <w:r>
        <w:t>. N</w:t>
      </w:r>
      <w:r w:rsidRPr="00595E10">
        <w:t>o hay nota má</w:t>
      </w:r>
      <w:r>
        <w:t>s abajo del cero. Hemos crecido… Hemos apostado…</w:t>
      </w:r>
      <w:r w:rsidRPr="00595E10">
        <w:t xml:space="preserve"> Nosotros somos el único grupo que hemos hecho propuestas</w:t>
      </w:r>
      <w:r>
        <w:t>. Oiga,</w:t>
      </w:r>
      <w:r w:rsidRPr="00595E10">
        <w:t xml:space="preserve"> </w:t>
      </w:r>
      <w:r>
        <w:t>les hemos dicho: "Oigan,</w:t>
      </w:r>
      <w:r w:rsidRPr="00595E10">
        <w:t xml:space="preserve"> ponga</w:t>
      </w:r>
      <w:r>
        <w:t>n</w:t>
      </w:r>
      <w:r w:rsidRPr="00595E10">
        <w:t xml:space="preserve"> la universal</w:t>
      </w:r>
      <w:r>
        <w:t>". T</w:t>
      </w:r>
      <w:r w:rsidRPr="00595E10">
        <w:t>ampoco cuesta mucho</w:t>
      </w:r>
      <w:r>
        <w:t>. S</w:t>
      </w:r>
      <w:r w:rsidRPr="00595E10">
        <w:t xml:space="preserve">i no tienen casi hijos ninguna </w:t>
      </w:r>
      <w:r>
        <w:t>de</w:t>
      </w:r>
      <w:r w:rsidRPr="00595E10">
        <w:t xml:space="preserve"> las vascas</w:t>
      </w:r>
      <w:r>
        <w:t>. Pongamos</w:t>
      </w:r>
      <w:r w:rsidRPr="00595E10">
        <w:t xml:space="preserve"> </w:t>
      </w:r>
      <w:r>
        <w:t>la</w:t>
      </w:r>
      <w:r w:rsidRPr="00595E10">
        <w:t xml:space="preserve"> universal.</w:t>
      </w:r>
    </w:p>
    <w:p w:rsidR="00371989" w:rsidRDefault="00371989" w:rsidP="00AD0527">
      <w:pPr>
        <w:pStyle w:val="Texto"/>
      </w:pPr>
    </w:p>
    <w:p w:rsidR="00371989" w:rsidRDefault="00371989" w:rsidP="00AD0527">
      <w:pPr>
        <w:pStyle w:val="Texto"/>
      </w:pPr>
      <w:r>
        <w:t>¿Qué modelo de sociedad</w:t>
      </w:r>
      <w:r w:rsidRPr="00595E10">
        <w:t xml:space="preserve"> pretende el Partido Nacionalista Vas</w:t>
      </w:r>
      <w:r>
        <w:t>co?</w:t>
      </w:r>
      <w:r w:rsidRPr="00595E10">
        <w:t xml:space="preserve"> Le voy</w:t>
      </w:r>
      <w:r>
        <w:t xml:space="preserve"> a decir en qué consiste el modelo al que estamos y</w:t>
      </w:r>
      <w:r w:rsidRPr="00595E10">
        <w:t>endo</w:t>
      </w:r>
      <w:r>
        <w:t>.</w:t>
      </w:r>
      <w:r w:rsidRPr="00595E10">
        <w:t xml:space="preserve"> </w:t>
      </w:r>
      <w:r>
        <w:t>Mire, hay unos que trabajan, pagan…</w:t>
      </w:r>
    </w:p>
    <w:p w:rsidR="00371989" w:rsidRDefault="00371989" w:rsidP="00AD0527">
      <w:pPr>
        <w:pStyle w:val="Texto"/>
      </w:pPr>
    </w:p>
    <w:p w:rsidR="00371989" w:rsidRPr="00A00CA0" w:rsidRDefault="00371989" w:rsidP="00AD0527">
      <w:pPr>
        <w:pStyle w:val="Texto"/>
      </w:pPr>
      <w:r>
        <w:t>(2. zintaren amaiera)</w:t>
      </w:r>
    </w:p>
    <w:p w:rsidR="00371989" w:rsidRDefault="00371989" w:rsidP="00AD0527">
      <w:pPr>
        <w:pStyle w:val="Texto"/>
        <w:rPr>
          <w:lang w:val="eu-ES"/>
        </w:rPr>
      </w:pPr>
      <w:r>
        <w:rPr>
          <w:lang w:val="eu-ES"/>
        </w:rPr>
        <w:t>(3. zintaren hasiera)</w:t>
      </w:r>
    </w:p>
    <w:p w:rsidR="00371989" w:rsidRDefault="00371989" w:rsidP="00AD0527">
      <w:pPr>
        <w:pStyle w:val="Texto"/>
        <w:rPr>
          <w:lang w:val="eu-ES"/>
        </w:rPr>
      </w:pPr>
    </w:p>
    <w:p w:rsidR="00371989" w:rsidRDefault="00371989" w:rsidP="00AD0527">
      <w:pPr>
        <w:pStyle w:val="Texto"/>
        <w:rPr>
          <w:lang w:val="es-ES"/>
        </w:rPr>
      </w:pPr>
      <w:r>
        <w:rPr>
          <w:lang w:val="eu-ES"/>
        </w:rPr>
        <w:t xml:space="preserve">… </w:t>
      </w:r>
      <w:r w:rsidRPr="00550185">
        <w:rPr>
          <w:lang w:val="es-ES"/>
        </w:rPr>
        <w:t>¿Qué modelo de sociedad pretende el Partido Nacionalista Vasco? Le</w:t>
      </w:r>
      <w:r>
        <w:rPr>
          <w:lang w:val="es-ES"/>
        </w:rPr>
        <w:t xml:space="preserve"> voy a decir en qué consiste el modelo al que estamos yendo. Mire,</w:t>
      </w:r>
      <w:r w:rsidRPr="00EF32E6">
        <w:rPr>
          <w:lang w:val="es-ES"/>
        </w:rPr>
        <w:t xml:space="preserve"> hay uno</w:t>
      </w:r>
      <w:r>
        <w:rPr>
          <w:lang w:val="es-ES"/>
        </w:rPr>
        <w:t xml:space="preserve">s que trabajan, pagan impuestos, </w:t>
      </w:r>
      <w:r w:rsidRPr="00EF32E6">
        <w:rPr>
          <w:lang w:val="es-ES"/>
        </w:rPr>
        <w:t>baten el</w:t>
      </w:r>
      <w:r>
        <w:rPr>
          <w:lang w:val="es-ES"/>
        </w:rPr>
        <w:t xml:space="preserve"> récord de recaudación pagando impuestos, cotizan, y</w:t>
      </w:r>
      <w:r w:rsidRPr="00EF32E6">
        <w:rPr>
          <w:lang w:val="es-ES"/>
        </w:rPr>
        <w:t xml:space="preserve"> hay otro</w:t>
      </w:r>
      <w:r>
        <w:rPr>
          <w:lang w:val="es-ES"/>
        </w:rPr>
        <w:t xml:space="preserve">s que no hacen eso. Y no hacen eso, porque estamos… se está creando un sistema que a la gente que no cotiza, </w:t>
      </w:r>
      <w:r w:rsidRPr="00EF32E6">
        <w:rPr>
          <w:lang w:val="es-ES"/>
        </w:rPr>
        <w:t xml:space="preserve">no paga IRPF, pero tiene derecho </w:t>
      </w:r>
      <w:r>
        <w:rPr>
          <w:lang w:val="es-ES"/>
        </w:rPr>
        <w:t>a subvenciones. L</w:t>
      </w:r>
      <w:r w:rsidRPr="00EF32E6">
        <w:rPr>
          <w:lang w:val="es-ES"/>
        </w:rPr>
        <w:t xml:space="preserve">o cual está muy bien, pero resulta que </w:t>
      </w:r>
      <w:r>
        <w:rPr>
          <w:lang w:val="es-ES"/>
        </w:rPr>
        <w:t xml:space="preserve">el </w:t>
      </w:r>
      <w:r w:rsidRPr="00EF32E6">
        <w:rPr>
          <w:lang w:val="es-ES"/>
        </w:rPr>
        <w:t xml:space="preserve">que entra </w:t>
      </w:r>
      <w:r>
        <w:rPr>
          <w:lang w:val="es-ES"/>
        </w:rPr>
        <w:t>en el derecho de subvenciones, n</w:t>
      </w:r>
      <w:r w:rsidRPr="00EF32E6">
        <w:rPr>
          <w:lang w:val="es-ES"/>
        </w:rPr>
        <w:t>o puede salir porqu</w:t>
      </w:r>
      <w:r>
        <w:rPr>
          <w:lang w:val="es-ES"/>
        </w:rPr>
        <w:t>e no se le deja salir.</w:t>
      </w:r>
    </w:p>
    <w:p w:rsidR="00371989" w:rsidRDefault="00371989" w:rsidP="00AD0527">
      <w:pPr>
        <w:pStyle w:val="Texto"/>
        <w:rPr>
          <w:lang w:val="es-ES"/>
        </w:rPr>
      </w:pPr>
    </w:p>
    <w:p w:rsidR="00371989" w:rsidRDefault="00371989" w:rsidP="00AD0527">
      <w:pPr>
        <w:pStyle w:val="Texto"/>
        <w:rPr>
          <w:lang w:val="es-ES"/>
        </w:rPr>
      </w:pPr>
      <w:r w:rsidRPr="00EF32E6">
        <w:rPr>
          <w:lang w:val="es-ES"/>
        </w:rPr>
        <w:t>Señor</w:t>
      </w:r>
      <w:r>
        <w:rPr>
          <w:lang w:val="es-ES"/>
        </w:rPr>
        <w:t xml:space="preserve"> lehendakari, si usted cobra una </w:t>
      </w:r>
      <w:r w:rsidRPr="00EF32E6">
        <w:rPr>
          <w:lang w:val="es-ES"/>
        </w:rPr>
        <w:t>RGI de 700 euros y le ofrecen un trab</w:t>
      </w:r>
      <w:r>
        <w:rPr>
          <w:lang w:val="es-ES"/>
        </w:rPr>
        <w:t>ajo de 900 o 1.000, lo cual</w:t>
      </w:r>
      <w:r w:rsidRPr="00EF32E6">
        <w:rPr>
          <w:lang w:val="es-ES"/>
        </w:rPr>
        <w:t xml:space="preserve"> quiere decir que para ganar 300 euros, tiene que tr</w:t>
      </w:r>
      <w:r>
        <w:rPr>
          <w:lang w:val="es-ES"/>
        </w:rPr>
        <w:t xml:space="preserve">abajar siete días a la semana, ¿a cuánto le sale la hora que le pagan, </w:t>
      </w:r>
      <w:r w:rsidRPr="00EF32E6">
        <w:rPr>
          <w:lang w:val="es-ES"/>
        </w:rPr>
        <w:t>a do</w:t>
      </w:r>
      <w:r>
        <w:rPr>
          <w:lang w:val="es-ES"/>
        </w:rPr>
        <w:t>s euros? ¿</w:t>
      </w:r>
      <w:r w:rsidRPr="00EF32E6">
        <w:rPr>
          <w:lang w:val="es-ES"/>
        </w:rPr>
        <w:t xml:space="preserve">Usted cree que </w:t>
      </w:r>
      <w:r>
        <w:rPr>
          <w:lang w:val="es-ES"/>
        </w:rPr>
        <w:t>a alguien le merece la pena? Yo se lo pregunto, porque el modelo de sociedad, que además hay fraude, p</w:t>
      </w:r>
      <w:r w:rsidRPr="00EF32E6">
        <w:rPr>
          <w:lang w:val="es-ES"/>
        </w:rPr>
        <w:t>ero el modelo soci</w:t>
      </w:r>
      <w:r>
        <w:rPr>
          <w:lang w:val="es-ES"/>
        </w:rPr>
        <w:t>al al que se está yendo es este. ¿Y a quién se perjudica? P</w:t>
      </w:r>
      <w:r w:rsidRPr="00EF32E6">
        <w:rPr>
          <w:lang w:val="es-ES"/>
        </w:rPr>
        <w:t xml:space="preserve">ues </w:t>
      </w:r>
      <w:r>
        <w:rPr>
          <w:lang w:val="es-ES"/>
        </w:rPr>
        <w:t xml:space="preserve">a </w:t>
      </w:r>
      <w:r w:rsidRPr="00EF32E6">
        <w:rPr>
          <w:lang w:val="es-ES"/>
        </w:rPr>
        <w:t xml:space="preserve">esos que pagan impuestos, que teóricamente tienen derecho, por ejemplo, </w:t>
      </w:r>
      <w:r>
        <w:rPr>
          <w:lang w:val="es-ES"/>
        </w:rPr>
        <w:t xml:space="preserve">a </w:t>
      </w:r>
      <w:r w:rsidRPr="00EF32E6">
        <w:rPr>
          <w:lang w:val="es-ES"/>
        </w:rPr>
        <w:t>elegir la educación de sus hijos en la c</w:t>
      </w:r>
      <w:r>
        <w:rPr>
          <w:lang w:val="es-ES"/>
        </w:rPr>
        <w:t>oncertada, a la que ustedes la asfixian, la asfixian, y</w:t>
      </w:r>
      <w:r w:rsidRPr="00EF32E6">
        <w:rPr>
          <w:lang w:val="es-ES"/>
        </w:rPr>
        <w:t xml:space="preserve"> se l</w:t>
      </w:r>
      <w:r>
        <w:rPr>
          <w:lang w:val="es-ES"/>
        </w:rPr>
        <w:t>es sube menos del 1 %</w:t>
      </w:r>
      <w:r w:rsidRPr="00EF32E6">
        <w:rPr>
          <w:lang w:val="es-ES"/>
        </w:rPr>
        <w:t xml:space="preserve"> a los</w:t>
      </w:r>
      <w:r>
        <w:rPr>
          <w:lang w:val="es-ES"/>
        </w:rPr>
        <w:t xml:space="preserve"> maestros</w:t>
      </w:r>
      <w:r w:rsidRPr="00EF32E6">
        <w:rPr>
          <w:lang w:val="es-ES"/>
        </w:rPr>
        <w:t xml:space="preserve"> de la co</w:t>
      </w:r>
      <w:r>
        <w:rPr>
          <w:lang w:val="es-ES"/>
        </w:rPr>
        <w:t>ncertada en estos presupuestos. E</w:t>
      </w:r>
      <w:r w:rsidRPr="00EF32E6">
        <w:rPr>
          <w:lang w:val="es-ES"/>
        </w:rPr>
        <w:t>so sí, de acuerdo con el modelo socia</w:t>
      </w:r>
      <w:r>
        <w:rPr>
          <w:lang w:val="es-ES"/>
        </w:rPr>
        <w:t>l de estos señores,</w:t>
      </w:r>
      <w:r w:rsidRPr="00EF32E6">
        <w:rPr>
          <w:lang w:val="es-ES"/>
        </w:rPr>
        <w:t xml:space="preserve"> que consiste en cargarse a la concertada. Y </w:t>
      </w:r>
      <w:r>
        <w:rPr>
          <w:lang w:val="es-ES"/>
        </w:rPr>
        <w:t>a eso está</w:t>
      </w:r>
      <w:r w:rsidRPr="00EF32E6">
        <w:rPr>
          <w:lang w:val="es-ES"/>
        </w:rPr>
        <w:t xml:space="preserve">n </w:t>
      </w:r>
      <w:r>
        <w:rPr>
          <w:lang w:val="es-ES"/>
        </w:rPr>
        <w:t xml:space="preserve">jugando </w:t>
      </w:r>
      <w:r w:rsidRPr="00EF32E6">
        <w:rPr>
          <w:lang w:val="es-ES"/>
        </w:rPr>
        <w:t>ustedes</w:t>
      </w:r>
      <w:r>
        <w:rPr>
          <w:lang w:val="es-ES"/>
        </w:rPr>
        <w:t>,</w:t>
      </w:r>
      <w:r w:rsidRPr="00EF32E6">
        <w:rPr>
          <w:lang w:val="es-ES"/>
        </w:rPr>
        <w:t xml:space="preserve"> con este </w:t>
      </w:r>
      <w:r w:rsidRPr="00EF32E6">
        <w:rPr>
          <w:lang w:val="es-ES"/>
        </w:rPr>
        <w:lastRenderedPageBreak/>
        <w:t>modelo de sociedad, que no es el nu</w:t>
      </w:r>
      <w:r>
        <w:rPr>
          <w:lang w:val="es-ES"/>
        </w:rPr>
        <w:t>estro para nada, pero para nada. N</w:t>
      </w:r>
      <w:r w:rsidRPr="00EF32E6">
        <w:rPr>
          <w:lang w:val="es-ES"/>
        </w:rPr>
        <w:t>o es lo mismo pactar con unos o con otros, a</w:t>
      </w:r>
      <w:r>
        <w:rPr>
          <w:lang w:val="es-ES"/>
        </w:rPr>
        <w:t>unque al señor lehendakari le dé</w:t>
      </w:r>
      <w:r w:rsidRPr="00EF32E6">
        <w:rPr>
          <w:lang w:val="es-ES"/>
        </w:rPr>
        <w:t xml:space="preserve"> absolutamente</w:t>
      </w:r>
      <w:r>
        <w:rPr>
          <w:lang w:val="es-ES"/>
        </w:rPr>
        <w:t xml:space="preserve"> igual. A lo mejor no tiene ningún modelo de sociedad.</w:t>
      </w:r>
    </w:p>
    <w:p w:rsidR="00371989" w:rsidRDefault="00371989" w:rsidP="00AD0527">
      <w:pPr>
        <w:pStyle w:val="Texto"/>
        <w:rPr>
          <w:lang w:val="es-ES"/>
        </w:rPr>
      </w:pPr>
    </w:p>
    <w:p w:rsidR="00371989" w:rsidRDefault="00371989" w:rsidP="00AD0527">
      <w:pPr>
        <w:pStyle w:val="Texto"/>
        <w:rPr>
          <w:lang w:val="es-ES"/>
        </w:rPr>
      </w:pPr>
      <w:r>
        <w:rPr>
          <w:lang w:val="es-ES"/>
        </w:rPr>
        <w:t xml:space="preserve">El otro día salió </w:t>
      </w:r>
      <w:r w:rsidRPr="00EF32E6">
        <w:rPr>
          <w:lang w:val="es-ES"/>
        </w:rPr>
        <w:t xml:space="preserve">aquí un portavoz del PNV hablando </w:t>
      </w:r>
      <w:r>
        <w:rPr>
          <w:lang w:val="es-ES"/>
        </w:rPr>
        <w:t xml:space="preserve">de humanismo cristiano. Pues que baje Dios y lo vea a ver </w:t>
      </w:r>
      <w:r w:rsidRPr="00EF32E6">
        <w:rPr>
          <w:lang w:val="es-ES"/>
        </w:rPr>
        <w:t xml:space="preserve">por dónde anda </w:t>
      </w:r>
      <w:r>
        <w:rPr>
          <w:lang w:val="es-ES"/>
        </w:rPr>
        <w:t>ese humanis</w:t>
      </w:r>
      <w:r w:rsidRPr="00EF32E6">
        <w:rPr>
          <w:lang w:val="es-ES"/>
        </w:rPr>
        <w:t>mo</w:t>
      </w:r>
      <w:r>
        <w:rPr>
          <w:lang w:val="es-ES"/>
        </w:rPr>
        <w:t>, y el cristiano</w:t>
      </w:r>
      <w:r w:rsidRPr="00EF32E6">
        <w:rPr>
          <w:lang w:val="es-ES"/>
        </w:rPr>
        <w:t>.</w:t>
      </w:r>
      <w:r>
        <w:rPr>
          <w:lang w:val="es-ES"/>
        </w:rPr>
        <w:t xml:space="preserve"> Nosotros no vemos eso para</w:t>
      </w:r>
      <w:r w:rsidRPr="00EF32E6">
        <w:rPr>
          <w:lang w:val="es-ES"/>
        </w:rPr>
        <w:t xml:space="preserve"> nada. El que entra en una vivienda protegida</w:t>
      </w:r>
      <w:r>
        <w:rPr>
          <w:lang w:val="es-ES"/>
        </w:rPr>
        <w:t>, no puede salir, n</w:t>
      </w:r>
      <w:r w:rsidRPr="00EF32E6">
        <w:rPr>
          <w:lang w:val="es-ES"/>
        </w:rPr>
        <w:t xml:space="preserve">o puede salir del sistema que se está </w:t>
      </w:r>
      <w:r>
        <w:rPr>
          <w:lang w:val="es-ES"/>
        </w:rPr>
        <w:t>creando de viviendas protegidas. S</w:t>
      </w:r>
      <w:r w:rsidRPr="00EF32E6">
        <w:rPr>
          <w:lang w:val="es-ES"/>
        </w:rPr>
        <w:t xml:space="preserve">i tiene que ir a trabajar </w:t>
      </w:r>
      <w:r>
        <w:rPr>
          <w:lang w:val="es-ES"/>
        </w:rPr>
        <w:t>a otro sitio, ¿qué hace, cómo lo hace? No puede.</w:t>
      </w:r>
    </w:p>
    <w:p w:rsidR="00371989" w:rsidRDefault="00371989" w:rsidP="00AD0527">
      <w:pPr>
        <w:pStyle w:val="Texto"/>
        <w:rPr>
          <w:lang w:val="es-ES"/>
        </w:rPr>
      </w:pPr>
    </w:p>
    <w:p w:rsidR="00371989" w:rsidRDefault="00371989" w:rsidP="00AD0527">
      <w:pPr>
        <w:pStyle w:val="Texto"/>
        <w:rPr>
          <w:lang w:val="es-ES"/>
        </w:rPr>
      </w:pPr>
      <w:r>
        <w:rPr>
          <w:lang w:val="es-ES"/>
        </w:rPr>
        <w:t>¿Y</w:t>
      </w:r>
      <w:r w:rsidRPr="00EF32E6">
        <w:rPr>
          <w:lang w:val="es-ES"/>
        </w:rPr>
        <w:t xml:space="preserve"> qué puestos de trabajo se están creando en estos dos últimos</w:t>
      </w:r>
      <w:r>
        <w:rPr>
          <w:lang w:val="es-ES"/>
        </w:rPr>
        <w:t xml:space="preserve"> años? P</w:t>
      </w:r>
      <w:r w:rsidRPr="00EF32E6">
        <w:rPr>
          <w:lang w:val="es-ES"/>
        </w:rPr>
        <w:t>orque el otro día alguien me</w:t>
      </w:r>
      <w:r>
        <w:rPr>
          <w:lang w:val="es-ES"/>
        </w:rPr>
        <w:t xml:space="preserve"> llamó xenófobo porque dij</w:t>
      </w:r>
      <w:r w:rsidRPr="00EF32E6">
        <w:rPr>
          <w:lang w:val="es-ES"/>
        </w:rPr>
        <w:t>e que el 50</w:t>
      </w:r>
      <w:r>
        <w:rPr>
          <w:lang w:val="es-ES"/>
        </w:rPr>
        <w:t xml:space="preserve"> </w:t>
      </w:r>
      <w:r w:rsidRPr="00EF32E6">
        <w:rPr>
          <w:lang w:val="es-ES"/>
        </w:rPr>
        <w:t xml:space="preserve">% de los puestos de trabajo que se han creado han sido para extranjeros. A </w:t>
      </w:r>
      <w:r>
        <w:rPr>
          <w:lang w:val="es-ES"/>
        </w:rPr>
        <w:t xml:space="preserve">mí me parece muy </w:t>
      </w:r>
      <w:r w:rsidRPr="00EF32E6">
        <w:rPr>
          <w:lang w:val="es-ES"/>
        </w:rPr>
        <w:t>bien que sea</w:t>
      </w:r>
      <w:r>
        <w:rPr>
          <w:lang w:val="es-ES"/>
        </w:rPr>
        <w:t>n para extranjeros</w:t>
      </w:r>
      <w:r w:rsidRPr="00EF32E6">
        <w:rPr>
          <w:lang w:val="es-ES"/>
        </w:rPr>
        <w:t>. Yo lo que digo es que no son precisamente los puestos de trabajo de más calidad ni mejor remunerados.</w:t>
      </w:r>
      <w:r w:rsidR="00007674">
        <w:rPr>
          <w:lang w:val="es-ES"/>
        </w:rPr>
        <w:t xml:space="preserve"> </w:t>
      </w:r>
      <w:r>
        <w:rPr>
          <w:lang w:val="es-ES"/>
        </w:rPr>
        <w:t>P</w:t>
      </w:r>
      <w:r w:rsidRPr="00EF32E6">
        <w:rPr>
          <w:lang w:val="es-ES"/>
        </w:rPr>
        <w:t>orque yo no sé si so</w:t>
      </w:r>
      <w:r>
        <w:rPr>
          <w:lang w:val="es-ES"/>
        </w:rPr>
        <w:t>y un extraterrestre</w:t>
      </w:r>
      <w:r w:rsidRPr="00EF32E6">
        <w:rPr>
          <w:lang w:val="es-ES"/>
        </w:rPr>
        <w:t>, señor lehendakari, pero yo a los extranjeros que veo que vienen a trabajar aquí, no veo que vayan de directores en la</w:t>
      </w:r>
      <w:r>
        <w:rPr>
          <w:lang w:val="es-ES"/>
        </w:rPr>
        <w:t>s grandes empresas de este país. Les veo en</w:t>
      </w:r>
      <w:r w:rsidRPr="00EF32E6">
        <w:rPr>
          <w:lang w:val="es-ES"/>
        </w:rPr>
        <w:t xml:space="preserve"> ot</w:t>
      </w:r>
      <w:r>
        <w:rPr>
          <w:lang w:val="es-ES"/>
        </w:rPr>
        <w:t>ros sectores. Y</w:t>
      </w:r>
      <w:r w:rsidRPr="00EF32E6">
        <w:rPr>
          <w:lang w:val="es-ES"/>
        </w:rPr>
        <w:t xml:space="preserve"> básicamente en el</w:t>
      </w:r>
      <w:r>
        <w:rPr>
          <w:lang w:val="es-ES"/>
        </w:rPr>
        <w:t xml:space="preserve"> sector doméstico, que es donde, </w:t>
      </w:r>
      <w:r w:rsidRPr="00EF32E6">
        <w:rPr>
          <w:lang w:val="es-ES"/>
        </w:rPr>
        <w:t>por cierto</w:t>
      </w:r>
      <w:r>
        <w:rPr>
          <w:lang w:val="es-ES"/>
        </w:rPr>
        <w:t>, se ha creado mucho desempleo. Q</w:t>
      </w:r>
      <w:r w:rsidRPr="00EF32E6">
        <w:rPr>
          <w:lang w:val="es-ES"/>
        </w:rPr>
        <w:t xml:space="preserve">ue luego, por cierto, como se ha subido el salario mínimo, resulta que se han pasado a la economía sumergida, que es lo que está fomentando este modelo que </w:t>
      </w:r>
      <w:r>
        <w:rPr>
          <w:lang w:val="es-ES"/>
        </w:rPr>
        <w:t>ustedes plantean. A</w:t>
      </w:r>
      <w:r w:rsidRPr="00EF32E6">
        <w:rPr>
          <w:lang w:val="es-ES"/>
        </w:rPr>
        <w:t xml:space="preserve">quí </w:t>
      </w:r>
      <w:r>
        <w:rPr>
          <w:lang w:val="es-ES"/>
        </w:rPr>
        <w:t xml:space="preserve">a </w:t>
      </w:r>
      <w:r w:rsidRPr="00EF32E6">
        <w:rPr>
          <w:lang w:val="es-ES"/>
        </w:rPr>
        <w:t>todo el mundo se le llena la boca hablando del fraude fiscal. Lo cu</w:t>
      </w:r>
      <w:r>
        <w:rPr>
          <w:lang w:val="es-ES"/>
        </w:rPr>
        <w:t>antifican. Ustedes sabrán porqué y en cuánto. Y</w:t>
      </w:r>
      <w:r w:rsidRPr="00EF32E6">
        <w:rPr>
          <w:lang w:val="es-ES"/>
        </w:rPr>
        <w:t xml:space="preserve"> está muy</w:t>
      </w:r>
      <w:r>
        <w:rPr>
          <w:lang w:val="es-ES"/>
        </w:rPr>
        <w:t xml:space="preserve"> bien combatir el fraude fiscal, ¿y el resto? El resto no, con el resto se puede convivir.</w:t>
      </w:r>
    </w:p>
    <w:p w:rsidR="00371989" w:rsidRDefault="00371989" w:rsidP="00AD0527">
      <w:pPr>
        <w:pStyle w:val="Texto"/>
        <w:rPr>
          <w:lang w:val="es-ES"/>
        </w:rPr>
      </w:pPr>
    </w:p>
    <w:p w:rsidR="00371989" w:rsidRDefault="00371989" w:rsidP="00AD0527">
      <w:pPr>
        <w:pStyle w:val="Texto"/>
        <w:rPr>
          <w:lang w:val="es-ES"/>
        </w:rPr>
      </w:pPr>
      <w:r>
        <w:rPr>
          <w:lang w:val="es-ES"/>
        </w:rPr>
        <w:t xml:space="preserve">Bueno, </w:t>
      </w:r>
      <w:r w:rsidRPr="00EF32E6">
        <w:rPr>
          <w:lang w:val="es-ES"/>
        </w:rPr>
        <w:t>este modelo de sociedad e</w:t>
      </w:r>
      <w:r>
        <w:rPr>
          <w:lang w:val="es-ES"/>
        </w:rPr>
        <w:t>s evidente que no es el nuestro. E</w:t>
      </w:r>
      <w:r w:rsidRPr="00EF32E6">
        <w:rPr>
          <w:lang w:val="es-ES"/>
        </w:rPr>
        <w:t>ste pres</w:t>
      </w:r>
      <w:r>
        <w:rPr>
          <w:lang w:val="es-ES"/>
        </w:rPr>
        <w:t xml:space="preserve">upuesto que se va a aprobar hoy, </w:t>
      </w:r>
      <w:r w:rsidRPr="00EF32E6">
        <w:rPr>
          <w:lang w:val="es-ES"/>
        </w:rPr>
        <w:t xml:space="preserve">y el señor Azpiazu </w:t>
      </w:r>
      <w:r>
        <w:rPr>
          <w:lang w:val="es-ES"/>
        </w:rPr>
        <w:t xml:space="preserve">lo sabe y por eso lo ha pactado como lo ha pactado, va </w:t>
      </w:r>
      <w:r w:rsidRPr="00EF32E6">
        <w:rPr>
          <w:lang w:val="es-ES"/>
        </w:rPr>
        <w:t xml:space="preserve">a impedir que se puedan bajar los impuestos </w:t>
      </w:r>
      <w:r>
        <w:rPr>
          <w:lang w:val="es-ES"/>
        </w:rPr>
        <w:t>del IRPF</w:t>
      </w:r>
      <w:r w:rsidRPr="00EF32E6">
        <w:rPr>
          <w:lang w:val="es-ES"/>
        </w:rPr>
        <w:t xml:space="preserve"> a los vascos durante muchos años, porque sol</w:t>
      </w:r>
      <w:r>
        <w:rPr>
          <w:lang w:val="es-ES"/>
        </w:rPr>
        <w:t>o conso</w:t>
      </w:r>
      <w:r w:rsidRPr="00EF32E6">
        <w:rPr>
          <w:lang w:val="es-ES"/>
        </w:rPr>
        <w:t>lida el gas</w:t>
      </w:r>
      <w:r>
        <w:rPr>
          <w:lang w:val="es-ES"/>
        </w:rPr>
        <w:t>to corriente del Gobierno Vasco. Lo incrementa. Y</w:t>
      </w:r>
      <w:r w:rsidRPr="00EF32E6">
        <w:rPr>
          <w:lang w:val="es-ES"/>
        </w:rPr>
        <w:t xml:space="preserve"> el pacto con Podemos lo ha empeorado sustancialmente</w:t>
      </w:r>
      <w:r>
        <w:rPr>
          <w:lang w:val="es-ES"/>
        </w:rPr>
        <w:t>. Si prácticamente</w:t>
      </w:r>
      <w:r w:rsidRPr="00EF32E6">
        <w:rPr>
          <w:lang w:val="es-ES"/>
        </w:rPr>
        <w:t xml:space="preserve"> lo </w:t>
      </w:r>
      <w:r>
        <w:rPr>
          <w:lang w:val="es-ES"/>
        </w:rPr>
        <w:t xml:space="preserve">que hace, de todas sus </w:t>
      </w:r>
      <w:r>
        <w:rPr>
          <w:lang w:val="es-ES"/>
        </w:rPr>
        <w:lastRenderedPageBreak/>
        <w:t xml:space="preserve">enmiendas, </w:t>
      </w:r>
      <w:r w:rsidRPr="00EF32E6">
        <w:rPr>
          <w:lang w:val="es-ES"/>
        </w:rPr>
        <w:t xml:space="preserve">más </w:t>
      </w:r>
      <w:r>
        <w:rPr>
          <w:lang w:val="es-ES"/>
        </w:rPr>
        <w:t xml:space="preserve">del </w:t>
      </w:r>
      <w:r w:rsidRPr="00EF32E6">
        <w:rPr>
          <w:lang w:val="es-ES"/>
        </w:rPr>
        <w:t>90</w:t>
      </w:r>
      <w:r>
        <w:rPr>
          <w:lang w:val="es-ES"/>
        </w:rPr>
        <w:t xml:space="preserve"> </w:t>
      </w:r>
      <w:r w:rsidRPr="00EF32E6">
        <w:rPr>
          <w:lang w:val="es-ES"/>
        </w:rPr>
        <w:t xml:space="preserve">% </w:t>
      </w:r>
      <w:r>
        <w:rPr>
          <w:lang w:val="es-ES"/>
        </w:rPr>
        <w:t xml:space="preserve">es </w:t>
      </w:r>
      <w:r w:rsidRPr="00EF32E6">
        <w:rPr>
          <w:lang w:val="es-ES"/>
        </w:rPr>
        <w:t>incremento del gasto corriente, incremento del Gobierno Vasco, que, por ciert</w:t>
      </w:r>
      <w:r>
        <w:rPr>
          <w:lang w:val="es-ES"/>
        </w:rPr>
        <w:t xml:space="preserve">o, ya veremos en qué se lo gasta. Pero, evidentemente, </w:t>
      </w:r>
      <w:r w:rsidRPr="00EF32E6">
        <w:rPr>
          <w:lang w:val="es-ES"/>
        </w:rPr>
        <w:t>se lo va a gastar en gasto corri</w:t>
      </w:r>
      <w:r>
        <w:rPr>
          <w:lang w:val="es-ES"/>
        </w:rPr>
        <w:t>ente del propio Gobierno Vasco. E</w:t>
      </w:r>
      <w:r w:rsidRPr="00EF32E6">
        <w:rPr>
          <w:lang w:val="es-ES"/>
        </w:rPr>
        <w:t>so sí, con el epígrafe por la igualdad o para el cambio climático.</w:t>
      </w:r>
      <w:r w:rsidR="00007674">
        <w:rPr>
          <w:lang w:val="es-ES"/>
        </w:rPr>
        <w:t xml:space="preserve"> </w:t>
      </w:r>
    </w:p>
    <w:p w:rsidR="00371989" w:rsidRDefault="00371989" w:rsidP="00AD0527">
      <w:pPr>
        <w:pStyle w:val="Texto"/>
        <w:rPr>
          <w:lang w:val="es-ES"/>
        </w:rPr>
      </w:pPr>
    </w:p>
    <w:p w:rsidR="00371989" w:rsidRDefault="00371989" w:rsidP="00AD0527">
      <w:pPr>
        <w:pStyle w:val="Texto"/>
        <w:rPr>
          <w:lang w:val="es-ES"/>
        </w:rPr>
      </w:pPr>
      <w:r w:rsidRPr="00EF32E6">
        <w:rPr>
          <w:lang w:val="es-ES"/>
        </w:rPr>
        <w:t>Cambio climático, por cierto, señores consejeros</w:t>
      </w:r>
      <w:r>
        <w:rPr>
          <w:lang w:val="es-ES"/>
        </w:rPr>
        <w:t>, del r</w:t>
      </w:r>
      <w:r w:rsidRPr="00EF32E6">
        <w:rPr>
          <w:lang w:val="es-ES"/>
        </w:rPr>
        <w:t xml:space="preserve">amo, </w:t>
      </w:r>
      <w:r>
        <w:rPr>
          <w:lang w:val="es-ES"/>
        </w:rPr>
        <w:t>señor… La Directiva del Agua d</w:t>
      </w:r>
      <w:r w:rsidRPr="00EF32E6">
        <w:rPr>
          <w:lang w:val="es-ES"/>
        </w:rPr>
        <w:t>ecía que tení</w:t>
      </w:r>
      <w:r>
        <w:rPr>
          <w:lang w:val="es-ES"/>
        </w:rPr>
        <w:t>a que pagar el que más consumía. Si usted cobra en la toma de origen, ¿cómo lo reparte? El otro día, no</w:t>
      </w:r>
      <w:r w:rsidRPr="00EF32E6">
        <w:rPr>
          <w:lang w:val="es-ES"/>
        </w:rPr>
        <w:t xml:space="preserve"> ya solo</w:t>
      </w:r>
      <w:r>
        <w:rPr>
          <w:lang w:val="es-ES"/>
        </w:rPr>
        <w:t xml:space="preserve"> nosotros, también otros grupos </w:t>
      </w:r>
      <w:r w:rsidRPr="00EF32E6">
        <w:rPr>
          <w:lang w:val="es-ES"/>
        </w:rPr>
        <w:t>le dije</w:t>
      </w:r>
      <w:r>
        <w:rPr>
          <w:lang w:val="es-ES"/>
        </w:rPr>
        <w:t>ron que esto atenta contra esa D</w:t>
      </w:r>
      <w:r w:rsidRPr="00EF32E6">
        <w:rPr>
          <w:lang w:val="es-ES"/>
        </w:rPr>
        <w:t>i</w:t>
      </w:r>
      <w:r>
        <w:rPr>
          <w:lang w:val="es-ES"/>
        </w:rPr>
        <w:t>rectiva del A</w:t>
      </w:r>
      <w:r w:rsidRPr="00EF32E6">
        <w:rPr>
          <w:lang w:val="es-ES"/>
        </w:rPr>
        <w:t>gua, que esto no e</w:t>
      </w:r>
      <w:r>
        <w:rPr>
          <w:lang w:val="es-ES"/>
        </w:rPr>
        <w:t>s una tasa ecológica o similar. Simplemente efecto recaudativo. Y cuanta más agua se desperdicie</w:t>
      </w:r>
      <w:r w:rsidRPr="00EF32E6">
        <w:rPr>
          <w:lang w:val="es-ES"/>
        </w:rPr>
        <w:t xml:space="preserve">, </w:t>
      </w:r>
      <w:r>
        <w:rPr>
          <w:lang w:val="es-ES"/>
        </w:rPr>
        <w:t xml:space="preserve">más se consuma, </w:t>
      </w:r>
      <w:r w:rsidRPr="00EF32E6">
        <w:rPr>
          <w:lang w:val="es-ES"/>
        </w:rPr>
        <w:t xml:space="preserve">más </w:t>
      </w:r>
      <w:r>
        <w:rPr>
          <w:lang w:val="es-ES"/>
        </w:rPr>
        <w:t>recauda el Gobierno. Y</w:t>
      </w:r>
      <w:r w:rsidRPr="00EF32E6">
        <w:rPr>
          <w:lang w:val="es-ES"/>
        </w:rPr>
        <w:t xml:space="preserve"> encima</w:t>
      </w:r>
      <w:r>
        <w:rPr>
          <w:lang w:val="es-ES"/>
        </w:rPr>
        <w:t xml:space="preserve"> no depende de los ciudadanos, d</w:t>
      </w:r>
      <w:r w:rsidRPr="00EF32E6">
        <w:rPr>
          <w:lang w:val="es-ES"/>
        </w:rPr>
        <w:t>epende de que los consorcios y los suministradores ha</w:t>
      </w:r>
      <w:r>
        <w:rPr>
          <w:lang w:val="es-ES"/>
        </w:rPr>
        <w:t xml:space="preserve">gan las cosas bien o hagan las cosas mal. </w:t>
      </w:r>
    </w:p>
    <w:p w:rsidR="00371989" w:rsidRDefault="00371989" w:rsidP="00AD0527">
      <w:pPr>
        <w:pStyle w:val="Texto"/>
        <w:rPr>
          <w:lang w:val="es-ES"/>
        </w:rPr>
      </w:pPr>
    </w:p>
    <w:p w:rsidR="00371989" w:rsidRDefault="00371989" w:rsidP="00AD0527">
      <w:pPr>
        <w:pStyle w:val="Texto"/>
        <w:rPr>
          <w:lang w:val="es-ES"/>
        </w:rPr>
      </w:pPr>
      <w:r>
        <w:rPr>
          <w:lang w:val="es-ES"/>
        </w:rPr>
        <w:t>S</w:t>
      </w:r>
      <w:r w:rsidRPr="00EF32E6">
        <w:rPr>
          <w:lang w:val="es-ES"/>
        </w:rPr>
        <w:t xml:space="preserve">eñor Martínez, </w:t>
      </w:r>
      <w:r>
        <w:rPr>
          <w:lang w:val="es-ES"/>
        </w:rPr>
        <w:t>¿</w:t>
      </w:r>
      <w:r w:rsidRPr="00EF32E6">
        <w:rPr>
          <w:lang w:val="es-ES"/>
        </w:rPr>
        <w:t>este presupuesto es má</w:t>
      </w:r>
      <w:r>
        <w:rPr>
          <w:lang w:val="es-ES"/>
        </w:rPr>
        <w:t xml:space="preserve">s ecologista que los anteriores? Por no hablar de la Sociedad de Hidrocarburos, que el otro día se habló aquí bastante. Pero yo solo he visto una </w:t>
      </w:r>
      <w:r w:rsidRPr="00EF32E6">
        <w:rPr>
          <w:lang w:val="es-ES"/>
        </w:rPr>
        <w:t>enmienda que</w:t>
      </w:r>
      <w:r>
        <w:rPr>
          <w:lang w:val="es-ES"/>
        </w:rPr>
        <w:t xml:space="preserve"> incrementa, </w:t>
      </w:r>
      <w:r w:rsidRPr="00EF32E6">
        <w:rPr>
          <w:lang w:val="es-ES"/>
        </w:rPr>
        <w:t xml:space="preserve">que incrementa la cuantía </w:t>
      </w:r>
      <w:r>
        <w:rPr>
          <w:lang w:val="es-ES"/>
        </w:rPr>
        <w:t xml:space="preserve">con la que partía esa sociedad. Luego, dentro de la sociedad, ustedes sabrán qué han enmendado, </w:t>
      </w:r>
      <w:r w:rsidRPr="00EF32E6">
        <w:rPr>
          <w:lang w:val="es-ES"/>
        </w:rPr>
        <w:t xml:space="preserve">pero del Gobierno a la sociedad, incremento de la partida. No nos parece que sea el mejor modo </w:t>
      </w:r>
      <w:r>
        <w:rPr>
          <w:lang w:val="es-ES"/>
        </w:rPr>
        <w:t xml:space="preserve">ni </w:t>
      </w:r>
      <w:r w:rsidRPr="00EF32E6">
        <w:rPr>
          <w:lang w:val="es-ES"/>
        </w:rPr>
        <w:t>el mejor modelo par</w:t>
      </w:r>
      <w:r>
        <w:rPr>
          <w:lang w:val="es-ES"/>
        </w:rPr>
        <w:t xml:space="preserve">a combatir el cambio climático </w:t>
      </w:r>
      <w:r w:rsidRPr="00EF32E6">
        <w:rPr>
          <w:lang w:val="es-ES"/>
        </w:rPr>
        <w:t xml:space="preserve">de una sociedad que no aporta nada, salvo que nos cuesta mucho </w:t>
      </w:r>
      <w:r>
        <w:rPr>
          <w:lang w:val="es-ES"/>
        </w:rPr>
        <w:t>dinero desde hace muchos años y</w:t>
      </w:r>
      <w:r w:rsidRPr="00EF32E6">
        <w:rPr>
          <w:lang w:val="es-ES"/>
        </w:rPr>
        <w:t xml:space="preserve"> es de lo que se podría denominar otro de esos chiringuitos de este Gobierno.</w:t>
      </w:r>
    </w:p>
    <w:p w:rsidR="00371989" w:rsidRDefault="00371989" w:rsidP="00AD0527">
      <w:pPr>
        <w:pStyle w:val="Texto"/>
        <w:rPr>
          <w:lang w:val="es-ES"/>
        </w:rPr>
      </w:pPr>
    </w:p>
    <w:p w:rsidR="00371989" w:rsidRDefault="00371989" w:rsidP="00AD0527">
      <w:pPr>
        <w:pStyle w:val="Texto"/>
        <w:rPr>
          <w:lang w:val="es-ES"/>
        </w:rPr>
      </w:pPr>
      <w:r w:rsidRPr="00EF32E6">
        <w:rPr>
          <w:lang w:val="es-ES"/>
        </w:rPr>
        <w:t>El presupuesto era malo</w:t>
      </w:r>
      <w:r>
        <w:rPr>
          <w:lang w:val="es-ES"/>
        </w:rPr>
        <w:t>, l</w:t>
      </w:r>
      <w:r w:rsidRPr="00EF32E6">
        <w:rPr>
          <w:lang w:val="es-ES"/>
        </w:rPr>
        <w:t>o dijimos en nuestra enmienda a la totalidad</w:t>
      </w:r>
      <w:r>
        <w:rPr>
          <w:lang w:val="es-ES"/>
        </w:rPr>
        <w:t>,</w:t>
      </w:r>
      <w:r w:rsidRPr="00EF32E6">
        <w:rPr>
          <w:lang w:val="es-ES"/>
        </w:rPr>
        <w:t xml:space="preserve"> y ahora </w:t>
      </w:r>
      <w:r>
        <w:rPr>
          <w:lang w:val="es-ES"/>
        </w:rPr>
        <w:t>ha empeorado</w:t>
      </w:r>
      <w:r w:rsidRPr="00EF32E6">
        <w:rPr>
          <w:lang w:val="es-ES"/>
        </w:rPr>
        <w:t xml:space="preserve"> sustancialmente, pero </w:t>
      </w:r>
      <w:r>
        <w:rPr>
          <w:lang w:val="es-ES"/>
        </w:rPr>
        <w:t>ha empeorado sustancialmente</w:t>
      </w:r>
      <w:r w:rsidRPr="00EF32E6">
        <w:rPr>
          <w:lang w:val="es-ES"/>
        </w:rPr>
        <w:t xml:space="preserve"> porque crea unas </w:t>
      </w:r>
      <w:r>
        <w:rPr>
          <w:lang w:val="es-ES"/>
        </w:rPr>
        <w:t xml:space="preserve">bases que van a ser muy difíciles y muy complicadas </w:t>
      </w:r>
      <w:r w:rsidRPr="00EF32E6">
        <w:rPr>
          <w:lang w:val="es-ES"/>
        </w:rPr>
        <w:t>de modificar.</w:t>
      </w:r>
      <w:r>
        <w:rPr>
          <w:lang w:val="es-ES"/>
        </w:rPr>
        <w:t xml:space="preserve"> Yo no le veo a ningún gobierno… E</w:t>
      </w:r>
      <w:r w:rsidRPr="00EF32E6">
        <w:rPr>
          <w:lang w:val="es-ES"/>
        </w:rPr>
        <w:t xml:space="preserve">n este año </w:t>
      </w:r>
      <w:r>
        <w:rPr>
          <w:lang w:val="es-ES"/>
        </w:rPr>
        <w:t xml:space="preserve">la RGI va </w:t>
      </w:r>
      <w:r w:rsidRPr="00EF32E6">
        <w:rPr>
          <w:lang w:val="es-ES"/>
        </w:rPr>
        <w:t>a subir más del 7,5</w:t>
      </w:r>
      <w:r>
        <w:rPr>
          <w:lang w:val="es-ES"/>
        </w:rPr>
        <w:t xml:space="preserve"> % de marz</w:t>
      </w:r>
      <w:r w:rsidRPr="00EF32E6">
        <w:rPr>
          <w:lang w:val="es-ES"/>
        </w:rPr>
        <w:t xml:space="preserve">o </w:t>
      </w:r>
      <w:r>
        <w:rPr>
          <w:lang w:val="es-ES"/>
        </w:rPr>
        <w:t>a diciembre. Yo no le veo a ningún…</w:t>
      </w:r>
    </w:p>
    <w:p w:rsidR="00371989" w:rsidRDefault="00371989" w:rsidP="00AD0527">
      <w:pPr>
        <w:pStyle w:val="Texto"/>
        <w:rPr>
          <w:lang w:val="es-ES"/>
        </w:rPr>
      </w:pPr>
    </w:p>
    <w:p w:rsidR="00371989" w:rsidRDefault="00371989" w:rsidP="00AD0527">
      <w:pPr>
        <w:pStyle w:val="Texto"/>
        <w:rPr>
          <w:lang w:val="eu-ES"/>
        </w:rPr>
      </w:pPr>
      <w:r>
        <w:rPr>
          <w:lang w:val="eu-ES"/>
        </w:rPr>
        <w:t>(3. zintaren amaiera)</w:t>
      </w:r>
    </w:p>
    <w:p w:rsidR="00371989" w:rsidRDefault="00371989" w:rsidP="00AD0527">
      <w:pPr>
        <w:pStyle w:val="Texto"/>
      </w:pPr>
      <w:r>
        <w:t>(4.</w:t>
      </w:r>
      <w:r w:rsidRPr="00CE06B8">
        <w:rPr>
          <w:lang w:val="eu-ES"/>
        </w:rPr>
        <w:t xml:space="preserve"> zintaren hasiera)</w:t>
      </w:r>
    </w:p>
    <w:p w:rsidR="00371989" w:rsidRDefault="00371989" w:rsidP="00AD0527">
      <w:pPr>
        <w:pStyle w:val="Texto"/>
      </w:pPr>
    </w:p>
    <w:p w:rsidR="00371989" w:rsidRDefault="00371989" w:rsidP="00AD0527">
      <w:pPr>
        <w:pStyle w:val="Texto"/>
      </w:pPr>
      <w:r>
        <w:lastRenderedPageBreak/>
        <w:t>… e</w:t>
      </w:r>
      <w:r w:rsidRPr="00CE06B8">
        <w:t>n este año</w:t>
      </w:r>
      <w:r>
        <w:t xml:space="preserve"> la RGI va</w:t>
      </w:r>
      <w:r w:rsidRPr="00CE06B8">
        <w:t xml:space="preserve"> a subir más del 7,5</w:t>
      </w:r>
      <w:r>
        <w:t> </w:t>
      </w:r>
      <w:r w:rsidRPr="00CE06B8">
        <w:t>%</w:t>
      </w:r>
      <w:r>
        <w:t>, de marz</w:t>
      </w:r>
      <w:r w:rsidRPr="00CE06B8">
        <w:t>o</w:t>
      </w:r>
      <w:r>
        <w:t xml:space="preserve"> a</w:t>
      </w:r>
      <w:r w:rsidRPr="00CE06B8">
        <w:t xml:space="preserve"> diciembre</w:t>
      </w:r>
      <w:r>
        <w:t>. Yo no le veo a ningún gobierno rebajándola. E</w:t>
      </w:r>
      <w:r w:rsidRPr="00CE06B8">
        <w:t>l gasto corriente qu</w:t>
      </w:r>
      <w:r>
        <w:t>e ustedes se están consolidando,</w:t>
      </w:r>
      <w:r w:rsidRPr="00CE06B8">
        <w:t xml:space="preserve"> </w:t>
      </w:r>
      <w:r>
        <w:t>y</w:t>
      </w:r>
      <w:r w:rsidRPr="00CE06B8">
        <w:t xml:space="preserve">o no le veo </w:t>
      </w:r>
      <w:r>
        <w:t xml:space="preserve">a </w:t>
      </w:r>
      <w:r w:rsidRPr="00CE06B8">
        <w:t>ningún gobierno rebajándolo</w:t>
      </w:r>
      <w:r>
        <w:t>.</w:t>
      </w:r>
    </w:p>
    <w:p w:rsidR="00371989" w:rsidRDefault="00371989" w:rsidP="00AD0527">
      <w:pPr>
        <w:pStyle w:val="Texto"/>
      </w:pPr>
    </w:p>
    <w:p w:rsidR="00371989" w:rsidRDefault="00371989" w:rsidP="00AD0527">
      <w:pPr>
        <w:pStyle w:val="Texto"/>
      </w:pPr>
      <w:r>
        <w:t>A ver, yo veo</w:t>
      </w:r>
      <w:r w:rsidRPr="00CE06B8">
        <w:t xml:space="preserve"> al Gobierno Vasco manteniendo los recortes</w:t>
      </w:r>
      <w:r>
        <w:t>,</w:t>
      </w:r>
      <w:r w:rsidRPr="00CE06B8">
        <w:t xml:space="preserve"> que en su día se hizo</w:t>
      </w:r>
      <w:r>
        <w:t>,</w:t>
      </w:r>
      <w:r w:rsidRPr="00CE06B8">
        <w:t xml:space="preserve"> a determinados colectivos de funcionarios, pero</w:t>
      </w:r>
      <w:r>
        <w:t>,</w:t>
      </w:r>
      <w:r w:rsidRPr="00CE06B8">
        <w:t xml:space="preserve"> luego, por contra, en fin, no hay ningún prob</w:t>
      </w:r>
      <w:r>
        <w:t>lema en a otros que están ahora</w:t>
      </w:r>
      <w:r w:rsidRPr="00CE06B8">
        <w:t xml:space="preserve"> </w:t>
      </w:r>
      <w:r>
        <w:t>incrementarles los sueldos, incrementarle</w:t>
      </w:r>
      <w:r w:rsidRPr="00CE06B8">
        <w:t xml:space="preserve">s las aportaciones a los fondos de pensiones, y todo eso consolida mucho gasto, </w:t>
      </w:r>
      <w:r>
        <w:t>¿verdad, señor consejero?</w:t>
      </w:r>
    </w:p>
    <w:p w:rsidR="00371989" w:rsidRDefault="00371989" w:rsidP="00AD0527">
      <w:pPr>
        <w:pStyle w:val="Texto"/>
      </w:pPr>
    </w:p>
    <w:p w:rsidR="00371989" w:rsidRDefault="00371989" w:rsidP="00AD0527">
      <w:pPr>
        <w:pStyle w:val="Texto"/>
      </w:pPr>
      <w:r>
        <w:t>C</w:t>
      </w:r>
      <w:r w:rsidRPr="00CE06B8">
        <w:t>laro</w:t>
      </w:r>
      <w:r>
        <w:t>,</w:t>
      </w:r>
      <w:r w:rsidRPr="00CE06B8">
        <w:t xml:space="preserve"> de cada 100 millones 50, Capítulo uno</w:t>
      </w:r>
      <w:r>
        <w:t>.</w:t>
      </w:r>
      <w:r w:rsidRPr="00CE06B8">
        <w:t xml:space="preserve"> </w:t>
      </w:r>
      <w:r>
        <w:t>Y</w:t>
      </w:r>
      <w:r w:rsidRPr="00CE06B8">
        <w:t xml:space="preserve"> cada año más</w:t>
      </w:r>
      <w:r>
        <w:t>,</w:t>
      </w:r>
      <w:r w:rsidRPr="00CE06B8">
        <w:t xml:space="preserve"> y cada año más</w:t>
      </w:r>
      <w:r>
        <w:t>.</w:t>
      </w:r>
      <w:r w:rsidRPr="00CE06B8">
        <w:t xml:space="preserve"> </w:t>
      </w:r>
      <w:r>
        <w:t>C</w:t>
      </w:r>
      <w:r w:rsidRPr="00CE06B8">
        <w:t>osa que</w:t>
      </w:r>
      <w:r>
        <w:t>,</w:t>
      </w:r>
      <w:r w:rsidRPr="00CE06B8">
        <w:t xml:space="preserve"> en la calle, esos que pagan los impuestos, los que cotizan</w:t>
      </w:r>
      <w:r>
        <w:t>,</w:t>
      </w:r>
      <w:r w:rsidRPr="00CE06B8">
        <w:t xml:space="preserve"> nadie se le ha </w:t>
      </w:r>
      <w:r>
        <w:t>subido el sueldo,</w:t>
      </w:r>
      <w:r w:rsidRPr="00CE06B8">
        <w:t xml:space="preserve"> </w:t>
      </w:r>
      <w:r>
        <w:t>c</w:t>
      </w:r>
      <w:r w:rsidRPr="00CE06B8">
        <w:t>omo este Gobierno lleva haciendo en estos dos últimos años</w:t>
      </w:r>
      <w:r>
        <w:t>,</w:t>
      </w:r>
      <w:r w:rsidRPr="00CE06B8">
        <w:t xml:space="preserve"> ni al personal que trabaja para el Gobierno</w:t>
      </w:r>
      <w:r>
        <w:t>,</w:t>
      </w:r>
      <w:r w:rsidRPr="00CE06B8">
        <w:t xml:space="preserve"> ni a los que reciben subvenciones del Gobierno. </w:t>
      </w:r>
      <w:r>
        <w:t>¿</w:t>
      </w:r>
      <w:r w:rsidRPr="00CE06B8">
        <w:t>Conocen ustedes</w:t>
      </w:r>
      <w:r>
        <w:t xml:space="preserve"> a</w:t>
      </w:r>
      <w:r w:rsidRPr="00CE06B8">
        <w:t xml:space="preserve"> alguien que le hayan subido el 7</w:t>
      </w:r>
      <w:r>
        <w:t> </w:t>
      </w:r>
      <w:r w:rsidRPr="00CE06B8">
        <w:t>%</w:t>
      </w:r>
      <w:r>
        <w:t>?,</w:t>
      </w:r>
      <w:r w:rsidRPr="00CE06B8">
        <w:t xml:space="preserve"> </w:t>
      </w:r>
      <w:r>
        <w:t>¿</w:t>
      </w:r>
      <w:r w:rsidRPr="00CE06B8">
        <w:t>o más del 7,5</w:t>
      </w:r>
      <w:r>
        <w:t> </w:t>
      </w:r>
      <w:r w:rsidRPr="00CE06B8">
        <w:t>%</w:t>
      </w:r>
      <w:r>
        <w:t>?,</w:t>
      </w:r>
      <w:r w:rsidRPr="00CE06B8">
        <w:t xml:space="preserve"> </w:t>
      </w:r>
      <w:r>
        <w:t>¿</w:t>
      </w:r>
      <w:r w:rsidRPr="00CE06B8">
        <w:t>o más de</w:t>
      </w:r>
      <w:r>
        <w:t>l</w:t>
      </w:r>
      <w:r w:rsidRPr="00CE06B8">
        <w:t xml:space="preserve"> 4,5</w:t>
      </w:r>
      <w:r>
        <w:t> </w:t>
      </w:r>
      <w:r w:rsidRPr="00CE06B8">
        <w:t>%, como los funcionarios</w:t>
      </w:r>
      <w:r>
        <w:t>?</w:t>
      </w:r>
      <w:r w:rsidRPr="00CE06B8">
        <w:t xml:space="preserve"> en alguna empresa de estas</w:t>
      </w:r>
      <w:r>
        <w:t>,</w:t>
      </w:r>
      <w:r w:rsidRPr="00CE06B8">
        <w:t xml:space="preserve"> de esos trabajadores que pagan</w:t>
      </w:r>
      <w:r>
        <w:t>,</w:t>
      </w:r>
      <w:r w:rsidRPr="00CE06B8">
        <w:t xml:space="preserve"> cotizan sus impuestos. Yo no conozco, yo no conozco</w:t>
      </w:r>
      <w:r>
        <w:t>.</w:t>
      </w:r>
    </w:p>
    <w:p w:rsidR="00371989" w:rsidRDefault="00371989" w:rsidP="00AD0527">
      <w:pPr>
        <w:pStyle w:val="Texto"/>
      </w:pPr>
    </w:p>
    <w:p w:rsidR="00371989" w:rsidRDefault="00371989" w:rsidP="00AD0527">
      <w:pPr>
        <w:pStyle w:val="Texto"/>
      </w:pPr>
      <w:r>
        <w:t>P</w:t>
      </w:r>
      <w:r w:rsidRPr="00CE06B8">
        <w:t>orque alguno podría pensar que este es un gobierno de funcionarios y para funcionarios. Pero no todos son funcionarios. Porque</w:t>
      </w:r>
      <w:r>
        <w:t>,</w:t>
      </w:r>
      <w:r w:rsidRPr="00CE06B8">
        <w:t xml:space="preserve"> si </w:t>
      </w:r>
      <w:r>
        <w:t>una</w:t>
      </w:r>
      <w:r w:rsidRPr="00CE06B8">
        <w:t xml:space="preserve"> de las novedades de este presupuesto, porque los funcionarios del Gobierno ya cobran trienios, pero si hay que aprobar </w:t>
      </w:r>
      <w:r>
        <w:t>trienios</w:t>
      </w:r>
      <w:r w:rsidRPr="00CE06B8">
        <w:t xml:space="preserve"> para los que no son funcionarios, es que todos no son funcionarios, hay algunos altos cargos o </w:t>
      </w:r>
      <w:r>
        <w:t>miembros</w:t>
      </w:r>
      <w:r w:rsidRPr="00CE06B8">
        <w:t xml:space="preserve"> del Gobierno que no son funcionarios</w:t>
      </w:r>
      <w:r>
        <w:t>,</w:t>
      </w:r>
      <w:r w:rsidRPr="00CE06B8">
        <w:t xml:space="preserve"> y eso</w:t>
      </w:r>
      <w:r>
        <w:t>s</w:t>
      </w:r>
      <w:r w:rsidRPr="00CE06B8">
        <w:t xml:space="preserve"> hay q</w:t>
      </w:r>
      <w:r>
        <w:t>ue ponerles que cobren trienios.</w:t>
      </w:r>
      <w:r w:rsidRPr="00CE06B8">
        <w:t xml:space="preserve"> </w:t>
      </w:r>
      <w:r>
        <w:t>Que no sé por qué, señor consejero. ¿Cuál es el concepto?, ¿cuál es el concepto?</w:t>
      </w:r>
    </w:p>
    <w:p w:rsidR="00371989" w:rsidRDefault="00371989" w:rsidP="00AD0527">
      <w:pPr>
        <w:pStyle w:val="Texto"/>
      </w:pPr>
    </w:p>
    <w:p w:rsidR="00371989" w:rsidRDefault="00371989" w:rsidP="00AD0527">
      <w:pPr>
        <w:pStyle w:val="Texto"/>
      </w:pPr>
      <w:r>
        <w:t>Alguien puede</w:t>
      </w:r>
      <w:r w:rsidRPr="00CE06B8">
        <w:t xml:space="preserve"> estar en el Gobierno Vasco</w:t>
      </w:r>
      <w:r>
        <w:t>,</w:t>
      </w:r>
      <w:r w:rsidRPr="00CE06B8">
        <w:t xml:space="preserve"> a</w:t>
      </w:r>
      <w:r>
        <w:t>h,</w:t>
      </w:r>
      <w:r w:rsidRPr="00CE06B8">
        <w:t xml:space="preserve"> bueno</w:t>
      </w:r>
      <w:r>
        <w:t>,</w:t>
      </w:r>
      <w:r w:rsidRPr="00CE06B8">
        <w:t xml:space="preserve"> si es del PNV, igual sí, claro</w:t>
      </w:r>
      <w:r>
        <w:t>, para ir devengando</w:t>
      </w:r>
      <w:r w:rsidRPr="00CE06B8">
        <w:t xml:space="preserve"> trienios</w:t>
      </w:r>
      <w:r>
        <w:t>,</w:t>
      </w:r>
      <w:r w:rsidRPr="00CE06B8">
        <w:t xml:space="preserve"> </w:t>
      </w:r>
      <w:r>
        <w:t>¿no?</w:t>
      </w:r>
      <w:r w:rsidRPr="00CE06B8">
        <w:t xml:space="preserve"> Y algunos llevan</w:t>
      </w:r>
      <w:r>
        <w:t>:</w:t>
      </w:r>
      <w:r w:rsidRPr="00CE06B8">
        <w:t xml:space="preserve"> viceconsejeros, altos cargos</w:t>
      </w:r>
      <w:r>
        <w:t>, personal de confianza.</w:t>
      </w:r>
      <w:r w:rsidRPr="00CE06B8">
        <w:t xml:space="preserve"> </w:t>
      </w:r>
      <w:r>
        <w:t>P</w:t>
      </w:r>
      <w:r w:rsidRPr="00CE06B8">
        <w:t>ero</w:t>
      </w:r>
      <w:r>
        <w:t>, solo</w:t>
      </w:r>
      <w:r w:rsidRPr="00CE06B8">
        <w:t xml:space="preserve"> el planteamiento de que un cargo político pueda cobrar trienios es paradójico</w:t>
      </w:r>
      <w:r>
        <w:t>. Es paradójico, señor consejero.</w:t>
      </w:r>
      <w:r w:rsidRPr="00CE06B8">
        <w:t xml:space="preserve"> </w:t>
      </w:r>
      <w:r>
        <w:t>P</w:t>
      </w:r>
      <w:r w:rsidRPr="00CE06B8">
        <w:t>ero que</w:t>
      </w:r>
      <w:r>
        <w:t>,</w:t>
      </w:r>
      <w:r w:rsidRPr="00CE06B8">
        <w:t xml:space="preserve"> encima</w:t>
      </w:r>
      <w:r>
        <w:t>, P</w:t>
      </w:r>
      <w:r w:rsidRPr="00CE06B8">
        <w:t>odem</w:t>
      </w:r>
      <w:r>
        <w:t>os lo pruebe</w:t>
      </w:r>
      <w:r w:rsidRPr="00CE06B8">
        <w:t xml:space="preserve"> </w:t>
      </w:r>
      <w:r>
        <w:t>me parece más paradójico.</w:t>
      </w:r>
    </w:p>
    <w:p w:rsidR="00371989" w:rsidRDefault="00371989" w:rsidP="00AD0527">
      <w:pPr>
        <w:pStyle w:val="Texto"/>
      </w:pPr>
    </w:p>
    <w:p w:rsidR="00371989" w:rsidRDefault="00371989" w:rsidP="00AD0527">
      <w:pPr>
        <w:pStyle w:val="Texto"/>
      </w:pPr>
      <w:r>
        <w:t>U</w:t>
      </w:r>
      <w:r w:rsidRPr="00CE06B8">
        <w:t xml:space="preserve">stedes </w:t>
      </w:r>
      <w:r>
        <w:t>venían aquí a salvarnos a todos</w:t>
      </w:r>
      <w:r w:rsidRPr="00CE06B8">
        <w:t xml:space="preserve"> de la corrupción</w:t>
      </w:r>
      <w:r>
        <w:t>, de las é</w:t>
      </w:r>
      <w:r w:rsidRPr="00CE06B8">
        <w:t>lites. Eran ustedes los que iban a limpiar</w:t>
      </w:r>
      <w:r>
        <w:t>.</w:t>
      </w:r>
      <w:r w:rsidRPr="00CE06B8">
        <w:t xml:space="preserve"> </w:t>
      </w:r>
      <w:r>
        <w:t>S</w:t>
      </w:r>
      <w:r w:rsidRPr="00CE06B8">
        <w:t xml:space="preserve">eñor Martínez, se va a comer usted el presupuesto, el presupuesto más </w:t>
      </w:r>
      <w:r>
        <w:t>chungo</w:t>
      </w:r>
      <w:r w:rsidRPr="00CE06B8">
        <w:t xml:space="preserve"> </w:t>
      </w:r>
      <w:r>
        <w:t>–</w:t>
      </w:r>
      <w:r w:rsidRPr="00CE06B8">
        <w:t>hablando claro y en plata</w:t>
      </w:r>
      <w:r>
        <w:t>–</w:t>
      </w:r>
      <w:r w:rsidRPr="00CE06B8">
        <w:t xml:space="preserve"> de toda la legislatura</w:t>
      </w:r>
      <w:r>
        <w:t>.</w:t>
      </w:r>
      <w:r w:rsidRPr="00CE06B8">
        <w:t xml:space="preserve"> </w:t>
      </w:r>
      <w:r>
        <w:t>Y</w:t>
      </w:r>
      <w:r w:rsidRPr="00CE06B8">
        <w:t xml:space="preserve"> s</w:t>
      </w:r>
      <w:r>
        <w:t>e</w:t>
      </w:r>
      <w:r w:rsidRPr="00CE06B8">
        <w:t xml:space="preserve"> lo va a comer con los partidos más corrupto</w:t>
      </w:r>
      <w:r>
        <w:t>s</w:t>
      </w:r>
      <w:r w:rsidRPr="00CE06B8">
        <w:t xml:space="preserve"> de Europa, de España y de </w:t>
      </w:r>
      <w:r w:rsidRPr="008C2592">
        <w:rPr>
          <w:lang w:val="eu-ES"/>
        </w:rPr>
        <w:t>Euskal Herria</w:t>
      </w:r>
      <w:r>
        <w:rPr>
          <w:lang w:val="eu-ES"/>
        </w:rPr>
        <w:t>.</w:t>
      </w:r>
      <w:r w:rsidRPr="00CE06B8">
        <w:t xml:space="preserve"> </w:t>
      </w:r>
      <w:r>
        <w:t>Es lo que toca. Es lo que toca. Porque, c</w:t>
      </w:r>
      <w:r w:rsidRPr="00CE06B8">
        <w:t>laro, cuando el pacto viene d</w:t>
      </w:r>
      <w:r>
        <w:t>e Madrid, pues viene de Madrid.</w:t>
      </w:r>
    </w:p>
    <w:p w:rsidR="00371989" w:rsidRDefault="00371989" w:rsidP="00AD0527">
      <w:pPr>
        <w:pStyle w:val="Texto"/>
      </w:pPr>
    </w:p>
    <w:p w:rsidR="00371989" w:rsidRDefault="00371989" w:rsidP="00AD0527">
      <w:pPr>
        <w:pStyle w:val="Texto"/>
      </w:pPr>
      <w:r w:rsidRPr="00CE06B8">
        <w:t>Lo que</w:t>
      </w:r>
      <w:r>
        <w:t>,</w:t>
      </w:r>
      <w:r w:rsidRPr="00CE06B8">
        <w:t xml:space="preserve"> en fin</w:t>
      </w:r>
      <w:r>
        <w:t>,</w:t>
      </w:r>
      <w:r w:rsidRPr="00CE06B8">
        <w:t xml:space="preserve"> me hace gracia es que intenten vendernos que es un pacto que va a mejorar mucho la calidad de vida de los ciudada</w:t>
      </w:r>
      <w:r>
        <w:t>nos. Yo le aseguro</w:t>
      </w:r>
      <w:r w:rsidRPr="00CE06B8">
        <w:t xml:space="preserve"> que dentro de </w:t>
      </w:r>
      <w:r>
        <w:t>un año</w:t>
      </w:r>
      <w:r w:rsidRPr="00CE06B8">
        <w:t xml:space="preserve"> los ciudadanos vascos con este pacto que ustedes han hecho</w:t>
      </w:r>
      <w:r>
        <w:t>, las mujeres con este pacto</w:t>
      </w:r>
      <w:r w:rsidRPr="00CE06B8">
        <w:t xml:space="preserve"> que </w:t>
      </w:r>
      <w:r>
        <w:t>ustedes</w:t>
      </w:r>
      <w:r w:rsidRPr="00CE06B8">
        <w:t xml:space="preserve"> han hecho</w:t>
      </w:r>
      <w:r>
        <w:t>, van a estar</w:t>
      </w:r>
      <w:r w:rsidRPr="00CE06B8">
        <w:t xml:space="preserve"> peor que hoy</w:t>
      </w:r>
      <w:r>
        <w:t>.</w:t>
      </w:r>
      <w:r w:rsidRPr="00CE06B8">
        <w:t xml:space="preserve"> </w:t>
      </w:r>
      <w:r>
        <w:t>V</w:t>
      </w:r>
      <w:r w:rsidRPr="00CE06B8">
        <w:t xml:space="preserve">an a tener menos trabajo </w:t>
      </w:r>
      <w:r>
        <w:t>que hoy,</w:t>
      </w:r>
      <w:r w:rsidRPr="00CE06B8">
        <w:t xml:space="preserve"> y van a tener peo</w:t>
      </w:r>
      <w:r>
        <w:t>res trabajos que los que tienen hoy.</w:t>
      </w:r>
      <w:r w:rsidRPr="00CE06B8">
        <w:t xml:space="preserve"> </w:t>
      </w:r>
      <w:r>
        <w:t>P</w:t>
      </w:r>
      <w:r w:rsidRPr="00CE06B8">
        <w:t xml:space="preserve">orque no hay ni una sola medida real que fomente eso que le </w:t>
      </w:r>
      <w:r>
        <w:t>estoy diciendo, o que fomente el combatir la brecha salarial.</w:t>
      </w:r>
    </w:p>
    <w:p w:rsidR="00371989" w:rsidRDefault="00371989" w:rsidP="00AD0527">
      <w:pPr>
        <w:pStyle w:val="Texto"/>
      </w:pPr>
    </w:p>
    <w:p w:rsidR="00371989" w:rsidRDefault="00371989" w:rsidP="00AD0527">
      <w:pPr>
        <w:pStyle w:val="Texto"/>
      </w:pPr>
      <w:r>
        <w:t xml:space="preserve">La </w:t>
      </w:r>
      <w:r w:rsidRPr="00CE06B8">
        <w:t xml:space="preserve">brecha salarial no se combate </w:t>
      </w:r>
      <w:r>
        <w:t>con</w:t>
      </w:r>
      <w:r w:rsidRPr="00CE06B8">
        <w:t xml:space="preserve"> una partida</w:t>
      </w:r>
      <w:r>
        <w:t>,</w:t>
      </w:r>
      <w:r w:rsidRPr="00CE06B8">
        <w:t xml:space="preserve"> dándole dinero al Gobierno Vasco</w:t>
      </w:r>
      <w:r>
        <w:t>. A ver, la brecha</w:t>
      </w:r>
      <w:r w:rsidRPr="00CE06B8">
        <w:t xml:space="preserve"> salaria</w:t>
      </w:r>
      <w:r>
        <w:t>l</w:t>
      </w:r>
      <w:r w:rsidRPr="00CE06B8">
        <w:t xml:space="preserve"> no está entre los funcionarios y funcionarias</w:t>
      </w:r>
      <w:r>
        <w:t>.</w:t>
      </w:r>
      <w:r w:rsidRPr="00CE06B8">
        <w:t xml:space="preserve"> </w:t>
      </w:r>
      <w:r>
        <w:t>T</w:t>
      </w:r>
      <w:r w:rsidRPr="00CE06B8">
        <w:t xml:space="preserve">odos cobrar lo mismo. </w:t>
      </w:r>
      <w:r>
        <w:t>La brecha salarial</w:t>
      </w:r>
      <w:r w:rsidRPr="00CE06B8">
        <w:t xml:space="preserve"> está en la calle</w:t>
      </w:r>
      <w:r>
        <w:t>,</w:t>
      </w:r>
      <w:r w:rsidRPr="00CE06B8">
        <w:t xml:space="preserve"> </w:t>
      </w:r>
      <w:r>
        <w:t>está</w:t>
      </w:r>
      <w:r w:rsidRPr="00CE06B8">
        <w:t xml:space="preserve"> en la calle</w:t>
      </w:r>
      <w:r>
        <w:t>.</w:t>
      </w:r>
      <w:r w:rsidRPr="00CE06B8">
        <w:t xml:space="preserve"> </w:t>
      </w:r>
      <w:r>
        <w:t>¿C</w:t>
      </w:r>
      <w:r w:rsidRPr="00CE06B8">
        <w:t>uánto dinero va a ir a la calle, a los ciudadanos</w:t>
      </w:r>
      <w:r>
        <w:t>,</w:t>
      </w:r>
      <w:r w:rsidRPr="00CE06B8">
        <w:t xml:space="preserve"> para comb</w:t>
      </w:r>
      <w:r>
        <w:t>atir?</w:t>
      </w:r>
      <w:r w:rsidRPr="00CE06B8">
        <w:t xml:space="preserve"> No, no</w:t>
      </w:r>
      <w:r>
        <w:t>.</w:t>
      </w:r>
      <w:r w:rsidRPr="00CE06B8">
        <w:t xml:space="preserve"> </w:t>
      </w:r>
      <w:r>
        <w:t>N</w:t>
      </w:r>
      <w:r w:rsidRPr="00CE06B8">
        <w:t>o digo a los ayuntamientos, al Gobierno</w:t>
      </w:r>
      <w:r>
        <w:t>.</w:t>
      </w:r>
      <w:r w:rsidRPr="00CE06B8">
        <w:t xml:space="preserve"> </w:t>
      </w:r>
      <w:r>
        <w:t>A</w:t>
      </w:r>
      <w:r w:rsidRPr="00CE06B8">
        <w:t xml:space="preserve"> los ciudadanos, a </w:t>
      </w:r>
      <w:r>
        <w:t>las empresas, para combatir eso.</w:t>
      </w:r>
      <w:r w:rsidRPr="00CE06B8">
        <w:t xml:space="preserve"> </w:t>
      </w:r>
      <w:r>
        <w:t>A</w:t>
      </w:r>
      <w:r w:rsidRPr="00CE06B8">
        <w:t xml:space="preserve"> ayudas a la conciliación de verdad</w:t>
      </w:r>
      <w:r>
        <w:t>,</w:t>
      </w:r>
      <w:r w:rsidRPr="00CE06B8">
        <w:t xml:space="preserve"> de las mujeres que trabajan y cotizan de verdad</w:t>
      </w:r>
      <w:r>
        <w:t>,</w:t>
      </w:r>
      <w:r w:rsidRPr="00CE06B8">
        <w:t xml:space="preserve"> para que no tengan esa diferencia de </w:t>
      </w:r>
      <w:r>
        <w:t>salario</w:t>
      </w:r>
      <w:r w:rsidRPr="00CE06B8">
        <w:t xml:space="preserve"> y </w:t>
      </w:r>
      <w:r>
        <w:t>pueda</w:t>
      </w:r>
      <w:r w:rsidRPr="00CE06B8">
        <w:t xml:space="preserve">n trabajar las mismas horas que los </w:t>
      </w:r>
      <w:r>
        <w:t>hombres</w:t>
      </w:r>
      <w:r w:rsidRPr="00CE06B8">
        <w:t xml:space="preserve">. </w:t>
      </w:r>
      <w:r>
        <w:t>Cero,</w:t>
      </w:r>
      <w:r w:rsidRPr="00CE06B8">
        <w:t xml:space="preserve"> a eso cero.</w:t>
      </w:r>
    </w:p>
    <w:p w:rsidR="00371989" w:rsidRDefault="00371989" w:rsidP="00AD0527">
      <w:pPr>
        <w:pStyle w:val="Texto"/>
      </w:pPr>
    </w:p>
    <w:p w:rsidR="00371989" w:rsidRDefault="00371989" w:rsidP="00AD0527">
      <w:pPr>
        <w:pStyle w:val="Texto"/>
      </w:pPr>
      <w:r w:rsidRPr="00CE06B8">
        <w:t xml:space="preserve">Nosotros </w:t>
      </w:r>
      <w:r>
        <w:t>–</w:t>
      </w:r>
      <w:r w:rsidRPr="00CE06B8">
        <w:t>y esto lo hemos defendido</w:t>
      </w:r>
      <w:r>
        <w:t>, no</w:t>
      </w:r>
      <w:r w:rsidRPr="00CE06B8">
        <w:t xml:space="preserve"> esta legislatura, sino también en otras </w:t>
      </w:r>
      <w:r>
        <w:t>legislaturas–,</w:t>
      </w:r>
      <w:r w:rsidRPr="00CE06B8">
        <w:t xml:space="preserve"> </w:t>
      </w:r>
      <w:r>
        <w:t>n</w:t>
      </w:r>
      <w:r w:rsidRPr="00CE06B8">
        <w:t>osotros apos</w:t>
      </w:r>
      <w:r>
        <w:t>tamos por un modelo de sociedad</w:t>
      </w:r>
      <w:r w:rsidRPr="00CE06B8">
        <w:t xml:space="preserve"> de ciudadanos libres</w:t>
      </w:r>
      <w:r>
        <w:t>. Un</w:t>
      </w:r>
      <w:r w:rsidRPr="00CE06B8">
        <w:t xml:space="preserve"> ciudadano libr</w:t>
      </w:r>
      <w:r>
        <w:t>e</w:t>
      </w:r>
      <w:r w:rsidRPr="00CE06B8">
        <w:t xml:space="preserve"> significa que elige. Porque</w:t>
      </w:r>
      <w:r>
        <w:t>,</w:t>
      </w:r>
      <w:r w:rsidRPr="00CE06B8">
        <w:t xml:space="preserve"> si no</w:t>
      </w:r>
      <w:r>
        <w:t>,</w:t>
      </w:r>
      <w:r w:rsidRPr="00CE06B8">
        <w:t xml:space="preserve"> no</w:t>
      </w:r>
      <w:r>
        <w:t xml:space="preserve"> es libre;</w:t>
      </w:r>
      <w:r w:rsidRPr="00CE06B8">
        <w:t xml:space="preserve"> si no puede elegir, no</w:t>
      </w:r>
      <w:r>
        <w:t xml:space="preserve"> e</w:t>
      </w:r>
      <w:r w:rsidRPr="00CE06B8">
        <w:t>s libre</w:t>
      </w:r>
      <w:r>
        <w:t>.</w:t>
      </w:r>
      <w:r w:rsidRPr="00CE06B8">
        <w:t xml:space="preserve"> </w:t>
      </w:r>
      <w:r>
        <w:t>Y</w:t>
      </w:r>
      <w:r w:rsidRPr="00CE06B8">
        <w:t xml:space="preserve"> tiene derecho a elegir la educación. Por cierto, que está en la Carta de Derechos Humanos, está en la Constitución española, está </w:t>
      </w:r>
      <w:r>
        <w:t>en el pacto del PNV con Podemos.</w:t>
      </w:r>
      <w:r w:rsidRPr="00CE06B8">
        <w:t xml:space="preserve"> </w:t>
      </w:r>
      <w:r>
        <w:t>P</w:t>
      </w:r>
      <w:r w:rsidRPr="00CE06B8">
        <w:t>ero</w:t>
      </w:r>
      <w:r>
        <w:t>,</w:t>
      </w:r>
      <w:r w:rsidRPr="00CE06B8">
        <w:t xml:space="preserve"> </w:t>
      </w:r>
      <w:r>
        <w:t>¿</w:t>
      </w:r>
      <w:r w:rsidRPr="00CE06B8">
        <w:t>qu</w:t>
      </w:r>
      <w:r>
        <w:t>é</w:t>
      </w:r>
      <w:r w:rsidRPr="00CE06B8">
        <w:t xml:space="preserve"> apor</w:t>
      </w:r>
      <w:r>
        <w:t>tan?</w:t>
      </w:r>
      <w:r w:rsidRPr="00CE06B8">
        <w:t xml:space="preserve"> </w:t>
      </w:r>
      <w:r>
        <w:t>Cero euros.</w:t>
      </w:r>
    </w:p>
    <w:p w:rsidR="00371989" w:rsidRDefault="00371989" w:rsidP="00AD0527">
      <w:pPr>
        <w:pStyle w:val="Texto"/>
      </w:pPr>
    </w:p>
    <w:p w:rsidR="00371989" w:rsidRDefault="00371989" w:rsidP="00AD0527">
      <w:pPr>
        <w:pStyle w:val="Texto"/>
      </w:pPr>
      <w:r>
        <w:t>Tiene congelad</w:t>
      </w:r>
      <w:r w:rsidRPr="00CE06B8">
        <w:t>o el módulo de gasto corriente de los centros concertados desde hace 11 años, este Gobierno Vasco, 11 años congelado</w:t>
      </w:r>
      <w:r>
        <w:t>.</w:t>
      </w:r>
      <w:r w:rsidRPr="00CE06B8">
        <w:t xml:space="preserve"> </w:t>
      </w:r>
      <w:r>
        <w:t>Y</w:t>
      </w:r>
      <w:r w:rsidRPr="00CE06B8">
        <w:t xml:space="preserve"> el módulo </w:t>
      </w:r>
      <w:r>
        <w:t>para pagar a los profesores,</w:t>
      </w:r>
      <w:r w:rsidRPr="00CE06B8">
        <w:t xml:space="preserve"> </w:t>
      </w:r>
      <w:r>
        <w:t>la</w:t>
      </w:r>
      <w:r w:rsidRPr="00CE06B8">
        <w:t xml:space="preserve"> subida</w:t>
      </w:r>
      <w:r>
        <w:t xml:space="preserve"> e</w:t>
      </w:r>
      <w:r w:rsidRPr="00CE06B8">
        <w:t>s del 0,8</w:t>
      </w:r>
      <w:r>
        <w:t> %, señor consejero.</w:t>
      </w:r>
      <w:r w:rsidRPr="00CE06B8">
        <w:t xml:space="preserve"> </w:t>
      </w:r>
      <w:r>
        <w:t>L</w:t>
      </w:r>
      <w:r w:rsidRPr="00CE06B8">
        <w:t>o he revisado tres veces</w:t>
      </w:r>
      <w:r>
        <w:t>,</w:t>
      </w:r>
      <w:r w:rsidRPr="00CE06B8">
        <w:t xml:space="preserve"> por</w:t>
      </w:r>
      <w:r>
        <w:t>que usted</w:t>
      </w:r>
      <w:r w:rsidRPr="00CE06B8">
        <w:t xml:space="preserve"> me dijo, </w:t>
      </w:r>
      <w:r>
        <w:t>"</w:t>
      </w:r>
      <w:r w:rsidRPr="00CE06B8">
        <w:t>n</w:t>
      </w:r>
      <w:r>
        <w:t>o, no es así". Pues, oiga, y lo he dado a otros para ver, a ver, qué porcentaje sube, oiga,</w:t>
      </w:r>
      <w:r w:rsidRPr="00CE06B8">
        <w:t xml:space="preserve"> el 0,8</w:t>
      </w:r>
      <w:r>
        <w:t xml:space="preserve"> %. </w:t>
      </w:r>
      <w:r w:rsidRPr="00CE06B8">
        <w:t>Eso es lo que ustedes nos han traído. El año pasado trajeron el cero. Luego</w:t>
      </w:r>
      <w:r>
        <w:t>,</w:t>
      </w:r>
      <w:r w:rsidRPr="00CE06B8">
        <w:t xml:space="preserve"> en la prórroga</w:t>
      </w:r>
      <w:r>
        <w:t>,</w:t>
      </w:r>
      <w:r w:rsidRPr="00CE06B8">
        <w:t xml:space="preserve"> lo subió</w:t>
      </w:r>
      <w:r>
        <w:t xml:space="preserve"> como los funcionarios.</w:t>
      </w:r>
      <w:r w:rsidRPr="00CE06B8">
        <w:t xml:space="preserve"> </w:t>
      </w:r>
      <w:r>
        <w:t>P</w:t>
      </w:r>
      <w:r w:rsidRPr="00CE06B8">
        <w:t xml:space="preserve">ero en el </w:t>
      </w:r>
      <w:r>
        <w:t>presupuesto</w:t>
      </w:r>
      <w:r w:rsidRPr="00CE06B8">
        <w:t xml:space="preserve"> trajo el cero</w:t>
      </w:r>
      <w:r>
        <w:t>,</w:t>
      </w:r>
      <w:r w:rsidRPr="00CE06B8">
        <w:t xml:space="preserve"> y ahora </w:t>
      </w:r>
      <w:r>
        <w:t>ha traído</w:t>
      </w:r>
      <w:r w:rsidRPr="00CE06B8">
        <w:t xml:space="preserve"> </w:t>
      </w:r>
      <w:r>
        <w:t xml:space="preserve">el 0,8. 0,8, sí, sí, </w:t>
      </w:r>
      <w:r w:rsidRPr="00CE06B8">
        <w:t xml:space="preserve">señor consejero, sí, el </w:t>
      </w:r>
      <w:r>
        <w:t>0,8,</w:t>
      </w:r>
      <w:r w:rsidRPr="00CE06B8">
        <w:t xml:space="preserve"> haga los números</w:t>
      </w:r>
      <w:r>
        <w:t>,</w:t>
      </w:r>
      <w:r w:rsidRPr="00CE06B8">
        <w:t xml:space="preserve"> que sabe hacerlo</w:t>
      </w:r>
      <w:r>
        <w:t>s.</w:t>
      </w:r>
    </w:p>
    <w:p w:rsidR="00371989" w:rsidRDefault="00371989" w:rsidP="00AD0527">
      <w:pPr>
        <w:pStyle w:val="Texto"/>
      </w:pPr>
    </w:p>
    <w:p w:rsidR="00371989" w:rsidRDefault="00371989" w:rsidP="00AD0527">
      <w:pPr>
        <w:pStyle w:val="Texto"/>
      </w:pPr>
      <w:r>
        <w:t>Y e</w:t>
      </w:r>
      <w:r w:rsidRPr="00CE06B8">
        <w:t>l modelo de ciudadanos libres</w:t>
      </w:r>
      <w:r>
        <w:t>,</w:t>
      </w:r>
      <w:r w:rsidRPr="00CE06B8">
        <w:t xml:space="preserve"> es un modo en el que la gente accede a puestos de trabajo bien remunerados, porque</w:t>
      </w:r>
      <w:r>
        <w:t>,</w:t>
      </w:r>
      <w:r w:rsidRPr="00CE06B8">
        <w:t xml:space="preserve"> si no está bien</w:t>
      </w:r>
      <w:r>
        <w:t xml:space="preserve"> remunerado, no</w:t>
      </w:r>
      <w:r w:rsidRPr="00CE06B8">
        <w:t xml:space="preserve"> es libre</w:t>
      </w:r>
      <w:r>
        <w:t>.</w:t>
      </w:r>
      <w:r w:rsidRPr="00CE06B8">
        <w:t xml:space="preserve"> </w:t>
      </w:r>
      <w:r>
        <w:t>Y</w:t>
      </w:r>
      <w:r w:rsidRPr="00CE06B8">
        <w:t xml:space="preserve"> que pueda optar a tener una vivienda, pero </w:t>
      </w:r>
      <w:r>
        <w:t>una vivienda de</w:t>
      </w:r>
      <w:r w:rsidRPr="00CE06B8">
        <w:t xml:space="preserve"> mercado lib</w:t>
      </w:r>
      <w:r>
        <w:t>re, no una vivienda protegida. E</w:t>
      </w:r>
      <w:r w:rsidRPr="00CE06B8">
        <w:t xml:space="preserve">so no es un ciudadano libre, </w:t>
      </w:r>
      <w:r>
        <w:t>eso es un ciudadano</w:t>
      </w:r>
      <w:r w:rsidRPr="00CE06B8">
        <w:t xml:space="preserve"> subvencionado, que entra </w:t>
      </w:r>
      <w:r>
        <w:t>en esa rueda</w:t>
      </w:r>
      <w:r w:rsidRPr="00CE06B8">
        <w:t xml:space="preserve"> y luego no pu</w:t>
      </w:r>
      <w:r>
        <w:t>ede salir.</w:t>
      </w:r>
    </w:p>
    <w:p w:rsidR="00371989" w:rsidRDefault="00371989" w:rsidP="00AD0527">
      <w:pPr>
        <w:pStyle w:val="Texto"/>
      </w:pPr>
    </w:p>
    <w:p w:rsidR="00371989" w:rsidRDefault="00371989" w:rsidP="00AD0527">
      <w:pPr>
        <w:pStyle w:val="Texto"/>
      </w:pPr>
      <w:r>
        <w:t>P</w:t>
      </w:r>
      <w:r w:rsidRPr="00CE06B8">
        <w:t>orque yo no sé si ustedes saben que ahora la gente</w:t>
      </w:r>
      <w:r>
        <w:t>,</w:t>
      </w:r>
      <w:r w:rsidRPr="00CE06B8">
        <w:t xml:space="preserve"> pues empieza trabajando aquí</w:t>
      </w:r>
      <w:r>
        <w:t>, y van cambiando de empresas;</w:t>
      </w:r>
      <w:r w:rsidRPr="00CE06B8">
        <w:t xml:space="preserve"> cambian bastante</w:t>
      </w:r>
      <w:r>
        <w:t xml:space="preserve"> las </w:t>
      </w:r>
      <w:r w:rsidRPr="00CE06B8">
        <w:t>nuevas generaciones</w:t>
      </w:r>
      <w:r>
        <w:t>.</w:t>
      </w:r>
      <w:r w:rsidRPr="00CE06B8">
        <w:t xml:space="preserve"> </w:t>
      </w:r>
      <w:r>
        <w:t>Y,</w:t>
      </w:r>
      <w:r w:rsidRPr="00CE06B8">
        <w:t xml:space="preserve"> además</w:t>
      </w:r>
      <w:r>
        <w:t>,</w:t>
      </w:r>
      <w:r w:rsidRPr="00CE06B8">
        <w:t xml:space="preserve"> cambian</w:t>
      </w:r>
      <w:r>
        <w:t>, muchas veces</w:t>
      </w:r>
      <w:r w:rsidRPr="00CE06B8">
        <w:t xml:space="preserve"> porque les apetece, pero</w:t>
      </w:r>
      <w:r>
        <w:t xml:space="preserve">, otras, por necesidad. Alguien </w:t>
      </w:r>
      <w:r w:rsidRPr="00CE06B8">
        <w:t>que entra en el sis</w:t>
      </w:r>
      <w:r>
        <w:t>tema de la vivienda protegida…</w:t>
      </w:r>
    </w:p>
    <w:p w:rsidR="00371989" w:rsidRDefault="00371989" w:rsidP="00AD0527">
      <w:pPr>
        <w:pStyle w:val="Texto"/>
      </w:pPr>
    </w:p>
    <w:p w:rsidR="00371989" w:rsidRPr="00A00CA0" w:rsidRDefault="00371989" w:rsidP="00AD0527">
      <w:pPr>
        <w:pStyle w:val="Texto"/>
      </w:pPr>
      <w:r>
        <w:t xml:space="preserve">(4. </w:t>
      </w:r>
      <w:r w:rsidRPr="00CE06B8">
        <w:rPr>
          <w:lang w:val="eu-ES"/>
        </w:rPr>
        <w:t>zintaren amaiera)</w:t>
      </w:r>
    </w:p>
    <w:p w:rsidR="00371989" w:rsidRDefault="00371989" w:rsidP="00AD0527">
      <w:pPr>
        <w:pStyle w:val="Texto"/>
      </w:pPr>
      <w:r>
        <w:t>(5. zintaren hasiera)</w:t>
      </w:r>
    </w:p>
    <w:p w:rsidR="00371989" w:rsidRDefault="00371989" w:rsidP="00AD0527">
      <w:pPr>
        <w:pStyle w:val="Texto"/>
      </w:pPr>
    </w:p>
    <w:p w:rsidR="00371989" w:rsidRDefault="00371989" w:rsidP="00AD0527">
      <w:pPr>
        <w:pStyle w:val="Texto"/>
      </w:pPr>
      <w:r>
        <w:t xml:space="preserve">… nuevas generaciones. Y, además, cambian, muchas veces porque les apetece, pero, otras, por necesidad. Alguien que entra en el sistema de la vivienda protegida está fundido, no puede trasladarse a ningún sitio porque pierde la vivienda. Y en el otro sitio no accede a ninguna. ¿Por qué? Porque están creando ustedes un sistema de ciudadanos atrapados, atrapados en el sistema de bienestar social que estamos creando entre todos. Tendrán la </w:t>
      </w:r>
      <w:r>
        <w:lastRenderedPageBreak/>
        <w:t>conciencia ustedes muy tranquila. A mí, me parece que el mejor sistema de protección social es aquel en el que la gente no necesita tener protección social porque trabaja y vive de su trabajo, honradamente, bien, y pagando impuestos y cotizando.</w:t>
      </w:r>
    </w:p>
    <w:p w:rsidR="00371989" w:rsidRDefault="00371989" w:rsidP="00AD0527">
      <w:pPr>
        <w:pStyle w:val="Texto"/>
      </w:pPr>
    </w:p>
    <w:p w:rsidR="00371989" w:rsidRDefault="00371989" w:rsidP="00AD0527">
      <w:pPr>
        <w:pStyle w:val="Texto"/>
      </w:pPr>
      <w:r>
        <w:t xml:space="preserve">Cuando nosotros decíamos que el mejor sistema de protección social es el empleo, el empleo, evidentemente, de calidad. ¿Qué medidas hay en este presupuesto </w:t>
      </w:r>
      <w:r w:rsidRPr="002B0F66">
        <w:t>par</w:t>
      </w:r>
      <w:r>
        <w:t>a fomentar el empleo de calidad?</w:t>
      </w:r>
      <w:r w:rsidRPr="002B0F66">
        <w:t xml:space="preserve"> </w:t>
      </w:r>
      <w:r>
        <w:t>¿L</w:t>
      </w:r>
      <w:r w:rsidRPr="002B0F66">
        <w:t>as inversiones del Gobierno Vasco, por ejemplo</w:t>
      </w:r>
      <w:r>
        <w:t>? Q</w:t>
      </w:r>
      <w:r w:rsidRPr="002B0F66">
        <w:t xml:space="preserve">ue es el presupuesto menos inversor de toda la </w:t>
      </w:r>
      <w:r>
        <w:t>legislatura, el menos inversor. E</w:t>
      </w:r>
      <w:r w:rsidRPr="002B0F66">
        <w:t>ntre otras cosas, porque la inversión de Madrid se ha caído</w:t>
      </w:r>
      <w:r>
        <w:t xml:space="preserve">. Como ya no hay </w:t>
      </w:r>
      <w:r w:rsidRPr="002B0F66">
        <w:t>inversión para la Y griega</w:t>
      </w:r>
      <w:r>
        <w:t>. B</w:t>
      </w:r>
      <w:r w:rsidRPr="002B0F66">
        <w:t>ueno</w:t>
      </w:r>
      <w:r>
        <w:t>,</w:t>
      </w:r>
      <w:r w:rsidRPr="002B0F66">
        <w:t xml:space="preserve"> lo de lo de </w:t>
      </w:r>
      <w:r>
        <w:t>los</w:t>
      </w:r>
      <w:r w:rsidRPr="002B0F66">
        <w:t xml:space="preserve"> trenes de la Margen Izquierda y todo eso</w:t>
      </w:r>
      <w:r>
        <w:t>,</w:t>
      </w:r>
      <w:r w:rsidRPr="002B0F66">
        <w:t xml:space="preserve"> esto e</w:t>
      </w:r>
      <w:r>
        <w:t>s una broma, es una broma. S</w:t>
      </w:r>
      <w:r w:rsidRPr="002B0F66">
        <w:t>upongo que seguiremos pagando algunos pa</w:t>
      </w:r>
      <w:r>
        <w:t>ra que hagan</w:t>
      </w:r>
      <w:r w:rsidRPr="002B0F66">
        <w:t xml:space="preserve"> planos y diseñen dibujos y estas cosas</w:t>
      </w:r>
      <w:r>
        <w:t>. Y</w:t>
      </w:r>
      <w:r w:rsidRPr="002B0F66">
        <w:t xml:space="preserve"> poco más, porque</w:t>
      </w:r>
      <w:r>
        <w:t>,</w:t>
      </w:r>
      <w:r w:rsidRPr="002B0F66">
        <w:t xml:space="preserve"> de hecho</w:t>
      </w:r>
      <w:r>
        <w:t>,</w:t>
      </w:r>
      <w:r w:rsidRPr="002B0F66">
        <w:t xml:space="preserve"> no se está haciendo nada más.</w:t>
      </w:r>
    </w:p>
    <w:p w:rsidR="00371989" w:rsidRDefault="00371989" w:rsidP="00AD0527">
      <w:pPr>
        <w:pStyle w:val="Texto"/>
      </w:pPr>
    </w:p>
    <w:p w:rsidR="00371989" w:rsidRDefault="00371989" w:rsidP="00AD0527">
      <w:pPr>
        <w:pStyle w:val="Texto"/>
      </w:pPr>
      <w:r>
        <w:t>Y hoy me ha</w:t>
      </w:r>
      <w:r w:rsidRPr="002B0F66">
        <w:t xml:space="preserve"> dicho l</w:t>
      </w:r>
      <w:r>
        <w:t>a gente que sea breve. Voy a</w:t>
      </w:r>
      <w:r w:rsidRPr="002B0F66">
        <w:t xml:space="preserve"> ser más breve y voy a ir acabando.</w:t>
      </w:r>
    </w:p>
    <w:p w:rsidR="00371989" w:rsidRDefault="00371989" w:rsidP="00AD0527">
      <w:pPr>
        <w:pStyle w:val="Texto"/>
      </w:pPr>
    </w:p>
    <w:p w:rsidR="00371989" w:rsidRDefault="00371989" w:rsidP="00AD0527">
      <w:pPr>
        <w:pStyle w:val="Texto"/>
      </w:pPr>
      <w:r w:rsidRPr="002B0F66">
        <w:t>Es evidente, señor lehendakari, que la deriva en la que es</w:t>
      </w:r>
      <w:r>
        <w:t>tán ustedes es una deriva que sí</w:t>
      </w:r>
      <w:r w:rsidRPr="002B0F66">
        <w:t xml:space="preserve"> afecta a los ciudadanos</w:t>
      </w:r>
      <w:r>
        <w:t>, sí</w:t>
      </w:r>
      <w:r w:rsidRPr="002B0F66">
        <w:t xml:space="preserve"> afecta a la calid</w:t>
      </w:r>
      <w:r>
        <w:t>ad de vida de los ciudadanos, sí afecta al modelo de sociedad –</w:t>
      </w:r>
      <w:r w:rsidRPr="002B0F66">
        <w:t>por lo menos a que nosotros aspiramos y que nosotros queremos defender</w:t>
      </w:r>
      <w:r>
        <w:t xml:space="preserve">–, </w:t>
      </w:r>
      <w:r w:rsidRPr="002B0F66">
        <w:t>es</w:t>
      </w:r>
      <w:r>
        <w:t xml:space="preserve"> el de</w:t>
      </w:r>
      <w:r w:rsidRPr="002B0F66">
        <w:t xml:space="preserve"> ciudadanos libres, con sueldos dignos, con libertades reales, con libertades reales.</w:t>
      </w:r>
    </w:p>
    <w:p w:rsidR="00371989" w:rsidRDefault="00371989" w:rsidP="00AD0527">
      <w:pPr>
        <w:pStyle w:val="Texto"/>
      </w:pPr>
    </w:p>
    <w:p w:rsidR="00371989" w:rsidRDefault="00371989" w:rsidP="00AD0527">
      <w:pPr>
        <w:pStyle w:val="Texto"/>
      </w:pPr>
      <w:r>
        <w:t>Oiga, ¿</w:t>
      </w:r>
      <w:r w:rsidRPr="002B0F66">
        <w:t>us</w:t>
      </w:r>
      <w:r>
        <w:t xml:space="preserve">tedes se imaginan Osakidetza si la gente </w:t>
      </w:r>
      <w:r w:rsidRPr="002B0F66">
        <w:t>dejar</w:t>
      </w:r>
      <w:r>
        <w:t>a de ir a lo privado qué</w:t>
      </w:r>
      <w:r w:rsidRPr="002B0F66">
        <w:t xml:space="preserve"> ocurriría</w:t>
      </w:r>
      <w:r>
        <w:t>? ¿E</w:t>
      </w:r>
      <w:r w:rsidRPr="002B0F66">
        <w:t>ste Gobierno se lo ha planteado alguna vez</w:t>
      </w:r>
      <w:r>
        <w:t>?</w:t>
      </w:r>
      <w:r w:rsidRPr="002B0F66">
        <w:t xml:space="preserve"> </w:t>
      </w:r>
      <w:r>
        <w:t xml:space="preserve">Últimamente el IMQ sale mucho en los periódicos. ¿Este </w:t>
      </w:r>
      <w:r w:rsidRPr="002B0F66">
        <w:t xml:space="preserve">Gobierno se </w:t>
      </w:r>
      <w:r>
        <w:t xml:space="preserve">ha </w:t>
      </w:r>
      <w:r w:rsidRPr="002B0F66">
        <w:t>plantea</w:t>
      </w:r>
      <w:r>
        <w:t>do</w:t>
      </w:r>
      <w:r w:rsidRPr="002B0F66">
        <w:t xml:space="preserve"> de verdad alguna vez que si la gente no paga de más de lo que ya tenía que tener gratis total, porque paga sus impuestos</w:t>
      </w:r>
      <w:r>
        <w:t>? Porque aquí hay</w:t>
      </w:r>
      <w:r w:rsidRPr="002B0F66">
        <w:t xml:space="preserve"> ciudadanos que pagan impuestos</w:t>
      </w:r>
      <w:r>
        <w:t>,</w:t>
      </w:r>
      <w:r w:rsidRPr="002B0F66">
        <w:t xml:space="preserve"> teóricamente tiene</w:t>
      </w:r>
      <w:r>
        <w:t>n sanidad gratis, pero hay que pagar. Teóricamente, tienen</w:t>
      </w:r>
      <w:r w:rsidRPr="002B0F66">
        <w:t xml:space="preserve"> educación gratis para sus hijos y poder elegir el modelo, pero </w:t>
      </w:r>
      <w:r>
        <w:t>hay que pagar.</w:t>
      </w:r>
      <w:r w:rsidRPr="002B0F66">
        <w:t xml:space="preserve"> Y hay otros, como le he dicho, </w:t>
      </w:r>
      <w:r>
        <w:t xml:space="preserve">señor </w:t>
      </w:r>
      <w:r>
        <w:lastRenderedPageBreak/>
        <w:t>lehendakari, que no pagan</w:t>
      </w:r>
      <w:r w:rsidRPr="002B0F66">
        <w:t xml:space="preserve"> pero ti</w:t>
      </w:r>
      <w:r>
        <w:t xml:space="preserve">enen </w:t>
      </w:r>
      <w:r w:rsidRPr="002B0F66">
        <w:t>derecho a todo</w:t>
      </w:r>
      <w:r>
        <w:t>. Y hay</w:t>
      </w:r>
      <w:r w:rsidRPr="002B0F66">
        <w:t xml:space="preserve"> otros que pagan y tienen que seguir pagando en lo privado para tener esos derechos</w:t>
      </w:r>
      <w:r>
        <w:t>.</w:t>
      </w:r>
    </w:p>
    <w:p w:rsidR="00371989" w:rsidRDefault="00371989" w:rsidP="00AD0527">
      <w:pPr>
        <w:pStyle w:val="Texto"/>
      </w:pPr>
    </w:p>
    <w:p w:rsidR="00371989" w:rsidRDefault="00371989" w:rsidP="00AD0527">
      <w:pPr>
        <w:pStyle w:val="Texto"/>
      </w:pPr>
      <w:r>
        <w:t>Este sistema no</w:t>
      </w:r>
      <w:r w:rsidRPr="002B0F66">
        <w:t xml:space="preserve"> va por el</w:t>
      </w:r>
      <w:r>
        <w:t xml:space="preserve"> buen camino, señor lehendakari;</w:t>
      </w:r>
      <w:r w:rsidRPr="002B0F66">
        <w:t xml:space="preserve"> y </w:t>
      </w:r>
      <w:r>
        <w:t>cómo no va por el buen camino, p</w:t>
      </w:r>
      <w:r w:rsidRPr="002B0F66">
        <w:t>ues qué quiere que le diga</w:t>
      </w:r>
      <w:r>
        <w:t>,</w:t>
      </w:r>
      <w:r w:rsidRPr="002B0F66">
        <w:t xml:space="preserve"> que nosotros vamos a votar en contra de este presupuesto</w:t>
      </w:r>
      <w:r>
        <w:t>. S</w:t>
      </w:r>
      <w:r w:rsidRPr="002B0F66">
        <w:t xml:space="preserve">ustancialmente empeorado </w:t>
      </w:r>
      <w:r>
        <w:t>con las enmiendas de Podemos, es</w:t>
      </w:r>
      <w:r w:rsidRPr="002B0F66">
        <w:t xml:space="preserve"> que creo que no hay ninguna</w:t>
      </w:r>
      <w:r>
        <w:t>,</w:t>
      </w:r>
      <w:r w:rsidRPr="002B0F66">
        <w:t xml:space="preserve"> ninguna que vaya a fomentar la creación de </w:t>
      </w:r>
      <w:r>
        <w:t xml:space="preserve">empleo, la libertad de la gente. No, </w:t>
      </w:r>
      <w:r w:rsidRPr="002B0F66">
        <w:t>todas son lo contrario. Todas son lo contrario. Yo entiendo que quieran ustedes una sociedad domestica</w:t>
      </w:r>
      <w:r>
        <w:t>da</w:t>
      </w:r>
      <w:r w:rsidRPr="002B0F66">
        <w:t xml:space="preserve"> con</w:t>
      </w:r>
      <w:r>
        <w:t xml:space="preserve"> ciudadanos</w:t>
      </w:r>
      <w:r w:rsidRPr="002B0F66">
        <w:t xml:space="preserve"> domestic</w:t>
      </w:r>
      <w:r>
        <w:t>ad</w:t>
      </w:r>
      <w:r w:rsidRPr="002B0F66">
        <w:t xml:space="preserve">os, pero como </w:t>
      </w:r>
      <w:r>
        <w:t>e</w:t>
      </w:r>
      <w:r w:rsidRPr="002B0F66">
        <w:t>se no es nuestro modelo de sociedad, nosotros aspiramos a otro modelo de sociedad</w:t>
      </w:r>
      <w:r>
        <w:t>, que</w:t>
      </w:r>
      <w:r w:rsidRPr="002B0F66">
        <w:t xml:space="preserve"> básicamente es</w:t>
      </w:r>
      <w:r>
        <w:t xml:space="preserve"> el</w:t>
      </w:r>
      <w:r w:rsidRPr="002B0F66">
        <w:t xml:space="preserve"> que hemos tenido los vascos durante bastante tiempo</w:t>
      </w:r>
      <w:r>
        <w:t>,</w:t>
      </w:r>
      <w:r w:rsidRPr="002B0F66">
        <w:t xml:space="preserve"> y que ustedes poco a poco se lo están carga</w:t>
      </w:r>
      <w:r>
        <w:t>ndo.</w:t>
      </w:r>
    </w:p>
    <w:p w:rsidR="00371989" w:rsidRDefault="00371989" w:rsidP="00AD0527">
      <w:pPr>
        <w:pStyle w:val="Texto"/>
      </w:pPr>
    </w:p>
    <w:p w:rsidR="00371989" w:rsidRDefault="00371989" w:rsidP="00AD0527">
      <w:pPr>
        <w:pStyle w:val="Texto"/>
      </w:pPr>
    </w:p>
    <w:p w:rsidR="00371989" w:rsidRPr="00A05149" w:rsidRDefault="00371989" w:rsidP="00AD0527">
      <w:pPr>
        <w:pStyle w:val="Texto"/>
        <w:rPr>
          <w:lang w:val="eu-ES"/>
        </w:rPr>
      </w:pPr>
      <w:r w:rsidRPr="00027C55">
        <w:rPr>
          <w:rFonts w:ascii="Futura Md BT" w:hAnsi="Futura Md BT"/>
        </w:rPr>
        <w:t>LEHENDAKARIAK</w:t>
      </w:r>
      <w:r>
        <w:t xml:space="preserve">: </w:t>
      </w:r>
      <w:r w:rsidRPr="00A05149">
        <w:rPr>
          <w:lang w:val="eu-ES"/>
        </w:rPr>
        <w:t>Eskerrik asko, Damborenea jauna.</w:t>
      </w:r>
    </w:p>
    <w:p w:rsidR="00371989" w:rsidRPr="00A05149" w:rsidRDefault="00371989" w:rsidP="00AD0527">
      <w:pPr>
        <w:pStyle w:val="Texto"/>
        <w:rPr>
          <w:lang w:val="eu-ES"/>
        </w:rPr>
      </w:pPr>
    </w:p>
    <w:p w:rsidR="00371989" w:rsidRPr="00A05149" w:rsidRDefault="00371989" w:rsidP="00AD0527">
      <w:pPr>
        <w:pStyle w:val="Texto"/>
        <w:rPr>
          <w:lang w:val="eu-ES"/>
        </w:rPr>
      </w:pPr>
      <w:r w:rsidRPr="00A05149">
        <w:rPr>
          <w:lang w:val="eu-ES"/>
        </w:rPr>
        <w:t>Euskal Sozialistak? Euskal Sozialisten legebiltzarkidea dauka hitza.</w:t>
      </w:r>
    </w:p>
    <w:p w:rsidR="00371989" w:rsidRPr="0035756F" w:rsidRDefault="00371989" w:rsidP="00AD0527">
      <w:pPr>
        <w:pStyle w:val="Texto"/>
        <w:rPr>
          <w:lang w:val="de-DE"/>
        </w:rPr>
      </w:pPr>
    </w:p>
    <w:p w:rsidR="00371989" w:rsidRPr="0035756F" w:rsidRDefault="00371989" w:rsidP="00AD0527">
      <w:pPr>
        <w:pStyle w:val="Texto"/>
        <w:rPr>
          <w:lang w:val="de-DE"/>
        </w:rPr>
      </w:pPr>
    </w:p>
    <w:p w:rsidR="00371989" w:rsidRPr="00A05149" w:rsidRDefault="00371989" w:rsidP="00AD0527">
      <w:pPr>
        <w:pStyle w:val="Texto"/>
        <w:rPr>
          <w:lang w:val="eu-ES"/>
        </w:rPr>
      </w:pPr>
      <w:r w:rsidRPr="00027C55">
        <w:rPr>
          <w:rFonts w:ascii="Futura Md BT" w:hAnsi="Futura Md BT"/>
        </w:rPr>
        <w:t>CASTELO DE SA</w:t>
      </w:r>
      <w:r>
        <w:t xml:space="preserve"> </w:t>
      </w:r>
      <w:r w:rsidRPr="00A05149">
        <w:rPr>
          <w:lang w:val="eu-ES"/>
        </w:rPr>
        <w:t>andreak: Egun on guztioi.</w:t>
      </w:r>
    </w:p>
    <w:p w:rsidR="00371989" w:rsidRDefault="00371989" w:rsidP="00AD0527">
      <w:pPr>
        <w:pStyle w:val="Texto"/>
      </w:pPr>
    </w:p>
    <w:p w:rsidR="00371989" w:rsidRDefault="00371989" w:rsidP="00AD0527">
      <w:pPr>
        <w:pStyle w:val="Texto"/>
      </w:pPr>
      <w:r w:rsidRPr="002B0F66">
        <w:t xml:space="preserve">Llegamos hoy al último trámite para la aprobación de los presupuestos del Gobierno Vasco para el 2020. </w:t>
      </w:r>
      <w:r>
        <w:t>L</w:t>
      </w:r>
      <w:r w:rsidRPr="002B0F66">
        <w:t xml:space="preserve">legamos para dar luz verde al instrumento económico que asegura el impulso de las políticas públicas en nuestra comunidad, </w:t>
      </w:r>
      <w:r>
        <w:t xml:space="preserve">aún </w:t>
      </w:r>
      <w:r w:rsidRPr="002B0F66">
        <w:t>a pesar de lo que escuchemos en esta tribuna</w:t>
      </w:r>
      <w:r>
        <w:t>.</w:t>
      </w:r>
    </w:p>
    <w:p w:rsidR="00371989" w:rsidRDefault="00371989" w:rsidP="00AD0527">
      <w:pPr>
        <w:pStyle w:val="Texto"/>
      </w:pPr>
    </w:p>
    <w:p w:rsidR="00371989" w:rsidRDefault="00371989" w:rsidP="00AD0527">
      <w:pPr>
        <w:pStyle w:val="Texto"/>
      </w:pPr>
      <w:r>
        <w:t>El g</w:t>
      </w:r>
      <w:r w:rsidRPr="002B0F66">
        <w:t>rupo</w:t>
      </w:r>
      <w:r>
        <w:t xml:space="preserve"> Socialista, tal y como dijimos en</w:t>
      </w:r>
      <w:r w:rsidRPr="002B0F66">
        <w:t xml:space="preserve"> el debate de enmiendas a la totalidad</w:t>
      </w:r>
      <w:r>
        <w:t>,</w:t>
      </w:r>
      <w:r w:rsidRPr="002B0F66">
        <w:t xml:space="preserve"> venimos convencidos de dar nuestro apoyo</w:t>
      </w:r>
      <w:r>
        <w:t xml:space="preserve"> a u</w:t>
      </w:r>
      <w:r w:rsidRPr="002B0F66">
        <w:t xml:space="preserve">n proyecto presupuestario que </w:t>
      </w:r>
      <w:r>
        <w:t>–</w:t>
      </w:r>
      <w:r w:rsidRPr="002B0F66">
        <w:t>lejos de todo el argumentado por la oposición hoy</w:t>
      </w:r>
      <w:r>
        <w:t>,</w:t>
      </w:r>
      <w:r w:rsidRPr="002B0F66">
        <w:t xml:space="preserve"> una </w:t>
      </w:r>
      <w:r>
        <w:t>parte que ya hemos escuchado que</w:t>
      </w:r>
      <w:r w:rsidRPr="002B0F66">
        <w:t xml:space="preserve"> es lo que representa el Partido Popular y que después escucharemos por EH Bildu</w:t>
      </w:r>
      <w:r>
        <w:t>–</w:t>
      </w:r>
      <w:r w:rsidRPr="002B0F66">
        <w:t xml:space="preserve"> va a consolidar el marco de estabilidad y de progreso en el que los </w:t>
      </w:r>
      <w:r>
        <w:t>Socialistas no</w:t>
      </w:r>
      <w:r w:rsidRPr="002B0F66">
        <w:t>s</w:t>
      </w:r>
      <w:r>
        <w:t xml:space="preserve"> involucram</w:t>
      </w:r>
      <w:r w:rsidRPr="002B0F66">
        <w:t xml:space="preserve">os hace ya </w:t>
      </w:r>
      <w:r w:rsidRPr="002B0F66">
        <w:lastRenderedPageBreak/>
        <w:t>tres años. Un compromiso de nuestro partido para que desde la acción de gobierno se atiendan las urgencias inmediatas de Euskadi y que se pongan los pilares para afrontar los ret</w:t>
      </w:r>
      <w:r>
        <w:t xml:space="preserve">os de futuro. </w:t>
      </w:r>
      <w:r w:rsidRPr="002B0F66">
        <w:t xml:space="preserve">Esto es lo </w:t>
      </w:r>
      <w:r>
        <w:t>que significa este presupuesto.</w:t>
      </w:r>
    </w:p>
    <w:p w:rsidR="00371989" w:rsidRDefault="00371989" w:rsidP="00AD0527">
      <w:pPr>
        <w:pStyle w:val="Texto"/>
      </w:pPr>
    </w:p>
    <w:p w:rsidR="00371989" w:rsidRDefault="00371989" w:rsidP="00AD0527">
      <w:pPr>
        <w:pStyle w:val="Texto"/>
      </w:pPr>
      <w:r w:rsidRPr="002B0F66">
        <w:t>Un presupuesto que</w:t>
      </w:r>
      <w:r>
        <w:t>,</w:t>
      </w:r>
      <w:r w:rsidRPr="002B0F66">
        <w:t xml:space="preserve"> le pese a quien le pese</w:t>
      </w:r>
      <w:r>
        <w:t>,</w:t>
      </w:r>
      <w:r w:rsidRPr="002B0F66">
        <w:t xml:space="preserve"> mantien</w:t>
      </w:r>
      <w:r>
        <w:t>e en su ADN</w:t>
      </w:r>
      <w:r w:rsidRPr="002B0F66">
        <w:t xml:space="preserve"> la solidaridad y la cohesión social</w:t>
      </w:r>
      <w:r>
        <w:t>,</w:t>
      </w:r>
      <w:r w:rsidRPr="002B0F66">
        <w:t xml:space="preserve"> que muestra el compromiso y la responsabilidad de este Gobierno bipartito con la sociedad y con las prioridades de esta sociedad. Un presupuesto que recoge partidas económicas que harán posible la consolidación del Programa de Gobierno que acordaron al inicio de la legislatura el Partido Socialista de Euskadi y el Partido Nacionalista Vasco. Un pacto programático para la recuperación económica, la creación de empleo y el mantenimiento de los servicios públicos</w:t>
      </w:r>
      <w:r>
        <w:t>:</w:t>
      </w:r>
      <w:r w:rsidRPr="002B0F66">
        <w:t xml:space="preserve"> la sanidad, la e</w:t>
      </w:r>
      <w:r>
        <w:t>ducación y la protección social.</w:t>
      </w:r>
    </w:p>
    <w:p w:rsidR="00371989" w:rsidRDefault="00371989" w:rsidP="00AD0527">
      <w:pPr>
        <w:pStyle w:val="Texto"/>
      </w:pPr>
    </w:p>
    <w:p w:rsidR="00371989" w:rsidRDefault="00371989" w:rsidP="00AD0527">
      <w:pPr>
        <w:pStyle w:val="Texto"/>
      </w:pPr>
      <w:r>
        <w:t>U</w:t>
      </w:r>
      <w:r w:rsidRPr="002B0F66">
        <w:t>n presupuesto que consolida derechos sociales de los ciudadanos y ciudadanos vascos</w:t>
      </w:r>
      <w:r>
        <w:t xml:space="preserve">, porque </w:t>
      </w:r>
      <w:r w:rsidRPr="002B0F66">
        <w:t>consoli</w:t>
      </w:r>
      <w:r>
        <w:t>dando derechos es como un ciudadano es libre.</w:t>
      </w:r>
    </w:p>
    <w:p w:rsidR="00371989" w:rsidRDefault="00371989" w:rsidP="00AD0527">
      <w:pPr>
        <w:pStyle w:val="Texto"/>
      </w:pPr>
    </w:p>
    <w:p w:rsidR="00371989" w:rsidRDefault="00371989" w:rsidP="00AD0527">
      <w:pPr>
        <w:pStyle w:val="Texto"/>
      </w:pPr>
      <w:r w:rsidRPr="002B0F66">
        <w:t xml:space="preserve">Los socialistas llegamos de nuevo </w:t>
      </w:r>
      <w:r>
        <w:t xml:space="preserve">a </w:t>
      </w:r>
      <w:r w:rsidRPr="002B0F66">
        <w:t>este debate final de presupuestos con la misma sensación con la que hemos llegado las dos anteriores ocasi</w:t>
      </w:r>
      <w:r>
        <w:t>ones durante esta legislatura, y</w:t>
      </w:r>
      <w:r w:rsidRPr="002B0F66">
        <w:t xml:space="preserve"> es que ningún partido de la oposición tiene un proyecto alternativo</w:t>
      </w:r>
      <w:r>
        <w:t>,</w:t>
      </w:r>
      <w:r w:rsidRPr="002B0F66">
        <w:t xml:space="preserve"> y que hay mucho, pero mucho mucho</w:t>
      </w:r>
      <w:r>
        <w:t>,</w:t>
      </w:r>
      <w:r w:rsidRPr="002B0F66">
        <w:t xml:space="preserve"> de des</w:t>
      </w:r>
      <w:r>
        <w:t>p</w:t>
      </w:r>
      <w:r w:rsidRPr="002B0F66">
        <w:t>echos partidistas de quienes sostienen ho</w:t>
      </w:r>
      <w:r>
        <w:t>y aquí sus enmiendas parciales.</w:t>
      </w:r>
    </w:p>
    <w:p w:rsidR="00371989" w:rsidRDefault="00371989" w:rsidP="00AD0527">
      <w:pPr>
        <w:pStyle w:val="Texto"/>
      </w:pPr>
    </w:p>
    <w:p w:rsidR="00371989" w:rsidRDefault="00371989" w:rsidP="00AD0527">
      <w:pPr>
        <w:pStyle w:val="Texto"/>
      </w:pPr>
      <w:r w:rsidRPr="002B0F66">
        <w:t>Por un lado, nos encontramos con el Partido Popular, que no consigue s</w:t>
      </w:r>
      <w:r>
        <w:t>uperar el duelo en el que se sum</w:t>
      </w:r>
      <w:r w:rsidRPr="002B0F66">
        <w:t>ieron tras la moción de censura</w:t>
      </w:r>
      <w:r>
        <w:t xml:space="preserve"> a Mariano Rajoy, y</w:t>
      </w:r>
      <w:r w:rsidRPr="002B0F66">
        <w:t xml:space="preserve"> hoy aquí h</w:t>
      </w:r>
      <w:r>
        <w:t>a dado su versión, como digo yo</w:t>
      </w:r>
      <w:r w:rsidRPr="002B0F66">
        <w:t xml:space="preserve"> de argumentario propio interno</w:t>
      </w:r>
      <w:r>
        <w:t>. U</w:t>
      </w:r>
      <w:r w:rsidRPr="002B0F66">
        <w:t>n Partido Popular anclado en el rencor y con los ojos tan empañado</w:t>
      </w:r>
      <w:r>
        <w:t>s</w:t>
      </w:r>
      <w:r w:rsidRPr="002B0F66">
        <w:t xml:space="preserve"> que no les permiten </w:t>
      </w:r>
      <w:r>
        <w:t>ni</w:t>
      </w:r>
      <w:r w:rsidRPr="002B0F66">
        <w:t xml:space="preserve"> ver ni comprometerse con los problemas de la ciudadanía vasca. Tal es el despecho que usted</w:t>
      </w:r>
      <w:r>
        <w:t>es</w:t>
      </w:r>
      <w:r w:rsidRPr="002B0F66">
        <w:t xml:space="preserve"> sienten</w:t>
      </w:r>
      <w:r>
        <w:t>,</w:t>
      </w:r>
      <w:r w:rsidRPr="002B0F66">
        <w:t xml:space="preserve"> que lleva</w:t>
      </w:r>
      <w:r>
        <w:t>n</w:t>
      </w:r>
      <w:r w:rsidRPr="002B0F66">
        <w:t xml:space="preserve"> meses instalados en la má</w:t>
      </w:r>
      <w:r>
        <w:t>xima de que al Gobierno ni agua. A</w:t>
      </w:r>
      <w:r w:rsidRPr="002B0F66">
        <w:t xml:space="preserve">unque para ello tengan </w:t>
      </w:r>
      <w:r w:rsidRPr="002B0F66">
        <w:lastRenderedPageBreak/>
        <w:t>que hacer</w:t>
      </w:r>
      <w:r>
        <w:t>,</w:t>
      </w:r>
      <w:r w:rsidRPr="002B0F66">
        <w:t xml:space="preserve"> como hoy</w:t>
      </w:r>
      <w:r>
        <w:t>,</w:t>
      </w:r>
      <w:r w:rsidRPr="002B0F66">
        <w:t xml:space="preserve"> auténticas biribil</w:t>
      </w:r>
      <w:r>
        <w:t>ketas verbales</w:t>
      </w:r>
      <w:r w:rsidRPr="002B0F66">
        <w:t xml:space="preserve"> en tribuna para justificar sus negativas</w:t>
      </w:r>
      <w:r>
        <w:t>,</w:t>
      </w:r>
      <w:r w:rsidRPr="002B0F66">
        <w:t xml:space="preserve"> sus no por el no</w:t>
      </w:r>
      <w:r>
        <w:t>.</w:t>
      </w:r>
    </w:p>
    <w:p w:rsidR="00371989" w:rsidRDefault="00371989" w:rsidP="00AD0527">
      <w:pPr>
        <w:pStyle w:val="Texto"/>
      </w:pPr>
    </w:p>
    <w:p w:rsidR="00371989" w:rsidRDefault="00371989" w:rsidP="00AD0527">
      <w:pPr>
        <w:pStyle w:val="Texto"/>
      </w:pPr>
      <w:r w:rsidRPr="002B0F66">
        <w:t>Hoy ha estado usted aquí argumentando</w:t>
      </w:r>
      <w:r>
        <w:t>,</w:t>
      </w:r>
      <w:r w:rsidRPr="002B0F66">
        <w:t xml:space="preserve"> por</w:t>
      </w:r>
      <w:r>
        <w:t xml:space="preserve"> un lado, el tema de que la RGI…</w:t>
      </w:r>
    </w:p>
    <w:p w:rsidR="00371989" w:rsidRPr="0035756F" w:rsidRDefault="00371989" w:rsidP="00AD0527">
      <w:pPr>
        <w:pStyle w:val="Texto"/>
        <w:rPr>
          <w:lang w:val="eu-ES"/>
        </w:rPr>
      </w:pPr>
    </w:p>
    <w:p w:rsidR="00371989" w:rsidRPr="0035756F" w:rsidRDefault="00371989" w:rsidP="00AD0527">
      <w:pPr>
        <w:pStyle w:val="Texto"/>
        <w:rPr>
          <w:lang w:val="eu-ES"/>
        </w:rPr>
      </w:pPr>
      <w:r w:rsidRPr="0035756F">
        <w:rPr>
          <w:lang w:val="eu-ES"/>
        </w:rPr>
        <w:t>(5. zintaren amaiera)</w:t>
      </w:r>
    </w:p>
    <w:p w:rsidR="0035756F" w:rsidRPr="0035756F" w:rsidRDefault="0035756F" w:rsidP="00AD0527">
      <w:pPr>
        <w:pStyle w:val="Texto"/>
        <w:rPr>
          <w:lang w:val="eu-ES"/>
        </w:rPr>
      </w:pPr>
      <w:r w:rsidRPr="0035756F">
        <w:rPr>
          <w:lang w:val="eu-ES"/>
        </w:rPr>
        <w:t>(6. zintaren hasiera)</w:t>
      </w:r>
    </w:p>
    <w:p w:rsidR="0035756F" w:rsidRPr="0035756F" w:rsidRDefault="0035756F" w:rsidP="00AD0527">
      <w:pPr>
        <w:pStyle w:val="Texto"/>
        <w:rPr>
          <w:lang w:val="eu-ES"/>
        </w:rPr>
      </w:pPr>
    </w:p>
    <w:p w:rsidR="0035756F" w:rsidRDefault="0035756F" w:rsidP="00AD0527">
      <w:pPr>
        <w:pStyle w:val="Texto"/>
        <w:rPr>
          <w:lang w:val="es-ES"/>
        </w:rPr>
      </w:pPr>
      <w:r w:rsidRPr="005A414B">
        <w:rPr>
          <w:lang w:val="es-ES"/>
        </w:rPr>
        <w:t xml:space="preserve">… </w:t>
      </w:r>
      <w:r>
        <w:rPr>
          <w:lang w:val="es-ES"/>
        </w:rPr>
        <w:t>para justificar sus negativas, sus no por el no.</w:t>
      </w:r>
    </w:p>
    <w:p w:rsidR="0035756F" w:rsidRDefault="0035756F" w:rsidP="00AD0527">
      <w:pPr>
        <w:pStyle w:val="Texto"/>
        <w:rPr>
          <w:lang w:val="es-ES"/>
        </w:rPr>
      </w:pPr>
    </w:p>
    <w:p w:rsidR="0035756F" w:rsidRDefault="0035756F" w:rsidP="00AD0527">
      <w:pPr>
        <w:pStyle w:val="Texto"/>
        <w:rPr>
          <w:lang w:val="es-ES"/>
        </w:rPr>
      </w:pPr>
      <w:r>
        <w:rPr>
          <w:lang w:val="es-ES"/>
        </w:rPr>
        <w:t>Hoy ha estado usted aquí argumentando, por un lado, el tema de que la RGI provoca una sociedad de subsidiados. Pero, por otro lado, tenemos datos que demuestran que hay menos demandantes que hace tres años; eso es porque hay mayores oportunidades de empleo. Pero luego, usted nos dice que no creamos empleo, y que lo que se crea no es de calidad. Bueno, usted sabrá cómo mantiene sus argumentos. P</w:t>
      </w:r>
      <w:r w:rsidRPr="00EB58D8">
        <w:rPr>
          <w:lang w:val="es-ES"/>
        </w:rPr>
        <w:t>ara mí</w:t>
      </w:r>
      <w:r>
        <w:rPr>
          <w:lang w:val="es-ES"/>
        </w:rPr>
        <w:t>,</w:t>
      </w:r>
      <w:r w:rsidRPr="00EB58D8">
        <w:rPr>
          <w:lang w:val="es-ES"/>
        </w:rPr>
        <w:t xml:space="preserve"> su con</w:t>
      </w:r>
      <w:r>
        <w:rPr>
          <w:lang w:val="es-ES"/>
        </w:rPr>
        <w:t>signa es la consigna de los despe</w:t>
      </w:r>
      <w:r w:rsidRPr="00EB58D8">
        <w:rPr>
          <w:lang w:val="es-ES"/>
        </w:rPr>
        <w:t xml:space="preserve">chados, la única </w:t>
      </w:r>
      <w:r>
        <w:rPr>
          <w:lang w:val="es-ES"/>
        </w:rPr>
        <w:t>bajo la cual le puedo entender. T</w:t>
      </w:r>
      <w:r w:rsidRPr="00EB58D8">
        <w:rPr>
          <w:lang w:val="es-ES"/>
        </w:rPr>
        <w:t>odos ustedes saben que los socialistas h</w:t>
      </w:r>
      <w:r>
        <w:rPr>
          <w:lang w:val="es-ES"/>
        </w:rPr>
        <w:t>emos estad</w:t>
      </w:r>
      <w:r w:rsidRPr="00EB58D8">
        <w:rPr>
          <w:lang w:val="es-ES"/>
        </w:rPr>
        <w:t>o siempr</w:t>
      </w:r>
      <w:r>
        <w:rPr>
          <w:lang w:val="es-ES"/>
        </w:rPr>
        <w:t xml:space="preserve">e abiertos a pactar las cuentas </w:t>
      </w:r>
      <w:r w:rsidRPr="00EB58D8">
        <w:rPr>
          <w:lang w:val="es-ES"/>
        </w:rPr>
        <w:t>y las políticas sectoriales con todos los grupos parlamentarios de esta Cámara, sin vetos</w:t>
      </w:r>
      <w:r>
        <w:rPr>
          <w:lang w:val="es-ES"/>
        </w:rPr>
        <w:t xml:space="preserve"> ni exclusiones. Una máxima que, como grupo, aplicamos </w:t>
      </w:r>
      <w:r w:rsidRPr="00EB58D8">
        <w:rPr>
          <w:lang w:val="es-ES"/>
        </w:rPr>
        <w:t>en todas</w:t>
      </w:r>
      <w:r>
        <w:rPr>
          <w:lang w:val="es-ES"/>
        </w:rPr>
        <w:t xml:space="preserve"> y</w:t>
      </w:r>
      <w:r w:rsidRPr="00EB58D8">
        <w:rPr>
          <w:lang w:val="es-ES"/>
        </w:rPr>
        <w:t xml:space="preserve"> en cada una de las negociaciones parlamentarias que venim</w:t>
      </w:r>
      <w:r>
        <w:rPr>
          <w:lang w:val="es-ES"/>
        </w:rPr>
        <w:t>os desarrollando en esta Cámara, semana tras semana. P</w:t>
      </w:r>
      <w:r w:rsidRPr="00EB58D8">
        <w:rPr>
          <w:lang w:val="es-ES"/>
        </w:rPr>
        <w:t>orque los socialistas hemos tenido</w:t>
      </w:r>
      <w:r>
        <w:rPr>
          <w:lang w:val="es-ES"/>
        </w:rPr>
        <w:t xml:space="preserve">, y tenemos claro, </w:t>
      </w:r>
      <w:r w:rsidRPr="00EB58D8">
        <w:rPr>
          <w:lang w:val="es-ES"/>
        </w:rPr>
        <w:t xml:space="preserve">que lo prioritario es la negociación, sobre todo en </w:t>
      </w:r>
      <w:r>
        <w:rPr>
          <w:lang w:val="es-ES"/>
        </w:rPr>
        <w:t xml:space="preserve">la negociación presupuestaria. Y </w:t>
      </w:r>
      <w:r w:rsidRPr="00EB58D8">
        <w:rPr>
          <w:lang w:val="es-ES"/>
        </w:rPr>
        <w:t>por eso</w:t>
      </w:r>
      <w:r>
        <w:rPr>
          <w:lang w:val="es-ES"/>
        </w:rPr>
        <w:t>,</w:t>
      </w:r>
      <w:r w:rsidRPr="00EB58D8">
        <w:rPr>
          <w:lang w:val="es-ES"/>
        </w:rPr>
        <w:t xml:space="preserve"> no tenemos vetos. Nos hemos abierto desde el inicio de la legislatura a pactar con quien quiera compartir y aportar respuestas a las necesidades de los y las ciudadanas, sin importarnos quién gobernar </w:t>
      </w:r>
      <w:r>
        <w:rPr>
          <w:lang w:val="es-ES"/>
        </w:rPr>
        <w:t>(¿allendelebro?)</w:t>
      </w:r>
      <w:r w:rsidRPr="00EB58D8">
        <w:rPr>
          <w:lang w:val="es-ES"/>
        </w:rPr>
        <w:t xml:space="preserve">, cosa que parece </w:t>
      </w:r>
      <w:r>
        <w:rPr>
          <w:lang w:val="es-ES"/>
        </w:rPr>
        <w:t>que marca mucho a otros grupos.</w:t>
      </w:r>
    </w:p>
    <w:p w:rsidR="0035756F" w:rsidRDefault="0035756F" w:rsidP="00AD0527">
      <w:pPr>
        <w:pStyle w:val="Texto"/>
        <w:rPr>
          <w:lang w:val="es-ES"/>
        </w:rPr>
      </w:pPr>
    </w:p>
    <w:p w:rsidR="0035756F" w:rsidRDefault="0035756F" w:rsidP="00AD0527">
      <w:pPr>
        <w:pStyle w:val="Texto"/>
        <w:rPr>
          <w:lang w:val="es-ES"/>
        </w:rPr>
      </w:pPr>
      <w:r>
        <w:rPr>
          <w:lang w:val="es-ES"/>
        </w:rPr>
        <w:t>U</w:t>
      </w:r>
      <w:r w:rsidRPr="00EB58D8">
        <w:rPr>
          <w:lang w:val="es-ES"/>
        </w:rPr>
        <w:t xml:space="preserve">na estrategia y una actitud en la que no está </w:t>
      </w:r>
      <w:r>
        <w:rPr>
          <w:lang w:val="es-ES"/>
        </w:rPr>
        <w:t>–</w:t>
      </w:r>
      <w:r w:rsidRPr="00EB58D8">
        <w:rPr>
          <w:lang w:val="es-ES"/>
        </w:rPr>
        <w:t>ni se le espera</w:t>
      </w:r>
      <w:r>
        <w:rPr>
          <w:lang w:val="es-ES"/>
        </w:rPr>
        <w:t>–</w:t>
      </w:r>
      <w:r w:rsidRPr="00EB58D8">
        <w:rPr>
          <w:lang w:val="es-ES"/>
        </w:rPr>
        <w:t xml:space="preserve"> al Grupo Popular. U</w:t>
      </w:r>
      <w:r>
        <w:rPr>
          <w:lang w:val="es-ES"/>
        </w:rPr>
        <w:t>stedes sabrán. A</w:t>
      </w:r>
      <w:r w:rsidRPr="00EB58D8">
        <w:rPr>
          <w:lang w:val="es-ES"/>
        </w:rPr>
        <w:t xml:space="preserve"> no mucho tardar, debe</w:t>
      </w:r>
      <w:r>
        <w:rPr>
          <w:lang w:val="es-ES"/>
        </w:rPr>
        <w:t xml:space="preserve">rán dar cuentas a la ciudadanía, </w:t>
      </w:r>
      <w:r w:rsidRPr="00EB58D8">
        <w:rPr>
          <w:lang w:val="es-ES"/>
        </w:rPr>
        <w:t xml:space="preserve">y ya veremos cómo valoran los ciudadanos este largo </w:t>
      </w:r>
      <w:r>
        <w:rPr>
          <w:lang w:val="es-ES"/>
        </w:rPr>
        <w:t>despecho que ustedes mantienen. P</w:t>
      </w:r>
      <w:r w:rsidRPr="00EB58D8">
        <w:rPr>
          <w:lang w:val="es-ES"/>
        </w:rPr>
        <w:t>or</w:t>
      </w:r>
      <w:r>
        <w:rPr>
          <w:lang w:val="es-ES"/>
        </w:rPr>
        <w:t>que, conviene r</w:t>
      </w:r>
      <w:r w:rsidRPr="00EB58D8">
        <w:rPr>
          <w:lang w:val="es-ES"/>
        </w:rPr>
        <w:t>ecordarles</w:t>
      </w:r>
      <w:r>
        <w:rPr>
          <w:lang w:val="es-ES"/>
        </w:rPr>
        <w:t>,</w:t>
      </w:r>
      <w:r w:rsidRPr="00EB58D8">
        <w:rPr>
          <w:lang w:val="es-ES"/>
        </w:rPr>
        <w:t xml:space="preserve"> señorías, que la política </w:t>
      </w:r>
      <w:r w:rsidRPr="00EB58D8">
        <w:rPr>
          <w:lang w:val="es-ES"/>
        </w:rPr>
        <w:lastRenderedPageBreak/>
        <w:t>es el</w:t>
      </w:r>
      <w:r>
        <w:rPr>
          <w:lang w:val="es-ES"/>
        </w:rPr>
        <w:t xml:space="preserve"> arte del diálogo y del acuerdo. Y </w:t>
      </w:r>
      <w:r w:rsidRPr="00EB58D8">
        <w:rPr>
          <w:lang w:val="es-ES"/>
        </w:rPr>
        <w:t>que se ha de ser consciente que cuando un acto</w:t>
      </w:r>
      <w:r>
        <w:rPr>
          <w:lang w:val="es-ES"/>
        </w:rPr>
        <w:t>r</w:t>
      </w:r>
      <w:r w:rsidRPr="00EB58D8">
        <w:rPr>
          <w:lang w:val="es-ES"/>
        </w:rPr>
        <w:t xml:space="preserve"> se retira de la </w:t>
      </w:r>
      <w:r>
        <w:rPr>
          <w:lang w:val="es-ES"/>
        </w:rPr>
        <w:t xml:space="preserve">escena, </w:t>
      </w:r>
      <w:r w:rsidRPr="00EB58D8">
        <w:rPr>
          <w:lang w:val="es-ES"/>
        </w:rPr>
        <w:t>y decide no seguir practicando ese arte</w:t>
      </w:r>
      <w:r>
        <w:rPr>
          <w:lang w:val="es-ES"/>
        </w:rPr>
        <w:t>, deja el camino expedit</w:t>
      </w:r>
      <w:r w:rsidRPr="00EB58D8">
        <w:rPr>
          <w:lang w:val="es-ES"/>
        </w:rPr>
        <w:t>o para que otros actores entren</w:t>
      </w:r>
      <w:r>
        <w:rPr>
          <w:lang w:val="es-ES"/>
        </w:rPr>
        <w:t xml:space="preserve"> en escena </w:t>
      </w:r>
      <w:r w:rsidRPr="00EB58D8">
        <w:rPr>
          <w:lang w:val="es-ES"/>
        </w:rPr>
        <w:t>y decidan participar y llegar a acuerdos</w:t>
      </w:r>
      <w:r>
        <w:rPr>
          <w:lang w:val="es-ES"/>
        </w:rPr>
        <w:t>,</w:t>
      </w:r>
      <w:r w:rsidRPr="00EB58D8">
        <w:rPr>
          <w:lang w:val="es-ES"/>
        </w:rPr>
        <w:t xml:space="preserve"> y marcar sus prioridades.</w:t>
      </w:r>
      <w:r>
        <w:rPr>
          <w:lang w:val="es-ES"/>
        </w:rPr>
        <w:t xml:space="preserve"> </w:t>
      </w:r>
      <w:r w:rsidRPr="00EB58D8">
        <w:rPr>
          <w:lang w:val="es-ES"/>
        </w:rPr>
        <w:t>Una oportunidad que</w:t>
      </w:r>
      <w:r>
        <w:rPr>
          <w:lang w:val="es-ES"/>
        </w:rPr>
        <w:t>,</w:t>
      </w:r>
      <w:r w:rsidRPr="00EB58D8">
        <w:rPr>
          <w:lang w:val="es-ES"/>
        </w:rPr>
        <w:t xml:space="preserve"> este año</w:t>
      </w:r>
      <w:r>
        <w:rPr>
          <w:lang w:val="es-ES"/>
        </w:rPr>
        <w:t>,</w:t>
      </w:r>
      <w:r w:rsidRPr="00EB58D8">
        <w:rPr>
          <w:lang w:val="es-ES"/>
        </w:rPr>
        <w:t xml:space="preserve"> por fin, ha decidido aprovech</w:t>
      </w:r>
      <w:r>
        <w:rPr>
          <w:lang w:val="es-ES"/>
        </w:rPr>
        <w:t>ar una parte de la coalición de Elkarrekin Podemos. Sus enmiendas –</w:t>
      </w:r>
      <w:r w:rsidRPr="00EB58D8">
        <w:rPr>
          <w:lang w:val="es-ES"/>
        </w:rPr>
        <w:t>las del Grupo Popular</w:t>
      </w:r>
      <w:r>
        <w:rPr>
          <w:lang w:val="es-ES"/>
        </w:rPr>
        <w:t>– desti</w:t>
      </w:r>
      <w:r w:rsidRPr="00EB58D8">
        <w:rPr>
          <w:lang w:val="es-ES"/>
        </w:rPr>
        <w:t>lan, tal y como ya les decía mi compañera</w:t>
      </w:r>
      <w:r>
        <w:rPr>
          <w:lang w:val="es-ES"/>
        </w:rPr>
        <w:t xml:space="preserve">, la señora Corcuera, </w:t>
      </w:r>
      <w:r w:rsidRPr="00EB58D8">
        <w:rPr>
          <w:lang w:val="es-ES"/>
        </w:rPr>
        <w:t>en el debate de totalidad que sustanciamos el pasado día 16</w:t>
      </w:r>
      <w:r>
        <w:rPr>
          <w:lang w:val="es-ES"/>
        </w:rPr>
        <w:t xml:space="preserve">, una clara </w:t>
      </w:r>
      <w:r w:rsidRPr="00EB58D8">
        <w:rPr>
          <w:lang w:val="es-ES"/>
        </w:rPr>
        <w:t>a</w:t>
      </w:r>
      <w:r>
        <w:rPr>
          <w:lang w:val="es-ES"/>
        </w:rPr>
        <w:t>versión a lo público. Y,</w:t>
      </w:r>
      <w:r w:rsidRPr="00EB58D8">
        <w:rPr>
          <w:lang w:val="es-ES"/>
        </w:rPr>
        <w:t xml:space="preserve"> sobre todo</w:t>
      </w:r>
      <w:r>
        <w:rPr>
          <w:lang w:val="es-ES"/>
        </w:rPr>
        <w:t>,</w:t>
      </w:r>
      <w:r w:rsidRPr="00EB58D8">
        <w:rPr>
          <w:lang w:val="es-ES"/>
        </w:rPr>
        <w:t xml:space="preserve"> a la protección de quien más lo necesita</w:t>
      </w:r>
      <w:r>
        <w:rPr>
          <w:lang w:val="es-ES"/>
        </w:rPr>
        <w:t>.</w:t>
      </w:r>
      <w:r w:rsidRPr="00EB58D8">
        <w:rPr>
          <w:lang w:val="es-ES"/>
        </w:rPr>
        <w:t xml:space="preserve"> Les</w:t>
      </w:r>
      <w:r>
        <w:rPr>
          <w:lang w:val="es-ES"/>
        </w:rPr>
        <w:t xml:space="preserve"> sobran trabajadores públicos, y </w:t>
      </w:r>
      <w:r w:rsidRPr="00EB58D8">
        <w:rPr>
          <w:lang w:val="es-ES"/>
        </w:rPr>
        <w:t>así</w:t>
      </w:r>
      <w:r>
        <w:rPr>
          <w:lang w:val="es-ES"/>
        </w:rPr>
        <w:t>,</w:t>
      </w:r>
      <w:r w:rsidRPr="00EB58D8">
        <w:rPr>
          <w:lang w:val="es-ES"/>
        </w:rPr>
        <w:t xml:space="preserve"> presentan enmiendas para reducir las partidas para la contrata</w:t>
      </w:r>
      <w:r>
        <w:rPr>
          <w:lang w:val="es-ES"/>
        </w:rPr>
        <w:t>ción de profesores y maestras. E</w:t>
      </w:r>
      <w:r w:rsidRPr="00EB58D8">
        <w:rPr>
          <w:lang w:val="es-ES"/>
        </w:rPr>
        <w:t xml:space="preserve">so sí, profesores y </w:t>
      </w:r>
      <w:r>
        <w:rPr>
          <w:lang w:val="es-ES"/>
        </w:rPr>
        <w:t>maestras de la escuela pública.</w:t>
      </w:r>
    </w:p>
    <w:p w:rsidR="0035756F" w:rsidRDefault="0035756F" w:rsidP="00AD0527">
      <w:pPr>
        <w:pStyle w:val="Texto"/>
        <w:rPr>
          <w:lang w:val="es-ES"/>
        </w:rPr>
      </w:pPr>
    </w:p>
    <w:p w:rsidR="0035756F" w:rsidRDefault="0035756F" w:rsidP="00AD0527">
      <w:pPr>
        <w:pStyle w:val="Texto"/>
        <w:rPr>
          <w:lang w:val="es-ES"/>
        </w:rPr>
      </w:pPr>
      <w:r>
        <w:rPr>
          <w:lang w:val="es-ES"/>
        </w:rPr>
        <w:t xml:space="preserve">Porque, </w:t>
      </w:r>
      <w:r w:rsidRPr="00EB58D8">
        <w:rPr>
          <w:lang w:val="es-ES"/>
        </w:rPr>
        <w:t>según ustedes, en sus enmiendas</w:t>
      </w:r>
      <w:r>
        <w:rPr>
          <w:lang w:val="es-ES"/>
        </w:rPr>
        <w:t>,</w:t>
      </w:r>
      <w:r w:rsidRPr="00EB58D8">
        <w:rPr>
          <w:lang w:val="es-ES"/>
        </w:rPr>
        <w:t xml:space="preserve"> no hay que cubrir las bajas que se produzcan. </w:t>
      </w:r>
      <w:r>
        <w:rPr>
          <w:lang w:val="es-ES"/>
        </w:rPr>
        <w:t>¿</w:t>
      </w:r>
      <w:r w:rsidRPr="00EB58D8">
        <w:rPr>
          <w:lang w:val="es-ES"/>
        </w:rPr>
        <w:t>Acaso pretenden que el Gobierno</w:t>
      </w:r>
      <w:r>
        <w:rPr>
          <w:lang w:val="es-ES"/>
        </w:rPr>
        <w:t>,</w:t>
      </w:r>
      <w:r w:rsidRPr="00EB58D8">
        <w:rPr>
          <w:lang w:val="es-ES"/>
        </w:rPr>
        <w:t xml:space="preserve"> por el artículo 33</w:t>
      </w:r>
      <w:r>
        <w:rPr>
          <w:lang w:val="es-ES"/>
        </w:rPr>
        <w:t>,</w:t>
      </w:r>
      <w:r w:rsidRPr="00EB58D8">
        <w:rPr>
          <w:lang w:val="es-ES"/>
        </w:rPr>
        <w:t xml:space="preserve"> establezca que ninguna p</w:t>
      </w:r>
      <w:r>
        <w:rPr>
          <w:lang w:val="es-ES"/>
        </w:rPr>
        <w:t>rofesora se puede poner enferma? ¿</w:t>
      </w:r>
      <w:r w:rsidRPr="00EB58D8">
        <w:rPr>
          <w:lang w:val="es-ES"/>
        </w:rPr>
        <w:t>O es que acaso ningún profesor puede ped</w:t>
      </w:r>
      <w:r>
        <w:rPr>
          <w:lang w:val="es-ES"/>
        </w:rPr>
        <w:t>ir excedencia para conciliar es</w:t>
      </w:r>
      <w:r w:rsidRPr="00EB58D8">
        <w:rPr>
          <w:lang w:val="es-ES"/>
        </w:rPr>
        <w:t>a</w:t>
      </w:r>
      <w:r>
        <w:rPr>
          <w:lang w:val="es-ES"/>
        </w:rPr>
        <w:t xml:space="preserve"> v</w:t>
      </w:r>
      <w:r w:rsidRPr="00EB58D8">
        <w:rPr>
          <w:lang w:val="es-ES"/>
        </w:rPr>
        <w:t>ida familiar q</w:t>
      </w:r>
      <w:r>
        <w:rPr>
          <w:lang w:val="es-ES"/>
        </w:rPr>
        <w:t>ue a ustedes tanto les preocupa? P</w:t>
      </w:r>
      <w:r w:rsidRPr="00EB58D8">
        <w:rPr>
          <w:lang w:val="es-ES"/>
        </w:rPr>
        <w:t>orque eso es lo que significa</w:t>
      </w:r>
      <w:r>
        <w:rPr>
          <w:lang w:val="es-ES"/>
        </w:rPr>
        <w:t>n algunas de las enmiendas que ustedes han presentado. N</w:t>
      </w:r>
      <w:r w:rsidRPr="00EB58D8">
        <w:rPr>
          <w:lang w:val="es-ES"/>
        </w:rPr>
        <w:t>o a los sueldos de los sustitutos, no a sus cotizaciones sociales</w:t>
      </w:r>
      <w:r>
        <w:rPr>
          <w:lang w:val="es-ES"/>
        </w:rPr>
        <w:t xml:space="preserve">. Y no es la única partida que </w:t>
      </w:r>
      <w:r w:rsidRPr="00EB58D8">
        <w:rPr>
          <w:lang w:val="es-ES"/>
        </w:rPr>
        <w:t>afecta</w:t>
      </w:r>
      <w:r>
        <w:rPr>
          <w:lang w:val="es-ES"/>
        </w:rPr>
        <w:t xml:space="preserve"> en la materia de educación. Les</w:t>
      </w:r>
      <w:r w:rsidRPr="00EB58D8">
        <w:rPr>
          <w:lang w:val="es-ES"/>
        </w:rPr>
        <w:t xml:space="preserve"> sobran ustede</w:t>
      </w:r>
      <w:r>
        <w:rPr>
          <w:lang w:val="es-ES"/>
        </w:rPr>
        <w:t xml:space="preserve">s las campañas de matriculación, </w:t>
      </w:r>
      <w:r w:rsidRPr="00EB58D8">
        <w:rPr>
          <w:lang w:val="es-ES"/>
        </w:rPr>
        <w:t xml:space="preserve">para </w:t>
      </w:r>
      <w:r>
        <w:rPr>
          <w:lang w:val="es-ES"/>
        </w:rPr>
        <w:t xml:space="preserve">que la gente elija de una manera </w:t>
      </w:r>
      <w:r w:rsidRPr="00EB58D8">
        <w:rPr>
          <w:lang w:val="es-ES"/>
        </w:rPr>
        <w:t>libre. Le</w:t>
      </w:r>
      <w:r>
        <w:rPr>
          <w:lang w:val="es-ES"/>
        </w:rPr>
        <w:t>s</w:t>
      </w:r>
      <w:r w:rsidRPr="00EB58D8">
        <w:rPr>
          <w:lang w:val="es-ES"/>
        </w:rPr>
        <w:t xml:space="preserve"> sobran a </w:t>
      </w:r>
      <w:r>
        <w:rPr>
          <w:lang w:val="es-ES"/>
        </w:rPr>
        <w:t>ustedes las campañas de becas. L</w:t>
      </w:r>
      <w:r w:rsidRPr="00EB58D8">
        <w:rPr>
          <w:lang w:val="es-ES"/>
        </w:rPr>
        <w:t>o mismo que le</w:t>
      </w:r>
      <w:r>
        <w:rPr>
          <w:lang w:val="es-ES"/>
        </w:rPr>
        <w:t>s</w:t>
      </w:r>
      <w:r w:rsidRPr="00EB58D8">
        <w:rPr>
          <w:lang w:val="es-ES"/>
        </w:rPr>
        <w:t xml:space="preserve"> sobran las indemnizaciones de l</w:t>
      </w:r>
      <w:r>
        <w:rPr>
          <w:lang w:val="es-ES"/>
        </w:rPr>
        <w:t>os miembros de los tribunales; e</w:t>
      </w:r>
      <w:r w:rsidRPr="00EB58D8">
        <w:rPr>
          <w:lang w:val="es-ES"/>
        </w:rPr>
        <w:t xml:space="preserve">so, a pesar de </w:t>
      </w:r>
      <w:r>
        <w:rPr>
          <w:lang w:val="es-ES"/>
        </w:rPr>
        <w:t>que sean derechos reconocidos. Al</w:t>
      </w:r>
      <w:r w:rsidRPr="00EB58D8">
        <w:rPr>
          <w:lang w:val="es-ES"/>
        </w:rPr>
        <w:t xml:space="preserve"> Partido Popular no le interesan esos derechos reconocidos. Ahora, eso sí, se preocupa</w:t>
      </w:r>
      <w:r>
        <w:rPr>
          <w:lang w:val="es-ES"/>
        </w:rPr>
        <w:t>n</w:t>
      </w:r>
      <w:r w:rsidRPr="00EB58D8">
        <w:rPr>
          <w:lang w:val="es-ES"/>
        </w:rPr>
        <w:t xml:space="preserve"> muy mucho de aquellos profesores que no están en activo</w:t>
      </w:r>
      <w:r>
        <w:rPr>
          <w:lang w:val="es-ES"/>
        </w:rPr>
        <w:t>. L</w:t>
      </w:r>
      <w:r w:rsidRPr="00EB58D8">
        <w:rPr>
          <w:lang w:val="es-ES"/>
        </w:rPr>
        <w:t>o</w:t>
      </w:r>
      <w:r>
        <w:rPr>
          <w:lang w:val="es-ES"/>
        </w:rPr>
        <w:t>s que no están</w:t>
      </w:r>
      <w:r w:rsidRPr="00EB58D8">
        <w:rPr>
          <w:lang w:val="es-ES"/>
        </w:rPr>
        <w:t xml:space="preserve"> en activo, porque los que están en activo</w:t>
      </w:r>
      <w:r>
        <w:rPr>
          <w:lang w:val="es-ES"/>
        </w:rPr>
        <w:t>,</w:t>
      </w:r>
      <w:r w:rsidRPr="00EB58D8">
        <w:rPr>
          <w:lang w:val="es-ES"/>
        </w:rPr>
        <w:t xml:space="preserve"> pues no son necesarios</w:t>
      </w:r>
      <w:r>
        <w:rPr>
          <w:lang w:val="es-ES"/>
        </w:rPr>
        <w:t>.</w:t>
      </w:r>
    </w:p>
    <w:p w:rsidR="0035756F" w:rsidRDefault="0035756F" w:rsidP="00AD0527">
      <w:pPr>
        <w:pStyle w:val="Texto"/>
        <w:rPr>
          <w:lang w:val="es-ES"/>
        </w:rPr>
      </w:pPr>
    </w:p>
    <w:p w:rsidR="0035756F" w:rsidRDefault="0035756F" w:rsidP="00AD0527">
      <w:pPr>
        <w:pStyle w:val="Texto"/>
        <w:rPr>
          <w:lang w:val="es-ES"/>
        </w:rPr>
      </w:pPr>
      <w:r>
        <w:rPr>
          <w:lang w:val="es-ES"/>
        </w:rPr>
        <w:t>E</w:t>
      </w:r>
      <w:r w:rsidRPr="00EB58D8">
        <w:rPr>
          <w:lang w:val="es-ES"/>
        </w:rPr>
        <w:t>l detraer estos re</w:t>
      </w:r>
      <w:r>
        <w:rPr>
          <w:lang w:val="es-ES"/>
        </w:rPr>
        <w:t>cursos de la enseñanza pública, ¿a dónde l</w:t>
      </w:r>
      <w:r w:rsidRPr="00EB58D8">
        <w:rPr>
          <w:lang w:val="es-ES"/>
        </w:rPr>
        <w:t>os lleva</w:t>
      </w:r>
      <w:r>
        <w:rPr>
          <w:lang w:val="es-ES"/>
        </w:rPr>
        <w:t>? Pues, a la obsesión que ustedes</w:t>
      </w:r>
      <w:r w:rsidRPr="00EB58D8">
        <w:rPr>
          <w:lang w:val="es-ES"/>
        </w:rPr>
        <w:t xml:space="preserve"> mantiene</w:t>
      </w:r>
      <w:r>
        <w:rPr>
          <w:lang w:val="es-ES"/>
        </w:rPr>
        <w:t>n:</w:t>
      </w:r>
      <w:r w:rsidRPr="00EB58D8">
        <w:rPr>
          <w:lang w:val="es-ES"/>
        </w:rPr>
        <w:t xml:space="preserve"> a la financiación de la concertada. Comprenderá, señor Damborenea, que no apoyemos las enmiendas que presente</w:t>
      </w:r>
      <w:r>
        <w:rPr>
          <w:lang w:val="es-ES"/>
        </w:rPr>
        <w:t>,</w:t>
      </w:r>
      <w:r w:rsidRPr="00EB58D8">
        <w:rPr>
          <w:lang w:val="es-ES"/>
        </w:rPr>
        <w:t xml:space="preserve"> y que estemos muchísimo más convencidos de compartir la parte que Elkarrekin Podemos pide</w:t>
      </w:r>
      <w:r>
        <w:rPr>
          <w:lang w:val="es-ES"/>
        </w:rPr>
        <w:t>,</w:t>
      </w:r>
      <w:r w:rsidRPr="00EB58D8">
        <w:rPr>
          <w:lang w:val="es-ES"/>
        </w:rPr>
        <w:t xml:space="preserve"> de refuerzo de</w:t>
      </w:r>
      <w:r>
        <w:rPr>
          <w:lang w:val="es-ES"/>
        </w:rPr>
        <w:t xml:space="preserve"> la escuela pública. Basan </w:t>
      </w:r>
      <w:r w:rsidRPr="00EB58D8">
        <w:rPr>
          <w:lang w:val="es-ES"/>
        </w:rPr>
        <w:t>sus enmiendas, como siempre</w:t>
      </w:r>
      <w:r>
        <w:rPr>
          <w:lang w:val="es-ES"/>
        </w:rPr>
        <w:t xml:space="preserve">, en el recorte, </w:t>
      </w:r>
      <w:r w:rsidRPr="00EB58D8">
        <w:rPr>
          <w:lang w:val="es-ES"/>
        </w:rPr>
        <w:t xml:space="preserve">e incluso en la supresión de lo que </w:t>
      </w:r>
      <w:r w:rsidRPr="00EB58D8">
        <w:rPr>
          <w:lang w:val="es-ES"/>
        </w:rPr>
        <w:lastRenderedPageBreak/>
        <w:t xml:space="preserve">ustedes llaman </w:t>
      </w:r>
      <w:r>
        <w:rPr>
          <w:lang w:val="es-ES"/>
        </w:rPr>
        <w:t>–</w:t>
      </w:r>
      <w:r w:rsidRPr="00EB58D8">
        <w:rPr>
          <w:lang w:val="es-ES"/>
        </w:rPr>
        <w:t>de una forma alegre</w:t>
      </w:r>
      <w:r>
        <w:rPr>
          <w:lang w:val="es-ES"/>
        </w:rPr>
        <w:t>–</w:t>
      </w:r>
      <w:r w:rsidRPr="00EB58D8">
        <w:rPr>
          <w:lang w:val="es-ES"/>
        </w:rPr>
        <w:t xml:space="preserve"> el gasto corriente</w:t>
      </w:r>
      <w:r>
        <w:rPr>
          <w:lang w:val="es-ES"/>
        </w:rPr>
        <w:t>, que consideran siempre</w:t>
      </w:r>
      <w:r w:rsidRPr="00EB58D8">
        <w:rPr>
          <w:lang w:val="es-ES"/>
        </w:rPr>
        <w:t xml:space="preserve"> </w:t>
      </w:r>
      <w:r>
        <w:rPr>
          <w:lang w:val="es-ES"/>
        </w:rPr>
        <w:t xml:space="preserve">excesivo e innecesario. Así que, proponen en sus enmiendas, </w:t>
      </w:r>
      <w:r w:rsidRPr="00EB58D8">
        <w:rPr>
          <w:lang w:val="es-ES"/>
        </w:rPr>
        <w:t>pues que dejemos a la mínima expresión, por ejemplo</w:t>
      </w:r>
      <w:r>
        <w:rPr>
          <w:lang w:val="es-ES"/>
        </w:rPr>
        <w:t xml:space="preserve">, </w:t>
      </w:r>
      <w:r w:rsidRPr="00EB58D8">
        <w:rPr>
          <w:lang w:val="es-ES"/>
        </w:rPr>
        <w:t>otra de sus obsesiones</w:t>
      </w:r>
      <w:r>
        <w:rPr>
          <w:lang w:val="es-ES"/>
        </w:rPr>
        <w:t>,</w:t>
      </w:r>
      <w:r w:rsidRPr="00EB58D8">
        <w:rPr>
          <w:lang w:val="es-ES"/>
        </w:rPr>
        <w:t xml:space="preserve"> que</w:t>
      </w:r>
      <w:r>
        <w:rPr>
          <w:lang w:val="es-ES"/>
        </w:rPr>
        <w:t xml:space="preserve"> es</w:t>
      </w:r>
      <w:r w:rsidRPr="00EB58D8">
        <w:rPr>
          <w:lang w:val="es-ES"/>
        </w:rPr>
        <w:t xml:space="preserve"> </w:t>
      </w:r>
      <w:r>
        <w:rPr>
          <w:lang w:val="es-ES"/>
        </w:rPr>
        <w:t>la partida de gasto informático. Da igual e</w:t>
      </w:r>
      <w:r w:rsidRPr="00EB58D8">
        <w:rPr>
          <w:lang w:val="es-ES"/>
        </w:rPr>
        <w:t xml:space="preserve">l </w:t>
      </w:r>
      <w:r>
        <w:rPr>
          <w:lang w:val="es-ES"/>
        </w:rPr>
        <w:t xml:space="preserve">Departamento; </w:t>
      </w:r>
      <w:r w:rsidRPr="00EB58D8">
        <w:rPr>
          <w:lang w:val="es-ES"/>
        </w:rPr>
        <w:t xml:space="preserve">no se libra uno de los </w:t>
      </w:r>
      <w:r>
        <w:rPr>
          <w:lang w:val="es-ES"/>
        </w:rPr>
        <w:t>D</w:t>
      </w:r>
      <w:r w:rsidRPr="00EB58D8">
        <w:rPr>
          <w:lang w:val="es-ES"/>
        </w:rPr>
        <w:t>epartamentos del Gobierno. Da igual que detrás de estas partidas se encuentre la receta electrónica, la interoperabilidad de sistemas sanitarios, el expediente electrónico, la renovación de equipos o incluso los t</w:t>
      </w:r>
      <w:r>
        <w:rPr>
          <w:lang w:val="es-ES"/>
        </w:rPr>
        <w:t>ón</w:t>
      </w:r>
      <w:r w:rsidRPr="00EB58D8">
        <w:rPr>
          <w:lang w:val="es-ES"/>
        </w:rPr>
        <w:t>e</w:t>
      </w:r>
      <w:r>
        <w:rPr>
          <w:lang w:val="es-ES"/>
        </w:rPr>
        <w:t>res de las impresoras; p</w:t>
      </w:r>
      <w:r w:rsidRPr="00EB58D8">
        <w:rPr>
          <w:lang w:val="es-ES"/>
        </w:rPr>
        <w:t xml:space="preserve">ara ustedes todo </w:t>
      </w:r>
      <w:r>
        <w:rPr>
          <w:lang w:val="es-ES"/>
        </w:rPr>
        <w:t>es superfluo.</w:t>
      </w:r>
    </w:p>
    <w:p w:rsidR="0035756F" w:rsidRDefault="0035756F" w:rsidP="00AD0527">
      <w:pPr>
        <w:pStyle w:val="Texto"/>
        <w:rPr>
          <w:lang w:val="es-ES"/>
        </w:rPr>
      </w:pPr>
    </w:p>
    <w:p w:rsidR="0035756F" w:rsidRDefault="0035756F" w:rsidP="00AD0527">
      <w:pPr>
        <w:pStyle w:val="Texto"/>
        <w:rPr>
          <w:lang w:val="es-ES"/>
        </w:rPr>
      </w:pPr>
      <w:r>
        <w:rPr>
          <w:lang w:val="es-ES"/>
        </w:rPr>
        <w:t>Ahora sí, después, bajan a esta tribuna, y</w:t>
      </w:r>
      <w:r w:rsidRPr="00EB58D8">
        <w:rPr>
          <w:lang w:val="es-ES"/>
        </w:rPr>
        <w:t xml:space="preserve"> llena</w:t>
      </w:r>
      <w:r>
        <w:rPr>
          <w:lang w:val="es-ES"/>
        </w:rPr>
        <w:t>n</w:t>
      </w:r>
      <w:r w:rsidRPr="00EB58D8">
        <w:rPr>
          <w:lang w:val="es-ES"/>
        </w:rPr>
        <w:t xml:space="preserve"> minutos pidiendo</w:t>
      </w:r>
      <w:r>
        <w:rPr>
          <w:lang w:val="es-ES"/>
        </w:rPr>
        <w:t>:</w:t>
      </w:r>
      <w:r w:rsidRPr="00EB58D8">
        <w:rPr>
          <w:lang w:val="es-ES"/>
        </w:rPr>
        <w:t xml:space="preserve"> la administración sin papel</w:t>
      </w:r>
      <w:r>
        <w:rPr>
          <w:lang w:val="es-ES"/>
        </w:rPr>
        <w:t>,</w:t>
      </w:r>
      <w:r w:rsidRPr="00EB58D8">
        <w:rPr>
          <w:lang w:val="es-ES"/>
        </w:rPr>
        <w:t xml:space="preserve"> el expediente judicial electrónico, la tramitación telemática de los atestados de</w:t>
      </w:r>
      <w:r>
        <w:rPr>
          <w:lang w:val="es-ES"/>
        </w:rPr>
        <w:t xml:space="preserve"> la policía o la mejora de las </w:t>
      </w:r>
      <w:r w:rsidRPr="00A672DF">
        <w:rPr>
          <w:i/>
          <w:lang w:val="es-ES"/>
        </w:rPr>
        <w:t>apps</w:t>
      </w:r>
      <w:r w:rsidRPr="00EB58D8">
        <w:rPr>
          <w:lang w:val="es-ES"/>
        </w:rPr>
        <w:t xml:space="preserve"> de la protección de víctimas de violencia de género.</w:t>
      </w:r>
      <w:r>
        <w:rPr>
          <w:lang w:val="es-ES"/>
        </w:rPr>
        <w:t xml:space="preserve"> La verdad, toda una coherencia</w:t>
      </w:r>
      <w:r w:rsidRPr="00EB58D8">
        <w:rPr>
          <w:lang w:val="es-ES"/>
        </w:rPr>
        <w:t xml:space="preserve"> la qu</w:t>
      </w:r>
      <w:r>
        <w:rPr>
          <w:lang w:val="es-ES"/>
        </w:rPr>
        <w:t>e están demostrando últimamente. L</w:t>
      </w:r>
      <w:r w:rsidRPr="00EB58D8">
        <w:rPr>
          <w:lang w:val="es-ES"/>
        </w:rPr>
        <w:t>a misma coherencia que demuestra</w:t>
      </w:r>
      <w:r>
        <w:rPr>
          <w:lang w:val="es-ES"/>
        </w:rPr>
        <w:t>n</w:t>
      </w:r>
      <w:r w:rsidRPr="00EB58D8">
        <w:rPr>
          <w:lang w:val="es-ES"/>
        </w:rPr>
        <w:t xml:space="preserve"> cuando ustedes se suman a todas las proposiciones no de ley para la mejorar el protocolo de atención a mujeres v</w:t>
      </w:r>
      <w:r>
        <w:rPr>
          <w:lang w:val="es-ES"/>
        </w:rPr>
        <w:t>íctimas de violencia machista, p</w:t>
      </w:r>
      <w:r w:rsidRPr="00EB58D8">
        <w:rPr>
          <w:lang w:val="es-ES"/>
        </w:rPr>
        <w:t>ero sus enmiendas se dedican a reducir las partidas de Emakunde para la asistencia a la Comisión Institucional de lucha contra este mal endémico que aqueja a la sociedad o la coordinación</w:t>
      </w:r>
      <w:r>
        <w:rPr>
          <w:lang w:val="es-ES"/>
        </w:rPr>
        <w:t>,</w:t>
      </w:r>
      <w:r w:rsidRPr="00EB58D8">
        <w:rPr>
          <w:lang w:val="es-ES"/>
        </w:rPr>
        <w:t xml:space="preserve"> la asistencia</w:t>
      </w:r>
      <w:r>
        <w:rPr>
          <w:lang w:val="es-ES"/>
        </w:rPr>
        <w:t xml:space="preserve"> a</w:t>
      </w:r>
      <w:r w:rsidRPr="00EB58D8">
        <w:rPr>
          <w:lang w:val="es-ES"/>
        </w:rPr>
        <w:t xml:space="preserve"> la coordinación de protocolos de atenci</w:t>
      </w:r>
      <w:r>
        <w:rPr>
          <w:lang w:val="es-ES"/>
        </w:rPr>
        <w:t>ón a estas personas. Todo esto,</w:t>
      </w:r>
      <w:r w:rsidRPr="00EB58D8">
        <w:rPr>
          <w:lang w:val="es-ES"/>
        </w:rPr>
        <w:t xml:space="preserve"> señores del Partido Popular</w:t>
      </w:r>
      <w:r>
        <w:rPr>
          <w:lang w:val="es-ES"/>
        </w:rPr>
        <w:t>,</w:t>
      </w:r>
      <w:r w:rsidRPr="00EB58D8">
        <w:rPr>
          <w:lang w:val="es-ES"/>
        </w:rPr>
        <w:t xml:space="preserve"> es, entre otras muchas cosas, lo que </w:t>
      </w:r>
      <w:r>
        <w:rPr>
          <w:lang w:val="es-ES"/>
        </w:rPr>
        <w:t>se esconde entre sus enmiendas.</w:t>
      </w:r>
    </w:p>
    <w:p w:rsidR="0035756F" w:rsidRDefault="0035756F" w:rsidP="00AD0527">
      <w:pPr>
        <w:pStyle w:val="Texto"/>
        <w:rPr>
          <w:lang w:val="es-ES"/>
        </w:rPr>
      </w:pPr>
    </w:p>
    <w:p w:rsidR="0035756F" w:rsidRDefault="0035756F" w:rsidP="00AD0527">
      <w:pPr>
        <w:pStyle w:val="Texto"/>
        <w:rPr>
          <w:lang w:val="es-ES"/>
        </w:rPr>
      </w:pPr>
      <w:r w:rsidRPr="00EB58D8">
        <w:rPr>
          <w:lang w:val="es-ES"/>
        </w:rPr>
        <w:t>Una coherencia, señor</w:t>
      </w:r>
      <w:r>
        <w:rPr>
          <w:lang w:val="es-ES"/>
        </w:rPr>
        <w:t xml:space="preserve"> Damborenea, que les ha llevado, </w:t>
      </w:r>
      <w:r w:rsidRPr="00EB58D8">
        <w:rPr>
          <w:lang w:val="es-ES"/>
        </w:rPr>
        <w:t>incluso</w:t>
      </w:r>
      <w:r>
        <w:rPr>
          <w:lang w:val="es-ES"/>
        </w:rPr>
        <w:t>,</w:t>
      </w:r>
      <w:r w:rsidRPr="00EB58D8">
        <w:rPr>
          <w:lang w:val="es-ES"/>
        </w:rPr>
        <w:t xml:space="preserve"> a votar no en comisión a enmiendas que </w:t>
      </w:r>
      <w:r>
        <w:rPr>
          <w:lang w:val="es-ES"/>
        </w:rPr>
        <w:t xml:space="preserve">era </w:t>
      </w:r>
      <w:r w:rsidRPr="00EB58D8">
        <w:rPr>
          <w:lang w:val="es-ES"/>
        </w:rPr>
        <w:t>idénticas</w:t>
      </w:r>
      <w:r>
        <w:rPr>
          <w:lang w:val="es-ES"/>
        </w:rPr>
        <w:t xml:space="preserve"> a las suyas. Usted decía que todas las enmiendas de Elkarrekin Podemos</w:t>
      </w:r>
      <w:r w:rsidRPr="00EB58D8">
        <w:rPr>
          <w:lang w:val="es-ES"/>
        </w:rPr>
        <w:t xml:space="preserve"> empeora</w:t>
      </w:r>
      <w:r>
        <w:rPr>
          <w:lang w:val="es-ES"/>
        </w:rPr>
        <w:t>ban el presupuesto. P</w:t>
      </w:r>
      <w:r w:rsidRPr="00EB58D8">
        <w:rPr>
          <w:lang w:val="es-ES"/>
        </w:rPr>
        <w:t>ues</w:t>
      </w:r>
      <w:r>
        <w:rPr>
          <w:lang w:val="es-ES"/>
        </w:rPr>
        <w:t>, hága</w:t>
      </w:r>
      <w:r w:rsidRPr="00EB58D8">
        <w:rPr>
          <w:lang w:val="es-ES"/>
        </w:rPr>
        <w:t>se</w:t>
      </w:r>
      <w:r>
        <w:rPr>
          <w:lang w:val="es-ES"/>
        </w:rPr>
        <w:t>lo mirar, porque compartían ustedes algunas; y</w:t>
      </w:r>
      <w:r w:rsidRPr="00EB58D8">
        <w:rPr>
          <w:lang w:val="es-ES"/>
        </w:rPr>
        <w:t xml:space="preserve">o le </w:t>
      </w:r>
      <w:r>
        <w:rPr>
          <w:lang w:val="es-ES"/>
        </w:rPr>
        <w:t>voy a mencionar solamente dos. U</w:t>
      </w:r>
      <w:r w:rsidRPr="00EB58D8">
        <w:rPr>
          <w:lang w:val="es-ES"/>
        </w:rPr>
        <w:t>na</w:t>
      </w:r>
      <w:r>
        <w:rPr>
          <w:lang w:val="es-ES"/>
        </w:rPr>
        <w:t xml:space="preserve"> de las que ustedes presentaban</w:t>
      </w:r>
      <w:r w:rsidRPr="00EB58D8">
        <w:rPr>
          <w:lang w:val="es-ES"/>
        </w:rPr>
        <w:t>, una batería</w:t>
      </w:r>
      <w:r>
        <w:rPr>
          <w:lang w:val="es-ES"/>
        </w:rPr>
        <w:t xml:space="preserve"> de seis enmiendas que ustedes presentaban, tenía</w:t>
      </w:r>
      <w:r w:rsidRPr="00EB58D8">
        <w:rPr>
          <w:lang w:val="es-ES"/>
        </w:rPr>
        <w:t xml:space="preserve"> que ver con el incremento de las partidas que se destinaban a la asistencia jurídica gratuita</w:t>
      </w:r>
      <w:r>
        <w:rPr>
          <w:lang w:val="es-ES"/>
        </w:rPr>
        <w:t>, en coincidencia con Elkarrekin Podemos; s</w:t>
      </w:r>
      <w:r w:rsidRPr="00EB58D8">
        <w:rPr>
          <w:lang w:val="es-ES"/>
        </w:rPr>
        <w:t>u voto en comisión, no. Otras</w:t>
      </w:r>
      <w:r>
        <w:rPr>
          <w:lang w:val="es-ES"/>
        </w:rPr>
        <w:t xml:space="preserve">, </w:t>
      </w:r>
      <w:r w:rsidRPr="00EB58D8">
        <w:rPr>
          <w:lang w:val="es-ES"/>
        </w:rPr>
        <w:t>coincidía</w:t>
      </w:r>
      <w:r>
        <w:rPr>
          <w:lang w:val="es-ES"/>
        </w:rPr>
        <w:t>n en los programas de empleo: pre</w:t>
      </w:r>
      <w:r w:rsidRPr="00EB58D8">
        <w:rPr>
          <w:lang w:val="es-ES"/>
        </w:rPr>
        <w:t>ten</w:t>
      </w:r>
      <w:r>
        <w:rPr>
          <w:lang w:val="es-ES"/>
        </w:rPr>
        <w:t>d</w:t>
      </w:r>
      <w:r w:rsidRPr="00EB58D8">
        <w:rPr>
          <w:lang w:val="es-ES"/>
        </w:rPr>
        <w:t>ían el refuerzo de algunos programas de empl</w:t>
      </w:r>
      <w:r>
        <w:rPr>
          <w:lang w:val="es-ES"/>
        </w:rPr>
        <w:t>eo para colectivos vulnerables. Elkar</w:t>
      </w:r>
      <w:r w:rsidRPr="00EB58D8">
        <w:rPr>
          <w:lang w:val="es-ES"/>
        </w:rPr>
        <w:t>rekin</w:t>
      </w:r>
      <w:r>
        <w:rPr>
          <w:lang w:val="es-ES"/>
        </w:rPr>
        <w:t xml:space="preserve"> </w:t>
      </w:r>
      <w:r w:rsidRPr="00EB58D8">
        <w:rPr>
          <w:lang w:val="es-ES"/>
        </w:rPr>
        <w:t xml:space="preserve">Podemos presentaba </w:t>
      </w:r>
      <w:r>
        <w:rPr>
          <w:lang w:val="es-ES"/>
        </w:rPr>
        <w:t xml:space="preserve">las mismas </w:t>
      </w:r>
      <w:r>
        <w:rPr>
          <w:lang w:val="es-ES"/>
        </w:rPr>
        <w:lastRenderedPageBreak/>
        <w:t>enmiendas; su voto en comisión, no. A</w:t>
      </w:r>
      <w:r w:rsidRPr="00EB58D8">
        <w:rPr>
          <w:lang w:val="es-ES"/>
        </w:rPr>
        <w:t xml:space="preserve"> todo, no, no</w:t>
      </w:r>
      <w:r>
        <w:rPr>
          <w:lang w:val="es-ES"/>
        </w:rPr>
        <w:t xml:space="preserve"> y</w:t>
      </w:r>
      <w:r w:rsidRPr="00EB58D8">
        <w:rPr>
          <w:lang w:val="es-ES"/>
        </w:rPr>
        <w:t xml:space="preserve"> no</w:t>
      </w:r>
      <w:r>
        <w:rPr>
          <w:lang w:val="es-ES"/>
        </w:rPr>
        <w:t>. E</w:t>
      </w:r>
      <w:r w:rsidRPr="00EB58D8">
        <w:rPr>
          <w:lang w:val="es-ES"/>
        </w:rPr>
        <w:t>stán enfadado</w:t>
      </w:r>
      <w:r>
        <w:rPr>
          <w:lang w:val="es-ES"/>
        </w:rPr>
        <w:t>s, y</w:t>
      </w:r>
      <w:r w:rsidRPr="00EB58D8">
        <w:rPr>
          <w:lang w:val="es-ES"/>
        </w:rPr>
        <w:t xml:space="preserve"> como dice mi sobrin</w:t>
      </w:r>
      <w:r>
        <w:rPr>
          <w:lang w:val="es-ES"/>
        </w:rPr>
        <w:t>a, han decidido no respirar. Pues ustedes sabrán.</w:t>
      </w:r>
    </w:p>
    <w:p w:rsidR="0035756F" w:rsidRDefault="0035756F" w:rsidP="00AD0527">
      <w:pPr>
        <w:pStyle w:val="Texto"/>
        <w:rPr>
          <w:lang w:val="es-ES"/>
        </w:rPr>
      </w:pPr>
    </w:p>
    <w:p w:rsidR="0035756F" w:rsidRPr="005A414B" w:rsidRDefault="0035756F" w:rsidP="00AD0527">
      <w:pPr>
        <w:pStyle w:val="Texto"/>
        <w:rPr>
          <w:lang w:val="es-ES"/>
        </w:rPr>
      </w:pPr>
      <w:r w:rsidRPr="00EB58D8">
        <w:rPr>
          <w:lang w:val="es-ES"/>
        </w:rPr>
        <w:t xml:space="preserve">Y en el otro extremo, </w:t>
      </w:r>
      <w:r>
        <w:rPr>
          <w:lang w:val="es-ES"/>
        </w:rPr>
        <w:t>¿</w:t>
      </w:r>
      <w:r w:rsidRPr="00EB58D8">
        <w:rPr>
          <w:lang w:val="es-ES"/>
        </w:rPr>
        <w:t>a</w:t>
      </w:r>
      <w:r>
        <w:rPr>
          <w:lang w:val="es-ES"/>
        </w:rPr>
        <w:t xml:space="preserve"> quién</w:t>
      </w:r>
      <w:r w:rsidRPr="00EB58D8">
        <w:rPr>
          <w:lang w:val="es-ES"/>
        </w:rPr>
        <w:t xml:space="preserve"> nos encontramos</w:t>
      </w:r>
      <w:r>
        <w:rPr>
          <w:lang w:val="es-ES"/>
        </w:rPr>
        <w:t>? P</w:t>
      </w:r>
      <w:r w:rsidRPr="00EB58D8">
        <w:rPr>
          <w:lang w:val="es-ES"/>
        </w:rPr>
        <w:t>ues</w:t>
      </w:r>
      <w:r>
        <w:rPr>
          <w:lang w:val="es-ES"/>
        </w:rPr>
        <w:t>,</w:t>
      </w:r>
      <w:r w:rsidRPr="00EB58D8">
        <w:rPr>
          <w:lang w:val="es-ES"/>
        </w:rPr>
        <w:t xml:space="preserve"> nos e</w:t>
      </w:r>
      <w:r>
        <w:rPr>
          <w:lang w:val="es-ES"/>
        </w:rPr>
        <w:t>ncontramos con los de siempre: con EH Bildu. E</w:t>
      </w:r>
      <w:r w:rsidRPr="00EB58D8">
        <w:rPr>
          <w:lang w:val="es-ES"/>
        </w:rPr>
        <w:t>se gran oso</w:t>
      </w:r>
      <w:r>
        <w:rPr>
          <w:lang w:val="es-ES"/>
        </w:rPr>
        <w:t xml:space="preserve"> pa</w:t>
      </w:r>
      <w:r w:rsidRPr="00EB58D8">
        <w:rPr>
          <w:lang w:val="es-ES"/>
        </w:rPr>
        <w:t>rdo</w:t>
      </w:r>
      <w:r>
        <w:rPr>
          <w:lang w:val="es-ES"/>
        </w:rPr>
        <w:t xml:space="preserve"> </w:t>
      </w:r>
      <w:r w:rsidRPr="00EB58D8">
        <w:rPr>
          <w:lang w:val="es-ES"/>
        </w:rPr>
        <w:t>en hibernación permanente</w:t>
      </w:r>
      <w:r>
        <w:rPr>
          <w:lang w:val="es-ES"/>
        </w:rPr>
        <w:t>, que este año –como siempre–, pues decide no salir de su cueva. Q</w:t>
      </w:r>
      <w:r w:rsidRPr="00EB58D8">
        <w:rPr>
          <w:lang w:val="es-ES"/>
        </w:rPr>
        <w:t>ue ha decidido que prefiere mantenerse en la zona de confort de sus escaños, pues para no mojarse ni con nada ni con nadie. Todavía yo creo que les dura la angustia de la experiencia de la negociación del presupuesto del 2019, aquella de la que se retiraron en el último su</w:t>
      </w:r>
      <w:r>
        <w:rPr>
          <w:lang w:val="es-ES"/>
        </w:rPr>
        <w:t>s</w:t>
      </w:r>
      <w:r w:rsidRPr="00EB58D8">
        <w:rPr>
          <w:lang w:val="es-ES"/>
        </w:rPr>
        <w:t>pi</w:t>
      </w:r>
      <w:r>
        <w:rPr>
          <w:lang w:val="es-ES"/>
        </w:rPr>
        <w:t xml:space="preserve">ro, entre sudores y escalofríos </w:t>
      </w:r>
      <w:r w:rsidRPr="00EB58D8">
        <w:rPr>
          <w:lang w:val="es-ES"/>
        </w:rPr>
        <w:t>que sentían de pensar en saltar al ruedo y deja</w:t>
      </w:r>
      <w:r>
        <w:rPr>
          <w:lang w:val="es-ES"/>
        </w:rPr>
        <w:t>r el refugio de los escaños de esa oposición dura…</w:t>
      </w:r>
    </w:p>
    <w:p w:rsidR="0035756F" w:rsidRPr="005A414B" w:rsidRDefault="0035756F" w:rsidP="00AD0527">
      <w:pPr>
        <w:pStyle w:val="Texto"/>
        <w:rPr>
          <w:lang w:val="es-ES"/>
        </w:rPr>
      </w:pPr>
    </w:p>
    <w:p w:rsidR="0035756F" w:rsidRPr="005A414B" w:rsidRDefault="0035756F" w:rsidP="00AD0527">
      <w:pPr>
        <w:pStyle w:val="Texto"/>
        <w:rPr>
          <w:lang w:val="eu-ES"/>
        </w:rPr>
      </w:pPr>
      <w:r w:rsidRPr="005A414B">
        <w:rPr>
          <w:lang w:val="eu-ES"/>
        </w:rPr>
        <w:t>(6. zintaren amaiera)</w:t>
      </w:r>
    </w:p>
    <w:p w:rsidR="00D067A6" w:rsidRDefault="00D067A6" w:rsidP="00AD0527">
      <w:pPr>
        <w:pStyle w:val="Texto"/>
      </w:pPr>
      <w:r>
        <w:t>(7. zintaren hasiera)</w:t>
      </w:r>
    </w:p>
    <w:p w:rsidR="00D067A6" w:rsidRDefault="00D067A6" w:rsidP="00AD0527">
      <w:pPr>
        <w:pStyle w:val="Texto"/>
      </w:pPr>
    </w:p>
    <w:p w:rsidR="00D067A6" w:rsidRDefault="00D067A6" w:rsidP="00AD0527">
      <w:pPr>
        <w:pStyle w:val="Texto"/>
      </w:pPr>
      <w:r>
        <w:t>… d</w:t>
      </w:r>
      <w:r w:rsidRPr="00CB2903">
        <w:t>e la que se retiraron en el último su</w:t>
      </w:r>
      <w:r>
        <w:t>s</w:t>
      </w:r>
      <w:r w:rsidRPr="00CB2903">
        <w:t>pi</w:t>
      </w:r>
      <w:r>
        <w:t>r</w:t>
      </w:r>
      <w:r w:rsidRPr="00CB2903">
        <w:t>o</w:t>
      </w:r>
      <w:r>
        <w:t>,</w:t>
      </w:r>
      <w:r w:rsidRPr="00CB2903">
        <w:t xml:space="preserve"> entre sudores y escalofríos que sentían de pensar en saltar al ruedo y </w:t>
      </w:r>
      <w:r>
        <w:t>dejar el refugio de los escaños</w:t>
      </w:r>
      <w:r w:rsidRPr="00CB2903">
        <w:t xml:space="preserve"> de </w:t>
      </w:r>
      <w:r>
        <w:t>e</w:t>
      </w:r>
      <w:r w:rsidRPr="00CB2903">
        <w:t>s</w:t>
      </w:r>
      <w:r>
        <w:t>a</w:t>
      </w:r>
      <w:r w:rsidRPr="00CB2903">
        <w:t xml:space="preserve"> </w:t>
      </w:r>
      <w:r>
        <w:t>o</w:t>
      </w:r>
      <w:r w:rsidRPr="00CB2903">
        <w:t>posición dura y pura que vienen ejerciendo décadas y décadas</w:t>
      </w:r>
      <w:r>
        <w:t>.</w:t>
      </w:r>
    </w:p>
    <w:p w:rsidR="00D067A6" w:rsidRDefault="00D067A6" w:rsidP="00AD0527">
      <w:pPr>
        <w:pStyle w:val="Texto"/>
      </w:pPr>
    </w:p>
    <w:p w:rsidR="00D067A6" w:rsidRDefault="00D067A6" w:rsidP="00AD0527">
      <w:pPr>
        <w:pStyle w:val="Texto"/>
      </w:pPr>
      <w:r>
        <w:t>E</w:t>
      </w:r>
      <w:r w:rsidRPr="00CB2903">
        <w:t>ste año EH Bildu n</w:t>
      </w:r>
      <w:r>
        <w:t xml:space="preserve">o se lo </w:t>
      </w:r>
      <w:r w:rsidRPr="00CB2903">
        <w:t>tuvo ni que pensar</w:t>
      </w:r>
      <w:r>
        <w:t>,</w:t>
      </w:r>
      <w:r w:rsidRPr="00CB2903">
        <w:t xml:space="preserve"> que </w:t>
      </w:r>
      <w:r>
        <w:t xml:space="preserve">en </w:t>
      </w:r>
      <w:r w:rsidRPr="00CB2903">
        <w:t>la cueva ustedes está</w:t>
      </w:r>
      <w:r>
        <w:t>n</w:t>
      </w:r>
      <w:r w:rsidRPr="00CB2903">
        <w:t xml:space="preserve"> mucho más calentitos. La estrategia fue clara desde el principio</w:t>
      </w:r>
      <w:r>
        <w:t>,</w:t>
      </w:r>
      <w:r w:rsidRPr="00CB2903">
        <w:t xml:space="preserve"> nos vamos a máximas</w:t>
      </w:r>
      <w:r>
        <w:t>, c</w:t>
      </w:r>
      <w:r w:rsidRPr="00CB2903">
        <w:t xml:space="preserve">riticamos a quién se moje sin que se </w:t>
      </w:r>
      <w:r>
        <w:t>no</w:t>
      </w:r>
      <w:r w:rsidRPr="00CB2903">
        <w:t xml:space="preserve">s note mucho el despecho, aunque yo creo que sinceramente esto no lo han logrado porque se les nota y se les nota muy dolidos y como mi compañera Susana ya les explicó en el debate de totalidad, pero que yo creo que </w:t>
      </w:r>
      <w:r>
        <w:t xml:space="preserve">hoy </w:t>
      </w:r>
      <w:r w:rsidRPr="00CB2903">
        <w:t>también merece la pena que se lo repita</w:t>
      </w:r>
      <w:r>
        <w:t>, s</w:t>
      </w:r>
      <w:r w:rsidRPr="00CB2903">
        <w:t xml:space="preserve">eñores de EH Bildu, los partidos nos esforzamos en convencer a la gente para que </w:t>
      </w:r>
      <w:r>
        <w:t>n</w:t>
      </w:r>
      <w:r w:rsidRPr="00CB2903">
        <w:t xml:space="preserve">os </w:t>
      </w:r>
      <w:r>
        <w:t>v</w:t>
      </w:r>
      <w:r w:rsidRPr="00CB2903">
        <w:t>ote</w:t>
      </w:r>
      <w:r>
        <w:t>n</w:t>
      </w:r>
      <w:r w:rsidRPr="00CB2903">
        <w:t xml:space="preserve"> y es la ciudadanía la que co</w:t>
      </w:r>
      <w:r>
        <w:t>nce</w:t>
      </w:r>
      <w:r w:rsidRPr="00CB2903">
        <w:t>de o no concede mayorías absolutas y cuando no conceden mayorías absolutas lo que nos están exigiendo o cumpliendo esa que pactemos a que lleguemos a acuerdos entre diferentes</w:t>
      </w:r>
      <w:r>
        <w:t>, y</w:t>
      </w:r>
      <w:r w:rsidRPr="00CB2903">
        <w:t xml:space="preserve"> para eso, para llegar a acuerdos entre diferentes, hay que ser capaz de ve</w:t>
      </w:r>
      <w:r>
        <w:t>r qué razones tiene el otro y có</w:t>
      </w:r>
      <w:r w:rsidRPr="00CB2903">
        <w:t>mo se acerca</w:t>
      </w:r>
      <w:r>
        <w:t>n</w:t>
      </w:r>
      <w:r w:rsidRPr="00CB2903">
        <w:t xml:space="preserve"> las posturas con el otro</w:t>
      </w:r>
      <w:r>
        <w:t>.</w:t>
      </w:r>
    </w:p>
    <w:p w:rsidR="00D067A6" w:rsidRDefault="00D067A6" w:rsidP="00AD0527">
      <w:pPr>
        <w:pStyle w:val="Texto"/>
      </w:pPr>
    </w:p>
    <w:p w:rsidR="00D067A6" w:rsidRDefault="00D067A6" w:rsidP="00AD0527">
      <w:pPr>
        <w:pStyle w:val="Texto"/>
      </w:pPr>
      <w:r>
        <w:t>L</w:t>
      </w:r>
      <w:r w:rsidRPr="00CB2903">
        <w:t xml:space="preserve">os </w:t>
      </w:r>
      <w:r>
        <w:t>S</w:t>
      </w:r>
      <w:r w:rsidRPr="00CB2903">
        <w:t>ocialistas asumimos cuando pactamos que no podemos llevar adelante todo nuestro programa y que nuestro esfuerzo se debe de centrar en orientar las políticas públicas lo más cerca posible a nuestras propuestas, aunque ello suponga avanza</w:t>
      </w:r>
      <w:r>
        <w:t xml:space="preserve">r de una forma más lenta y </w:t>
      </w:r>
      <w:r w:rsidRPr="00CB2903">
        <w:t xml:space="preserve">así es como se consigue conducir la acción de un Gobierno hacía un reforzamiento de lo público que avance en cohesión social. </w:t>
      </w:r>
    </w:p>
    <w:p w:rsidR="00D067A6" w:rsidRDefault="00D067A6" w:rsidP="00AD0527">
      <w:pPr>
        <w:pStyle w:val="Texto"/>
      </w:pPr>
    </w:p>
    <w:p w:rsidR="00D067A6" w:rsidRDefault="00D067A6" w:rsidP="00AD0527">
      <w:pPr>
        <w:pStyle w:val="Texto"/>
      </w:pPr>
      <w:r w:rsidRPr="00CB2903">
        <w:t>Este principio básico es muy sencillo y se llama principio de realidad</w:t>
      </w:r>
      <w:r>
        <w:t>. Ese principio que ustedes so</w:t>
      </w:r>
      <w:r w:rsidRPr="00CB2903">
        <w:t>lo practican cuando les toca no predicar, sino d</w:t>
      </w:r>
      <w:r>
        <w:t>ar</w:t>
      </w:r>
      <w:r w:rsidRPr="00CB2903">
        <w:t xml:space="preserve"> </w:t>
      </w:r>
      <w:r>
        <w:t>trigo, y</w:t>
      </w:r>
      <w:r w:rsidRPr="00CB2903">
        <w:t xml:space="preserve"> no hace falta que le</w:t>
      </w:r>
      <w:r>
        <w:t>s</w:t>
      </w:r>
      <w:r w:rsidRPr="00CB2903">
        <w:t xml:space="preserve"> recuerde cuáles son las políticas que ustedes aplican o cuáles son las máximas que ustedes utilizan en aquellos sitios en los que alguna vez han gobernado</w:t>
      </w:r>
      <w:r>
        <w:t xml:space="preserve">, ¿verdad?, porque </w:t>
      </w:r>
      <w:r w:rsidRPr="00CB2903">
        <w:t>tenemos ahí que recordar d</w:t>
      </w:r>
      <w:r>
        <w:t>ó</w:t>
      </w:r>
      <w:r w:rsidRPr="00CB2903">
        <w:t>nde se encontraría</w:t>
      </w:r>
      <w:r>
        <w:t>n</w:t>
      </w:r>
      <w:r w:rsidRPr="00CB2903">
        <w:t xml:space="preserve"> esos 1.200 euros en Guipúzcoa o en Navarra, porque yo me he cansado de buscar y no los encuentro.</w:t>
      </w:r>
    </w:p>
    <w:p w:rsidR="00D067A6" w:rsidRDefault="00D067A6" w:rsidP="00AD0527">
      <w:pPr>
        <w:pStyle w:val="Texto"/>
      </w:pPr>
    </w:p>
    <w:p w:rsidR="00D067A6" w:rsidRDefault="00D067A6" w:rsidP="00AD0527">
      <w:pPr>
        <w:pStyle w:val="Texto"/>
      </w:pPr>
      <w:r>
        <w:t>P</w:t>
      </w:r>
      <w:r w:rsidRPr="00CB2903">
        <w:t>ero</w:t>
      </w:r>
      <w:r>
        <w:t>,</w:t>
      </w:r>
      <w:r w:rsidRPr="00CB2903">
        <w:t xml:space="preserve"> como les decía, el principio de realidad para ustedes no tocaba</w:t>
      </w:r>
      <w:r>
        <w:t>,</w:t>
      </w:r>
      <w:r w:rsidRPr="00CB2903">
        <w:t xml:space="preserve"> </w:t>
      </w:r>
      <w:r>
        <w:t>ni</w:t>
      </w:r>
      <w:r w:rsidRPr="00CB2903">
        <w:t xml:space="preserve"> otros años, ni por supuesto</w:t>
      </w:r>
      <w:r w:rsidR="00CF345C">
        <w:t xml:space="preserve"> toca e</w:t>
      </w:r>
      <w:r>
        <w:t>ste.</w:t>
      </w:r>
    </w:p>
    <w:p w:rsidR="00D067A6" w:rsidRDefault="00D067A6" w:rsidP="00AD0527">
      <w:pPr>
        <w:pStyle w:val="Texto"/>
      </w:pPr>
    </w:p>
    <w:p w:rsidR="00D067A6" w:rsidRDefault="00D067A6" w:rsidP="00AD0527">
      <w:pPr>
        <w:pStyle w:val="Texto"/>
      </w:pPr>
      <w:r>
        <w:t>Lo que</w:t>
      </w:r>
      <w:r w:rsidRPr="00CB2903">
        <w:t xml:space="preserve"> les toca hoy y lo veremos cuando bajen a esta tribuna es exhibir su</w:t>
      </w:r>
      <w:r>
        <w:t>s</w:t>
      </w:r>
      <w:r w:rsidRPr="00CB2903">
        <w:t xml:space="preserve"> esencia</w:t>
      </w:r>
      <w:r>
        <w:t>s</w:t>
      </w:r>
      <w:r w:rsidRPr="00CB2903">
        <w:t xml:space="preserve">, airear sus máximas y reivindicar la patria por encima de las personas. </w:t>
      </w:r>
      <w:r>
        <w:t>S</w:t>
      </w:r>
      <w:r w:rsidRPr="00CB2903">
        <w:t>i total no hay intención de negociar pues a brocha gorda en las enmiendas</w:t>
      </w:r>
      <w:r>
        <w:t>,</w:t>
      </w:r>
      <w:r w:rsidRPr="00CB2903">
        <w:t xml:space="preserve"> que lo que se busca no es influir, sino que lo que busca</w:t>
      </w:r>
      <w:r>
        <w:t>mos chicos es otra cosa, los ans</w:t>
      </w:r>
      <w:r w:rsidRPr="00CB2903">
        <w:t>ia</w:t>
      </w:r>
      <w:r>
        <w:t>d</w:t>
      </w:r>
      <w:r w:rsidRPr="00CB2903">
        <w:t>os titulares de prensa</w:t>
      </w:r>
      <w:r>
        <w:t>,</w:t>
      </w:r>
      <w:r w:rsidRPr="00CB2903">
        <w:t xml:space="preserve"> y así </w:t>
      </w:r>
      <w:r>
        <w:t xml:space="preserve">pues </w:t>
      </w:r>
      <w:r w:rsidRPr="00CB2903">
        <w:t>retoman ustedes las grandes enmiendas</w:t>
      </w:r>
      <w:r>
        <w:t>:</w:t>
      </w:r>
      <w:r w:rsidRPr="00CB2903">
        <w:t xml:space="preserve"> el complemento de pensiones, la </w:t>
      </w:r>
      <w:r>
        <w:t xml:space="preserve">indexación </w:t>
      </w:r>
      <w:r w:rsidRPr="00CB2903">
        <w:t xml:space="preserve">de la </w:t>
      </w:r>
      <w:r>
        <w:t>Renta de Garantía de Ingresos al Salario Mínimo I</w:t>
      </w:r>
      <w:r w:rsidRPr="00CB2903">
        <w:t xml:space="preserve">nterprofesional, el salario de 1.200 euros mínimos, </w:t>
      </w:r>
      <w:r>
        <w:t>bue</w:t>
      </w:r>
      <w:r w:rsidRPr="00CB2903">
        <w:t>no</w:t>
      </w:r>
      <w:r>
        <w:t>, desiderátums,</w:t>
      </w:r>
      <w:r w:rsidRPr="00CB2903">
        <w:t xml:space="preserve"> por cierto, muy mal encajado</w:t>
      </w:r>
      <w:r>
        <w:t>s</w:t>
      </w:r>
      <w:r w:rsidRPr="00CB2903">
        <w:t xml:space="preserve"> en el presupuesto.</w:t>
      </w:r>
    </w:p>
    <w:p w:rsidR="00D067A6" w:rsidRDefault="00D067A6" w:rsidP="00AD0527">
      <w:pPr>
        <w:pStyle w:val="Texto"/>
      </w:pPr>
    </w:p>
    <w:p w:rsidR="00D067A6" w:rsidRDefault="00D067A6" w:rsidP="00AD0527">
      <w:pPr>
        <w:pStyle w:val="Texto"/>
      </w:pPr>
      <w:r w:rsidRPr="00CB2903">
        <w:t>Propuestas que hay que recordarles que</w:t>
      </w:r>
      <w:r>
        <w:t xml:space="preserve"> </w:t>
      </w:r>
      <w:r w:rsidRPr="00CB2903">
        <w:t>ni s</w:t>
      </w:r>
      <w:r>
        <w:t>e asom</w:t>
      </w:r>
      <w:r w:rsidRPr="00CB2903">
        <w:t xml:space="preserve">aron la patita el </w:t>
      </w:r>
      <w:r>
        <w:t>año pasado</w:t>
      </w:r>
      <w:r w:rsidRPr="00CB2903">
        <w:t xml:space="preserve"> cuando ustedes </w:t>
      </w:r>
      <w:r>
        <w:t>se ar</w:t>
      </w:r>
      <w:r w:rsidRPr="00CB2903">
        <w:t>remangar</w:t>
      </w:r>
      <w:r>
        <w:t>on</w:t>
      </w:r>
      <w:r w:rsidRPr="00CB2903">
        <w:t xml:space="preserve"> un poquito las </w:t>
      </w:r>
      <w:r>
        <w:t>p</w:t>
      </w:r>
      <w:r w:rsidRPr="00CB2903">
        <w:t>erneras del pantano e hicieron un simulacro</w:t>
      </w:r>
      <w:r>
        <w:t xml:space="preserve"> de negociación, ni rastro del S</w:t>
      </w:r>
      <w:r w:rsidRPr="00CB2903">
        <w:t xml:space="preserve">alario </w:t>
      </w:r>
      <w:r>
        <w:t>Mínimo I</w:t>
      </w:r>
      <w:r w:rsidRPr="00CB2903">
        <w:t>nterprofesional en la propuesta de incremento de</w:t>
      </w:r>
      <w:r>
        <w:t xml:space="preserve"> </w:t>
      </w:r>
      <w:r w:rsidRPr="00CB2903">
        <w:t>l</w:t>
      </w:r>
      <w:r>
        <w:t xml:space="preserve">a RGI. </w:t>
      </w:r>
    </w:p>
    <w:p w:rsidR="00D067A6" w:rsidRDefault="00D067A6" w:rsidP="00AD0527">
      <w:pPr>
        <w:pStyle w:val="Texto"/>
      </w:pPr>
    </w:p>
    <w:p w:rsidR="00D067A6" w:rsidRDefault="00D067A6" w:rsidP="00AD0527">
      <w:pPr>
        <w:pStyle w:val="Texto"/>
      </w:pPr>
      <w:r>
        <w:t xml:space="preserve">Que </w:t>
      </w:r>
      <w:r w:rsidRPr="00CB2903">
        <w:t>lo que ustedes plantearon y lo saben perfectamente fue un porcentaje sobre lo existente, lo mismo que este año ha logrado otro grupo</w:t>
      </w:r>
      <w:r>
        <w:t>, n</w:t>
      </w:r>
      <w:r w:rsidRPr="00CB2903">
        <w:t>i se vislumbraron, por cierto, esos 1.200 euros en los programas de fomento del empleo, lo que hacía su propuesta era pasar por la mejora de programas dirigidos a determinados colectivos</w:t>
      </w:r>
      <w:r>
        <w:t>:</w:t>
      </w:r>
      <w:r w:rsidRPr="00CB2903">
        <w:t xml:space="preserve"> jóvenes, programas locales de empleo y colectivos vulnerables</w:t>
      </w:r>
      <w:r>
        <w:t>,</w:t>
      </w:r>
      <w:r w:rsidRPr="00CB2903">
        <w:t xml:space="preserve"> precisamente y casualmente mejoras que se han introducido en este presupuesto por otros grupos. </w:t>
      </w:r>
    </w:p>
    <w:p w:rsidR="00D067A6" w:rsidRDefault="00D067A6" w:rsidP="00AD0527">
      <w:pPr>
        <w:pStyle w:val="Texto"/>
      </w:pPr>
    </w:p>
    <w:p w:rsidR="00D067A6" w:rsidRDefault="00D067A6" w:rsidP="00AD0527">
      <w:pPr>
        <w:pStyle w:val="Texto"/>
      </w:pPr>
      <w:r w:rsidRPr="00CB2903">
        <w:t>Y así es que es la política</w:t>
      </w:r>
      <w:r>
        <w:t>:</w:t>
      </w:r>
      <w:r w:rsidRPr="00CB2903">
        <w:t xml:space="preserve"> el hue</w:t>
      </w:r>
      <w:r>
        <w:t>c</w:t>
      </w:r>
      <w:r w:rsidRPr="00CB2903">
        <w:t>o que dejan unos pues l</w:t>
      </w:r>
      <w:r>
        <w:t>o</w:t>
      </w:r>
      <w:r w:rsidRPr="00CB2903">
        <w:t xml:space="preserve"> aprovechan otros</w:t>
      </w:r>
      <w:r>
        <w:t>, y</w:t>
      </w:r>
      <w:r w:rsidRPr="00CB2903">
        <w:t xml:space="preserve"> </w:t>
      </w:r>
      <w:r>
        <w:t>y</w:t>
      </w:r>
      <w:r w:rsidRPr="00CB2903">
        <w:t>a ve</w:t>
      </w:r>
      <w:r>
        <w:t>,</w:t>
      </w:r>
      <w:r w:rsidRPr="00CB2903">
        <w:t xml:space="preserve"> con muchísima más efectividad de cara a los vascos y las vascas que estos guardadore</w:t>
      </w:r>
      <w:r>
        <w:t>s de la</w:t>
      </w:r>
      <w:r w:rsidRPr="00CB2903">
        <w:t>s esencias que tenemos en este Parlamento</w:t>
      </w:r>
      <w:r>
        <w:t>.</w:t>
      </w:r>
    </w:p>
    <w:p w:rsidR="00D067A6" w:rsidRDefault="00D067A6" w:rsidP="00AD0527">
      <w:pPr>
        <w:pStyle w:val="Texto"/>
      </w:pPr>
    </w:p>
    <w:p w:rsidR="00D067A6" w:rsidRDefault="00D067A6" w:rsidP="00AD0527">
      <w:pPr>
        <w:pStyle w:val="Texto"/>
      </w:pPr>
      <w:r>
        <w:t>E</w:t>
      </w:r>
      <w:r w:rsidRPr="00CB2903">
        <w:t>n lo concreto de sus enmiendas, las de reducción</w:t>
      </w:r>
      <w:r>
        <w:t>,</w:t>
      </w:r>
      <w:r w:rsidRPr="00CB2903">
        <w:t xml:space="preserve"> pues </w:t>
      </w:r>
      <w:r>
        <w:t>la</w:t>
      </w:r>
      <w:r w:rsidRPr="00CB2903">
        <w:t>s han presentado de forma genérica</w:t>
      </w:r>
      <w:r>
        <w:t>. A</w:t>
      </w:r>
      <w:r w:rsidRPr="00CB2903">
        <w:t xml:space="preserve">lgunos </w:t>
      </w:r>
      <w:r>
        <w:t xml:space="preserve">departamentos son </w:t>
      </w:r>
      <w:r w:rsidRPr="00CB2903">
        <w:t>casi un clásico de ustedes</w:t>
      </w:r>
      <w:r>
        <w:t xml:space="preserve">, o sea, yo </w:t>
      </w:r>
      <w:r w:rsidRPr="00CB2903">
        <w:t xml:space="preserve">el día que revise el presupuesto del Gobierno Vasco y no me encuentre una </w:t>
      </w:r>
      <w:r>
        <w:t>en</w:t>
      </w:r>
      <w:r w:rsidRPr="00CB2903">
        <w:t>mienda de reducción en la Ertzaintza</w:t>
      </w:r>
      <w:r>
        <w:t xml:space="preserve"> m</w:t>
      </w:r>
      <w:r w:rsidRPr="00CB2903">
        <w:t>e sorprenderé</w:t>
      </w:r>
      <w:r>
        <w:t xml:space="preserve">, me sorprenderé, </w:t>
      </w:r>
      <w:r w:rsidRPr="00CB2903">
        <w:t xml:space="preserve">63 millones de euros menos. </w:t>
      </w:r>
    </w:p>
    <w:p w:rsidR="00D067A6" w:rsidRDefault="00D067A6" w:rsidP="00AD0527">
      <w:pPr>
        <w:pStyle w:val="Texto"/>
      </w:pPr>
    </w:p>
    <w:p w:rsidR="00D067A6" w:rsidRDefault="00D067A6" w:rsidP="00AD0527">
      <w:pPr>
        <w:pStyle w:val="Texto"/>
      </w:pPr>
      <w:r w:rsidRPr="00CB2903">
        <w:t xml:space="preserve">Esa Ertzaintza </w:t>
      </w:r>
      <w:r>
        <w:t xml:space="preserve">a </w:t>
      </w:r>
      <w:r w:rsidRPr="00CB2903">
        <w:t>la que luego le piden, eso sí</w:t>
      </w:r>
      <w:r>
        <w:t>,</w:t>
      </w:r>
      <w:r w:rsidRPr="00CB2903">
        <w:t xml:space="preserve"> que </w:t>
      </w:r>
      <w:r>
        <w:t>se</w:t>
      </w:r>
      <w:r w:rsidRPr="00CB2903">
        <w:t xml:space="preserve"> especial</w:t>
      </w:r>
      <w:r>
        <w:t>i</w:t>
      </w:r>
      <w:r w:rsidRPr="00CB2903">
        <w:t xml:space="preserve">ce en </w:t>
      </w:r>
      <w:r>
        <w:t>mat</w:t>
      </w:r>
      <w:r w:rsidRPr="00CB2903">
        <w:t>eria medi</w:t>
      </w:r>
      <w:r>
        <w:t>oambie</w:t>
      </w:r>
      <w:r w:rsidRPr="00CB2903">
        <w:t>ntal entre otras cosas</w:t>
      </w:r>
      <w:r>
        <w:t>,</w:t>
      </w:r>
      <w:r w:rsidRPr="00CB2903">
        <w:t xml:space="preserve"> </w:t>
      </w:r>
      <w:r>
        <w:t>¿</w:t>
      </w:r>
      <w:r w:rsidRPr="00CB2903">
        <w:t>no</w:t>
      </w:r>
      <w:r>
        <w:t>?</w:t>
      </w:r>
      <w:r w:rsidRPr="00CB2903">
        <w:t>, pero a la que año tras año la quieren recortar sus recursos</w:t>
      </w:r>
      <w:r>
        <w:t>,</w:t>
      </w:r>
      <w:r w:rsidRPr="00CB2903">
        <w:t xml:space="preserve"> o en la Administración de Justicia</w:t>
      </w:r>
      <w:r>
        <w:t>, u</w:t>
      </w:r>
      <w:r w:rsidRPr="00CB2903">
        <w:t xml:space="preserve">n servicio para el que no se cansan en pactar en este Parlamento la mejora de su atención, por ejemplo, para las víctimas de violencia machista, pero a la que ustedes destinarían muchísimos menos millones, </w:t>
      </w:r>
      <w:r>
        <w:t>¿</w:t>
      </w:r>
      <w:r w:rsidRPr="00CB2903">
        <w:t>no</w:t>
      </w:r>
      <w:r>
        <w:t>?</w:t>
      </w:r>
    </w:p>
    <w:p w:rsidR="00D067A6" w:rsidRDefault="00D067A6" w:rsidP="00AD0527">
      <w:pPr>
        <w:pStyle w:val="Texto"/>
      </w:pPr>
    </w:p>
    <w:p w:rsidR="00D067A6" w:rsidRDefault="00D067A6" w:rsidP="00AD0527">
      <w:pPr>
        <w:pStyle w:val="Texto"/>
      </w:pPr>
      <w:r w:rsidRPr="00CB2903">
        <w:t>La verdad es que no nos sorprende</w:t>
      </w:r>
      <w:r>
        <w:t xml:space="preserve">, eso es lo que tiene enmendar </w:t>
      </w:r>
      <w:r w:rsidRPr="00CB2903">
        <w:t>alejados del principio de realidad y pensando en otras cosas</w:t>
      </w:r>
      <w:r>
        <w:t>. En</w:t>
      </w:r>
      <w:r w:rsidRPr="00CB2903">
        <w:t xml:space="preserve"> las enmiendas del incremento del gasto</w:t>
      </w:r>
      <w:r>
        <w:t>, p</w:t>
      </w:r>
      <w:r w:rsidRPr="00CB2903">
        <w:t>ues como les decía, las enmiendas de titular, las de enc</w:t>
      </w:r>
      <w:r>
        <w:t>ajar el titular que se persigue:</w:t>
      </w:r>
      <w:r w:rsidRPr="00CB2903">
        <w:t xml:space="preserve"> complemento de pensiones, establecimiento de</w:t>
      </w:r>
      <w:r>
        <w:t xml:space="preserve"> un</w:t>
      </w:r>
      <w:r w:rsidRPr="00CB2903">
        <w:t xml:space="preserve"> salario mínimo con boina, sus enmiendas verdes, las enmiendas morada</w:t>
      </w:r>
      <w:r>
        <w:t>s, en fin, t</w:t>
      </w:r>
      <w:r w:rsidRPr="00CB2903">
        <w:t>odas estas</w:t>
      </w:r>
      <w:r>
        <w:t>.</w:t>
      </w:r>
    </w:p>
    <w:p w:rsidR="00D067A6" w:rsidRDefault="00D067A6" w:rsidP="00AD0527">
      <w:pPr>
        <w:pStyle w:val="Texto"/>
      </w:pPr>
    </w:p>
    <w:p w:rsidR="00D067A6" w:rsidRDefault="00D067A6" w:rsidP="00AD0527">
      <w:pPr>
        <w:pStyle w:val="Texto"/>
      </w:pPr>
      <w:r>
        <w:lastRenderedPageBreak/>
        <w:t>L</w:t>
      </w:r>
      <w:r w:rsidRPr="00CB2903">
        <w:t xml:space="preserve">o de menos de sus enmiendas, que si encajan en el marco </w:t>
      </w:r>
      <w:r>
        <w:t>competencial o no, no les interesa. O</w:t>
      </w:r>
      <w:r w:rsidRPr="00CB2903">
        <w:t xml:space="preserve"> en el instrumento presupuestario que utilizan o no</w:t>
      </w:r>
      <w:r>
        <w:t>,</w:t>
      </w:r>
      <w:r w:rsidRPr="00CB2903">
        <w:t xml:space="preserve"> tampoco les interesa</w:t>
      </w:r>
      <w:r>
        <w:t>,</w:t>
      </w:r>
      <w:r w:rsidRPr="00CB2903">
        <w:t xml:space="preserve"> eso para ustedes hoy no tiene importancia, lo que quieren es rellenar el discurso y luego veremos cómo utilizar su turno. </w:t>
      </w:r>
    </w:p>
    <w:p w:rsidR="00D067A6" w:rsidRDefault="00D067A6" w:rsidP="00AD0527">
      <w:pPr>
        <w:pStyle w:val="Texto"/>
      </w:pPr>
    </w:p>
    <w:p w:rsidR="00D067A6" w:rsidRDefault="00D067A6" w:rsidP="00AD0527">
      <w:pPr>
        <w:pStyle w:val="Texto"/>
      </w:pPr>
      <w:r w:rsidRPr="00CB2903">
        <w:t>Saben ustedes que todas ellas</w:t>
      </w:r>
      <w:r>
        <w:t>,</w:t>
      </w:r>
      <w:r w:rsidRPr="00CB2903">
        <w:t xml:space="preserve"> de todas estas propuestas ya se ha debatido en este Parlamento una y otra vez con las iniciativas que han traído a esta Cámara</w:t>
      </w:r>
      <w:r>
        <w:t>, y en todas y cada una de ellas</w:t>
      </w:r>
      <w:r w:rsidRPr="00CB2903">
        <w:t xml:space="preserve"> los </w:t>
      </w:r>
      <w:r>
        <w:t>S</w:t>
      </w:r>
      <w:r w:rsidRPr="00CB2903">
        <w:t>ocialistas les hemos dado nuestros argumentos y no nos hemos cansado de repetirle una y otra vez cuál es nuestra posición sobre el sistema público de pensiones, ni tampoco nos hemos cansado de repetirle cuál</w:t>
      </w:r>
      <w:r>
        <w:t xml:space="preserve"> es nuestra posición sobre ese Salario Mínimo I</w:t>
      </w:r>
      <w:r w:rsidRPr="00CB2903">
        <w:t xml:space="preserve">nterprofesional que diferencia entre vascos, gallegos, asturianos o catalanes, ni </w:t>
      </w:r>
      <w:r>
        <w:t>t</w:t>
      </w:r>
      <w:r w:rsidRPr="00CB2903">
        <w:t>a</w:t>
      </w:r>
      <w:r>
        <w:t>mpoco nos cansaremos de repetir a quié</w:t>
      </w:r>
      <w:r w:rsidRPr="00CB2903">
        <w:t>n le corresponde la negociación colectiva y q</w:t>
      </w:r>
      <w:r>
        <w:t>ue tenemos que respetar y a quié</w:t>
      </w:r>
      <w:r w:rsidRPr="00CB2903">
        <w:t>n le corresponde establecer los salarios de convenio</w:t>
      </w:r>
      <w:r>
        <w:t xml:space="preserve">. </w:t>
      </w:r>
    </w:p>
    <w:p w:rsidR="00D067A6" w:rsidRDefault="00D067A6" w:rsidP="00AD0527">
      <w:pPr>
        <w:pStyle w:val="Texto"/>
      </w:pPr>
    </w:p>
    <w:p w:rsidR="00D067A6" w:rsidRDefault="00D067A6" w:rsidP="00AD0527">
      <w:pPr>
        <w:pStyle w:val="Texto"/>
      </w:pPr>
      <w:r>
        <w:t>U</w:t>
      </w:r>
      <w:r w:rsidRPr="00CB2903">
        <w:t>na y otra vez nos han escuchado, pero ustedes es igual</w:t>
      </w:r>
      <w:r>
        <w:t xml:space="preserve">, erre que ere, que lo </w:t>
      </w:r>
      <w:r w:rsidRPr="00CB2903">
        <w:t xml:space="preserve">importante son las esencias y no las influencias. </w:t>
      </w:r>
    </w:p>
    <w:p w:rsidR="00D067A6" w:rsidRDefault="00D067A6" w:rsidP="00AD0527">
      <w:pPr>
        <w:pStyle w:val="Texto"/>
      </w:pPr>
    </w:p>
    <w:p w:rsidR="00D067A6" w:rsidRDefault="00D067A6" w:rsidP="00AD0527">
      <w:pPr>
        <w:pStyle w:val="Texto"/>
      </w:pPr>
      <w:r w:rsidRPr="00CB2903">
        <w:t xml:space="preserve">Yo </w:t>
      </w:r>
      <w:r>
        <w:t>n</w:t>
      </w:r>
      <w:r w:rsidRPr="00CB2903">
        <w:t>o albergó la esperanza</w:t>
      </w:r>
      <w:r>
        <w:t xml:space="preserve">… no albergo </w:t>
      </w:r>
      <w:r w:rsidRPr="00CB2903">
        <w:t xml:space="preserve">esperanza alguna de convencerles ni a los señores del Partido Popular ni a los señores de </w:t>
      </w:r>
      <w:r>
        <w:t>EH Bildu; por</w:t>
      </w:r>
      <w:r w:rsidRPr="00CB2903">
        <w:t xml:space="preserve"> tanto, yo sí que voy a ser breve y voy a ir terminando</w:t>
      </w:r>
      <w:r>
        <w:t>.</w:t>
      </w:r>
    </w:p>
    <w:p w:rsidR="00D067A6" w:rsidRDefault="00D067A6" w:rsidP="00AD0527">
      <w:pPr>
        <w:pStyle w:val="Texto"/>
      </w:pPr>
    </w:p>
    <w:p w:rsidR="00D067A6" w:rsidRDefault="00D067A6" w:rsidP="00AD0527">
      <w:pPr>
        <w:pStyle w:val="Texto"/>
      </w:pPr>
      <w:r>
        <w:t xml:space="preserve">El </w:t>
      </w:r>
      <w:r w:rsidRPr="00CB2903">
        <w:t>arte de la política, el arte del diálogo y del acuerdo</w:t>
      </w:r>
      <w:r>
        <w:t xml:space="preserve"> u</w:t>
      </w:r>
      <w:r w:rsidRPr="00CB2903">
        <w:t>stedes no lo quieren practicar</w:t>
      </w:r>
      <w:r>
        <w:t>. Finalizo como finalizó mi compañera en el P</w:t>
      </w:r>
      <w:r w:rsidRPr="00CB2903">
        <w:t>l</w:t>
      </w:r>
      <w:r>
        <w:t>eno de enmiendas a la totalidad</w:t>
      </w:r>
      <w:r w:rsidRPr="00CB2903">
        <w:t xml:space="preserve"> teniendo claro</w:t>
      </w:r>
      <w:r>
        <w:t>,</w:t>
      </w:r>
      <w:r w:rsidRPr="00CB2903">
        <w:t xml:space="preserve"> muy claro</w:t>
      </w:r>
      <w:r>
        <w:t>, que cuando los S</w:t>
      </w:r>
      <w:r w:rsidRPr="00CB2903">
        <w:t xml:space="preserve">ocialistas </w:t>
      </w:r>
      <w:r>
        <w:t>v</w:t>
      </w:r>
      <w:r w:rsidRPr="00CB2903">
        <w:t>o</w:t>
      </w:r>
      <w:r>
        <w:t>t</w:t>
      </w:r>
      <w:r w:rsidRPr="00CB2903">
        <w:t>emos y recha</w:t>
      </w:r>
      <w:r>
        <w:t>ce</w:t>
      </w:r>
      <w:r w:rsidRPr="00CB2903">
        <w:t>mos las enmiendas que han reservado para este Pleno tanto el Partido Popular como EH Bildu</w:t>
      </w:r>
      <w:r>
        <w:t>,</w:t>
      </w:r>
      <w:r w:rsidRPr="00CB2903">
        <w:t xml:space="preserve"> podremos decir alt</w:t>
      </w:r>
      <w:r>
        <w:t xml:space="preserve">o y claro a la </w:t>
      </w:r>
      <w:r w:rsidRPr="00CB2903">
        <w:t>ciudadanía que en 2020 van a contar con unos presupuestos que sostienen nuestros servicios públicos y nuestro modelo de protección</w:t>
      </w:r>
      <w:r>
        <w:t>,</w:t>
      </w:r>
      <w:r w:rsidRPr="00CB2903">
        <w:t xml:space="preserve"> que</w:t>
      </w:r>
      <w:r>
        <w:t>…</w:t>
      </w:r>
    </w:p>
    <w:p w:rsidR="00D067A6" w:rsidRDefault="00D067A6" w:rsidP="00AD0527">
      <w:pPr>
        <w:pStyle w:val="Texto"/>
      </w:pPr>
    </w:p>
    <w:p w:rsidR="00D067A6" w:rsidRDefault="00D067A6" w:rsidP="00AD0527">
      <w:pPr>
        <w:pStyle w:val="Texto"/>
      </w:pPr>
      <w:r>
        <w:t>(7. zintaren amaiera)</w:t>
      </w:r>
    </w:p>
    <w:p w:rsidR="00D067A6" w:rsidRPr="00A00CA0" w:rsidRDefault="00D067A6" w:rsidP="00AD0527">
      <w:pPr>
        <w:pStyle w:val="Texto"/>
      </w:pPr>
    </w:p>
    <w:p w:rsidR="00D067A6" w:rsidRPr="00FB34BF" w:rsidRDefault="00D067A6" w:rsidP="00AD0527">
      <w:pPr>
        <w:pStyle w:val="Texto"/>
        <w:rPr>
          <w:lang w:val="es-ES"/>
        </w:rPr>
      </w:pPr>
      <w:r w:rsidRPr="00FB34BF">
        <w:rPr>
          <w:lang w:val="es-ES"/>
        </w:rPr>
        <w:lastRenderedPageBreak/>
        <w:t>(8. zintaren hasiera)</w:t>
      </w:r>
    </w:p>
    <w:p w:rsidR="00D067A6" w:rsidRPr="00FB34BF" w:rsidRDefault="00D067A6" w:rsidP="00AD0527">
      <w:pPr>
        <w:pStyle w:val="Texto"/>
        <w:rPr>
          <w:lang w:val="es-ES"/>
        </w:rPr>
      </w:pPr>
    </w:p>
    <w:p w:rsidR="00D067A6" w:rsidRDefault="00D067A6" w:rsidP="00AD0527">
      <w:pPr>
        <w:pStyle w:val="Texto"/>
        <w:rPr>
          <w:lang w:val="es-ES"/>
        </w:rPr>
      </w:pPr>
      <w:r w:rsidRPr="00FB34BF">
        <w:rPr>
          <w:lang w:val="es-ES"/>
        </w:rPr>
        <w:t xml:space="preserve">… </w:t>
      </w:r>
      <w:r>
        <w:rPr>
          <w:lang w:val="es-ES"/>
        </w:rPr>
        <w:t>alto y</w:t>
      </w:r>
      <w:r w:rsidRPr="00FB34BF">
        <w:rPr>
          <w:lang w:val="es-ES"/>
        </w:rPr>
        <w:t xml:space="preserve"> claro a la ciudadanía que en 2020 van a contar con unos presupuestos que sostienen nuestros servicios públicos</w:t>
      </w:r>
      <w:r>
        <w:rPr>
          <w:lang w:val="es-ES"/>
        </w:rPr>
        <w:t xml:space="preserve"> y nuestro modelo de protección, </w:t>
      </w:r>
      <w:r w:rsidRPr="00FB34BF">
        <w:rPr>
          <w:lang w:val="es-ES"/>
        </w:rPr>
        <w:t>que</w:t>
      </w:r>
      <w:r>
        <w:rPr>
          <w:lang w:val="es-ES"/>
        </w:rPr>
        <w:t xml:space="preserve"> sostienen los planes de empleo, </w:t>
      </w:r>
      <w:r w:rsidRPr="00FB34BF">
        <w:rPr>
          <w:lang w:val="es-ES"/>
        </w:rPr>
        <w:t>que atienden los retos climáticos y que tienen presente la igualdad como un eje transversal de todas las políticas q</w:t>
      </w:r>
      <w:r>
        <w:rPr>
          <w:lang w:val="es-ES"/>
        </w:rPr>
        <w:t>ue despliega el Gobierno Vasco.</w:t>
      </w:r>
    </w:p>
    <w:p w:rsidR="00D067A6" w:rsidRDefault="00D067A6" w:rsidP="00AD0527">
      <w:pPr>
        <w:pStyle w:val="Texto"/>
        <w:rPr>
          <w:lang w:val="es-ES"/>
        </w:rPr>
      </w:pPr>
    </w:p>
    <w:p w:rsidR="00D067A6" w:rsidRPr="00FB34BF" w:rsidRDefault="00D067A6" w:rsidP="00AD0527">
      <w:pPr>
        <w:pStyle w:val="Texto"/>
        <w:rPr>
          <w:lang w:val="es-ES"/>
        </w:rPr>
      </w:pPr>
      <w:r w:rsidRPr="00FB34BF">
        <w:rPr>
          <w:lang w:val="es-ES"/>
        </w:rPr>
        <w:t>Los Socialistas podremos decir a la ciudadanía que ha merecido la pena implicarse sin</w:t>
      </w:r>
      <w:r>
        <w:rPr>
          <w:lang w:val="es-ES"/>
        </w:rPr>
        <w:t xml:space="preserve"> complejos, con convicción y con pasión, </w:t>
      </w:r>
      <w:r w:rsidRPr="00FB34BF">
        <w:rPr>
          <w:lang w:val="es-ES"/>
        </w:rPr>
        <w:t xml:space="preserve">para que se nos pueda decir que tenemos </w:t>
      </w:r>
      <w:r>
        <w:rPr>
          <w:lang w:val="es-ES"/>
        </w:rPr>
        <w:t>esa fe in</w:t>
      </w:r>
      <w:r w:rsidRPr="00FB34BF">
        <w:rPr>
          <w:lang w:val="es-ES"/>
        </w:rPr>
        <w:t>quebranta</w:t>
      </w:r>
      <w:r>
        <w:rPr>
          <w:lang w:val="es-ES"/>
        </w:rPr>
        <w:t>ble y esa fortaleza de los g</w:t>
      </w:r>
      <w:r w:rsidRPr="00FB34BF">
        <w:rPr>
          <w:lang w:val="es-ES"/>
        </w:rPr>
        <w:t>uerrero</w:t>
      </w:r>
      <w:r>
        <w:rPr>
          <w:lang w:val="es-ES"/>
        </w:rPr>
        <w:t>s templari</w:t>
      </w:r>
      <w:r w:rsidRPr="00FB34BF">
        <w:rPr>
          <w:lang w:val="es-ES"/>
        </w:rPr>
        <w:t xml:space="preserve">os en el compromiso con </w:t>
      </w:r>
      <w:r>
        <w:rPr>
          <w:lang w:val="es-ES"/>
        </w:rPr>
        <w:t xml:space="preserve">los ciudadanos y las ciudadanas, </w:t>
      </w:r>
      <w:r w:rsidRPr="00FB34BF">
        <w:rPr>
          <w:lang w:val="es-ES"/>
        </w:rPr>
        <w:t>que tenemos ese compromiso en la gobernabilidad de Euska</w:t>
      </w:r>
      <w:r>
        <w:rPr>
          <w:lang w:val="es-ES"/>
        </w:rPr>
        <w:t xml:space="preserve">di y del resto de instituciones, </w:t>
      </w:r>
      <w:r w:rsidRPr="00FB34BF">
        <w:rPr>
          <w:lang w:val="es-ES"/>
        </w:rPr>
        <w:t>que queremos ofrecer estabilidad, la estabilidad que necesitan</w:t>
      </w:r>
      <w:r>
        <w:rPr>
          <w:lang w:val="es-ES"/>
        </w:rPr>
        <w:t>. P</w:t>
      </w:r>
      <w:r w:rsidRPr="00FB34BF">
        <w:rPr>
          <w:lang w:val="es-ES"/>
        </w:rPr>
        <w:t>orque a pesar de todos los malos augurios que desde</w:t>
      </w:r>
      <w:r>
        <w:rPr>
          <w:lang w:val="es-ES"/>
        </w:rPr>
        <w:t xml:space="preserve"> aquí lanza el señor Damborenea </w:t>
      </w:r>
      <w:r w:rsidRPr="00FB34BF">
        <w:rPr>
          <w:lang w:val="es-ES"/>
        </w:rPr>
        <w:t xml:space="preserve">o de todos aquellos </w:t>
      </w:r>
      <w:r>
        <w:rPr>
          <w:lang w:val="es-ES"/>
        </w:rPr>
        <w:t>augurios que se anunciaron hace</w:t>
      </w:r>
      <w:r w:rsidRPr="00FB34BF">
        <w:rPr>
          <w:lang w:val="es-ES"/>
        </w:rPr>
        <w:t xml:space="preserve"> </w:t>
      </w:r>
      <w:r>
        <w:rPr>
          <w:lang w:val="es-ES"/>
        </w:rPr>
        <w:t>tres</w:t>
      </w:r>
      <w:r w:rsidRPr="00FB34BF">
        <w:rPr>
          <w:lang w:val="es-ES"/>
        </w:rPr>
        <w:t xml:space="preserve"> años, la realidad, ese principio de realidad, lo que dice es que hoy las vascas y los vascos estamos much</w:t>
      </w:r>
      <w:r>
        <w:rPr>
          <w:lang w:val="es-ES"/>
        </w:rPr>
        <w:t xml:space="preserve">o mejor pertrechados </w:t>
      </w:r>
      <w:r w:rsidRPr="00FB34BF">
        <w:rPr>
          <w:lang w:val="es-ES"/>
        </w:rPr>
        <w:t>y preparados para afrontar cualquier incer</w:t>
      </w:r>
      <w:r>
        <w:rPr>
          <w:lang w:val="es-ES"/>
        </w:rPr>
        <w:t xml:space="preserve">tidumbre futura. Por tanto, hoy, </w:t>
      </w:r>
      <w:r w:rsidRPr="00FB34BF">
        <w:rPr>
          <w:lang w:val="es-ES"/>
        </w:rPr>
        <w:t>cuando acabemos de rellenar los t</w:t>
      </w:r>
      <w:r>
        <w:rPr>
          <w:lang w:val="es-ES"/>
        </w:rPr>
        <w:t>itulares de prensa que algunos v</w:t>
      </w:r>
      <w:r w:rsidRPr="00FB34BF">
        <w:rPr>
          <w:lang w:val="es-ES"/>
        </w:rPr>
        <w:t>ienen buscando, podremos decir que tenemos un instrumento para co</w:t>
      </w:r>
      <w:r>
        <w:rPr>
          <w:lang w:val="es-ES"/>
        </w:rPr>
        <w:t xml:space="preserve">nsolidar las políticas públicas, </w:t>
      </w:r>
      <w:r w:rsidRPr="00FB34BF">
        <w:rPr>
          <w:lang w:val="es-ES"/>
        </w:rPr>
        <w:t>para consolidar los servicios públicos y para afron</w:t>
      </w:r>
      <w:r>
        <w:rPr>
          <w:lang w:val="es-ES"/>
        </w:rPr>
        <w:t xml:space="preserve">tar mejor los retos de </w:t>
      </w:r>
      <w:r w:rsidRPr="00FB34BF">
        <w:rPr>
          <w:lang w:val="es-ES"/>
        </w:rPr>
        <w:t>futuro.</w:t>
      </w:r>
    </w:p>
    <w:p w:rsidR="00D067A6" w:rsidRDefault="00D067A6" w:rsidP="00AD0527">
      <w:pPr>
        <w:pStyle w:val="Texto"/>
        <w:rPr>
          <w:lang w:val="es-ES"/>
        </w:rPr>
      </w:pPr>
    </w:p>
    <w:p w:rsidR="00D067A6" w:rsidRDefault="00D067A6" w:rsidP="00AD0527">
      <w:pPr>
        <w:pStyle w:val="Texto"/>
        <w:rPr>
          <w:lang w:val="es-ES"/>
        </w:rPr>
      </w:pPr>
    </w:p>
    <w:p w:rsidR="00D067A6" w:rsidRPr="005F4CE5" w:rsidRDefault="00D067A6" w:rsidP="00AD0527">
      <w:pPr>
        <w:pStyle w:val="Texto"/>
        <w:rPr>
          <w:lang w:val="eu-ES"/>
        </w:rPr>
      </w:pPr>
      <w:r w:rsidRPr="00D067A6">
        <w:rPr>
          <w:rFonts w:ascii="Futura Md BT" w:hAnsi="Futura Md BT"/>
          <w:lang w:val="en-GB"/>
        </w:rPr>
        <w:t>LEHENDAKARIAK</w:t>
      </w:r>
      <w:r w:rsidRPr="00D067A6">
        <w:rPr>
          <w:lang w:val="en-GB"/>
        </w:rPr>
        <w:t xml:space="preserve">: </w:t>
      </w:r>
      <w:r w:rsidRPr="005F4CE5">
        <w:rPr>
          <w:lang w:val="eu-ES"/>
        </w:rPr>
        <w:t>Eskerrik asko, Castelo andrea. Elkarrekin Podemos taldearen ordezkariak daukate hitza, Hernández jauna, zurea da hitza.</w:t>
      </w:r>
    </w:p>
    <w:p w:rsidR="00D067A6" w:rsidRPr="005F4CE5" w:rsidRDefault="00D067A6" w:rsidP="00AD0527">
      <w:pPr>
        <w:pStyle w:val="Texto"/>
        <w:rPr>
          <w:lang w:val="eu-ES"/>
        </w:rPr>
      </w:pPr>
    </w:p>
    <w:p w:rsidR="00D067A6" w:rsidRPr="005F4CE5" w:rsidRDefault="00D067A6" w:rsidP="00AD0527">
      <w:pPr>
        <w:pStyle w:val="Texto"/>
        <w:rPr>
          <w:lang w:val="eu-ES"/>
        </w:rPr>
      </w:pPr>
    </w:p>
    <w:p w:rsidR="00D067A6" w:rsidRDefault="00D067A6" w:rsidP="00AD0527">
      <w:pPr>
        <w:pStyle w:val="Texto"/>
        <w:rPr>
          <w:lang w:val="eu-ES"/>
        </w:rPr>
      </w:pPr>
      <w:r w:rsidRPr="005F4CE5">
        <w:rPr>
          <w:rFonts w:ascii="Futura Md BT" w:hAnsi="Futura Md BT"/>
          <w:lang w:val="eu-ES"/>
        </w:rPr>
        <w:t>HERNÁNDEZ HIDALGO</w:t>
      </w:r>
      <w:r w:rsidRPr="005F4CE5">
        <w:rPr>
          <w:lang w:val="eu-ES"/>
        </w:rPr>
        <w:t xml:space="preserve"> jaunak:</w:t>
      </w:r>
      <w:r>
        <w:rPr>
          <w:lang w:val="eu-ES"/>
        </w:rPr>
        <w:t xml:space="preserve"> Egun on denoi.</w:t>
      </w:r>
    </w:p>
    <w:p w:rsidR="00D067A6" w:rsidRDefault="00D067A6" w:rsidP="00AD0527">
      <w:pPr>
        <w:pStyle w:val="Texto"/>
        <w:rPr>
          <w:lang w:val="eu-ES"/>
        </w:rPr>
      </w:pPr>
    </w:p>
    <w:p w:rsidR="00D067A6" w:rsidRDefault="00D067A6" w:rsidP="00AD0527">
      <w:pPr>
        <w:pStyle w:val="Texto"/>
        <w:rPr>
          <w:lang w:val="eu-ES"/>
        </w:rPr>
      </w:pPr>
      <w:r>
        <w:rPr>
          <w:lang w:val="eu-ES"/>
        </w:rPr>
        <w:t>Ezker</w:t>
      </w:r>
      <w:r w:rsidRPr="005F4CE5">
        <w:rPr>
          <w:lang w:val="eu-ES"/>
        </w:rPr>
        <w:t xml:space="preserve"> Anitzak Legebiltzarr</w:t>
      </w:r>
      <w:r>
        <w:rPr>
          <w:lang w:val="eu-ES"/>
        </w:rPr>
        <w:t>ean dituen bi legebiltzarkideok</w:t>
      </w:r>
      <w:r w:rsidRPr="005F4CE5">
        <w:rPr>
          <w:lang w:val="eu-ES"/>
        </w:rPr>
        <w:t xml:space="preserve"> gaur atzera bota</w:t>
      </w:r>
      <w:r>
        <w:rPr>
          <w:lang w:val="eu-ES"/>
        </w:rPr>
        <w:t>ko ditugu Eusko Jaurlaritzaren A</w:t>
      </w:r>
      <w:r w:rsidRPr="005F4CE5">
        <w:rPr>
          <w:lang w:val="eu-ES"/>
        </w:rPr>
        <w:t>urrekontuak, gure planteamenduen defentsan koherenteak et</w:t>
      </w:r>
      <w:r>
        <w:rPr>
          <w:lang w:val="eu-ES"/>
        </w:rPr>
        <w:t xml:space="preserve">a tematuak izan nahi dugulako. </w:t>
      </w:r>
    </w:p>
    <w:p w:rsidR="00D067A6" w:rsidRDefault="00D067A6" w:rsidP="00AD0527">
      <w:pPr>
        <w:pStyle w:val="Texto"/>
        <w:rPr>
          <w:lang w:val="eu-ES"/>
        </w:rPr>
      </w:pPr>
    </w:p>
    <w:p w:rsidR="00D067A6" w:rsidRDefault="00D067A6" w:rsidP="00AD0527">
      <w:pPr>
        <w:pStyle w:val="Texto"/>
        <w:rPr>
          <w:lang w:val="es-ES"/>
        </w:rPr>
      </w:pPr>
      <w:r w:rsidRPr="00FB34BF">
        <w:rPr>
          <w:lang w:val="es-ES"/>
        </w:rPr>
        <w:t xml:space="preserve">Llegamos a este Parlamento en el </w:t>
      </w:r>
      <w:r>
        <w:rPr>
          <w:lang w:val="es-ES"/>
        </w:rPr>
        <w:t>año 2016</w:t>
      </w:r>
      <w:r w:rsidRPr="00FB34BF">
        <w:rPr>
          <w:lang w:val="es-ES"/>
        </w:rPr>
        <w:t xml:space="preserve"> tras aquella crisis económica que tantos derechos se llevó por delante</w:t>
      </w:r>
      <w:r>
        <w:rPr>
          <w:lang w:val="es-ES"/>
        </w:rPr>
        <w:t>. Y</w:t>
      </w:r>
      <w:r w:rsidRPr="00FB34BF">
        <w:rPr>
          <w:lang w:val="es-ES"/>
        </w:rPr>
        <w:t xml:space="preserve"> adquirimos dos compromisos fundamentales ante quienes deposit</w:t>
      </w:r>
      <w:r>
        <w:rPr>
          <w:lang w:val="es-ES"/>
        </w:rPr>
        <w:t>aron la confianza en nosotros: e</w:t>
      </w:r>
      <w:r w:rsidRPr="00FB34BF">
        <w:rPr>
          <w:lang w:val="es-ES"/>
        </w:rPr>
        <w:t>l primero era batallar para revertir las políticas de recortes ejecut</w:t>
      </w:r>
      <w:r>
        <w:rPr>
          <w:lang w:val="es-ES"/>
        </w:rPr>
        <w:t xml:space="preserve">adas con la excusa de la crisis, </w:t>
      </w:r>
      <w:r w:rsidRPr="00FB34BF">
        <w:rPr>
          <w:lang w:val="es-ES"/>
        </w:rPr>
        <w:t>y el segundo, plantear un modelo alternativo desde la izqui</w:t>
      </w:r>
      <w:r>
        <w:rPr>
          <w:lang w:val="es-ES"/>
        </w:rPr>
        <w:t xml:space="preserve">erda a la lógica predominante. </w:t>
      </w:r>
      <w:r w:rsidRPr="00FB34BF">
        <w:rPr>
          <w:lang w:val="es-ES"/>
        </w:rPr>
        <w:t>Los presupuestos que votamos hoy mantiene</w:t>
      </w:r>
      <w:r>
        <w:rPr>
          <w:lang w:val="es-ES"/>
        </w:rPr>
        <w:t>n</w:t>
      </w:r>
      <w:r w:rsidRPr="00FB34BF">
        <w:rPr>
          <w:lang w:val="es-ES"/>
        </w:rPr>
        <w:t xml:space="preserve"> medidas de recorte que fueron ideada</w:t>
      </w:r>
      <w:r>
        <w:rPr>
          <w:lang w:val="es-ES"/>
        </w:rPr>
        <w:t>s</w:t>
      </w:r>
      <w:r w:rsidRPr="00FB34BF">
        <w:rPr>
          <w:lang w:val="es-ES"/>
        </w:rPr>
        <w:t xml:space="preserve"> y puestas en marcha con la argumentación de la n</w:t>
      </w:r>
      <w:r>
        <w:rPr>
          <w:lang w:val="es-ES"/>
        </w:rPr>
        <w:t>ecesidad en tiempos de crisis, p</w:t>
      </w:r>
      <w:r w:rsidRPr="00FB34BF">
        <w:rPr>
          <w:lang w:val="es-ES"/>
        </w:rPr>
        <w:t>or lo tanto, faltaríamos a nuestro compromiso, si</w:t>
      </w:r>
      <w:r>
        <w:rPr>
          <w:lang w:val="es-ES"/>
        </w:rPr>
        <w:t xml:space="preserve"> no los rechazáse</w:t>
      </w:r>
      <w:r w:rsidRPr="00FB34BF">
        <w:rPr>
          <w:lang w:val="es-ES"/>
        </w:rPr>
        <w:t>mos. Son medidas que llevamos años criticando, c</w:t>
      </w:r>
      <w:r>
        <w:rPr>
          <w:lang w:val="es-ES"/>
        </w:rPr>
        <w:t xml:space="preserve">omo saben ustedes perfectamente, </w:t>
      </w:r>
      <w:r w:rsidRPr="00FB34BF">
        <w:rPr>
          <w:lang w:val="es-ES"/>
        </w:rPr>
        <w:t>y que no deberían mantenerse si de verdad fueron creadas como excepc</w:t>
      </w:r>
      <w:r>
        <w:rPr>
          <w:lang w:val="es-ES"/>
        </w:rPr>
        <w:t>ionalidad en tiempos de crisis.</w:t>
      </w:r>
    </w:p>
    <w:p w:rsidR="00D067A6" w:rsidRDefault="00D067A6" w:rsidP="00AD0527">
      <w:pPr>
        <w:pStyle w:val="Texto"/>
        <w:rPr>
          <w:lang w:val="es-ES"/>
        </w:rPr>
      </w:pPr>
    </w:p>
    <w:p w:rsidR="00D067A6" w:rsidRDefault="00D067A6" w:rsidP="00AD0527">
      <w:pPr>
        <w:pStyle w:val="Texto"/>
        <w:rPr>
          <w:lang w:val="es-ES"/>
        </w:rPr>
      </w:pPr>
      <w:r w:rsidRPr="00FB34BF">
        <w:rPr>
          <w:lang w:val="es-ES"/>
        </w:rPr>
        <w:t>Faltaríamos tambi</w:t>
      </w:r>
      <w:r>
        <w:rPr>
          <w:lang w:val="es-ES"/>
        </w:rPr>
        <w:t>én a nuestro segundo compromiso si</w:t>
      </w:r>
      <w:r w:rsidRPr="00FB34BF">
        <w:rPr>
          <w:lang w:val="es-ES"/>
        </w:rPr>
        <w:t xml:space="preserve"> </w:t>
      </w:r>
      <w:r>
        <w:rPr>
          <w:lang w:val="es-ES"/>
        </w:rPr>
        <w:t>respaldáse</w:t>
      </w:r>
      <w:r w:rsidRPr="00FB34BF">
        <w:rPr>
          <w:lang w:val="es-ES"/>
        </w:rPr>
        <w:t xml:space="preserve">mos unos presupuestos que no han visto modificada </w:t>
      </w:r>
      <w:r>
        <w:rPr>
          <w:lang w:val="es-ES"/>
        </w:rPr>
        <w:t>su lógica respecto a los años anteriores. H</w:t>
      </w:r>
      <w:r w:rsidRPr="00FB34BF">
        <w:rPr>
          <w:lang w:val="es-ES"/>
        </w:rPr>
        <w:t xml:space="preserve">ace un año decíamos </w:t>
      </w:r>
      <w:r>
        <w:rPr>
          <w:lang w:val="es-ES"/>
        </w:rPr>
        <w:t xml:space="preserve">en </w:t>
      </w:r>
      <w:r w:rsidRPr="00FB34BF">
        <w:rPr>
          <w:lang w:val="es-ES"/>
        </w:rPr>
        <w:t>este mismo Parlame</w:t>
      </w:r>
      <w:r>
        <w:rPr>
          <w:lang w:val="es-ES"/>
        </w:rPr>
        <w:t>nto. P</w:t>
      </w:r>
      <w:r w:rsidRPr="00FB34BF">
        <w:rPr>
          <w:lang w:val="es-ES"/>
        </w:rPr>
        <w:t>lantear una alternativa desde la izquierda al modelo político</w:t>
      </w:r>
      <w:r>
        <w:rPr>
          <w:lang w:val="es-ES"/>
        </w:rPr>
        <w:t xml:space="preserve"> y económico de este Gobierno, n</w:t>
      </w:r>
      <w:r w:rsidRPr="00FB34BF">
        <w:rPr>
          <w:lang w:val="es-ES"/>
        </w:rPr>
        <w:t xml:space="preserve">o es pedirle </w:t>
      </w:r>
      <w:r>
        <w:rPr>
          <w:lang w:val="es-ES"/>
        </w:rPr>
        <w:t>equis millones. P</w:t>
      </w:r>
      <w:r w:rsidRPr="00FB34BF">
        <w:rPr>
          <w:lang w:val="es-ES"/>
        </w:rPr>
        <w:t>lantear una alternativa d</w:t>
      </w:r>
      <w:r>
        <w:rPr>
          <w:lang w:val="es-ES"/>
        </w:rPr>
        <w:t>esde la izquierda al Gobierno, n</w:t>
      </w:r>
      <w:r w:rsidRPr="00FB34BF">
        <w:rPr>
          <w:lang w:val="es-ES"/>
        </w:rPr>
        <w:t>o pasa por aceptar los presupu</w:t>
      </w:r>
      <w:r>
        <w:rPr>
          <w:lang w:val="es-ES"/>
        </w:rPr>
        <w:t xml:space="preserve">estos a cambio de unos millones, </w:t>
      </w:r>
      <w:r w:rsidRPr="00FB34BF">
        <w:rPr>
          <w:lang w:val="es-ES"/>
        </w:rPr>
        <w:t>pasa por un giro político real que no se va a dar con los presupuestos</w:t>
      </w:r>
      <w:r>
        <w:rPr>
          <w:lang w:val="es-ES"/>
        </w:rPr>
        <w:t>. Esto que decíamos hace un año vale para estos p</w:t>
      </w:r>
      <w:r w:rsidRPr="00FB34BF">
        <w:rPr>
          <w:lang w:val="es-ES"/>
        </w:rPr>
        <w:t>resupuestos de 2</w:t>
      </w:r>
      <w:r>
        <w:rPr>
          <w:lang w:val="es-ES"/>
        </w:rPr>
        <w:t>020, en opinión de Ezker Anitza-</w:t>
      </w:r>
      <w:r w:rsidRPr="00FB34BF">
        <w:rPr>
          <w:lang w:val="es-ES"/>
        </w:rPr>
        <w:t>Izquierda Unida y, por lo tanto, esta sigue siendo nuestra opinión y nuestra posición</w:t>
      </w:r>
      <w:r>
        <w:rPr>
          <w:lang w:val="es-ES"/>
        </w:rPr>
        <w:t>.</w:t>
      </w:r>
    </w:p>
    <w:p w:rsidR="00D067A6" w:rsidRDefault="00D067A6" w:rsidP="00AD0527">
      <w:pPr>
        <w:pStyle w:val="Texto"/>
        <w:rPr>
          <w:lang w:val="es-ES"/>
        </w:rPr>
      </w:pPr>
    </w:p>
    <w:p w:rsidR="00D067A6" w:rsidRDefault="00D067A6" w:rsidP="00AD0527">
      <w:pPr>
        <w:pStyle w:val="Texto"/>
        <w:rPr>
          <w:lang w:val="es-ES"/>
        </w:rPr>
      </w:pPr>
      <w:r>
        <w:rPr>
          <w:lang w:val="es-ES"/>
        </w:rPr>
        <w:t>T</w:t>
      </w:r>
      <w:r w:rsidRPr="00FB34BF">
        <w:rPr>
          <w:lang w:val="es-ES"/>
        </w:rPr>
        <w:t>ras varios año</w:t>
      </w:r>
      <w:r>
        <w:rPr>
          <w:lang w:val="es-ES"/>
        </w:rPr>
        <w:t>s de crecimiento económico, l</w:t>
      </w:r>
      <w:r w:rsidRPr="00FB34BF">
        <w:rPr>
          <w:lang w:val="es-ES"/>
        </w:rPr>
        <w:t>as desigualdades sociales son cada vez mayores en E</w:t>
      </w:r>
      <w:r>
        <w:rPr>
          <w:lang w:val="es-ES"/>
        </w:rPr>
        <w:t>uskadi, tal y como constata la Encuesta de Pobreza y Desigualdades Sociales, p</w:t>
      </w:r>
      <w:r w:rsidRPr="00FB34BF">
        <w:rPr>
          <w:lang w:val="es-ES"/>
        </w:rPr>
        <w:t>or lo tanto, nos</w:t>
      </w:r>
      <w:r>
        <w:rPr>
          <w:lang w:val="es-ES"/>
        </w:rPr>
        <w:t>otros no compartimos el modelo, no es nuestro modelo. E</w:t>
      </w:r>
      <w:r w:rsidRPr="00FB34BF">
        <w:rPr>
          <w:lang w:val="es-ES"/>
        </w:rPr>
        <w:t xml:space="preserve">s un modelo presupuestario que potencia el desarrollo </w:t>
      </w:r>
      <w:r>
        <w:rPr>
          <w:lang w:val="es-ES"/>
        </w:rPr>
        <w:t>in</w:t>
      </w:r>
      <w:r w:rsidRPr="00FB34BF">
        <w:rPr>
          <w:lang w:val="es-ES"/>
        </w:rPr>
        <w:t>ju</w:t>
      </w:r>
      <w:r>
        <w:rPr>
          <w:lang w:val="es-ES"/>
        </w:rPr>
        <w:t>sto y desigual de nuestro país. Un modelo basado en el trasvase</w:t>
      </w:r>
      <w:r w:rsidRPr="00FB34BF">
        <w:rPr>
          <w:lang w:val="es-ES"/>
        </w:rPr>
        <w:t xml:space="preserve"> de recursos públicos a lo privado</w:t>
      </w:r>
      <w:r>
        <w:rPr>
          <w:lang w:val="es-ES"/>
        </w:rPr>
        <w:t>,</w:t>
      </w:r>
      <w:r w:rsidRPr="00FB34BF">
        <w:rPr>
          <w:lang w:val="es-ES"/>
        </w:rPr>
        <w:t xml:space="preserve"> a t</w:t>
      </w:r>
      <w:r>
        <w:rPr>
          <w:lang w:val="es-ES"/>
        </w:rPr>
        <w:t>ravés de conciertos y contratas</w:t>
      </w:r>
      <w:r w:rsidRPr="00FB34BF">
        <w:rPr>
          <w:lang w:val="es-ES"/>
        </w:rPr>
        <w:t xml:space="preserve"> que luego facilitan la generación de clientelismo e incluso de corrupción. Es un modelo que castiga a la clase trabajadora. Me han escuchado mucha</w:t>
      </w:r>
      <w:r>
        <w:rPr>
          <w:lang w:val="es-ES"/>
        </w:rPr>
        <w:t>s veces hablar de esta cuestión. S</w:t>
      </w:r>
      <w:r w:rsidRPr="00FB34BF">
        <w:rPr>
          <w:lang w:val="es-ES"/>
        </w:rPr>
        <w:t>e renuncia a crear empleo de calidad, limitándose</w:t>
      </w:r>
      <w:r>
        <w:rPr>
          <w:lang w:val="es-ES"/>
        </w:rPr>
        <w:t xml:space="preserve"> a fomentar </w:t>
      </w:r>
      <w:r>
        <w:rPr>
          <w:lang w:val="es-ES"/>
        </w:rPr>
        <w:lastRenderedPageBreak/>
        <w:t xml:space="preserve">empleos temporales </w:t>
      </w:r>
      <w:r w:rsidRPr="00FB34BF">
        <w:rPr>
          <w:lang w:val="es-ES"/>
        </w:rPr>
        <w:t>vía subvenc</w:t>
      </w:r>
      <w:r>
        <w:rPr>
          <w:lang w:val="es-ES"/>
        </w:rPr>
        <w:t>iones y, sobre todo, en Euskadi, l</w:t>
      </w:r>
      <w:r w:rsidRPr="00FB34BF">
        <w:rPr>
          <w:lang w:val="es-ES"/>
        </w:rPr>
        <w:t>as rentas de los propietarios capitalistas y los benef</w:t>
      </w:r>
      <w:r>
        <w:rPr>
          <w:lang w:val="es-ES"/>
        </w:rPr>
        <w:t>icios de las grandes empresas c</w:t>
      </w:r>
      <w:r w:rsidRPr="00FB34BF">
        <w:rPr>
          <w:lang w:val="es-ES"/>
        </w:rPr>
        <w:t>ada vez tiene</w:t>
      </w:r>
      <w:r>
        <w:rPr>
          <w:lang w:val="es-ES"/>
        </w:rPr>
        <w:t>n</w:t>
      </w:r>
      <w:r w:rsidRPr="00FB34BF">
        <w:rPr>
          <w:lang w:val="es-ES"/>
        </w:rPr>
        <w:t xml:space="preserve"> más peso, mientras que las rentas y los ingresos de la clase trabajadora cada vez tienen menos peso. Este es un dato objetivo que han reconocido en este mismo Parlamento tanto el Consejo Económico Social como el Consejo de Relaciones Laborales. En Euskadi, los capitalistas cada vez ganan más, mientras las y los trabajadores cada vez gana</w:t>
      </w:r>
      <w:r>
        <w:rPr>
          <w:lang w:val="es-ES"/>
        </w:rPr>
        <w:t>n menos o cada vez pierden más.</w:t>
      </w:r>
    </w:p>
    <w:p w:rsidR="00D067A6" w:rsidRDefault="00D067A6" w:rsidP="00AD0527">
      <w:pPr>
        <w:pStyle w:val="Texto"/>
        <w:rPr>
          <w:lang w:val="es-ES"/>
        </w:rPr>
      </w:pPr>
    </w:p>
    <w:p w:rsidR="00D067A6" w:rsidRDefault="00D067A6" w:rsidP="00AD0527">
      <w:pPr>
        <w:pStyle w:val="Texto"/>
        <w:rPr>
          <w:lang w:val="es-ES"/>
        </w:rPr>
      </w:pPr>
      <w:r w:rsidRPr="00FB34BF">
        <w:rPr>
          <w:lang w:val="es-ES"/>
        </w:rPr>
        <w:t xml:space="preserve">Ante esto, el Gobierno concedió al Partido Popular una rebaja del Impuesto </w:t>
      </w:r>
      <w:r>
        <w:rPr>
          <w:lang w:val="es-ES"/>
        </w:rPr>
        <w:t>de Sociedades a cambio de que le</w:t>
      </w:r>
      <w:r w:rsidRPr="00FB34BF">
        <w:rPr>
          <w:lang w:val="es-ES"/>
        </w:rPr>
        <w:t xml:space="preserve"> aprobase unos presupuestos, mientras a la izquierda no</w:t>
      </w:r>
      <w:r>
        <w:rPr>
          <w:lang w:val="es-ES"/>
        </w:rPr>
        <w:t>s</w:t>
      </w:r>
      <w:r w:rsidRPr="00FB34BF">
        <w:rPr>
          <w:lang w:val="es-ES"/>
        </w:rPr>
        <w:t xml:space="preserve"> sigue diciendo que</w:t>
      </w:r>
      <w:r>
        <w:rPr>
          <w:lang w:val="es-ES"/>
        </w:rPr>
        <w:t xml:space="preserve"> cuando hablemos de presupuestos</w:t>
      </w:r>
      <w:r w:rsidRPr="00FB34BF">
        <w:rPr>
          <w:lang w:val="es-ES"/>
        </w:rPr>
        <w:t xml:space="preserve"> no se </w:t>
      </w:r>
      <w:r>
        <w:rPr>
          <w:lang w:val="es-ES"/>
        </w:rPr>
        <w:t>va a negociar la fiscalidad. Así que, a riesgo de</w:t>
      </w:r>
      <w:r>
        <w:t xml:space="preserve"> </w:t>
      </w:r>
      <w:r>
        <w:rPr>
          <w:lang w:val="es-ES"/>
        </w:rPr>
        <w:t>ser pensados, n</w:t>
      </w:r>
      <w:r w:rsidRPr="00FB34BF">
        <w:rPr>
          <w:lang w:val="es-ES"/>
        </w:rPr>
        <w:t>osotros volvemos a denunciar la hipocresía de este p</w:t>
      </w:r>
      <w:r>
        <w:rPr>
          <w:lang w:val="es-ES"/>
        </w:rPr>
        <w:t>lanteamiento. Dígase claramente:</w:t>
      </w:r>
      <w:r w:rsidRPr="00FB34BF">
        <w:rPr>
          <w:lang w:val="es-ES"/>
        </w:rPr>
        <w:t xml:space="preserve"> no quie</w:t>
      </w:r>
      <w:r>
        <w:rPr>
          <w:lang w:val="es-ES"/>
        </w:rPr>
        <w:t>ren reformas fiscales que le me</w:t>
      </w:r>
      <w:r w:rsidRPr="00FB34BF">
        <w:rPr>
          <w:lang w:val="es-ES"/>
        </w:rPr>
        <w:t>tan malo al capital y alivien a la clase trabajador</w:t>
      </w:r>
      <w:r>
        <w:rPr>
          <w:lang w:val="es-ES"/>
        </w:rPr>
        <w:t xml:space="preserve">a. Prefieren el modelo </w:t>
      </w:r>
      <w:r w:rsidRPr="00600AFE">
        <w:rPr>
          <w:lang w:val="eu-ES"/>
        </w:rPr>
        <w:t>Rementeria</w:t>
      </w:r>
      <w:r>
        <w:rPr>
          <w:lang w:val="es-ES"/>
        </w:rPr>
        <w:t>.</w:t>
      </w:r>
    </w:p>
    <w:p w:rsidR="00D067A6" w:rsidRDefault="00D067A6" w:rsidP="00AD0527">
      <w:pPr>
        <w:pStyle w:val="Texto"/>
        <w:rPr>
          <w:lang w:val="es-ES"/>
        </w:rPr>
      </w:pPr>
    </w:p>
    <w:p w:rsidR="00D067A6" w:rsidRPr="002920A6" w:rsidRDefault="00D067A6" w:rsidP="00AD0527">
      <w:pPr>
        <w:pStyle w:val="Texto"/>
        <w:rPr>
          <w:lang w:val="es-ES"/>
        </w:rPr>
      </w:pPr>
      <w:r w:rsidRPr="00FB34BF">
        <w:rPr>
          <w:lang w:val="es-ES"/>
        </w:rPr>
        <w:t>Con este planteamiento, en nuestra opinión, se renuncia a utilizar las políticas públicas como verdadera herramienta de distribución de la riqueza, relegándola</w:t>
      </w:r>
      <w:r>
        <w:rPr>
          <w:lang w:val="es-ES"/>
        </w:rPr>
        <w:t>s</w:t>
      </w:r>
      <w:r w:rsidRPr="00FB34BF">
        <w:rPr>
          <w:lang w:val="es-ES"/>
        </w:rPr>
        <w:t xml:space="preserve"> a cubrir las necesidades básicas de la población a través de unos servicios públicos donde lo privado cada vez tiene más presencia. Seguimos, por lo tanto, d</w:t>
      </w:r>
      <w:r>
        <w:rPr>
          <w:lang w:val="es-ES"/>
        </w:rPr>
        <w:t>iciendo lo mismo que otros años: e</w:t>
      </w:r>
      <w:r w:rsidRPr="00FB34BF">
        <w:rPr>
          <w:lang w:val="es-ES"/>
        </w:rPr>
        <w:t>stos no son nuestros presupuestos, estos no son unos presupuestos de</w:t>
      </w:r>
      <w:r>
        <w:rPr>
          <w:lang w:val="es-ES"/>
        </w:rPr>
        <w:t xml:space="preserve"> izquierdas. Nosotros, </w:t>
      </w:r>
      <w:r w:rsidRPr="00FB34BF">
        <w:rPr>
          <w:lang w:val="es-ES"/>
        </w:rPr>
        <w:t>es evidente, no compartimos los presupuestos ni compartimos el acuerdo al que han llegado nuestros compañeros de grupo parlamentario. Tampoco necesitamos ni vamos a sobreactuar. Creemos que con el mantenimiento de nuestra posición, con nuestro discurso y con nuestro sentido de voto, somos coherentes y va</w:t>
      </w:r>
      <w:r>
        <w:rPr>
          <w:lang w:val="es-ES"/>
        </w:rPr>
        <w:t>mos a seguir trabajando por la u</w:t>
      </w:r>
      <w:r w:rsidRPr="00FB34BF">
        <w:rPr>
          <w:lang w:val="es-ES"/>
        </w:rPr>
        <w:t>nidad de la izquierda</w:t>
      </w:r>
      <w:r>
        <w:rPr>
          <w:lang w:val="es-ES"/>
        </w:rPr>
        <w:t>,</w:t>
      </w:r>
      <w:r w:rsidRPr="00FB34BF">
        <w:rPr>
          <w:lang w:val="es-ES"/>
        </w:rPr>
        <w:t xml:space="preserve"> porque este también es un requisito indispensable para cambiar esas lógicas que decimos que queremos cambiar y que dijimos que queríamos cambiar cua</w:t>
      </w:r>
      <w:r>
        <w:rPr>
          <w:lang w:val="es-ES"/>
        </w:rPr>
        <w:t xml:space="preserve">ndo llegamos a este </w:t>
      </w:r>
      <w:r w:rsidRPr="002920A6">
        <w:rPr>
          <w:lang w:val="es-ES"/>
        </w:rPr>
        <w:t>Parlamento.</w:t>
      </w:r>
    </w:p>
    <w:p w:rsidR="00D067A6" w:rsidRDefault="00D067A6" w:rsidP="00AD0527">
      <w:pPr>
        <w:pStyle w:val="Texto"/>
        <w:rPr>
          <w:lang w:val="es-ES"/>
        </w:rPr>
      </w:pPr>
    </w:p>
    <w:p w:rsidR="00D067A6" w:rsidRPr="002920A6" w:rsidRDefault="00D067A6" w:rsidP="00AD0527">
      <w:pPr>
        <w:pStyle w:val="Texto"/>
        <w:rPr>
          <w:lang w:val="eu-ES"/>
        </w:rPr>
      </w:pPr>
      <w:r w:rsidRPr="002920A6">
        <w:rPr>
          <w:lang w:val="eu-ES"/>
        </w:rPr>
        <w:t>Eskerrik asko.</w:t>
      </w:r>
    </w:p>
    <w:p w:rsidR="00D067A6" w:rsidRDefault="00D067A6" w:rsidP="00AD0527">
      <w:pPr>
        <w:pStyle w:val="Texto"/>
        <w:rPr>
          <w:lang w:val="es-ES"/>
        </w:rPr>
      </w:pPr>
    </w:p>
    <w:p w:rsidR="00D067A6" w:rsidRDefault="00D067A6" w:rsidP="00AD0527">
      <w:pPr>
        <w:pStyle w:val="Texto"/>
        <w:rPr>
          <w:lang w:val="es-ES"/>
        </w:rPr>
      </w:pPr>
    </w:p>
    <w:p w:rsidR="00D067A6" w:rsidRPr="002920A6" w:rsidRDefault="00D067A6" w:rsidP="00AD0527">
      <w:pPr>
        <w:pStyle w:val="Texto"/>
        <w:rPr>
          <w:lang w:val="eu-ES"/>
        </w:rPr>
      </w:pPr>
      <w:r w:rsidRPr="00FB34BF">
        <w:rPr>
          <w:lang w:val="es-ES"/>
        </w:rPr>
        <w:t xml:space="preserve"> </w:t>
      </w:r>
      <w:r w:rsidRPr="00FB34BF">
        <w:rPr>
          <w:rFonts w:ascii="Futura Md BT" w:hAnsi="Futura Md BT"/>
          <w:lang w:val="es-ES"/>
        </w:rPr>
        <w:t>LEHENDAKARIAK</w:t>
      </w:r>
      <w:r>
        <w:rPr>
          <w:lang w:val="es-ES"/>
        </w:rPr>
        <w:t xml:space="preserve">: </w:t>
      </w:r>
      <w:r w:rsidRPr="005F4CE5">
        <w:rPr>
          <w:lang w:val="eu-ES"/>
        </w:rPr>
        <w:t xml:space="preserve">Eskerrik asko, </w:t>
      </w:r>
      <w:r>
        <w:rPr>
          <w:lang w:val="es-ES"/>
        </w:rPr>
        <w:t>Herná</w:t>
      </w:r>
      <w:r w:rsidRPr="00FB34BF">
        <w:rPr>
          <w:lang w:val="es-ES"/>
        </w:rPr>
        <w:t xml:space="preserve">ndez </w:t>
      </w:r>
      <w:r w:rsidRPr="002920A6">
        <w:rPr>
          <w:lang w:val="eu-ES"/>
        </w:rPr>
        <w:t>jauna. Jarraian Bollain jauna, Martínez jauna, zurea da hitza.</w:t>
      </w:r>
    </w:p>
    <w:p w:rsidR="00D067A6" w:rsidRPr="002920A6" w:rsidRDefault="00D067A6" w:rsidP="00AD0527">
      <w:pPr>
        <w:pStyle w:val="Texto"/>
        <w:rPr>
          <w:lang w:val="eu-ES"/>
        </w:rPr>
      </w:pPr>
    </w:p>
    <w:p w:rsidR="00D067A6" w:rsidRPr="002920A6" w:rsidRDefault="00D067A6" w:rsidP="00AD0527">
      <w:pPr>
        <w:pStyle w:val="Texto"/>
        <w:rPr>
          <w:lang w:val="eu-ES"/>
        </w:rPr>
      </w:pPr>
    </w:p>
    <w:p w:rsidR="00D067A6" w:rsidRPr="002920A6" w:rsidRDefault="00D067A6" w:rsidP="00AD0527">
      <w:pPr>
        <w:pStyle w:val="Texto"/>
        <w:rPr>
          <w:lang w:val="eu-ES"/>
        </w:rPr>
      </w:pPr>
      <w:r w:rsidRPr="002920A6">
        <w:rPr>
          <w:rFonts w:ascii="Futura Md BT" w:hAnsi="Futura Md BT"/>
          <w:lang w:val="eu-ES"/>
        </w:rPr>
        <w:t>MARTÍNEZ HIERRO</w:t>
      </w:r>
      <w:r w:rsidRPr="002920A6">
        <w:rPr>
          <w:lang w:val="eu-ES"/>
        </w:rPr>
        <w:t xml:space="preserve"> jaunak: Egun on, legebiltzarkideok, lehendakari, sailburuak.</w:t>
      </w:r>
    </w:p>
    <w:p w:rsidR="00D067A6" w:rsidRPr="002920A6" w:rsidRDefault="00D067A6" w:rsidP="00AD0527">
      <w:pPr>
        <w:pStyle w:val="Texto"/>
        <w:rPr>
          <w:lang w:val="eu-ES"/>
        </w:rPr>
      </w:pPr>
    </w:p>
    <w:p w:rsidR="00D067A6" w:rsidRPr="002920A6" w:rsidRDefault="00D067A6" w:rsidP="00AD0527">
      <w:pPr>
        <w:pStyle w:val="Texto"/>
        <w:rPr>
          <w:lang w:val="eu-ES"/>
        </w:rPr>
      </w:pPr>
      <w:r w:rsidRPr="002920A6">
        <w:rPr>
          <w:lang w:val="eu-ES"/>
        </w:rPr>
        <w:t>Gaurko debatea ez dago ulertzerik ez bada begirada igotzen eta kontuan hartzen zer gertatzen den Legebiltzar honetatik kanpo</w:t>
      </w:r>
      <w:r>
        <w:rPr>
          <w:lang w:val="eu-ES"/>
        </w:rPr>
        <w:t>,</w:t>
      </w:r>
      <w:r w:rsidRPr="002920A6">
        <w:rPr>
          <w:lang w:val="eu-ES"/>
        </w:rPr>
        <w:t xml:space="preserve"> eta</w:t>
      </w:r>
      <w:r>
        <w:rPr>
          <w:lang w:val="eu-ES"/>
        </w:rPr>
        <w:t>,</w:t>
      </w:r>
      <w:r w:rsidRPr="002920A6">
        <w:rPr>
          <w:lang w:val="eu-ES"/>
        </w:rPr>
        <w:t>…</w:t>
      </w:r>
    </w:p>
    <w:p w:rsidR="00D067A6" w:rsidRPr="002920A6" w:rsidRDefault="00D067A6" w:rsidP="00AD0527">
      <w:pPr>
        <w:pStyle w:val="Texto"/>
        <w:rPr>
          <w:lang w:val="eu-ES"/>
        </w:rPr>
      </w:pPr>
    </w:p>
    <w:p w:rsidR="00D067A6" w:rsidRPr="00D067A6" w:rsidRDefault="00D067A6" w:rsidP="00AD0527">
      <w:pPr>
        <w:pStyle w:val="Texto"/>
        <w:rPr>
          <w:lang w:val="eu-ES"/>
        </w:rPr>
      </w:pPr>
      <w:r w:rsidRPr="00D067A6">
        <w:rPr>
          <w:lang w:val="eu-ES"/>
        </w:rPr>
        <w:t>(8. zintaren amaiera)</w:t>
      </w:r>
    </w:p>
    <w:p w:rsidR="00D067A6" w:rsidRPr="00892AE2" w:rsidRDefault="00D067A6" w:rsidP="00AD0527">
      <w:pPr>
        <w:pStyle w:val="Texto"/>
        <w:rPr>
          <w:lang w:val="eu-ES"/>
        </w:rPr>
      </w:pPr>
      <w:r w:rsidRPr="00892AE2">
        <w:rPr>
          <w:lang w:val="eu-ES"/>
        </w:rPr>
        <w:t>(9. zintaren hasiera)</w:t>
      </w:r>
    </w:p>
    <w:p w:rsidR="00D067A6" w:rsidRPr="00892AE2" w:rsidRDefault="00D067A6" w:rsidP="00AD0527">
      <w:pPr>
        <w:pStyle w:val="Texto"/>
        <w:rPr>
          <w:lang w:val="eu-ES"/>
        </w:rPr>
      </w:pPr>
    </w:p>
    <w:p w:rsidR="00D067A6" w:rsidRDefault="00D067A6" w:rsidP="00AD0527">
      <w:pPr>
        <w:pStyle w:val="Texto"/>
        <w:rPr>
          <w:lang w:val="eu-ES"/>
        </w:rPr>
      </w:pPr>
      <w:r w:rsidRPr="00892AE2">
        <w:rPr>
          <w:lang w:val="eu-ES"/>
        </w:rPr>
        <w:t xml:space="preserve">… </w:t>
      </w:r>
      <w:r>
        <w:rPr>
          <w:lang w:val="eu-ES"/>
        </w:rPr>
        <w:t>g</w:t>
      </w:r>
      <w:r w:rsidRPr="00892AE2">
        <w:rPr>
          <w:lang w:val="eu-ES"/>
        </w:rPr>
        <w:t>aurko debatea ez dago ulertzerik ez bada begirada igotzen eta kontuan hartzen zer gertatzen den Legebiltzar honetatik kanpo</w:t>
      </w:r>
      <w:r>
        <w:rPr>
          <w:lang w:val="eu-ES"/>
        </w:rPr>
        <w:t>,</w:t>
      </w:r>
      <w:r w:rsidRPr="00892AE2">
        <w:rPr>
          <w:lang w:val="eu-ES"/>
        </w:rPr>
        <w:t xml:space="preserve"> eta</w:t>
      </w:r>
      <w:r>
        <w:rPr>
          <w:lang w:val="eu-ES"/>
        </w:rPr>
        <w:t>,</w:t>
      </w:r>
      <w:r w:rsidRPr="00892AE2">
        <w:rPr>
          <w:lang w:val="eu-ES"/>
        </w:rPr>
        <w:t xml:space="preserve"> </w:t>
      </w:r>
      <w:r>
        <w:rPr>
          <w:lang w:val="eu-ES"/>
        </w:rPr>
        <w:t>h</w:t>
      </w:r>
      <w:r w:rsidRPr="00892AE2">
        <w:rPr>
          <w:lang w:val="eu-ES"/>
        </w:rPr>
        <w:t>are ere, eremu politiko honetatik kanpo.</w:t>
      </w:r>
    </w:p>
    <w:p w:rsidR="00D067A6" w:rsidRDefault="00D067A6" w:rsidP="00AD0527">
      <w:pPr>
        <w:pStyle w:val="Texto"/>
        <w:rPr>
          <w:lang w:val="eu-ES"/>
        </w:rPr>
      </w:pPr>
    </w:p>
    <w:p w:rsidR="00D067A6" w:rsidRDefault="00D067A6" w:rsidP="00AD0527">
      <w:pPr>
        <w:pStyle w:val="Texto"/>
        <w:rPr>
          <w:lang w:val="eu-ES"/>
        </w:rPr>
      </w:pPr>
      <w:r w:rsidRPr="00892AE2">
        <w:rPr>
          <w:lang w:val="eu-ES"/>
        </w:rPr>
        <w:t xml:space="preserve">Ez politika </w:t>
      </w:r>
      <w:r>
        <w:rPr>
          <w:lang w:val="eu-ES"/>
        </w:rPr>
        <w:t>eta ez</w:t>
      </w:r>
      <w:r w:rsidRPr="00892AE2">
        <w:rPr>
          <w:lang w:val="eu-ES"/>
        </w:rPr>
        <w:t xml:space="preserve"> ekonomia ez dira gauza izan azken urteetan</w:t>
      </w:r>
      <w:r>
        <w:rPr>
          <w:lang w:val="eu-ES"/>
        </w:rPr>
        <w:t>,</w:t>
      </w:r>
      <w:r w:rsidRPr="00892AE2">
        <w:rPr>
          <w:lang w:val="eu-ES"/>
        </w:rPr>
        <w:t xml:space="preserve"> behar ditugun </w:t>
      </w:r>
      <w:r>
        <w:rPr>
          <w:lang w:val="eu-ES"/>
        </w:rPr>
        <w:t>segurtasunak</w:t>
      </w:r>
      <w:r w:rsidRPr="00892AE2">
        <w:rPr>
          <w:lang w:val="eu-ES"/>
        </w:rPr>
        <w:t xml:space="preserve"> emateko. Jende asko gero eta babes-gabezia handiagoa susmatu egiten du, ikusita politikan nolako erabakiak hartzen diren eta nolako debateak dauden</w:t>
      </w:r>
      <w:r>
        <w:rPr>
          <w:lang w:val="eu-ES"/>
        </w:rPr>
        <w:t>.</w:t>
      </w:r>
      <w:r w:rsidRPr="00892AE2">
        <w:rPr>
          <w:lang w:val="eu-ES"/>
        </w:rPr>
        <w:t xml:space="preserve"> </w:t>
      </w:r>
      <w:r>
        <w:rPr>
          <w:lang w:val="eu-ES"/>
        </w:rPr>
        <w:t>E</w:t>
      </w:r>
      <w:r w:rsidRPr="00892AE2">
        <w:rPr>
          <w:lang w:val="eu-ES"/>
        </w:rPr>
        <w:t>ta</w:t>
      </w:r>
      <w:r>
        <w:rPr>
          <w:lang w:val="eu-ES"/>
        </w:rPr>
        <w:t>,</w:t>
      </w:r>
      <w:r w:rsidRPr="00892AE2">
        <w:rPr>
          <w:lang w:val="eu-ES"/>
        </w:rPr>
        <w:t xml:space="preserve"> horren ondorioz</w:t>
      </w:r>
      <w:r>
        <w:rPr>
          <w:lang w:val="eu-ES"/>
        </w:rPr>
        <w:t>,</w:t>
      </w:r>
      <w:r w:rsidRPr="00892AE2">
        <w:rPr>
          <w:lang w:val="eu-ES"/>
        </w:rPr>
        <w:t xml:space="preserve"> gero </w:t>
      </w:r>
      <w:r>
        <w:rPr>
          <w:lang w:val="eu-ES"/>
        </w:rPr>
        <w:t>eta iritsi txarragoa sortzen da,</w:t>
      </w:r>
      <w:r w:rsidRPr="00892AE2">
        <w:rPr>
          <w:lang w:val="eu-ES"/>
        </w:rPr>
        <w:t xml:space="preserve"> </w:t>
      </w:r>
      <w:r>
        <w:rPr>
          <w:lang w:val="eu-ES"/>
        </w:rPr>
        <w:t>b</w:t>
      </w:r>
      <w:r w:rsidRPr="00892AE2">
        <w:rPr>
          <w:lang w:val="eu-ES"/>
        </w:rPr>
        <w:t>atzuetan</w:t>
      </w:r>
      <w:r>
        <w:rPr>
          <w:lang w:val="eu-ES"/>
        </w:rPr>
        <w:t>,</w:t>
      </w:r>
      <w:r w:rsidRPr="00892AE2">
        <w:rPr>
          <w:lang w:val="eu-ES"/>
        </w:rPr>
        <w:t xml:space="preserve"> politika berataz</w:t>
      </w:r>
      <w:r>
        <w:rPr>
          <w:lang w:val="eu-ES"/>
        </w:rPr>
        <w:t>.</w:t>
      </w:r>
      <w:r w:rsidRPr="00892AE2">
        <w:rPr>
          <w:lang w:val="eu-ES"/>
        </w:rPr>
        <w:t xml:space="preserve"> </w:t>
      </w:r>
      <w:r>
        <w:rPr>
          <w:lang w:val="eu-ES"/>
        </w:rPr>
        <w:t>E</w:t>
      </w:r>
      <w:r w:rsidRPr="00892AE2">
        <w:rPr>
          <w:lang w:val="eu-ES"/>
        </w:rPr>
        <w:t>zego</w:t>
      </w:r>
      <w:r>
        <w:rPr>
          <w:lang w:val="eu-ES"/>
        </w:rPr>
        <w:t>nkortasun global honek,</w:t>
      </w:r>
      <w:r w:rsidRPr="00892AE2">
        <w:rPr>
          <w:lang w:val="eu-ES"/>
        </w:rPr>
        <w:t xml:space="preserve"> krisi ekonomikoak bezala, zalantzak eragiten ditu Euskadiko enpresetan eta familietan</w:t>
      </w:r>
      <w:r>
        <w:rPr>
          <w:lang w:val="eu-ES"/>
        </w:rPr>
        <w:t>.</w:t>
      </w:r>
      <w:r w:rsidRPr="00892AE2">
        <w:rPr>
          <w:lang w:val="eu-ES"/>
        </w:rPr>
        <w:t xml:space="preserve"> </w:t>
      </w:r>
      <w:r>
        <w:rPr>
          <w:lang w:val="eu-ES"/>
        </w:rPr>
        <w:t>E</w:t>
      </w:r>
      <w:r w:rsidRPr="00892AE2">
        <w:rPr>
          <w:lang w:val="eu-ES"/>
        </w:rPr>
        <w:t>ta</w:t>
      </w:r>
      <w:r>
        <w:rPr>
          <w:lang w:val="eu-ES"/>
        </w:rPr>
        <w:t>,</w:t>
      </w:r>
      <w:r w:rsidRPr="00892AE2">
        <w:rPr>
          <w:lang w:val="eu-ES"/>
        </w:rPr>
        <w:t xml:space="preserve"> gero eta maizago</w:t>
      </w:r>
      <w:r>
        <w:rPr>
          <w:lang w:val="eu-ES"/>
        </w:rPr>
        <w:t>,</w:t>
      </w:r>
      <w:r w:rsidRPr="00892AE2">
        <w:rPr>
          <w:lang w:val="eu-ES"/>
        </w:rPr>
        <w:t xml:space="preserve"> eta gero eta hurbilagotik</w:t>
      </w:r>
      <w:r>
        <w:rPr>
          <w:lang w:val="eu-ES"/>
        </w:rPr>
        <w:t>.</w:t>
      </w:r>
    </w:p>
    <w:p w:rsidR="00D067A6" w:rsidRDefault="00D067A6" w:rsidP="00AD0527">
      <w:pPr>
        <w:pStyle w:val="Texto"/>
        <w:rPr>
          <w:lang w:val="eu-ES"/>
        </w:rPr>
      </w:pPr>
    </w:p>
    <w:p w:rsidR="00D067A6" w:rsidRDefault="00D067A6" w:rsidP="00AD0527">
      <w:pPr>
        <w:pStyle w:val="Texto"/>
        <w:rPr>
          <w:lang w:val="eu-ES"/>
        </w:rPr>
      </w:pPr>
      <w:r>
        <w:rPr>
          <w:lang w:val="eu-ES"/>
        </w:rPr>
        <w:t>Datuek garbi asko erakusten dute:</w:t>
      </w:r>
      <w:r w:rsidRPr="00892AE2">
        <w:rPr>
          <w:lang w:val="eu-ES"/>
        </w:rPr>
        <w:t xml:space="preserve"> </w:t>
      </w:r>
      <w:r>
        <w:rPr>
          <w:lang w:val="eu-ES"/>
        </w:rPr>
        <w:t>h</w:t>
      </w:r>
      <w:r w:rsidRPr="00892AE2">
        <w:rPr>
          <w:lang w:val="eu-ES"/>
        </w:rPr>
        <w:t>azkunde ekonomikoaren iragarpenak etengabe berrikusten dituzte z</w:t>
      </w:r>
      <w:r>
        <w:rPr>
          <w:lang w:val="eu-ES"/>
        </w:rPr>
        <w:t>enbaki</w:t>
      </w:r>
      <w:r w:rsidRPr="00892AE2">
        <w:rPr>
          <w:lang w:val="eu-ES"/>
        </w:rPr>
        <w:t xml:space="preserve"> apalagoak ditugu, zenbaki apalagoak emateko</w:t>
      </w:r>
      <w:r>
        <w:rPr>
          <w:lang w:val="eu-ES"/>
        </w:rPr>
        <w:t>.</w:t>
      </w:r>
      <w:r w:rsidRPr="00892AE2">
        <w:rPr>
          <w:lang w:val="eu-ES"/>
        </w:rPr>
        <w:t xml:space="preserve"> </w:t>
      </w:r>
      <w:r>
        <w:rPr>
          <w:lang w:val="eu-ES"/>
        </w:rPr>
        <w:t>2018an Eusko Jaurlaritzak zioen Barne P</w:t>
      </w:r>
      <w:r w:rsidRPr="00892AE2">
        <w:rPr>
          <w:lang w:val="eu-ES"/>
        </w:rPr>
        <w:t>roduktu</w:t>
      </w:r>
      <w:r>
        <w:rPr>
          <w:lang w:val="eu-ES"/>
        </w:rPr>
        <w:t xml:space="preserve"> Gordina 2019an</w:t>
      </w:r>
      <w:r w:rsidRPr="00892AE2">
        <w:rPr>
          <w:lang w:val="eu-ES"/>
        </w:rPr>
        <w:t xml:space="preserve"> %</w:t>
      </w:r>
      <w:r>
        <w:rPr>
          <w:lang w:val="eu-ES"/>
        </w:rPr>
        <w:t> </w:t>
      </w:r>
      <w:r w:rsidRPr="00892AE2">
        <w:rPr>
          <w:lang w:val="eu-ES"/>
        </w:rPr>
        <w:t>2,3</w:t>
      </w:r>
      <w:r>
        <w:rPr>
          <w:lang w:val="eu-ES"/>
        </w:rPr>
        <w:t>a igoko zela. Orain</w:t>
      </w:r>
      <w:r w:rsidRPr="00892AE2">
        <w:rPr>
          <w:lang w:val="eu-ES"/>
        </w:rPr>
        <w:t>, duela aste batzuk</w:t>
      </w:r>
      <w:r>
        <w:rPr>
          <w:lang w:val="eu-ES"/>
        </w:rPr>
        <w:t>,</w:t>
      </w:r>
      <w:r w:rsidRPr="00892AE2">
        <w:rPr>
          <w:lang w:val="eu-ES"/>
        </w:rPr>
        <w:t xml:space="preserve"> datu batzuk agertu ziren</w:t>
      </w:r>
      <w:r>
        <w:rPr>
          <w:lang w:val="eu-ES"/>
        </w:rPr>
        <w:t>,</w:t>
      </w:r>
      <w:r w:rsidRPr="00892AE2">
        <w:rPr>
          <w:lang w:val="eu-ES"/>
        </w:rPr>
        <w:t xml:space="preserve"> %</w:t>
      </w:r>
      <w:r>
        <w:rPr>
          <w:lang w:val="eu-ES"/>
        </w:rPr>
        <w:t> </w:t>
      </w:r>
      <w:r w:rsidRPr="00892AE2">
        <w:rPr>
          <w:lang w:val="eu-ES"/>
        </w:rPr>
        <w:t>1,7</w:t>
      </w:r>
      <w:r>
        <w:rPr>
          <w:lang w:val="eu-ES"/>
        </w:rPr>
        <w:t>a</w:t>
      </w:r>
      <w:r w:rsidRPr="00892AE2">
        <w:rPr>
          <w:lang w:val="eu-ES"/>
        </w:rPr>
        <w:t xml:space="preserve"> igoko dela. Hau da, sei hamarren puntu gutxiago</w:t>
      </w:r>
      <w:r>
        <w:rPr>
          <w:lang w:val="eu-ES"/>
        </w:rPr>
        <w:t>. E</w:t>
      </w:r>
      <w:r w:rsidRPr="00892AE2">
        <w:rPr>
          <w:lang w:val="eu-ES"/>
        </w:rPr>
        <w:t>ta</w:t>
      </w:r>
      <w:r>
        <w:rPr>
          <w:lang w:val="eu-ES"/>
        </w:rPr>
        <w:t xml:space="preserve"> maiatzean iragarri baino</w:t>
      </w:r>
      <w:r w:rsidRPr="00892AE2">
        <w:rPr>
          <w:lang w:val="eu-ES"/>
        </w:rPr>
        <w:t xml:space="preserve"> %</w:t>
      </w:r>
      <w:r>
        <w:rPr>
          <w:lang w:val="eu-ES"/>
        </w:rPr>
        <w:t> 1,4 puntu gutxiago.</w:t>
      </w:r>
    </w:p>
    <w:p w:rsidR="00D067A6" w:rsidRDefault="00D067A6" w:rsidP="00AD0527">
      <w:pPr>
        <w:pStyle w:val="Texto"/>
        <w:rPr>
          <w:lang w:val="eu-ES"/>
        </w:rPr>
      </w:pPr>
    </w:p>
    <w:p w:rsidR="00D067A6" w:rsidRDefault="00D067A6" w:rsidP="00AD0527">
      <w:pPr>
        <w:pStyle w:val="Texto"/>
        <w:rPr>
          <w:lang w:val="eu-ES"/>
        </w:rPr>
      </w:pPr>
      <w:r w:rsidRPr="00892AE2">
        <w:rPr>
          <w:lang w:val="eu-ES"/>
        </w:rPr>
        <w:lastRenderedPageBreak/>
        <w:t xml:space="preserve">Horretaz gainera, </w:t>
      </w:r>
      <w:r>
        <w:rPr>
          <w:lang w:val="eu-ES"/>
        </w:rPr>
        <w:t>kanpo</w:t>
      </w:r>
      <w:r w:rsidRPr="00892AE2">
        <w:rPr>
          <w:lang w:val="eu-ES"/>
        </w:rPr>
        <w:t xml:space="preserve"> eta barne eskar</w:t>
      </w:r>
      <w:r>
        <w:rPr>
          <w:lang w:val="eu-ES"/>
        </w:rPr>
        <w:t>iak erori egin dira eta familiei</w:t>
      </w:r>
      <w:r w:rsidRPr="00892AE2">
        <w:rPr>
          <w:lang w:val="eu-ES"/>
        </w:rPr>
        <w:t xml:space="preserve"> gero eta gehiago kostatzen z</w:t>
      </w:r>
      <w:r>
        <w:rPr>
          <w:lang w:val="eu-ES"/>
        </w:rPr>
        <w:t>aie aurreztea.</w:t>
      </w:r>
    </w:p>
    <w:p w:rsidR="00D067A6" w:rsidRDefault="00D067A6" w:rsidP="00AD0527">
      <w:pPr>
        <w:pStyle w:val="Texto"/>
        <w:rPr>
          <w:lang w:val="eu-ES"/>
        </w:rPr>
      </w:pPr>
    </w:p>
    <w:p w:rsidR="00D067A6" w:rsidRDefault="00D067A6" w:rsidP="00AD0527">
      <w:pPr>
        <w:pStyle w:val="Texto"/>
        <w:rPr>
          <w:lang w:val="eu-ES"/>
        </w:rPr>
      </w:pPr>
      <w:r>
        <w:rPr>
          <w:lang w:val="eu-ES"/>
        </w:rPr>
        <w:t>Krisi ekonomikoa gutxi ez,</w:t>
      </w:r>
      <w:r w:rsidRPr="00892AE2">
        <w:rPr>
          <w:lang w:val="eu-ES"/>
        </w:rPr>
        <w:t xml:space="preserve"> Euskadi</w:t>
      </w:r>
      <w:r>
        <w:rPr>
          <w:lang w:val="eu-ES"/>
        </w:rPr>
        <w:t>k</w:t>
      </w:r>
      <w:r w:rsidRPr="00892AE2">
        <w:rPr>
          <w:lang w:val="eu-ES"/>
        </w:rPr>
        <w:t xml:space="preserve"> bere bidea bilatu behar du gizaldi honetako erronka handiei aurre egiteko, hala nola</w:t>
      </w:r>
      <w:r>
        <w:rPr>
          <w:lang w:val="eu-ES"/>
        </w:rPr>
        <w:t>,</w:t>
      </w:r>
      <w:r w:rsidRPr="00892AE2">
        <w:rPr>
          <w:lang w:val="eu-ES"/>
        </w:rPr>
        <w:t xml:space="preserve"> gizon-emakumeen berdintasuna lortzea </w:t>
      </w:r>
      <w:r>
        <w:rPr>
          <w:lang w:val="eu-ES"/>
        </w:rPr>
        <w:t>eta ekoizteko eta klima larria</w:t>
      </w:r>
      <w:r w:rsidRPr="00892AE2">
        <w:rPr>
          <w:lang w:val="eu-ES"/>
        </w:rPr>
        <w:t>ldira</w:t>
      </w:r>
      <w:r>
        <w:rPr>
          <w:lang w:val="eu-ES"/>
        </w:rPr>
        <w:t xml:space="preserve"> egokitzeko. </w:t>
      </w:r>
      <w:r w:rsidRPr="00892AE2">
        <w:rPr>
          <w:lang w:val="eu-ES"/>
        </w:rPr>
        <w:t>Baina</w:t>
      </w:r>
      <w:r>
        <w:rPr>
          <w:lang w:val="eu-ES"/>
        </w:rPr>
        <w:t>,</w:t>
      </w:r>
      <w:r w:rsidRPr="00892AE2">
        <w:rPr>
          <w:lang w:val="eu-ES"/>
        </w:rPr>
        <w:t xml:space="preserve"> gainera, hor ditu</w:t>
      </w:r>
      <w:r>
        <w:rPr>
          <w:lang w:val="eu-ES"/>
        </w:rPr>
        <w:t>gu</w:t>
      </w:r>
      <w:r w:rsidRPr="00892AE2">
        <w:rPr>
          <w:lang w:val="eu-ES"/>
        </w:rPr>
        <w:t xml:space="preserve"> gorabehera propioak ere</w:t>
      </w:r>
      <w:r>
        <w:rPr>
          <w:lang w:val="eu-ES"/>
        </w:rPr>
        <w:t>,</w:t>
      </w:r>
      <w:r w:rsidRPr="00892AE2">
        <w:rPr>
          <w:lang w:val="eu-ES"/>
        </w:rPr>
        <w:t xml:space="preserve"> bere gizartean eta ekonomiaren </w:t>
      </w:r>
      <w:r>
        <w:rPr>
          <w:lang w:val="eu-ES"/>
        </w:rPr>
        <w:t>egiturari</w:t>
      </w:r>
      <w:r w:rsidRPr="00892AE2">
        <w:rPr>
          <w:lang w:val="eu-ES"/>
        </w:rPr>
        <w:t xml:space="preserve"> dagozkionak, bes</w:t>
      </w:r>
      <w:r>
        <w:rPr>
          <w:lang w:val="eu-ES"/>
        </w:rPr>
        <w:t>teak beste:</w:t>
      </w:r>
      <w:r w:rsidRPr="00892AE2">
        <w:rPr>
          <w:lang w:val="eu-ES"/>
        </w:rPr>
        <w:t xml:space="preserve"> jaiotze-tasa txikia, migratzaileen harrera, prekarietatea, pobreziaren gorakada, gazteriak etxebizitza eskuratzeko duen ahalmen eskasa</w:t>
      </w:r>
      <w:r>
        <w:rPr>
          <w:lang w:val="eu-ES"/>
        </w:rPr>
        <w:t>,</w:t>
      </w:r>
      <w:r w:rsidRPr="00892AE2">
        <w:rPr>
          <w:lang w:val="eu-ES"/>
        </w:rPr>
        <w:t xml:space="preserve"> eta lana eskuratzeko itxaropen falta</w:t>
      </w:r>
      <w:r w:rsidRPr="00F7242A">
        <w:rPr>
          <w:lang w:val="eu-ES"/>
        </w:rPr>
        <w:t>.</w:t>
      </w:r>
    </w:p>
    <w:p w:rsidR="00D067A6" w:rsidRDefault="00D067A6" w:rsidP="00AD0527">
      <w:pPr>
        <w:pStyle w:val="Texto"/>
        <w:rPr>
          <w:lang w:val="eu-ES"/>
        </w:rPr>
      </w:pPr>
    </w:p>
    <w:p w:rsidR="00D067A6" w:rsidRDefault="00D067A6" w:rsidP="00AD0527">
      <w:pPr>
        <w:pStyle w:val="Texto"/>
      </w:pPr>
      <w:r w:rsidRPr="00892AE2">
        <w:t xml:space="preserve">No hay duda que es un momento en el que la manera de que afrontemos los retos globales y los retos propios </w:t>
      </w:r>
      <w:r>
        <w:t>pondrán</w:t>
      </w:r>
      <w:r w:rsidRPr="00892AE2">
        <w:t xml:space="preserve"> la </w:t>
      </w:r>
      <w:r>
        <w:t xml:space="preserve">base de la Euskadi del futuro. </w:t>
      </w:r>
      <w:r w:rsidRPr="00892AE2">
        <w:t>Por lo tanto, la política vasca se enfrenta al mismo dilema que la política global</w:t>
      </w:r>
      <w:r>
        <w:t>, estancarnos</w:t>
      </w:r>
      <w:r w:rsidRPr="00892AE2">
        <w:t xml:space="preserve"> en debates </w:t>
      </w:r>
      <w:r>
        <w:t>fosilizados</w:t>
      </w:r>
      <w:r w:rsidRPr="00892AE2">
        <w:t xml:space="preserve"> o avanzar</w:t>
      </w:r>
      <w:r>
        <w:t xml:space="preserve">. Inmovilismo o impulso. </w:t>
      </w:r>
      <w:r w:rsidRPr="00892AE2">
        <w:t>Y las fuerzas políticas deben decidir qué postura deben de tomar</w:t>
      </w:r>
      <w:r>
        <w:t xml:space="preserve"> en la construcción del futuro. </w:t>
      </w:r>
      <w:r w:rsidRPr="00892AE2">
        <w:t>Bien que</w:t>
      </w:r>
      <w:r>
        <w:t>dars</w:t>
      </w:r>
      <w:r w:rsidRPr="00892AE2">
        <w:t xml:space="preserve">e </w:t>
      </w:r>
      <w:r>
        <w:t>a</w:t>
      </w:r>
      <w:r w:rsidRPr="00892AE2">
        <w:t>l margen</w:t>
      </w:r>
      <w:r>
        <w:t>,</w:t>
      </w:r>
      <w:r w:rsidRPr="00892AE2">
        <w:t xml:space="preserve"> confrontando y constatado el fracaso de cualquier decisión y política con la que no</w:t>
      </w:r>
      <w:r>
        <w:t xml:space="preserve"> </w:t>
      </w:r>
      <w:r w:rsidRPr="00892AE2">
        <w:t>s</w:t>
      </w:r>
      <w:r>
        <w:t>e</w:t>
      </w:r>
      <w:r w:rsidRPr="00892AE2">
        <w:t xml:space="preserve"> está de acuerdo</w:t>
      </w:r>
      <w:r>
        <w:t>;</w:t>
      </w:r>
      <w:r w:rsidRPr="00892AE2">
        <w:t xml:space="preserve"> o bien ser parte activa, desarrollando propuestas para modelar el futuro desde los principios que se defiende</w:t>
      </w:r>
      <w:r>
        <w:t>n</w:t>
      </w:r>
      <w:r w:rsidRPr="00892AE2">
        <w:t>.</w:t>
      </w:r>
    </w:p>
    <w:p w:rsidR="00D067A6" w:rsidRDefault="00D067A6" w:rsidP="00AD0527">
      <w:pPr>
        <w:pStyle w:val="Texto"/>
      </w:pPr>
    </w:p>
    <w:p w:rsidR="00D067A6" w:rsidRDefault="00D067A6" w:rsidP="00AD0527">
      <w:pPr>
        <w:pStyle w:val="Texto"/>
        <w:rPr>
          <w:lang w:val="eu-ES"/>
        </w:rPr>
      </w:pPr>
      <w:r w:rsidRPr="00892AE2">
        <w:rPr>
          <w:lang w:val="eu-ES"/>
        </w:rPr>
        <w:t>Bi urte daramatzagu elkarrizketa eskatzen</w:t>
      </w:r>
      <w:r>
        <w:rPr>
          <w:lang w:val="eu-ES"/>
        </w:rPr>
        <w:t>, adibidez, estatuko lurralde gatazka konpontzeko.</w:t>
      </w:r>
      <w:r w:rsidRPr="00892AE2">
        <w:rPr>
          <w:lang w:val="eu-ES"/>
        </w:rPr>
        <w:t xml:space="preserve"> </w:t>
      </w:r>
      <w:r>
        <w:rPr>
          <w:lang w:val="eu-ES"/>
        </w:rPr>
        <w:t>B</w:t>
      </w:r>
      <w:r w:rsidRPr="00892AE2">
        <w:rPr>
          <w:lang w:val="eu-ES"/>
        </w:rPr>
        <w:t>aina</w:t>
      </w:r>
      <w:r>
        <w:rPr>
          <w:lang w:val="eu-ES"/>
        </w:rPr>
        <w:t>,</w:t>
      </w:r>
      <w:r w:rsidRPr="00892AE2">
        <w:rPr>
          <w:lang w:val="eu-ES"/>
        </w:rPr>
        <w:t xml:space="preserve"> zalantzarik gabe, elkarrizketak ere berdin balio behar du politikaren </w:t>
      </w:r>
      <w:r>
        <w:rPr>
          <w:lang w:val="eu-ES"/>
        </w:rPr>
        <w:t>muinaren</w:t>
      </w:r>
      <w:r w:rsidRPr="00892AE2">
        <w:rPr>
          <w:lang w:val="eu-ES"/>
        </w:rPr>
        <w:t xml:space="preserve"> gaiak diren gaiei heltzeko, besteak beste, prekarietatea, klimaren larrialdia, berdintasuna edo emakumeen eskubideak eta gizartear</w:t>
      </w:r>
      <w:r>
        <w:rPr>
          <w:lang w:val="eu-ES"/>
        </w:rPr>
        <w:t xml:space="preserve">en eta lurraldearen kohesioa. </w:t>
      </w:r>
      <w:r w:rsidRPr="00892AE2">
        <w:rPr>
          <w:lang w:val="eu-ES"/>
        </w:rPr>
        <w:t>Eta</w:t>
      </w:r>
      <w:r>
        <w:rPr>
          <w:lang w:val="eu-ES"/>
        </w:rPr>
        <w:t>,</w:t>
      </w:r>
      <w:r w:rsidRPr="00892AE2">
        <w:rPr>
          <w:lang w:val="eu-ES"/>
        </w:rPr>
        <w:t xml:space="preserve"> jakina, elkarrizketa da indar politikoei eskatu</w:t>
      </w:r>
      <w:r>
        <w:rPr>
          <w:lang w:val="eu-ES"/>
        </w:rPr>
        <w:t xml:space="preserve"> ahal zaien minimoa, </w:t>
      </w:r>
      <w:r w:rsidRPr="00892AE2">
        <w:rPr>
          <w:lang w:val="eu-ES"/>
        </w:rPr>
        <w:t>ikusita nolako krisi ekonomikoa datorkigun</w:t>
      </w:r>
      <w:r>
        <w:rPr>
          <w:lang w:val="eu-ES"/>
        </w:rPr>
        <w:t>.</w:t>
      </w:r>
    </w:p>
    <w:p w:rsidR="00D067A6" w:rsidRDefault="00D067A6" w:rsidP="00AD0527">
      <w:pPr>
        <w:pStyle w:val="Texto"/>
        <w:rPr>
          <w:lang w:val="eu-ES"/>
        </w:rPr>
      </w:pPr>
    </w:p>
    <w:p w:rsidR="00D067A6" w:rsidRDefault="00D067A6" w:rsidP="00AD0527">
      <w:pPr>
        <w:pStyle w:val="Texto"/>
      </w:pPr>
      <w:r>
        <w:t>E</w:t>
      </w:r>
      <w:r w:rsidRPr="00892AE2">
        <w:t>n un momento en el</w:t>
      </w:r>
      <w:r>
        <w:t xml:space="preserve"> que</w:t>
      </w:r>
      <w:r w:rsidRPr="00892AE2">
        <w:t xml:space="preserve"> algunas viejas recetas y políticas </w:t>
      </w:r>
      <w:r>
        <w:t>de siempre empiezan a no servir,</w:t>
      </w:r>
      <w:r w:rsidRPr="00892AE2">
        <w:t xml:space="preserve"> </w:t>
      </w:r>
      <w:r>
        <w:t>c</w:t>
      </w:r>
      <w:r w:rsidRPr="00892AE2">
        <w:t>reo sinceramente que la responsabilidad de las fuerzas políticas vascas</w:t>
      </w:r>
      <w:r>
        <w:t>,</w:t>
      </w:r>
      <w:r w:rsidRPr="00892AE2">
        <w:t xml:space="preserve"> desde la diferencia y la diversidad política de esta Cámara</w:t>
      </w:r>
      <w:r>
        <w:t>,</w:t>
      </w:r>
      <w:r w:rsidRPr="00892AE2">
        <w:t xml:space="preserve"> es la de ser capaces de desarrollar las mejores soluciones a situaciones que nos </w:t>
      </w:r>
      <w:r w:rsidRPr="00892AE2">
        <w:lastRenderedPageBreak/>
        <w:t>impiden avanzar como país. Y yo creo que esta es la clave</w:t>
      </w:r>
      <w:r>
        <w:t>:</w:t>
      </w:r>
      <w:r w:rsidRPr="00892AE2">
        <w:t xml:space="preserve"> </w:t>
      </w:r>
      <w:r>
        <w:t>acordar para avanzar.</w:t>
      </w:r>
    </w:p>
    <w:p w:rsidR="00D067A6" w:rsidRDefault="00D067A6" w:rsidP="00AD0527">
      <w:pPr>
        <w:pStyle w:val="Texto"/>
      </w:pPr>
    </w:p>
    <w:p w:rsidR="00D067A6" w:rsidRDefault="00D067A6" w:rsidP="00AD0527">
      <w:pPr>
        <w:pStyle w:val="Texto"/>
      </w:pPr>
      <w:r w:rsidRPr="00892AE2">
        <w:t>Entendemos que el momento político y soc</w:t>
      </w:r>
      <w:r>
        <w:t>ial, tanto vasco como estatal</w:t>
      </w:r>
      <w:r w:rsidRPr="00892AE2">
        <w:t xml:space="preserve"> como internacional, exige a los partidos altura de miras para construir conjuntamente. Crece la desafección, el </w:t>
      </w:r>
      <w:r>
        <w:t xml:space="preserve">hartazgo y </w:t>
      </w:r>
      <w:r w:rsidRPr="00892AE2">
        <w:t>la percepción ciudadana de que los partidos políticos son parte</w:t>
      </w:r>
      <w:r>
        <w:t xml:space="preserve"> de</w:t>
      </w:r>
      <w:r w:rsidRPr="00892AE2">
        <w:t xml:space="preserve"> un problema y no de la solución. Y en</w:t>
      </w:r>
      <w:r>
        <w:t xml:space="preserve"> Elkarrekin Podemos </w:t>
      </w:r>
      <w:r w:rsidRPr="00892AE2">
        <w:t>queremos hacer política que debate y soluciona los problemas cotidianos</w:t>
      </w:r>
      <w:r>
        <w:t>,</w:t>
      </w:r>
      <w:r w:rsidRPr="00892AE2">
        <w:t xml:space="preserve"> sostenida por nuestros principios de transformación.</w:t>
      </w:r>
    </w:p>
    <w:p w:rsidR="00D067A6" w:rsidRDefault="00D067A6" w:rsidP="00AD0527">
      <w:pPr>
        <w:pStyle w:val="Texto"/>
      </w:pPr>
    </w:p>
    <w:p w:rsidR="00D067A6" w:rsidRDefault="00D067A6" w:rsidP="00AD0527">
      <w:pPr>
        <w:pStyle w:val="Texto"/>
      </w:pPr>
      <w:r w:rsidRPr="00892AE2">
        <w:t>Durante estos tres últimos años hemos dejado claras cuáles eran nuestras prioridades como oposición y cuáles</w:t>
      </w:r>
      <w:r>
        <w:t xml:space="preserve"> eran los retos de Euskadi.</w:t>
      </w:r>
    </w:p>
    <w:p w:rsidR="00D067A6" w:rsidRDefault="00D067A6" w:rsidP="00AD0527">
      <w:pPr>
        <w:pStyle w:val="Texto"/>
      </w:pPr>
    </w:p>
    <w:p w:rsidR="00D067A6" w:rsidRDefault="00D067A6" w:rsidP="00AD0527">
      <w:pPr>
        <w:pStyle w:val="Texto"/>
      </w:pPr>
      <w:r>
        <w:t>A quien le</w:t>
      </w:r>
      <w:r w:rsidRPr="00892AE2">
        <w:t>a</w:t>
      </w:r>
      <w:r>
        <w:t xml:space="preserve"> e</w:t>
      </w:r>
      <w:r w:rsidRPr="00892AE2">
        <w:t xml:space="preserve">l acuerdo presupuestario </w:t>
      </w:r>
      <w:r>
        <w:t>que hemos</w:t>
      </w:r>
      <w:r w:rsidRPr="00892AE2">
        <w:t xml:space="preserve"> </w:t>
      </w:r>
      <w:r>
        <w:t>alcanzado con el Gobierno Vasco,</w:t>
      </w:r>
      <w:r w:rsidRPr="00892AE2">
        <w:t xml:space="preserve"> </w:t>
      </w:r>
      <w:r>
        <w:t>n</w:t>
      </w:r>
      <w:r w:rsidRPr="00892AE2">
        <w:t xml:space="preserve">o </w:t>
      </w:r>
      <w:r>
        <w:t>le va a quedar</w:t>
      </w:r>
      <w:r w:rsidRPr="00892AE2">
        <w:t xml:space="preserve"> ninguna duda de que los 200 como 1,5 millones de euros del acuerdo, lleva</w:t>
      </w:r>
      <w:r>
        <w:t>n la impronta de Elkarrekin Podemos:</w:t>
      </w:r>
      <w:r w:rsidRPr="00892AE2">
        <w:t xml:space="preserve"> protección social, servicios públicos, políticas feministas, lucha contra la precariedad</w:t>
      </w:r>
      <w:r>
        <w:t>,</w:t>
      </w:r>
      <w:r w:rsidRPr="00892AE2">
        <w:t xml:space="preserve"> y transformación verde de nuestro modelo productivo</w:t>
      </w:r>
      <w:r>
        <w:t>.</w:t>
      </w:r>
    </w:p>
    <w:p w:rsidR="00D067A6" w:rsidRDefault="00D067A6" w:rsidP="00AD0527">
      <w:pPr>
        <w:pStyle w:val="Texto"/>
      </w:pPr>
    </w:p>
    <w:p w:rsidR="00D067A6" w:rsidRDefault="00D067A6" w:rsidP="00AD0527">
      <w:pPr>
        <w:pStyle w:val="Texto"/>
      </w:pPr>
      <w:r>
        <w:t>Ni nos conformamos</w:t>
      </w:r>
      <w:r w:rsidRPr="00892AE2">
        <w:t xml:space="preserve"> ni perdemos de vista la Euskadi que queremos construir, sino que</w:t>
      </w:r>
      <w:r>
        <w:t>,</w:t>
      </w:r>
      <w:r w:rsidRPr="00892AE2">
        <w:t xml:space="preserve"> con el acuerdo presupuestario alcanzado en 2020</w:t>
      </w:r>
      <w:r>
        <w:t>,</w:t>
      </w:r>
      <w:r w:rsidRPr="00892AE2">
        <w:t xml:space="preserve"> influimos directamente</w:t>
      </w:r>
      <w:r>
        <w:t xml:space="preserve"> en</w:t>
      </w:r>
      <w:r w:rsidRPr="00892AE2">
        <w:t xml:space="preserve"> las líneas políticas mediante una </w:t>
      </w:r>
      <w:r>
        <w:t>o</w:t>
      </w:r>
      <w:r w:rsidRPr="00892AE2">
        <w:t>posición</w:t>
      </w:r>
      <w:r>
        <w:t xml:space="preserve"> constructiva.</w:t>
      </w:r>
    </w:p>
    <w:p w:rsidR="00D067A6" w:rsidRDefault="00D067A6" w:rsidP="00AD0527">
      <w:pPr>
        <w:pStyle w:val="Texto"/>
      </w:pPr>
    </w:p>
    <w:p w:rsidR="00D067A6" w:rsidRDefault="00D067A6" w:rsidP="00AD0527">
      <w:pPr>
        <w:pStyle w:val="Texto"/>
        <w:rPr>
          <w:lang w:val="eu-ES"/>
        </w:rPr>
      </w:pPr>
      <w:r w:rsidRPr="006D2A6A">
        <w:rPr>
          <w:lang w:val="eu-ES"/>
        </w:rPr>
        <w:t>Honetarako jaio ginen</w:t>
      </w:r>
      <w:r>
        <w:rPr>
          <w:lang w:val="eu-ES"/>
        </w:rPr>
        <w:t>:</w:t>
      </w:r>
      <w:r w:rsidRPr="006D2A6A">
        <w:rPr>
          <w:lang w:val="eu-ES"/>
        </w:rPr>
        <w:t xml:space="preserve"> jendearen egunerokotik hurbilago dauden</w:t>
      </w:r>
      <w:r w:rsidRPr="00892AE2">
        <w:rPr>
          <w:lang w:val="eu-ES"/>
        </w:rPr>
        <w:t xml:space="preserve"> politikak egiteko</w:t>
      </w:r>
      <w:r>
        <w:rPr>
          <w:lang w:val="eu-ES"/>
        </w:rPr>
        <w:t>.</w:t>
      </w:r>
      <w:r w:rsidRPr="00892AE2">
        <w:rPr>
          <w:lang w:val="eu-ES"/>
        </w:rPr>
        <w:t xml:space="preserve"> </w:t>
      </w:r>
      <w:r>
        <w:rPr>
          <w:lang w:val="eu-ES"/>
        </w:rPr>
        <w:t>E</w:t>
      </w:r>
      <w:r w:rsidRPr="00892AE2">
        <w:rPr>
          <w:lang w:val="eu-ES"/>
        </w:rPr>
        <w:t xml:space="preserve">ta aurrekontu hauek balioko dute Euskadiren </w:t>
      </w:r>
      <w:r>
        <w:rPr>
          <w:lang w:val="eu-ES"/>
        </w:rPr>
        <w:t xml:space="preserve">kontinuismoa gainditzeko. Lehen </w:t>
      </w:r>
      <w:r w:rsidRPr="00892AE2">
        <w:rPr>
          <w:lang w:val="eu-ES"/>
        </w:rPr>
        <w:t xml:space="preserve">pauso bat eman dugu </w:t>
      </w:r>
      <w:r>
        <w:rPr>
          <w:lang w:val="eu-ES"/>
        </w:rPr>
        <w:t>bide zuzenean,</w:t>
      </w:r>
      <w:r w:rsidRPr="00892AE2">
        <w:rPr>
          <w:lang w:val="eu-ES"/>
        </w:rPr>
        <w:t xml:space="preserve"> eta baldintza aldagarri eta konplikatu batzuetara egokitzeko. Oso fresko ditugu</w:t>
      </w:r>
      <w:r>
        <w:rPr>
          <w:lang w:val="eu-ES"/>
        </w:rPr>
        <w:t xml:space="preserve"> guk 2008ko atzeraldi handiko</w:t>
      </w:r>
      <w:r w:rsidRPr="00892AE2">
        <w:rPr>
          <w:lang w:val="eu-ES"/>
        </w:rPr>
        <w:t xml:space="preserve"> kudeaketa</w:t>
      </w:r>
      <w:r>
        <w:rPr>
          <w:lang w:val="eu-ES"/>
        </w:rPr>
        <w:t xml:space="preserve"> politikak ekarritako ondorioak:</w:t>
      </w:r>
      <w:r w:rsidRPr="00892AE2">
        <w:rPr>
          <w:lang w:val="eu-ES"/>
        </w:rPr>
        <w:t xml:space="preserve"> langabezi</w:t>
      </w:r>
      <w:r>
        <w:rPr>
          <w:lang w:val="eu-ES"/>
        </w:rPr>
        <w:t>a tasa handiak, etxegabetzeak, energia</w:t>
      </w:r>
      <w:r w:rsidRPr="00892AE2">
        <w:rPr>
          <w:lang w:val="eu-ES"/>
        </w:rPr>
        <w:t xml:space="preserve"> pobrezia, </w:t>
      </w:r>
      <w:r>
        <w:rPr>
          <w:lang w:val="eu-ES"/>
        </w:rPr>
        <w:t>haur pobrezia</w:t>
      </w:r>
      <w:r w:rsidRPr="00892AE2">
        <w:rPr>
          <w:lang w:val="eu-ES"/>
        </w:rPr>
        <w:t xml:space="preserve">, zerbitzu publikoen murrizketak, soldaten </w:t>
      </w:r>
      <w:r>
        <w:rPr>
          <w:lang w:val="eu-ES"/>
        </w:rPr>
        <w:t>beherakadak</w:t>
      </w:r>
      <w:r w:rsidRPr="00892AE2">
        <w:rPr>
          <w:lang w:val="eu-ES"/>
        </w:rPr>
        <w:t xml:space="preserve"> eta lan prekarietatea.</w:t>
      </w:r>
    </w:p>
    <w:p w:rsidR="00D067A6" w:rsidRDefault="00D067A6" w:rsidP="00AD0527">
      <w:pPr>
        <w:pStyle w:val="Texto"/>
        <w:rPr>
          <w:lang w:val="eu-ES"/>
        </w:rPr>
      </w:pPr>
    </w:p>
    <w:p w:rsidR="00D067A6" w:rsidRDefault="00D067A6" w:rsidP="00AD0527">
      <w:pPr>
        <w:pStyle w:val="Texto"/>
        <w:rPr>
          <w:lang w:val="eu-ES"/>
        </w:rPr>
      </w:pPr>
      <w:r w:rsidRPr="00892AE2">
        <w:rPr>
          <w:lang w:val="eu-ES"/>
        </w:rPr>
        <w:lastRenderedPageBreak/>
        <w:t>Hamar urte honetan ekonomia ez da suspertu, enplegua ez da erabat lehengoratu. Familien erosteko ahalmena ere ez da berreskuratu</w:t>
      </w:r>
      <w:r>
        <w:rPr>
          <w:lang w:val="eu-ES"/>
        </w:rPr>
        <w:t>,</w:t>
      </w:r>
      <w:r w:rsidRPr="00892AE2">
        <w:rPr>
          <w:lang w:val="eu-ES"/>
        </w:rPr>
        <w:t xml:space="preserve"> eta azke</w:t>
      </w:r>
      <w:r>
        <w:rPr>
          <w:lang w:val="eu-ES"/>
        </w:rPr>
        <w:t>n urteetako politika kontinuiste</w:t>
      </w:r>
      <w:r w:rsidRPr="00892AE2">
        <w:rPr>
          <w:lang w:val="eu-ES"/>
        </w:rPr>
        <w:t>k</w:t>
      </w:r>
      <w:r>
        <w:rPr>
          <w:lang w:val="eu-ES"/>
        </w:rPr>
        <w:t>in</w:t>
      </w:r>
      <w:r w:rsidRPr="00892AE2">
        <w:rPr>
          <w:lang w:val="eu-ES"/>
        </w:rPr>
        <w:t xml:space="preserve"> datorren krisian </w:t>
      </w:r>
      <w:r>
        <w:rPr>
          <w:lang w:val="eu-ES"/>
        </w:rPr>
        <w:t>larru gorrian gera daiteke</w:t>
      </w:r>
      <w:r w:rsidRPr="00892AE2">
        <w:rPr>
          <w:lang w:val="eu-ES"/>
        </w:rPr>
        <w:t xml:space="preserve"> Euskadi</w:t>
      </w:r>
      <w:r>
        <w:rPr>
          <w:lang w:val="eu-ES"/>
        </w:rPr>
        <w:t>, eta, honekin</w:t>
      </w:r>
      <w:r w:rsidRPr="00892AE2">
        <w:rPr>
          <w:lang w:val="eu-ES"/>
        </w:rPr>
        <w:t xml:space="preserve"> batera</w:t>
      </w:r>
      <w:r>
        <w:rPr>
          <w:lang w:val="eu-ES"/>
        </w:rPr>
        <w:t>,</w:t>
      </w:r>
      <w:r w:rsidRPr="00892AE2">
        <w:rPr>
          <w:lang w:val="eu-ES"/>
        </w:rPr>
        <w:t xml:space="preserve"> </w:t>
      </w:r>
      <w:r>
        <w:rPr>
          <w:lang w:val="eu-ES"/>
        </w:rPr>
        <w:t>bere</w:t>
      </w:r>
      <w:r w:rsidRPr="00892AE2">
        <w:rPr>
          <w:lang w:val="eu-ES"/>
        </w:rPr>
        <w:t xml:space="preserve"> jendea eta bere ekoizpen </w:t>
      </w:r>
      <w:r>
        <w:rPr>
          <w:lang w:val="eu-ES"/>
        </w:rPr>
        <w:t>ehuna.</w:t>
      </w:r>
    </w:p>
    <w:p w:rsidR="00D067A6" w:rsidRDefault="00D067A6" w:rsidP="00AD0527">
      <w:pPr>
        <w:pStyle w:val="Texto"/>
        <w:rPr>
          <w:lang w:val="eu-ES"/>
        </w:rPr>
      </w:pPr>
    </w:p>
    <w:p w:rsidR="00D067A6" w:rsidRDefault="00D067A6" w:rsidP="00AD0527">
      <w:pPr>
        <w:pStyle w:val="Texto"/>
      </w:pPr>
      <w:r w:rsidRPr="00892AE2">
        <w:rPr>
          <w:lang w:val="eu-ES"/>
        </w:rPr>
        <w:t>Elkarrekin</w:t>
      </w:r>
      <w:r w:rsidRPr="00892AE2">
        <w:t xml:space="preserve"> Podemos es una fuerza q</w:t>
      </w:r>
      <w:r>
        <w:t>ue nació de los dramas sociales que dejó</w:t>
      </w:r>
      <w:r w:rsidRPr="00892AE2">
        <w:t xml:space="preserve"> </w:t>
      </w:r>
      <w:r>
        <w:t>la gestión de la última crisis. Y</w:t>
      </w:r>
      <w:r w:rsidRPr="00892AE2">
        <w:t xml:space="preserve"> estamos decididas a trabajar en medidas solventes, para que</w:t>
      </w:r>
      <w:r>
        <w:t>,</w:t>
      </w:r>
      <w:r w:rsidRPr="00892AE2">
        <w:t xml:space="preserve"> esta vez</w:t>
      </w:r>
      <w:r>
        <w:t>,</w:t>
      </w:r>
      <w:r w:rsidRPr="00892AE2">
        <w:t xml:space="preserve"> la recesión económica no deje a nadie por el cami</w:t>
      </w:r>
      <w:r>
        <w:t>no.</w:t>
      </w:r>
    </w:p>
    <w:p w:rsidR="00D067A6" w:rsidRDefault="00D067A6" w:rsidP="00AD0527">
      <w:pPr>
        <w:pStyle w:val="Texto"/>
      </w:pPr>
    </w:p>
    <w:p w:rsidR="00D067A6" w:rsidRDefault="00D067A6" w:rsidP="00AD0527">
      <w:pPr>
        <w:pStyle w:val="Texto"/>
      </w:pPr>
      <w:r>
        <w:t>Hemos logrado que se incluya</w:t>
      </w:r>
      <w:r w:rsidRPr="00892AE2">
        <w:t>n medidas</w:t>
      </w:r>
      <w:r>
        <w:t>,</w:t>
      </w:r>
      <w:r w:rsidRPr="00892AE2">
        <w:t xml:space="preserve"> como la subida de la RGI en un 4</w:t>
      </w:r>
      <w:r>
        <w:t> </w:t>
      </w:r>
      <w:r w:rsidRPr="00892AE2">
        <w:t>%, el doble de lo plantead</w:t>
      </w:r>
      <w:r>
        <w:t>o</w:t>
      </w:r>
      <w:r w:rsidRPr="00892AE2">
        <w:t xml:space="preserve"> inicialmente</w:t>
      </w:r>
      <w:r>
        <w:t>,</w:t>
      </w:r>
      <w:r w:rsidRPr="00892AE2">
        <w:t xml:space="preserve"> y que nos permite ser facil</w:t>
      </w:r>
      <w:r>
        <w:t>itadores de una subida total de un</w:t>
      </w:r>
      <w:r w:rsidRPr="00892AE2">
        <w:t xml:space="preserve"> 7,5</w:t>
      </w:r>
      <w:r>
        <w:t> </w:t>
      </w:r>
      <w:r w:rsidRPr="00892AE2">
        <w:t xml:space="preserve">% interanual en </w:t>
      </w:r>
      <w:r>
        <w:t>2020,</w:t>
      </w:r>
      <w:r w:rsidRPr="00892AE2">
        <w:t xml:space="preserve"> un 8,5</w:t>
      </w:r>
      <w:r>
        <w:t> </w:t>
      </w:r>
      <w:r w:rsidRPr="00892AE2">
        <w:t>% para pens</w:t>
      </w:r>
      <w:r>
        <w:t>ionistas.</w:t>
      </w:r>
    </w:p>
    <w:p w:rsidR="00D067A6" w:rsidRDefault="00D067A6" w:rsidP="00AD0527">
      <w:pPr>
        <w:pStyle w:val="Texto"/>
      </w:pPr>
    </w:p>
    <w:p w:rsidR="00D067A6" w:rsidRDefault="00D067A6" w:rsidP="00AD0527">
      <w:pPr>
        <w:pStyle w:val="Texto"/>
      </w:pPr>
      <w:r w:rsidRPr="00892AE2">
        <w:t xml:space="preserve">También hemos conseguido que se empiecen a dar pasos hacia la </w:t>
      </w:r>
      <w:r>
        <w:t>gratuidad</w:t>
      </w:r>
      <w:r w:rsidRPr="00892AE2">
        <w:t xml:space="preserve"> en la educación de cero a tres años, reduciendo las tarifas de las </w:t>
      </w:r>
      <w:r w:rsidRPr="002B66EB">
        <w:rPr>
          <w:lang w:val="eu-ES"/>
        </w:rPr>
        <w:t>haurreskola</w:t>
      </w:r>
      <w:r>
        <w:rPr>
          <w:lang w:val="eu-ES"/>
        </w:rPr>
        <w:t>k</w:t>
      </w:r>
      <w:r w:rsidRPr="00892AE2">
        <w:t xml:space="preserve"> un 10</w:t>
      </w:r>
      <w:r>
        <w:t> % en 2020 y otro</w:t>
      </w:r>
      <w:r w:rsidRPr="00892AE2">
        <w:t xml:space="preserve"> 10</w:t>
      </w:r>
      <w:r>
        <w:t> </w:t>
      </w:r>
      <w:r w:rsidRPr="00892AE2">
        <w:t>% adicional en 2021</w:t>
      </w:r>
      <w:r>
        <w:t>,</w:t>
      </w:r>
      <w:r w:rsidRPr="00892AE2">
        <w:t xml:space="preserve"> bonificando a las familias monoparentales y abriendo nueva</w:t>
      </w:r>
      <w:r>
        <w:t>s aulas en los próximas meses en lo</w:t>
      </w:r>
      <w:r w:rsidRPr="00892AE2">
        <w:t xml:space="preserve">s lugares </w:t>
      </w:r>
      <w:r>
        <w:t>donde</w:t>
      </w:r>
      <w:r w:rsidRPr="00892AE2">
        <w:t xml:space="preserve"> existe necesidad</w:t>
      </w:r>
      <w:r>
        <w:t>.</w:t>
      </w:r>
    </w:p>
    <w:p w:rsidR="00D067A6" w:rsidRDefault="00D067A6" w:rsidP="00AD0527">
      <w:pPr>
        <w:pStyle w:val="Texto"/>
      </w:pPr>
    </w:p>
    <w:p w:rsidR="00D067A6" w:rsidRPr="00837A24" w:rsidRDefault="00D067A6" w:rsidP="00AD0527">
      <w:pPr>
        <w:pStyle w:val="Texto"/>
        <w:rPr>
          <w:lang w:val="eu-ES"/>
        </w:rPr>
      </w:pPr>
      <w:r>
        <w:t>Y,</w:t>
      </w:r>
      <w:r w:rsidRPr="00892AE2">
        <w:t xml:space="preserve"> preocupados por el posible deterioro de la calidad de la </w:t>
      </w:r>
      <w:r>
        <w:t>A</w:t>
      </w:r>
      <w:r w:rsidRPr="00892AE2">
        <w:t xml:space="preserve">tención </w:t>
      </w:r>
      <w:r>
        <w:t xml:space="preserve">Primaria en </w:t>
      </w:r>
      <w:r w:rsidRPr="00892AE2">
        <w:rPr>
          <w:lang w:val="eu-ES"/>
        </w:rPr>
        <w:t>Osakidetza</w:t>
      </w:r>
      <w:r>
        <w:t>,</w:t>
      </w:r>
      <w:r w:rsidRPr="00892AE2">
        <w:t xml:space="preserve"> </w:t>
      </w:r>
      <w:r>
        <w:t>h</w:t>
      </w:r>
      <w:r w:rsidRPr="00892AE2">
        <w:t>emos conseguido que s</w:t>
      </w:r>
      <w:r>
        <w:t xml:space="preserve">e </w:t>
      </w:r>
      <w:r w:rsidRPr="00892AE2">
        <w:t>abr</w:t>
      </w:r>
      <w:r>
        <w:t>a</w:t>
      </w:r>
      <w:r w:rsidRPr="00892AE2">
        <w:t xml:space="preserve">n 92 plazas de </w:t>
      </w:r>
      <w:r>
        <w:t>fisioterapeutas</w:t>
      </w:r>
      <w:r w:rsidRPr="00892AE2">
        <w:t>, enfermería y otros profesionales para m</w:t>
      </w:r>
      <w:r>
        <w:t>ejorar la atención en…</w:t>
      </w:r>
    </w:p>
    <w:p w:rsidR="00D067A6" w:rsidRDefault="00D067A6" w:rsidP="00AD0527">
      <w:pPr>
        <w:pStyle w:val="Texto"/>
      </w:pPr>
    </w:p>
    <w:p w:rsidR="00D067A6" w:rsidRPr="00A00CA0" w:rsidRDefault="00D067A6" w:rsidP="00AD0527">
      <w:pPr>
        <w:pStyle w:val="Texto"/>
      </w:pPr>
      <w:r>
        <w:t xml:space="preserve">(9. </w:t>
      </w:r>
      <w:r w:rsidRPr="00123C26">
        <w:rPr>
          <w:lang w:val="eu-ES"/>
        </w:rPr>
        <w:t>zintaren amaiera)</w:t>
      </w:r>
    </w:p>
    <w:p w:rsidR="00D067A6" w:rsidRPr="00844C90" w:rsidRDefault="00D067A6" w:rsidP="00AD0527">
      <w:pPr>
        <w:pStyle w:val="Texto"/>
        <w:rPr>
          <w:lang w:val="eu-ES"/>
        </w:rPr>
      </w:pPr>
      <w:r w:rsidRPr="00844C90">
        <w:rPr>
          <w:lang w:val="eu-ES"/>
        </w:rPr>
        <w:t>(10. zintaren hasiera)</w:t>
      </w:r>
    </w:p>
    <w:p w:rsidR="00D067A6" w:rsidRDefault="00D067A6" w:rsidP="00AD0527">
      <w:pPr>
        <w:pStyle w:val="Texto"/>
      </w:pPr>
    </w:p>
    <w:p w:rsidR="00D067A6" w:rsidRDefault="00D067A6" w:rsidP="00AD0527">
      <w:pPr>
        <w:pStyle w:val="Texto"/>
      </w:pPr>
      <w:r>
        <w:t>…calidad de la Atención P</w:t>
      </w:r>
      <w:r w:rsidRPr="005B76FB">
        <w:t>rimaria en Osakidetza</w:t>
      </w:r>
      <w:r>
        <w:t>, h</w:t>
      </w:r>
      <w:r w:rsidRPr="005B76FB">
        <w:t>emos conseguido que s</w:t>
      </w:r>
      <w:r>
        <w:t>e abra</w:t>
      </w:r>
      <w:r w:rsidRPr="005B76FB">
        <w:t>n 92 plazas de fisioterapeutas, enfermería y otros profesionales para mejorar la atención en los centros de</w:t>
      </w:r>
      <w:r>
        <w:t xml:space="preserve"> salud con más necesidades. Así</w:t>
      </w:r>
      <w:r w:rsidRPr="005B76FB">
        <w:t xml:space="preserve"> com</w:t>
      </w:r>
      <w:r>
        <w:t>o unidades especializadas de salud m</w:t>
      </w:r>
      <w:r w:rsidRPr="005B76FB">
        <w:t>ental para niños, niñas y adolescentes</w:t>
      </w:r>
      <w:r>
        <w:t>.</w:t>
      </w:r>
    </w:p>
    <w:p w:rsidR="00D067A6" w:rsidRDefault="00D067A6" w:rsidP="00AD0527">
      <w:pPr>
        <w:pStyle w:val="Texto"/>
      </w:pPr>
    </w:p>
    <w:p w:rsidR="00D067A6" w:rsidRDefault="00D067A6" w:rsidP="00AD0527">
      <w:pPr>
        <w:pStyle w:val="Texto"/>
      </w:pPr>
      <w:r>
        <w:lastRenderedPageBreak/>
        <w:t>P</w:t>
      </w:r>
      <w:r w:rsidRPr="005B76FB">
        <w:t>ara protege</w:t>
      </w:r>
      <w:r>
        <w:t>r a las pymes y empresas vascas</w:t>
      </w:r>
      <w:r w:rsidRPr="005B76FB">
        <w:t xml:space="preserve"> hemos conseguido que se cree un fondo de 10 millones de euros para la est</w:t>
      </w:r>
      <w:r>
        <w:t>abilización de empresas y pymes v</w:t>
      </w:r>
      <w:r w:rsidRPr="005B76FB">
        <w:t>ia</w:t>
      </w:r>
      <w:r>
        <w:t>b</w:t>
      </w:r>
      <w:r w:rsidRPr="005B76FB">
        <w:t xml:space="preserve">les que puedan verse </w:t>
      </w:r>
      <w:r>
        <w:t xml:space="preserve">en </w:t>
      </w:r>
      <w:r w:rsidRPr="005B76FB">
        <w:t>dificultades debido a la inestabilidad económica, medidas de reactivación y digitalización para el pequeño comercio local y varias partidas destinad</w:t>
      </w:r>
      <w:r>
        <w:t>as a apoyar a las personas autónom</w:t>
      </w:r>
      <w:r w:rsidRPr="005B76FB">
        <w:t>as</w:t>
      </w:r>
      <w:r>
        <w:t>.</w:t>
      </w:r>
    </w:p>
    <w:p w:rsidR="00D067A6" w:rsidRDefault="00D067A6" w:rsidP="00AD0527">
      <w:pPr>
        <w:pStyle w:val="Texto"/>
      </w:pPr>
    </w:p>
    <w:p w:rsidR="00D067A6" w:rsidRDefault="00D067A6" w:rsidP="00AD0527">
      <w:pPr>
        <w:pStyle w:val="Texto"/>
      </w:pPr>
      <w:r>
        <w:t>P</w:t>
      </w:r>
      <w:r w:rsidRPr="005B76FB">
        <w:t>ara facilitar que nuestra juventud tenga la posibilidad d</w:t>
      </w:r>
      <w:r>
        <w:t>e construir un proyecto de vida s</w:t>
      </w:r>
      <w:r w:rsidRPr="005B76FB">
        <w:t>e incluyen medidas orie</w:t>
      </w:r>
      <w:r>
        <w:t>ntadas a facilitar su acceso a un</w:t>
      </w:r>
      <w:r w:rsidRPr="005B76FB">
        <w:t>a vivienda frente a</w:t>
      </w:r>
      <w:r>
        <w:t xml:space="preserve"> </w:t>
      </w:r>
      <w:r w:rsidRPr="005B76FB">
        <w:t>l</w:t>
      </w:r>
      <w:r>
        <w:t>a</w:t>
      </w:r>
      <w:r w:rsidRPr="005B76FB">
        <w:t xml:space="preserve"> especulación inmobiliaria, a combatir la p</w:t>
      </w:r>
      <w:r>
        <w:t xml:space="preserve">recariedad laboral en sectores uberizados, </w:t>
      </w:r>
      <w:r w:rsidRPr="005B76FB">
        <w:t>a facilitar la empleabilidad de las personas jóvenes y</w:t>
      </w:r>
      <w:r>
        <w:t xml:space="preserve"> a</w:t>
      </w:r>
      <w:r w:rsidRPr="005B76FB">
        <w:t xml:space="preserve"> hacer frente a la ludopatía que se extiende por nuestros barrio</w:t>
      </w:r>
      <w:r>
        <w:t>s, como consecuencia del negocio de</w:t>
      </w:r>
      <w:r w:rsidRPr="005B76FB">
        <w:t xml:space="preserve"> las apuestas y l</w:t>
      </w:r>
      <w:r>
        <w:t>os j</w:t>
      </w:r>
      <w:r w:rsidRPr="005B76FB">
        <w:t>uego</w:t>
      </w:r>
      <w:r>
        <w:t>s de azar.</w:t>
      </w:r>
    </w:p>
    <w:p w:rsidR="00D067A6" w:rsidRDefault="00D067A6" w:rsidP="00AD0527">
      <w:pPr>
        <w:pStyle w:val="Texto"/>
      </w:pPr>
    </w:p>
    <w:p w:rsidR="00D067A6" w:rsidRPr="00BF55DB" w:rsidRDefault="00D067A6" w:rsidP="00AD0527">
      <w:pPr>
        <w:pStyle w:val="Texto"/>
        <w:rPr>
          <w:lang w:val="eu-ES"/>
        </w:rPr>
      </w:pPr>
      <w:r w:rsidRPr="00BF55DB">
        <w:rPr>
          <w:lang w:val="eu-ES"/>
        </w:rPr>
        <w:t>Eta, krisia bistatik galdu gabe, gauza izan gara aurrekontu hauen norabidean eragite</w:t>
      </w:r>
      <w:r>
        <w:rPr>
          <w:lang w:val="eu-ES"/>
        </w:rPr>
        <w:t>ko. Horrela,</w:t>
      </w:r>
      <w:r w:rsidRPr="00BF55DB">
        <w:rPr>
          <w:lang w:val="eu-ES"/>
        </w:rPr>
        <w:t xml:space="preserve"> gure gizarteko erronka handi batzuk lehen ald</w:t>
      </w:r>
      <w:r>
        <w:rPr>
          <w:lang w:val="eu-ES"/>
        </w:rPr>
        <w:t>iz hartuak izango dira aintzat; k</w:t>
      </w:r>
      <w:r w:rsidRPr="00BF55DB">
        <w:rPr>
          <w:lang w:val="eu-ES"/>
        </w:rPr>
        <w:t>ohesio sozialare</w:t>
      </w:r>
      <w:r>
        <w:rPr>
          <w:lang w:val="eu-ES"/>
        </w:rPr>
        <w:t>na d</w:t>
      </w:r>
      <w:r w:rsidRPr="00BF55DB">
        <w:rPr>
          <w:lang w:val="eu-ES"/>
        </w:rPr>
        <w:t>a bat</w:t>
      </w:r>
      <w:r>
        <w:rPr>
          <w:lang w:val="eu-ES"/>
        </w:rPr>
        <w:t>,</w:t>
      </w:r>
      <w:r w:rsidRPr="00BF55DB">
        <w:rPr>
          <w:lang w:val="eu-ES"/>
        </w:rPr>
        <w:t xml:space="preserve"> zuzenean lotua dagoena krisiaren ondorioek gehien jotako jendearekin eta eskualdeekin. Ez da izango etorkizunik</w:t>
      </w:r>
      <w:r>
        <w:rPr>
          <w:lang w:val="eu-ES"/>
        </w:rPr>
        <w:t>,</w:t>
      </w:r>
      <w:r w:rsidRPr="00BF55DB">
        <w:rPr>
          <w:lang w:val="eu-ES"/>
        </w:rPr>
        <w:t xml:space="preserve"> ez bagara gauza gure gizarteko eta lurraldeko arrakalak gainditzeko</w:t>
      </w:r>
      <w:r>
        <w:rPr>
          <w:lang w:val="eu-ES"/>
        </w:rPr>
        <w:t>,</w:t>
      </w:r>
      <w:r w:rsidRPr="00BF55DB">
        <w:rPr>
          <w:lang w:val="eu-ES"/>
        </w:rPr>
        <w:t xml:space="preserve"> bi abiadurako Euskadi honetan.</w:t>
      </w:r>
    </w:p>
    <w:p w:rsidR="00D067A6" w:rsidRPr="00BF55DB" w:rsidRDefault="00D067A6" w:rsidP="00AD0527">
      <w:pPr>
        <w:pStyle w:val="Texto"/>
        <w:rPr>
          <w:lang w:val="eu-ES"/>
        </w:rPr>
      </w:pPr>
    </w:p>
    <w:p w:rsidR="00D067A6" w:rsidRDefault="00D067A6" w:rsidP="00AD0527">
      <w:pPr>
        <w:pStyle w:val="Texto"/>
      </w:pPr>
      <w:r>
        <w:t>Tal y como</w:t>
      </w:r>
      <w:r w:rsidRPr="005B76FB">
        <w:t xml:space="preserve"> apuntaba recientemente </w:t>
      </w:r>
      <w:r>
        <w:t>la F</w:t>
      </w:r>
      <w:r w:rsidRPr="005B76FB">
        <w:t xml:space="preserve">undación </w:t>
      </w:r>
      <w:r>
        <w:t xml:space="preserve">FOESSA en el informe </w:t>
      </w:r>
      <w:r w:rsidRPr="005B76FB">
        <w:t>hecho para Cáritas</w:t>
      </w:r>
      <w:r>
        <w:t>, la desigualdad social crece</w:t>
      </w:r>
      <w:r w:rsidRPr="005B76FB">
        <w:t xml:space="preserve"> en Euskadi, que ya es una de las comunidades autónomas más desiguales. 334.000 personas se encuentra en riesgo de exclusión social y cada vez hay más p</w:t>
      </w:r>
      <w:r>
        <w:t>ersonas en situación de pobreza a pesar de percibir un salario. L</w:t>
      </w:r>
      <w:r w:rsidRPr="005B76FB">
        <w:t>os emp</w:t>
      </w:r>
      <w:r>
        <w:t>leos son cada vez más precarios a medida que Euskadi pierde</w:t>
      </w:r>
      <w:r w:rsidRPr="005B76FB">
        <w:t xml:space="preserve"> capacidad de innovación y liderazgo </w:t>
      </w:r>
      <w:r>
        <w:t xml:space="preserve">en </w:t>
      </w:r>
      <w:r w:rsidRPr="005B76FB">
        <w:t>políticas sociales</w:t>
      </w:r>
      <w:r>
        <w:t>,</w:t>
      </w:r>
      <w:r w:rsidRPr="005B76FB">
        <w:t xml:space="preserve"> como</w:t>
      </w:r>
      <w:r>
        <w:t xml:space="preserve"> en</w:t>
      </w:r>
      <w:r w:rsidRPr="005B76FB">
        <w:t xml:space="preserve"> nuevos sectores estratégicos</w:t>
      </w:r>
      <w:r>
        <w:t>,</w:t>
      </w:r>
      <w:r w:rsidRPr="005B76FB">
        <w:t xml:space="preserve"> como la digitalización o la sostenibilidad.</w:t>
      </w:r>
    </w:p>
    <w:p w:rsidR="00D067A6" w:rsidRDefault="00D067A6" w:rsidP="00AD0527">
      <w:pPr>
        <w:pStyle w:val="Texto"/>
      </w:pPr>
    </w:p>
    <w:p w:rsidR="00D067A6" w:rsidRDefault="00D067A6" w:rsidP="00AD0527">
      <w:pPr>
        <w:pStyle w:val="Texto"/>
      </w:pPr>
      <w:r w:rsidRPr="005B76FB">
        <w:t>Hay territorios</w:t>
      </w:r>
      <w:r>
        <w:t>,</w:t>
      </w:r>
      <w:r w:rsidRPr="005B76FB">
        <w:t xml:space="preserve"> como las zonas rurales y los municipios vascos más pequeños</w:t>
      </w:r>
      <w:r>
        <w:t>,</w:t>
      </w:r>
      <w:r w:rsidRPr="005B76FB">
        <w:t xml:space="preserve"> que sufr</w:t>
      </w:r>
      <w:r>
        <w:t>en especialmente esta situación</w:t>
      </w:r>
      <w:r w:rsidRPr="005B76FB">
        <w:t xml:space="preserve"> al contar con menos infraestructuras, menos</w:t>
      </w:r>
      <w:r>
        <w:t xml:space="preserve"> inversiones y peores servicios. La in</w:t>
      </w:r>
      <w:r w:rsidRPr="005B76FB">
        <w:t>di</w:t>
      </w:r>
      <w:r>
        <w:t xml:space="preserve">ferencia que </w:t>
      </w:r>
      <w:r>
        <w:lastRenderedPageBreak/>
        <w:t>pueden ejercer algu</w:t>
      </w:r>
      <w:r w:rsidRPr="005B76FB">
        <w:t>n</w:t>
      </w:r>
      <w:r>
        <w:t>as</w:t>
      </w:r>
      <w:r w:rsidRPr="005B76FB">
        <w:t xml:space="preserve"> instituciones ante esta situación supone un lastre para Euskadi que no nos permite avanzar como país</w:t>
      </w:r>
      <w:r>
        <w:t>.</w:t>
      </w:r>
    </w:p>
    <w:p w:rsidR="00D067A6" w:rsidRDefault="00D067A6" w:rsidP="00AD0527">
      <w:pPr>
        <w:pStyle w:val="Texto"/>
      </w:pPr>
    </w:p>
    <w:p w:rsidR="00D067A6" w:rsidRPr="00BF55DB" w:rsidRDefault="00D067A6" w:rsidP="00AD0527">
      <w:pPr>
        <w:pStyle w:val="Texto"/>
        <w:rPr>
          <w:lang w:val="eu-ES"/>
        </w:rPr>
      </w:pPr>
      <w:r>
        <w:rPr>
          <w:lang w:val="eu-ES"/>
        </w:rPr>
        <w:t>E</w:t>
      </w:r>
      <w:r w:rsidRPr="00BF55DB">
        <w:rPr>
          <w:lang w:val="eu-ES"/>
        </w:rPr>
        <w:t>ta ziur gaude gure akordioak gure xedekoa den gizarte eta lurralde baten kohesioa handituko duela. Zerbitzu publikoak hobetuko ditu. Horrez gain, hezkuntza publikoan izango da inbertsio indartsua. Gizarte babesa handituko du. Enplegu duina lortzeko aukerak sorraraziko ditu. Prekaritatea borrokatuko du. Etxea eskuragarriago jarriko du, batez ere gehien behar duten pertsonentzat eta lurraldeetan, nola eta lehentasunezko eskualdeei lagunduta eta enplegarritasun programak eginda, lanik gabe denbora luzean daudenentzat.</w:t>
      </w:r>
    </w:p>
    <w:p w:rsidR="00D067A6" w:rsidRPr="00D067A6" w:rsidRDefault="00D067A6" w:rsidP="00AD0527">
      <w:pPr>
        <w:pStyle w:val="Texto"/>
        <w:rPr>
          <w:lang w:val="eu-ES"/>
        </w:rPr>
      </w:pPr>
    </w:p>
    <w:p w:rsidR="00D067A6" w:rsidRDefault="00D067A6" w:rsidP="00AD0527">
      <w:pPr>
        <w:pStyle w:val="Texto"/>
      </w:pPr>
      <w:r>
        <w:t xml:space="preserve">También debemos avanzar hacia </w:t>
      </w:r>
      <w:r w:rsidRPr="005B76FB">
        <w:t>l</w:t>
      </w:r>
      <w:r>
        <w:t>a</w:t>
      </w:r>
      <w:r w:rsidRPr="005B76FB">
        <w:t xml:space="preserve"> Euskadi feminista y libre de violencias machistas a la</w:t>
      </w:r>
      <w:r>
        <w:t xml:space="preserve"> que</w:t>
      </w:r>
      <w:r w:rsidRPr="005B76FB">
        <w:t xml:space="preserve"> aspiramos. El siglo XXI avanza</w:t>
      </w:r>
      <w:r>
        <w:t>. L</w:t>
      </w:r>
      <w:r w:rsidRPr="005B76FB">
        <w:t xml:space="preserve">a igualdad efectiva de </w:t>
      </w:r>
      <w:r>
        <w:t>las mujeres en nuestra sociedad e</w:t>
      </w:r>
      <w:r w:rsidRPr="005B76FB">
        <w:t>s un reto que no puede esperar más.</w:t>
      </w:r>
    </w:p>
    <w:p w:rsidR="00D067A6" w:rsidRDefault="00D067A6" w:rsidP="00AD0527">
      <w:pPr>
        <w:pStyle w:val="Texto"/>
      </w:pPr>
    </w:p>
    <w:p w:rsidR="00D067A6" w:rsidRDefault="00D067A6" w:rsidP="00AD0527">
      <w:pPr>
        <w:pStyle w:val="Texto"/>
      </w:pPr>
      <w:r>
        <w:t>En los últimos años</w:t>
      </w:r>
      <w:r w:rsidRPr="005B76FB">
        <w:t xml:space="preserve"> el movimiento</w:t>
      </w:r>
      <w:r>
        <w:t xml:space="preserve"> feminista </w:t>
      </w:r>
      <w:r w:rsidRPr="005B76FB">
        <w:t>de Euskadi ha tomado un impulso sin precedentes, consiguiendo poner la vida en el centro de las prioridades políticas y demostrando que Euskadi aspira a ser un país feminista.</w:t>
      </w:r>
    </w:p>
    <w:p w:rsidR="00D067A6" w:rsidRDefault="00D067A6" w:rsidP="00AD0527">
      <w:pPr>
        <w:pStyle w:val="Texto"/>
      </w:pPr>
    </w:p>
    <w:p w:rsidR="00D067A6" w:rsidRDefault="00D067A6" w:rsidP="00AD0527">
      <w:pPr>
        <w:pStyle w:val="Texto"/>
      </w:pPr>
      <w:r w:rsidRPr="005B76FB">
        <w:t>Y</w:t>
      </w:r>
      <w:r>
        <w:t>,</w:t>
      </w:r>
      <w:r w:rsidRPr="005B76FB">
        <w:t xml:space="preserve"> desde</w:t>
      </w:r>
      <w:r>
        <w:t xml:space="preserve"> Elkarrekin Podemos, </w:t>
      </w:r>
      <w:r w:rsidRPr="005B76FB">
        <w:t>llevamos cuatro años trabajando con esa misma determinación para poner también a las instituciones vascas a la altura de los tiempos. Pero todavía queda mucho trabajo por hacer y no hay ningún tiempo que perder</w:t>
      </w:r>
      <w:r>
        <w:t>.</w:t>
      </w:r>
    </w:p>
    <w:p w:rsidR="00D067A6" w:rsidRDefault="00D067A6" w:rsidP="00AD0527">
      <w:pPr>
        <w:pStyle w:val="Texto"/>
      </w:pPr>
    </w:p>
    <w:p w:rsidR="00D067A6" w:rsidRDefault="00D067A6" w:rsidP="00AD0527">
      <w:pPr>
        <w:pStyle w:val="Texto"/>
      </w:pPr>
      <w:r>
        <w:t>Hoy en Euskadi s</w:t>
      </w:r>
      <w:r w:rsidRPr="005B76FB">
        <w:t>iguen produciéndose 15 agresiones machistas al día y 6.659 mujeres tienen que vivir bajo la protección de la Ertzaintza, al tiempo que casi la mitad de las agresiones en el hogar siguen sin denunciarse.</w:t>
      </w:r>
    </w:p>
    <w:p w:rsidR="00D067A6" w:rsidRDefault="00D067A6" w:rsidP="00AD0527">
      <w:pPr>
        <w:pStyle w:val="Texto"/>
      </w:pPr>
    </w:p>
    <w:p w:rsidR="00D067A6" w:rsidRDefault="00D067A6" w:rsidP="00AD0527">
      <w:pPr>
        <w:pStyle w:val="Texto"/>
      </w:pPr>
      <w:r w:rsidRPr="005B76FB">
        <w:t>Las i</w:t>
      </w:r>
      <w:r>
        <w:t xml:space="preserve">nstituciones deben dar un trato digno </w:t>
      </w:r>
      <w:r w:rsidRPr="005B76FB">
        <w:t>a las víctimas de violencias machistas desde el momento en el que las padecen y volcarse en la pr</w:t>
      </w:r>
      <w:r>
        <w:t>evención, para evitar que la dé</w:t>
      </w:r>
      <w:r w:rsidRPr="005B76FB">
        <w:t>cada que inicie 2020 se repita</w:t>
      </w:r>
      <w:r>
        <w:t>n</w:t>
      </w:r>
      <w:r w:rsidRPr="005B76FB">
        <w:t xml:space="preserve"> otros 30 asesinatos como los cometidos en la última.</w:t>
      </w:r>
    </w:p>
    <w:p w:rsidR="00D067A6" w:rsidRDefault="00D067A6" w:rsidP="00AD0527">
      <w:pPr>
        <w:pStyle w:val="Texto"/>
      </w:pPr>
    </w:p>
    <w:p w:rsidR="00D067A6" w:rsidRDefault="00D067A6" w:rsidP="00AD0527">
      <w:pPr>
        <w:pStyle w:val="Texto"/>
      </w:pPr>
      <w:r w:rsidRPr="005B76FB">
        <w:lastRenderedPageBreak/>
        <w:t>Con este acuerdo hemos conseguido aprobar un paquete de 15 medidas con las que el Gobierno Vasco se compr</w:t>
      </w:r>
      <w:r>
        <w:t>omete a mejorar los sistemas y protoc</w:t>
      </w:r>
      <w:r w:rsidRPr="005B76FB">
        <w:t>olo</w:t>
      </w:r>
      <w:r>
        <w:t>s</w:t>
      </w:r>
      <w:r w:rsidRPr="005B76FB">
        <w:t xml:space="preserve"> de atención a víctimas de violencia mac</w:t>
      </w:r>
      <w:r>
        <w:t>hista</w:t>
      </w:r>
      <w:r w:rsidRPr="005B76FB">
        <w:t xml:space="preserve"> con una mayor inversión presupuestaria y</w:t>
      </w:r>
      <w:r>
        <w:t xml:space="preserve"> a</w:t>
      </w:r>
      <w:r w:rsidRPr="005B76FB">
        <w:t xml:space="preserve"> destinar recursos para la prevención de dichas violencias.</w:t>
      </w:r>
    </w:p>
    <w:p w:rsidR="00D067A6" w:rsidRDefault="00D067A6" w:rsidP="00AD0527">
      <w:pPr>
        <w:pStyle w:val="Texto"/>
      </w:pPr>
    </w:p>
    <w:p w:rsidR="00D067A6" w:rsidRDefault="00D067A6" w:rsidP="00AD0527">
      <w:pPr>
        <w:pStyle w:val="Texto"/>
      </w:pPr>
      <w:r w:rsidRPr="005B76FB">
        <w:t>Por otra parte, no podemos negar ni olvidar que las violencias machistas tienen su origen en la</w:t>
      </w:r>
      <w:r>
        <w:t xml:space="preserve"> desigualdad económica y social. Y</w:t>
      </w:r>
      <w:r w:rsidRPr="005B76FB">
        <w:t xml:space="preserve"> por eso hemos considerado prioritario incluir medidas que servirán para impulsar empleo de calidad y estable para las mujeres, promover su contratación en sectores altamente masculinizados, mejorar la empleabilidad de las mujeres profesionales e iniciar el reparto social de los cuidados para que podamos impulsar otra forma de organizar socialmente el trabajo de los cuidados</w:t>
      </w:r>
      <w:r>
        <w:t>,</w:t>
      </w:r>
      <w:r w:rsidRPr="005B76FB">
        <w:t xml:space="preserve"> que a día de hoy recae de forma mayoritaria y a men</w:t>
      </w:r>
      <w:r>
        <w:t>udo invisible sobre las mujeres. P</w:t>
      </w:r>
      <w:r w:rsidRPr="005B76FB">
        <w:t>or e</w:t>
      </w:r>
      <w:r>
        <w:t>jemplo, con el plan Elkarrekin Z</w:t>
      </w:r>
      <w:r w:rsidRPr="005B76FB">
        <w:t xml:space="preserve">aintzen o las medidas ya mencionadas para avanzar </w:t>
      </w:r>
      <w:r>
        <w:t>hacia la gratuidad</w:t>
      </w:r>
      <w:r w:rsidRPr="005B76FB">
        <w:t xml:space="preserve"> de las </w:t>
      </w:r>
      <w:r>
        <w:t>h</w:t>
      </w:r>
      <w:r w:rsidRPr="005B76FB">
        <w:t>aurreskola</w:t>
      </w:r>
      <w:r>
        <w:t>s</w:t>
      </w:r>
      <w:r w:rsidRPr="005B76FB">
        <w:t xml:space="preserve"> de cero a tres años.</w:t>
      </w:r>
    </w:p>
    <w:p w:rsidR="00D067A6" w:rsidRDefault="00D067A6" w:rsidP="00AD0527">
      <w:pPr>
        <w:pStyle w:val="Texto"/>
      </w:pPr>
    </w:p>
    <w:p w:rsidR="00D067A6" w:rsidRPr="00BF55DB" w:rsidRDefault="00D067A6" w:rsidP="00AD0527">
      <w:pPr>
        <w:pStyle w:val="Texto"/>
        <w:rPr>
          <w:lang w:val="eu-ES"/>
        </w:rPr>
      </w:pPr>
      <w:r w:rsidRPr="00BF55DB">
        <w:rPr>
          <w:lang w:val="eu-ES"/>
        </w:rPr>
        <w:t>Alabaina, berritasuna ez dago bakarrik aipatu dituda</w:t>
      </w:r>
      <w:r>
        <w:rPr>
          <w:lang w:val="eu-ES"/>
        </w:rPr>
        <w:t>n jarduera espezifiko horietan. I</w:t>
      </w:r>
      <w:r w:rsidRPr="00BF55DB">
        <w:rPr>
          <w:lang w:val="eu-ES"/>
        </w:rPr>
        <w:t>zan ere</w:t>
      </w:r>
      <w:r>
        <w:rPr>
          <w:lang w:val="eu-ES"/>
        </w:rPr>
        <w:t>,</w:t>
      </w:r>
      <w:r w:rsidRPr="00BF55DB">
        <w:rPr>
          <w:lang w:val="eu-ES"/>
        </w:rPr>
        <w:t xml:space="preserve"> akordio hau osatzen dute</w:t>
      </w:r>
      <w:r>
        <w:rPr>
          <w:lang w:val="eu-ES"/>
        </w:rPr>
        <w:t xml:space="preserve">n </w:t>
      </w:r>
      <w:r w:rsidRPr="00BF55DB">
        <w:rPr>
          <w:lang w:val="eu-ES"/>
        </w:rPr>
        <w:t>neurri guztiek jarriko dute arreta berezia Euskadin emakumeen eta gizonen artean dagoen desberdintasunean</w:t>
      </w:r>
      <w:r>
        <w:rPr>
          <w:lang w:val="eu-ES"/>
        </w:rPr>
        <w:t>,</w:t>
      </w:r>
      <w:r w:rsidRPr="00BF55DB">
        <w:rPr>
          <w:lang w:val="eu-ES"/>
        </w:rPr>
        <w:t xml:space="preserve"> hari buelta emateko</w:t>
      </w:r>
      <w:r>
        <w:rPr>
          <w:lang w:val="eu-ES"/>
        </w:rPr>
        <w:t>,</w:t>
      </w:r>
      <w:r w:rsidRPr="00BF55DB">
        <w:rPr>
          <w:lang w:val="eu-ES"/>
        </w:rPr>
        <w:t xml:space="preserve"> eta</w:t>
      </w:r>
      <w:r>
        <w:rPr>
          <w:lang w:val="eu-ES"/>
        </w:rPr>
        <w:t>, kasuan-</w:t>
      </w:r>
      <w:r w:rsidRPr="00BF55DB">
        <w:rPr>
          <w:lang w:val="eu-ES"/>
        </w:rPr>
        <w:t>kasuan</w:t>
      </w:r>
      <w:r>
        <w:rPr>
          <w:lang w:val="eu-ES"/>
        </w:rPr>
        <w:t>,</w:t>
      </w:r>
      <w:r w:rsidRPr="00BF55DB">
        <w:rPr>
          <w:lang w:val="eu-ES"/>
        </w:rPr>
        <w:t xml:space="preserve"> </w:t>
      </w:r>
      <w:r>
        <w:rPr>
          <w:lang w:val="eu-ES"/>
        </w:rPr>
        <w:t>egoki diren neurriak hartzeko; h</w:t>
      </w:r>
      <w:r w:rsidRPr="00BF55DB">
        <w:rPr>
          <w:lang w:val="eu-ES"/>
        </w:rPr>
        <w:t>au da, adosturiko 201,5 milioi euro</w:t>
      </w:r>
      <w:r>
        <w:rPr>
          <w:lang w:val="eu-ES"/>
        </w:rPr>
        <w:t>ak,</w:t>
      </w:r>
      <w:r w:rsidRPr="00BF55DB">
        <w:rPr>
          <w:lang w:val="eu-ES"/>
        </w:rPr>
        <w:t xml:space="preserve"> genero ikuspegiarekin </w:t>
      </w:r>
      <w:r>
        <w:rPr>
          <w:lang w:val="eu-ES"/>
        </w:rPr>
        <w:t xml:space="preserve">inbertituko </w:t>
      </w:r>
      <w:r w:rsidRPr="00BF55DB">
        <w:rPr>
          <w:lang w:val="eu-ES"/>
        </w:rPr>
        <w:t>dira</w:t>
      </w:r>
      <w:r>
        <w:rPr>
          <w:lang w:val="eu-ES"/>
        </w:rPr>
        <w:t>,</w:t>
      </w:r>
      <w:r w:rsidRPr="00BF55DB">
        <w:rPr>
          <w:lang w:val="eu-ES"/>
        </w:rPr>
        <w:t xml:space="preserve"> osor</w:t>
      </w:r>
      <w:r>
        <w:rPr>
          <w:lang w:val="eu-ES"/>
        </w:rPr>
        <w:t xml:space="preserve">ik, </w:t>
      </w:r>
      <w:r w:rsidRPr="00BF55DB">
        <w:rPr>
          <w:lang w:val="eu-ES"/>
        </w:rPr>
        <w:t xml:space="preserve">gizon-emakumeen berdintasunerantz </w:t>
      </w:r>
      <w:r>
        <w:rPr>
          <w:lang w:val="eu-ES"/>
        </w:rPr>
        <w:t>egiten laguntzeko.</w:t>
      </w:r>
    </w:p>
    <w:p w:rsidR="00D067A6" w:rsidRPr="00BF55DB" w:rsidRDefault="00D067A6" w:rsidP="00AD0527">
      <w:pPr>
        <w:pStyle w:val="Texto"/>
        <w:rPr>
          <w:lang w:val="eu-ES"/>
        </w:rPr>
      </w:pPr>
    </w:p>
    <w:p w:rsidR="00D067A6" w:rsidRPr="00844C90" w:rsidRDefault="00D067A6" w:rsidP="00AD0527">
      <w:pPr>
        <w:pStyle w:val="Texto"/>
        <w:rPr>
          <w:lang w:val="de-DE"/>
        </w:rPr>
      </w:pPr>
      <w:r w:rsidRPr="00844C90">
        <w:rPr>
          <w:lang w:val="de-DE"/>
        </w:rPr>
        <w:t>Euskadik beste erronka bat ere badu klimaren larrialdiarekin. Eta premiazkoa dugu emisio kutsagarririk gabeko ekonomia bat izateko.</w:t>
      </w:r>
      <w:r w:rsidR="00007674">
        <w:rPr>
          <w:lang w:val="de-DE"/>
        </w:rPr>
        <w:t xml:space="preserve"> </w:t>
      </w:r>
    </w:p>
    <w:p w:rsidR="00D067A6" w:rsidRPr="00844C90" w:rsidRDefault="00D067A6" w:rsidP="00AD0527">
      <w:pPr>
        <w:pStyle w:val="Texto"/>
        <w:rPr>
          <w:lang w:val="de-DE"/>
        </w:rPr>
      </w:pPr>
    </w:p>
    <w:p w:rsidR="00D067A6" w:rsidRDefault="00D067A6" w:rsidP="00AD0527">
      <w:pPr>
        <w:pStyle w:val="Texto"/>
      </w:pPr>
      <w:r w:rsidRPr="005B76FB">
        <w:t>Las principales instit</w:t>
      </w:r>
      <w:r>
        <w:t>uciones de Euskadi ya han asum</w:t>
      </w:r>
      <w:r w:rsidRPr="005B76FB">
        <w:t xml:space="preserve">ido la magnitud de este reto y el consenso de la sociedad vasca para afrontarlo de forma urgente y </w:t>
      </w:r>
      <w:r>
        <w:t>amb</w:t>
      </w:r>
      <w:r w:rsidRPr="005B76FB">
        <w:t>icioso.</w:t>
      </w:r>
    </w:p>
    <w:p w:rsidR="00D067A6" w:rsidRDefault="00D067A6" w:rsidP="00AD0527">
      <w:pPr>
        <w:pStyle w:val="Texto"/>
      </w:pPr>
    </w:p>
    <w:p w:rsidR="00D067A6" w:rsidRDefault="00D067A6" w:rsidP="00AD0527">
      <w:pPr>
        <w:pStyle w:val="Texto"/>
      </w:pPr>
      <w:r w:rsidRPr="005B76FB">
        <w:t>Es, por lo tanto, el momento de pasar de las palabras a los hechos. Es el momento de actuar</w:t>
      </w:r>
      <w:r>
        <w:t>. P</w:t>
      </w:r>
      <w:r w:rsidRPr="005B76FB">
        <w:t xml:space="preserve">ara Elkarrekin Podemos actuar significa </w:t>
      </w:r>
      <w:r>
        <w:t>a</w:t>
      </w:r>
      <w:r w:rsidRPr="005B76FB">
        <w:t xml:space="preserve">cometer </w:t>
      </w:r>
      <w:r w:rsidRPr="005B76FB">
        <w:lastRenderedPageBreak/>
        <w:t>transformaciones estructurales qu</w:t>
      </w:r>
      <w:r>
        <w:t>e sirva</w:t>
      </w:r>
      <w:r w:rsidRPr="005B76FB">
        <w:t>n para mejorar nuestras cotas de bienestar, construyendo un país tan sostenible como socialmente justo</w:t>
      </w:r>
      <w:r>
        <w:t>. C</w:t>
      </w:r>
      <w:r w:rsidRPr="005B76FB">
        <w:t>uant</w:t>
      </w:r>
      <w:r>
        <w:t>o antes lo hagamos más factible</w:t>
      </w:r>
      <w:r w:rsidRPr="005B76FB">
        <w:t xml:space="preserve"> </w:t>
      </w:r>
      <w:r>
        <w:t>será</w:t>
      </w:r>
      <w:r w:rsidRPr="005B76FB">
        <w:t xml:space="preserve"> cumplir a tiempo con nuestros compromisos climáticos y aprovechar como país las oportunidades de liderar sectores sostenibles e innovadores. Pero para ello es necesario llegar a acuerdos amplios que nos permitan superar el continuismo y desbloquear los recursos necesarios para poder avanzar.</w:t>
      </w:r>
    </w:p>
    <w:p w:rsidR="00D067A6" w:rsidRDefault="00D067A6" w:rsidP="00AD0527">
      <w:pPr>
        <w:pStyle w:val="Texto"/>
      </w:pPr>
    </w:p>
    <w:p w:rsidR="00D067A6" w:rsidRDefault="00D067A6" w:rsidP="00AD0527">
      <w:pPr>
        <w:pStyle w:val="Texto"/>
      </w:pPr>
      <w:r w:rsidRPr="005B76FB">
        <w:t>Puesto que</w:t>
      </w:r>
      <w:r>
        <w:t xml:space="preserve"> este reto no puede esperar más, d</w:t>
      </w:r>
      <w:r w:rsidRPr="005B76FB">
        <w:t>esde Elkarrekin Podemos nos hemos sentado a trabajar sobre esa base</w:t>
      </w:r>
      <w:r>
        <w:t>,</w:t>
      </w:r>
      <w:r w:rsidRPr="005B76FB">
        <w:t xml:space="preserve"> y hemos logrado mejorar</w:t>
      </w:r>
      <w:r>
        <w:t xml:space="preserve"> la propuesta inicial con…</w:t>
      </w:r>
    </w:p>
    <w:p w:rsidR="00D067A6" w:rsidRDefault="00D067A6" w:rsidP="00AD0527">
      <w:pPr>
        <w:pStyle w:val="Texto"/>
      </w:pPr>
    </w:p>
    <w:p w:rsidR="00D067A6" w:rsidRPr="00BF55DB" w:rsidRDefault="00D067A6" w:rsidP="00AD0527">
      <w:pPr>
        <w:pStyle w:val="Texto"/>
        <w:rPr>
          <w:lang w:val="eu-ES"/>
        </w:rPr>
      </w:pPr>
      <w:r w:rsidRPr="00BF55DB">
        <w:rPr>
          <w:lang w:val="eu-ES"/>
        </w:rPr>
        <w:t>(10. zintaren amaiera)</w:t>
      </w:r>
    </w:p>
    <w:p w:rsidR="00D067A6" w:rsidRDefault="00D067A6" w:rsidP="00AD0527">
      <w:pPr>
        <w:pStyle w:val="Texto"/>
      </w:pPr>
      <w:r>
        <w:t>(11. zintaren hasiera)</w:t>
      </w:r>
    </w:p>
    <w:p w:rsidR="00D067A6" w:rsidRDefault="00D067A6" w:rsidP="00AD0527">
      <w:pPr>
        <w:pStyle w:val="Texto"/>
      </w:pPr>
    </w:p>
    <w:p w:rsidR="00D067A6" w:rsidRDefault="00D067A6" w:rsidP="00AD0527">
      <w:pPr>
        <w:pStyle w:val="Texto"/>
      </w:pPr>
      <w:r>
        <w:t>… poder avanzar.</w:t>
      </w:r>
    </w:p>
    <w:p w:rsidR="00D067A6" w:rsidRDefault="00D067A6" w:rsidP="00AD0527">
      <w:pPr>
        <w:pStyle w:val="Texto"/>
      </w:pPr>
    </w:p>
    <w:p w:rsidR="00D067A6" w:rsidRDefault="00D067A6" w:rsidP="00AD0527">
      <w:pPr>
        <w:pStyle w:val="Texto"/>
      </w:pPr>
      <w:r>
        <w:t>Puesto que este reto no puede esperar más, desde Elkarrekin Podemos nos hemos sentado a trabajar sobre esa base, y hemos logrado mejorar la propuesta inicial con partidas que convierten los presupuestos vascos para 2020 en la base para una transformación ecológica de la economía vasca, que no deja a nadie atrás.</w:t>
      </w:r>
    </w:p>
    <w:p w:rsidR="00D067A6" w:rsidRDefault="00D067A6" w:rsidP="00AD0527">
      <w:pPr>
        <w:pStyle w:val="Texto"/>
      </w:pPr>
    </w:p>
    <w:p w:rsidR="00D067A6" w:rsidRDefault="00D067A6" w:rsidP="00AD0527">
      <w:pPr>
        <w:pStyle w:val="Texto"/>
      </w:pPr>
      <w:r>
        <w:t>En primer lugar, hemos conseguido que los presupuestos vascos dejen de remar en la dirección contraria, es decir, que dejen de derrochar el dinero de todas explorando nuevos yacimientos de energías fósiles contaminantes.</w:t>
      </w:r>
    </w:p>
    <w:p w:rsidR="00D067A6" w:rsidRDefault="00D067A6" w:rsidP="00AD0527">
      <w:pPr>
        <w:pStyle w:val="Texto"/>
      </w:pPr>
    </w:p>
    <w:p w:rsidR="00D067A6" w:rsidRDefault="00D067A6" w:rsidP="00AD0527">
      <w:pPr>
        <w:pStyle w:val="Texto"/>
      </w:pPr>
      <w:r>
        <w:t xml:space="preserve">Queremos que este dinero pueda invertirse en desarrollar energías renovables, </w:t>
      </w:r>
      <w:r w:rsidRPr="00B27CEC">
        <w:t xml:space="preserve">y que el Gobierno Vasco ejerza su responsabilidad de liderar la transformación. Para </w:t>
      </w:r>
      <w:r>
        <w:t>el</w:t>
      </w:r>
      <w:r w:rsidRPr="00B27CEC">
        <w:t xml:space="preserve">lo hemos </w:t>
      </w:r>
      <w:r>
        <w:t>conseguido</w:t>
      </w:r>
      <w:r w:rsidRPr="00B27CEC">
        <w:t xml:space="preserve"> incluir partidas presupuestarias destinadas a preparar a las empresas, a las f</w:t>
      </w:r>
      <w:r>
        <w:t>amilias e</w:t>
      </w:r>
      <w:r w:rsidRPr="00B27CEC">
        <w:t xml:space="preserve"> instituciones para un horizonte libre</w:t>
      </w:r>
      <w:r>
        <w:t xml:space="preserve"> de emisiones contaminantes. C</w:t>
      </w:r>
      <w:r w:rsidRPr="00B27CEC">
        <w:t>omo</w:t>
      </w:r>
      <w:r>
        <w:t>,</w:t>
      </w:r>
      <w:r w:rsidRPr="00B27CEC">
        <w:t xml:space="preserve"> por ejemplo, abriendo </w:t>
      </w:r>
      <w:r>
        <w:t>una</w:t>
      </w:r>
      <w:r w:rsidRPr="00B27CEC">
        <w:t xml:space="preserve"> línea de financiación de 90 millones de euros para proyectos</w:t>
      </w:r>
      <w:r>
        <w:t xml:space="preserve"> de sostenibilidad </w:t>
      </w:r>
      <w:r>
        <w:lastRenderedPageBreak/>
        <w:t>energética, u</w:t>
      </w:r>
      <w:r w:rsidRPr="00B27CEC">
        <w:t>n plan para instalar 1.000 tejados solares en un año</w:t>
      </w:r>
      <w:r>
        <w:t>,</w:t>
      </w:r>
      <w:r w:rsidRPr="00B27CEC">
        <w:t xml:space="preserve"> y campañas de sensibilización. Pero también incluyendo medidas para proteger a Euskadi de los efectos ca</w:t>
      </w:r>
      <w:r>
        <w:t>da vez más viables de la crisis climática,</w:t>
      </w:r>
      <w:r w:rsidRPr="00B27CEC">
        <w:t xml:space="preserve"> con programas de prevención y mapas de inundabilidad actualizados o investigaciones para la adaptación del sector primar</w:t>
      </w:r>
      <w:r>
        <w:t>io.</w:t>
      </w:r>
    </w:p>
    <w:p w:rsidR="00D067A6" w:rsidRDefault="00D067A6" w:rsidP="00AD0527">
      <w:pPr>
        <w:pStyle w:val="Texto"/>
      </w:pPr>
    </w:p>
    <w:p w:rsidR="00D067A6" w:rsidRDefault="00D067A6" w:rsidP="00AD0527">
      <w:pPr>
        <w:pStyle w:val="Texto"/>
      </w:pPr>
      <w:r>
        <w:t xml:space="preserve">Creo que </w:t>
      </w:r>
      <w:r w:rsidRPr="00B27CEC">
        <w:t>podemos decir con orgullo que es un buen acuerdo</w:t>
      </w:r>
      <w:r>
        <w:t>.</w:t>
      </w:r>
      <w:r w:rsidRPr="00B27CEC">
        <w:t xml:space="preserve"> </w:t>
      </w:r>
      <w:r>
        <w:t>E</w:t>
      </w:r>
      <w:r w:rsidRPr="00B27CEC">
        <w:t>n primer lugar</w:t>
      </w:r>
      <w:r>
        <w:t>,</w:t>
      </w:r>
      <w:r w:rsidRPr="00B27CEC">
        <w:t xml:space="preserve"> porque desbloquear un diálogo de sordos que</w:t>
      </w:r>
      <w:r>
        <w:t>,</w:t>
      </w:r>
      <w:r w:rsidRPr="00B27CEC">
        <w:t xml:space="preserve"> en cierta manera</w:t>
      </w:r>
      <w:r>
        <w:t>, se arrastra de</w:t>
      </w:r>
      <w:r w:rsidRPr="00B27CEC">
        <w:t xml:space="preserve"> hace tiempo y </w:t>
      </w:r>
      <w:r>
        <w:t xml:space="preserve">que </w:t>
      </w:r>
      <w:r w:rsidRPr="00B27CEC">
        <w:t>amenaza</w:t>
      </w:r>
      <w:r>
        <w:t>ba</w:t>
      </w:r>
      <w:r w:rsidRPr="00B27CEC">
        <w:t xml:space="preserve"> con</w:t>
      </w:r>
      <w:r>
        <w:t xml:space="preserve"> instalarse</w:t>
      </w:r>
      <w:r w:rsidRPr="00B27CEC">
        <w:t xml:space="preserve"> en la política vasca. Se demuestra que los acuerdos </w:t>
      </w:r>
      <w:r>
        <w:t xml:space="preserve">se </w:t>
      </w:r>
      <w:r w:rsidRPr="00B27CEC">
        <w:t>alcanzan cuando hay voluntad para ello. Creo que tanto el Gobierno Vasco como Elkarrekin Podemos hemos entendido que a las puertas de 2020 tocaba explorar nuevos caminos para construir y acometer las transformaciones n</w:t>
      </w:r>
      <w:r>
        <w:t>ecesarias para que Euskadi no se quede</w:t>
      </w:r>
      <w:r w:rsidRPr="00B27CEC">
        <w:t xml:space="preserve"> paralizado ante los</w:t>
      </w:r>
      <w:r>
        <w:t xml:space="preserve"> retos que tenemos por delante.</w:t>
      </w:r>
    </w:p>
    <w:p w:rsidR="00D067A6" w:rsidRDefault="00D067A6" w:rsidP="00AD0527">
      <w:pPr>
        <w:pStyle w:val="Texto"/>
      </w:pPr>
    </w:p>
    <w:p w:rsidR="00D067A6" w:rsidRDefault="00D067A6" w:rsidP="00AD0527">
      <w:pPr>
        <w:pStyle w:val="Texto"/>
        <w:rPr>
          <w:lang w:val="eu-ES"/>
        </w:rPr>
      </w:pPr>
      <w:r w:rsidRPr="00B27CEC">
        <w:t>Ante esto</w:t>
      </w:r>
      <w:r>
        <w:t>,</w:t>
      </w:r>
      <w:r w:rsidRPr="00B27CEC">
        <w:t xml:space="preserve"> yo tengo que agradecer la actitud del consejero Azpiazu</w:t>
      </w:r>
      <w:r>
        <w:t xml:space="preserve"> y, por ende, del</w:t>
      </w:r>
      <w:r w:rsidRPr="00B27CEC">
        <w:t xml:space="preserve"> Gobierno Vasco</w:t>
      </w:r>
      <w:r>
        <w:t>,</w:t>
      </w:r>
      <w:r w:rsidRPr="00B27CEC">
        <w:t xml:space="preserve"> al aceptar </w:t>
      </w:r>
      <w:r>
        <w:t xml:space="preserve">y </w:t>
      </w:r>
      <w:r w:rsidRPr="00B27CEC">
        <w:t xml:space="preserve">facilitar las prioridades y objetivos del </w:t>
      </w:r>
      <w:r>
        <w:t>Elkarrekin</w:t>
      </w:r>
      <w:r w:rsidRPr="00B27CEC">
        <w:t xml:space="preserve"> Podemos en este proceso, así como entender el valor añadido que las propuestas que estábamos poniendo encima de la mesa</w:t>
      </w:r>
      <w:r>
        <w:t xml:space="preserve"> nos traían frescura e i</w:t>
      </w:r>
      <w:r w:rsidRPr="00B27CEC">
        <w:t xml:space="preserve">nnovación para acometer las cuestiones más importantes que tenemos en la agenda </w:t>
      </w:r>
      <w:r w:rsidRPr="00BD3D34">
        <w:rPr>
          <w:lang w:val="es-ES"/>
        </w:rPr>
        <w:t>política, así como un proceso negociador que, en mi opinión, ha sido ejemplar</w:t>
      </w:r>
      <w:r>
        <w:rPr>
          <w:lang w:val="eu-ES"/>
        </w:rPr>
        <w:t>. H</w:t>
      </w:r>
      <w:r w:rsidRPr="00BD3D34">
        <w:rPr>
          <w:lang w:val="eu-ES"/>
        </w:rPr>
        <w:t xml:space="preserve">onek eragin zuzena eta </w:t>
      </w:r>
      <w:r>
        <w:rPr>
          <w:lang w:val="eu-ES"/>
        </w:rPr>
        <w:t>egiazkoa</w:t>
      </w:r>
      <w:r w:rsidRPr="00BD3D34">
        <w:rPr>
          <w:lang w:val="eu-ES"/>
        </w:rPr>
        <w:t xml:space="preserve"> izango du</w:t>
      </w:r>
      <w:r>
        <w:rPr>
          <w:lang w:val="eu-ES"/>
        </w:rPr>
        <w:t>,</w:t>
      </w:r>
      <w:r w:rsidRPr="00BD3D34">
        <w:rPr>
          <w:lang w:val="eu-ES"/>
        </w:rPr>
        <w:t xml:space="preserve"> bai pertsonengan, </w:t>
      </w:r>
      <w:r>
        <w:rPr>
          <w:lang w:val="eu-ES"/>
        </w:rPr>
        <w:t>diru-sa</w:t>
      </w:r>
      <w:r w:rsidRPr="00BD3D34">
        <w:rPr>
          <w:lang w:val="eu-ES"/>
        </w:rPr>
        <w:t>rrera</w:t>
      </w:r>
      <w:r>
        <w:rPr>
          <w:lang w:val="eu-ES"/>
        </w:rPr>
        <w:t>k b</w:t>
      </w:r>
      <w:r w:rsidRPr="00BD3D34">
        <w:rPr>
          <w:lang w:val="eu-ES"/>
        </w:rPr>
        <w:t xml:space="preserve">ermatzeko </w:t>
      </w:r>
      <w:r>
        <w:rPr>
          <w:lang w:val="eu-ES"/>
        </w:rPr>
        <w:t>e</w:t>
      </w:r>
      <w:r w:rsidRPr="00BD3D34">
        <w:rPr>
          <w:lang w:val="eu-ES"/>
        </w:rPr>
        <w:t xml:space="preserve">rrentaren </w:t>
      </w:r>
      <w:r>
        <w:rPr>
          <w:lang w:val="eu-ES"/>
        </w:rPr>
        <w:t>igoerarekin, haurreskoletan</w:t>
      </w:r>
      <w:r w:rsidRPr="00BD3D34">
        <w:rPr>
          <w:lang w:val="eu-ES"/>
        </w:rPr>
        <w:t xml:space="preserve"> aplikatuko den beherakadarekin, haur eta gazteen osasun mentalean espezializa</w:t>
      </w:r>
      <w:r>
        <w:rPr>
          <w:lang w:val="eu-ES"/>
        </w:rPr>
        <w:t>tuko diren unitateekin eta bai</w:t>
      </w:r>
      <w:r w:rsidRPr="00BD3D34">
        <w:rPr>
          <w:lang w:val="eu-ES"/>
        </w:rPr>
        <w:t xml:space="preserve"> sakontasun handiagoko neurriekin</w:t>
      </w:r>
      <w:r>
        <w:rPr>
          <w:lang w:val="eu-ES"/>
        </w:rPr>
        <w:t>;</w:t>
      </w:r>
      <w:r w:rsidRPr="00BD3D34">
        <w:rPr>
          <w:lang w:val="eu-ES"/>
        </w:rPr>
        <w:t xml:space="preserve"> </w:t>
      </w:r>
      <w:r>
        <w:rPr>
          <w:lang w:val="eu-ES"/>
        </w:rPr>
        <w:t>(…)</w:t>
      </w:r>
      <w:r w:rsidRPr="00BD3D34">
        <w:rPr>
          <w:lang w:val="eu-ES"/>
        </w:rPr>
        <w:t xml:space="preserve"> Euskadirako funtsezkoak diren politiketan aldaketa egiteko oinarriak ezarriko baitituzte</w:t>
      </w:r>
      <w:r>
        <w:rPr>
          <w:lang w:val="eu-ES"/>
        </w:rPr>
        <w:t>.</w:t>
      </w:r>
    </w:p>
    <w:p w:rsidR="00D067A6" w:rsidRDefault="00D067A6" w:rsidP="00AD0527">
      <w:pPr>
        <w:pStyle w:val="Texto"/>
        <w:rPr>
          <w:lang w:val="eu-ES"/>
        </w:rPr>
      </w:pPr>
    </w:p>
    <w:p w:rsidR="00D067A6" w:rsidRDefault="00D067A6" w:rsidP="00AD0527">
      <w:pPr>
        <w:pStyle w:val="Texto"/>
        <w:rPr>
          <w:lang w:val="eu-ES"/>
        </w:rPr>
      </w:pPr>
      <w:r>
        <w:rPr>
          <w:lang w:val="eu-ES"/>
        </w:rPr>
        <w:t>G</w:t>
      </w:r>
      <w:r w:rsidRPr="00BD3D34">
        <w:rPr>
          <w:lang w:val="eu-ES"/>
        </w:rPr>
        <w:t>aurkotzea</w:t>
      </w:r>
      <w:r>
        <w:rPr>
          <w:lang w:val="eu-ES"/>
        </w:rPr>
        <w:t>z,</w:t>
      </w:r>
      <w:r w:rsidRPr="00BD3D34">
        <w:rPr>
          <w:lang w:val="eu-ES"/>
        </w:rPr>
        <w:t xml:space="preserve"> berrikustea</w:t>
      </w:r>
      <w:r>
        <w:rPr>
          <w:lang w:val="eu-ES"/>
        </w:rPr>
        <w:t>z</w:t>
      </w:r>
      <w:r w:rsidRPr="00BD3D34">
        <w:rPr>
          <w:lang w:val="eu-ES"/>
        </w:rPr>
        <w:t xml:space="preserve"> eta ezagutzeaz ari gara</w:t>
      </w:r>
      <w:r>
        <w:rPr>
          <w:lang w:val="eu-ES"/>
        </w:rPr>
        <w:t>. Z</w:t>
      </w:r>
      <w:r w:rsidRPr="00BD3D34">
        <w:rPr>
          <w:lang w:val="eu-ES"/>
        </w:rPr>
        <w:t>ertarako eta arlo askotan arra</w:t>
      </w:r>
      <w:r>
        <w:rPr>
          <w:lang w:val="eu-ES"/>
        </w:rPr>
        <w:t xml:space="preserve">staka </w:t>
      </w:r>
      <w:r w:rsidRPr="00BD3D34">
        <w:rPr>
          <w:lang w:val="eu-ES"/>
        </w:rPr>
        <w:t>daramagun erakunde inertzia</w:t>
      </w:r>
      <w:r>
        <w:rPr>
          <w:lang w:val="eu-ES"/>
        </w:rPr>
        <w:t xml:space="preserve"> hau iraultzen hasteko.</w:t>
      </w:r>
    </w:p>
    <w:p w:rsidR="00D067A6" w:rsidRDefault="00D067A6" w:rsidP="00AD0527">
      <w:pPr>
        <w:pStyle w:val="Texto"/>
        <w:rPr>
          <w:lang w:val="eu-ES"/>
        </w:rPr>
      </w:pPr>
    </w:p>
    <w:p w:rsidR="00D067A6" w:rsidRDefault="00D067A6" w:rsidP="00AD0527">
      <w:pPr>
        <w:pStyle w:val="Texto"/>
        <w:rPr>
          <w:lang w:val="eu-ES"/>
        </w:rPr>
      </w:pPr>
      <w:r w:rsidRPr="00BD3D34">
        <w:rPr>
          <w:lang w:val="eu-ES"/>
        </w:rPr>
        <w:t xml:space="preserve">Klima aldaketa gure ekoizpen-sisteman nola </w:t>
      </w:r>
      <w:r>
        <w:rPr>
          <w:lang w:val="eu-ES"/>
        </w:rPr>
        <w:t>eragingo</w:t>
      </w:r>
      <w:r w:rsidRPr="00BD3D34">
        <w:rPr>
          <w:lang w:val="eu-ES"/>
        </w:rPr>
        <w:t xml:space="preserve"> duen hobeto ezagutzea</w:t>
      </w:r>
      <w:r>
        <w:rPr>
          <w:lang w:val="eu-ES"/>
        </w:rPr>
        <w:t>z</w:t>
      </w:r>
      <w:r w:rsidRPr="00BD3D34">
        <w:rPr>
          <w:lang w:val="eu-ES"/>
        </w:rPr>
        <w:t xml:space="preserve"> ari naiz</w:t>
      </w:r>
      <w:r>
        <w:rPr>
          <w:lang w:val="eu-ES"/>
        </w:rPr>
        <w:t>.</w:t>
      </w:r>
      <w:r w:rsidRPr="00BD3D34">
        <w:rPr>
          <w:lang w:val="eu-ES"/>
        </w:rPr>
        <w:t xml:space="preserve"> Horrela</w:t>
      </w:r>
      <w:r>
        <w:rPr>
          <w:lang w:val="eu-ES"/>
        </w:rPr>
        <w:t>,</w:t>
      </w:r>
      <w:r w:rsidRPr="00BD3D34">
        <w:rPr>
          <w:lang w:val="eu-ES"/>
        </w:rPr>
        <w:t xml:space="preserve"> </w:t>
      </w:r>
      <w:r>
        <w:rPr>
          <w:lang w:val="eu-ES"/>
        </w:rPr>
        <w:t>modurik</w:t>
      </w:r>
      <w:r w:rsidRPr="00BD3D34">
        <w:rPr>
          <w:lang w:val="eu-ES"/>
        </w:rPr>
        <w:t xml:space="preserve"> onenean diseinatu ahalko baitugu trantsizioa eta </w:t>
      </w:r>
      <w:r>
        <w:rPr>
          <w:lang w:val="eu-ES"/>
        </w:rPr>
        <w:t>egokitzapena.</w:t>
      </w:r>
    </w:p>
    <w:p w:rsidR="00D067A6" w:rsidRDefault="00D067A6" w:rsidP="00AD0527">
      <w:pPr>
        <w:pStyle w:val="Texto"/>
        <w:rPr>
          <w:lang w:val="eu-ES"/>
        </w:rPr>
      </w:pPr>
    </w:p>
    <w:p w:rsidR="00D067A6" w:rsidRDefault="00D067A6" w:rsidP="00AD0527">
      <w:pPr>
        <w:pStyle w:val="Texto"/>
        <w:rPr>
          <w:lang w:val="eu-ES"/>
        </w:rPr>
      </w:pPr>
      <w:r>
        <w:rPr>
          <w:lang w:val="eu-ES"/>
        </w:rPr>
        <w:t>I</w:t>
      </w:r>
      <w:r w:rsidRPr="00BD3D34">
        <w:rPr>
          <w:lang w:val="eu-ES"/>
        </w:rPr>
        <w:t>ndarkeria matxistari aurre egiteko modua berrikusteaz</w:t>
      </w:r>
      <w:r>
        <w:rPr>
          <w:lang w:val="eu-ES"/>
        </w:rPr>
        <w:t>,</w:t>
      </w:r>
      <w:r w:rsidRPr="00BD3D34">
        <w:rPr>
          <w:lang w:val="eu-ES"/>
        </w:rPr>
        <w:t xml:space="preserve"> gaurkotzea</w:t>
      </w:r>
      <w:r>
        <w:rPr>
          <w:lang w:val="eu-ES"/>
        </w:rPr>
        <w:t>z</w:t>
      </w:r>
      <w:r w:rsidRPr="00BD3D34">
        <w:rPr>
          <w:lang w:val="eu-ES"/>
        </w:rPr>
        <w:t xml:space="preserve"> eta ebaluatzea</w:t>
      </w:r>
      <w:r>
        <w:rPr>
          <w:lang w:val="eu-ES"/>
        </w:rPr>
        <w:t xml:space="preserve">z ere ari naiz, </w:t>
      </w:r>
      <w:r w:rsidRPr="00BD3D34">
        <w:rPr>
          <w:lang w:val="eu-ES"/>
        </w:rPr>
        <w:t>hemendik aurrera diseinatuko diren mekanismoak efektibo</w:t>
      </w:r>
      <w:r>
        <w:rPr>
          <w:lang w:val="eu-ES"/>
        </w:rPr>
        <w:t>ago</w:t>
      </w:r>
      <w:r w:rsidRPr="00BD3D34">
        <w:rPr>
          <w:lang w:val="eu-ES"/>
        </w:rPr>
        <w:t>ak izan daitez</w:t>
      </w:r>
      <w:r>
        <w:rPr>
          <w:lang w:val="eu-ES"/>
        </w:rPr>
        <w:t>en.</w:t>
      </w:r>
    </w:p>
    <w:p w:rsidR="00D067A6" w:rsidRDefault="00D067A6" w:rsidP="00AD0527">
      <w:pPr>
        <w:pStyle w:val="Texto"/>
        <w:rPr>
          <w:lang w:val="eu-ES"/>
        </w:rPr>
      </w:pPr>
    </w:p>
    <w:p w:rsidR="00D067A6" w:rsidRDefault="00D067A6" w:rsidP="00AD0527">
      <w:pPr>
        <w:pStyle w:val="Texto"/>
      </w:pPr>
      <w:r w:rsidRPr="00BD3D34">
        <w:rPr>
          <w:lang w:val="eu-ES"/>
        </w:rPr>
        <w:t>Bistan da ekintz</w:t>
      </w:r>
      <w:r>
        <w:rPr>
          <w:lang w:val="eu-ES"/>
        </w:rPr>
        <w:t>eta</w:t>
      </w:r>
      <w:r w:rsidRPr="00BD3D34">
        <w:rPr>
          <w:lang w:val="eu-ES"/>
        </w:rPr>
        <w:t>k</w:t>
      </w:r>
      <w:r>
        <w:rPr>
          <w:lang w:val="eu-ES"/>
        </w:rPr>
        <w:t>o</w:t>
      </w:r>
      <w:r w:rsidRPr="00BD3D34">
        <w:rPr>
          <w:lang w:val="eu-ES"/>
        </w:rPr>
        <w:t xml:space="preserve"> asko dagoeneko martxan egon behar zirela aspalditik</w:t>
      </w:r>
      <w:r>
        <w:rPr>
          <w:lang w:val="eu-ES"/>
        </w:rPr>
        <w:t>, baina ezinbestekoak dira ha</w:t>
      </w:r>
      <w:r w:rsidRPr="00BD3D34">
        <w:rPr>
          <w:lang w:val="eu-ES"/>
        </w:rPr>
        <w:t>atik</w:t>
      </w:r>
      <w:r>
        <w:rPr>
          <w:lang w:val="eu-ES"/>
        </w:rPr>
        <w:t>. E</w:t>
      </w:r>
      <w:r w:rsidRPr="00BD3D34">
        <w:rPr>
          <w:lang w:val="eu-ES"/>
        </w:rPr>
        <w:t>ta nahiz eta askok horrelako neurriak mespretxatu egin dituzten, uste dut ondo erakusten dutela akordio honek balioko duela ekint</w:t>
      </w:r>
      <w:r>
        <w:rPr>
          <w:lang w:val="eu-ES"/>
        </w:rPr>
        <w:t xml:space="preserve">zara pasatzeko zenbait arlotan. </w:t>
      </w:r>
      <w:r w:rsidRPr="00B27CEC">
        <w:t>Es evidente que en muchos casos son acciones q</w:t>
      </w:r>
      <w:r>
        <w:t>ue deberían de estar realizándo</w:t>
      </w:r>
      <w:r w:rsidRPr="00B27CEC">
        <w:t xml:space="preserve">se ya desde </w:t>
      </w:r>
      <w:r>
        <w:t>hace tiempo, pero n</w:t>
      </w:r>
      <w:r w:rsidRPr="00B27CEC">
        <w:t>o por el</w:t>
      </w:r>
      <w:r>
        <w:t>lo dejan de ser imprescindibles. Y</w:t>
      </w:r>
      <w:r w:rsidRPr="00B27CEC">
        <w:t xml:space="preserve"> aunque muchos han despreciado este tipo de medidas, creo que son una buena muestra de que este acuerdo va a servir para que se pase a la acc</w:t>
      </w:r>
      <w:r>
        <w:t>ión en ciertas cuestiones.</w:t>
      </w:r>
    </w:p>
    <w:p w:rsidR="00D067A6" w:rsidRDefault="00D067A6" w:rsidP="00AD0527">
      <w:pPr>
        <w:pStyle w:val="Texto"/>
      </w:pPr>
    </w:p>
    <w:p w:rsidR="00D067A6" w:rsidRDefault="00D067A6" w:rsidP="00AD0527">
      <w:pPr>
        <w:pStyle w:val="Texto"/>
      </w:pPr>
      <w:r>
        <w:t>Y, s</w:t>
      </w:r>
      <w:r w:rsidRPr="00B27CEC">
        <w:t>in duda, este acuerdo también sirve para generar confianza en la sociedad</w:t>
      </w:r>
      <w:r>
        <w:t>. C</w:t>
      </w:r>
      <w:r w:rsidRPr="00B27CEC">
        <w:t>onfianza en que hay fuerzas políticas capaces de entenderse, de llegar a acuerdos y hacer que el país avance a pesar de las diferencias políticas ideológicas</w:t>
      </w:r>
      <w:r>
        <w:t>,</w:t>
      </w:r>
      <w:r w:rsidRPr="00B27CEC">
        <w:t xml:space="preserve"> huyendo del</w:t>
      </w:r>
      <w:r>
        <w:t xml:space="preserve"> "y tú más" y de la crítica destructiva.</w:t>
      </w:r>
    </w:p>
    <w:p w:rsidR="00D067A6" w:rsidRDefault="00D067A6" w:rsidP="00AD0527">
      <w:pPr>
        <w:pStyle w:val="Texto"/>
      </w:pPr>
    </w:p>
    <w:p w:rsidR="00D067A6" w:rsidRDefault="00D067A6" w:rsidP="00AD0527">
      <w:pPr>
        <w:pStyle w:val="Texto"/>
        <w:rPr>
          <w:lang w:val="eu-ES"/>
        </w:rPr>
      </w:pPr>
      <w:r w:rsidRPr="00BD3D34">
        <w:rPr>
          <w:lang w:val="eu-ES"/>
        </w:rPr>
        <w:t>Badaki</w:t>
      </w:r>
      <w:r>
        <w:rPr>
          <w:lang w:val="eu-ES"/>
        </w:rPr>
        <w:t>t</w:t>
      </w:r>
      <w:r w:rsidRPr="00BD3D34">
        <w:rPr>
          <w:lang w:val="eu-ES"/>
        </w:rPr>
        <w:t xml:space="preserve"> badagoela gald</w:t>
      </w:r>
      <w:r>
        <w:rPr>
          <w:lang w:val="eu-ES"/>
        </w:rPr>
        <w:t>e</w:t>
      </w:r>
      <w:r w:rsidRPr="00BD3D34">
        <w:rPr>
          <w:lang w:val="eu-ES"/>
        </w:rPr>
        <w:t xml:space="preserve">tzen duena </w:t>
      </w:r>
      <w:r>
        <w:rPr>
          <w:lang w:val="eu-ES"/>
        </w:rPr>
        <w:t>zein den Elkarrekin Podemos</w:t>
      </w:r>
      <w:r w:rsidRPr="00BD3D34">
        <w:rPr>
          <w:lang w:val="eu-ES"/>
        </w:rPr>
        <w:t xml:space="preserve">en papera akordio </w:t>
      </w:r>
      <w:r>
        <w:rPr>
          <w:lang w:val="eu-ES"/>
        </w:rPr>
        <w:t>hau egin</w:t>
      </w:r>
      <w:r w:rsidRPr="00BD3D34">
        <w:rPr>
          <w:lang w:val="eu-ES"/>
        </w:rPr>
        <w:t>da. Gauza asko esan dira</w:t>
      </w:r>
      <w:r>
        <w:rPr>
          <w:lang w:val="eu-ES"/>
        </w:rPr>
        <w:t>,</w:t>
      </w:r>
      <w:r w:rsidRPr="00BD3D34">
        <w:rPr>
          <w:lang w:val="eu-ES"/>
        </w:rPr>
        <w:t xml:space="preserve"> batzuetan ortodoxia ideologikotik</w:t>
      </w:r>
      <w:r>
        <w:rPr>
          <w:lang w:val="eu-ES"/>
        </w:rPr>
        <w:t>,</w:t>
      </w:r>
      <w:r w:rsidRPr="00BD3D34">
        <w:rPr>
          <w:lang w:val="eu-ES"/>
        </w:rPr>
        <w:t xml:space="preserve"> eta uste dut ez gaudela garai politiko eta sozial horretan. Oraintxe bertan esango dut</w:t>
      </w:r>
      <w:r>
        <w:rPr>
          <w:lang w:val="eu-ES"/>
        </w:rPr>
        <w:t>:</w:t>
      </w:r>
      <w:r w:rsidRPr="00BD3D34">
        <w:rPr>
          <w:lang w:val="eu-ES"/>
        </w:rPr>
        <w:t xml:space="preserve"> Elkarrekin Podemosek ez dio beldurrik etapa berri bati, Euskadik aurrera egingo badu, indar politiko</w:t>
      </w:r>
      <w:r>
        <w:rPr>
          <w:lang w:val="eu-ES"/>
        </w:rPr>
        <w:t>k</w:t>
      </w:r>
      <w:r w:rsidRPr="00BD3D34">
        <w:rPr>
          <w:lang w:val="eu-ES"/>
        </w:rPr>
        <w:t xml:space="preserve"> elkar ulertzeko beharra daukagulako ezinbestean. Bistan da elkarrekin hitz egitea eta elkarren aurka aritzeaz baino zailagoa da</w:t>
      </w:r>
      <w:r>
        <w:rPr>
          <w:lang w:val="eu-ES"/>
        </w:rPr>
        <w:t>,</w:t>
      </w:r>
      <w:r w:rsidRPr="00BD3D34">
        <w:rPr>
          <w:lang w:val="eu-ES"/>
        </w:rPr>
        <w:t xml:space="preserve"> eta negoziatzea kritikatzea baino zailagoa ere. Baina geure gain hartzen dugu erantzukizun hori, horrela egingo baitu aurrera geure gizarteak eta herritarrek susmatzen duten balizko geldik</w:t>
      </w:r>
      <w:r>
        <w:rPr>
          <w:lang w:val="eu-ES"/>
        </w:rPr>
        <w:t>eria</w:t>
      </w:r>
      <w:r w:rsidRPr="00BD3D34">
        <w:rPr>
          <w:lang w:val="eu-ES"/>
        </w:rPr>
        <w:t xml:space="preserve"> eta ga</w:t>
      </w:r>
      <w:r>
        <w:rPr>
          <w:lang w:val="eu-ES"/>
        </w:rPr>
        <w:t>i</w:t>
      </w:r>
      <w:r w:rsidRPr="00BD3D34">
        <w:rPr>
          <w:lang w:val="eu-ES"/>
        </w:rPr>
        <w:t>nbe</w:t>
      </w:r>
      <w:r>
        <w:rPr>
          <w:lang w:val="eu-ES"/>
        </w:rPr>
        <w:t>he</w:t>
      </w:r>
      <w:r w:rsidRPr="00BD3D34">
        <w:rPr>
          <w:lang w:val="eu-ES"/>
        </w:rPr>
        <w:t>ra honekin bukatuko dugu</w:t>
      </w:r>
      <w:r>
        <w:rPr>
          <w:lang w:val="eu-ES"/>
        </w:rPr>
        <w:t>.</w:t>
      </w:r>
    </w:p>
    <w:p w:rsidR="00D067A6" w:rsidRDefault="00D067A6" w:rsidP="00AD0527">
      <w:pPr>
        <w:pStyle w:val="Texto"/>
        <w:rPr>
          <w:lang w:val="eu-ES"/>
        </w:rPr>
      </w:pPr>
    </w:p>
    <w:p w:rsidR="00D067A6" w:rsidRDefault="00D067A6" w:rsidP="00AD0527">
      <w:pPr>
        <w:pStyle w:val="Texto"/>
      </w:pPr>
      <w:r>
        <w:rPr>
          <w:lang w:val="eu-ES"/>
        </w:rPr>
        <w:t>E</w:t>
      </w:r>
      <w:r w:rsidRPr="00B27CEC">
        <w:t>ste acuerdo demuestra que tenemos la capacidad y la voluntad de lograr que se hagan cosas</w:t>
      </w:r>
      <w:r>
        <w:t>,</w:t>
      </w:r>
      <w:r w:rsidRPr="00B27CEC">
        <w:t xml:space="preserve"> de conseguir que algo ocurra más allá del escrito hace tiempo en un guion que necesita urgentemente ser actualizado. Creo que </w:t>
      </w:r>
      <w:r w:rsidRPr="00B27CEC">
        <w:lastRenderedPageBreak/>
        <w:t xml:space="preserve">ayuda a tener claro que </w:t>
      </w:r>
      <w:r>
        <w:t>Elkarrekin Podemos</w:t>
      </w:r>
      <w:r w:rsidRPr="00B27CEC">
        <w:t xml:space="preserve"> se preocupa por los problemas diarios de la gente y que ha venido a dar soluciones</w:t>
      </w:r>
      <w:r>
        <w:t>,</w:t>
      </w:r>
      <w:r w:rsidRPr="00B27CEC">
        <w:t xml:space="preserve"> y que está ayudando a que la política vasca evolucione y avance. En definitiva, en política la</w:t>
      </w:r>
      <w:r>
        <w:t>s ideas</w:t>
      </w:r>
      <w:r w:rsidRPr="00B27CEC">
        <w:t xml:space="preserve"> se </w:t>
      </w:r>
      <w:r>
        <w:t>miden</w:t>
      </w:r>
      <w:r w:rsidRPr="00B27CEC">
        <w:t xml:space="preserve"> por su capacidad de llevarl</w:t>
      </w:r>
      <w:r>
        <w:t>as a cabo, y d</w:t>
      </w:r>
      <w:r w:rsidRPr="00B27CEC">
        <w:t>esde Elkarrekin Podemos s</w:t>
      </w:r>
      <w:r>
        <w:t>iempre hemos tenido esto claro. P</w:t>
      </w:r>
      <w:r w:rsidRPr="00B27CEC">
        <w:t>or eso hemos decidido hacer todo lo que estuviera a nuestro alcance para mej</w:t>
      </w:r>
      <w:r>
        <w:t>orar el día a día de la gente, y</w:t>
      </w:r>
      <w:r w:rsidRPr="00B27CEC">
        <w:t xml:space="preserve"> es un orgullo afirmar que gracias a este compromiso hemos conseguido arrastrar al Gobierno hacia políticas valientes que hace unos meses</w:t>
      </w:r>
      <w:r>
        <w:t xml:space="preserve"> podían parecer impensables. Y e</w:t>
      </w:r>
      <w:r w:rsidRPr="00B27CEC">
        <w:t>sa es la principal tarea que tenemos los partidos progresistas</w:t>
      </w:r>
      <w:r>
        <w:t>,</w:t>
      </w:r>
      <w:r w:rsidRPr="00B27CEC">
        <w:t xml:space="preserve"> </w:t>
      </w:r>
      <w:r>
        <w:t>ir</w:t>
      </w:r>
      <w:r w:rsidRPr="00B27CEC">
        <w:t xml:space="preserve"> dibujando cada día el país que queremos</w:t>
      </w:r>
      <w:r>
        <w:t>.</w:t>
      </w:r>
    </w:p>
    <w:p w:rsidR="00D067A6" w:rsidRDefault="00D067A6" w:rsidP="00AD0527">
      <w:pPr>
        <w:pStyle w:val="Texto"/>
      </w:pPr>
    </w:p>
    <w:p w:rsidR="00D067A6" w:rsidRDefault="00D067A6" w:rsidP="00AD0527">
      <w:pPr>
        <w:pStyle w:val="Texto"/>
      </w:pPr>
      <w:r>
        <w:t>Y, miren,</w:t>
      </w:r>
      <w:r w:rsidRPr="00B27CEC">
        <w:t xml:space="preserve"> yo quiero terminar siendo claro</w:t>
      </w:r>
      <w:r>
        <w:t>. E</w:t>
      </w:r>
      <w:r w:rsidRPr="00B27CEC">
        <w:t xml:space="preserve">stos presupuestos no son los </w:t>
      </w:r>
      <w:r>
        <w:t>que hubiera elaborado Elkarrekin P</w:t>
      </w:r>
      <w:r w:rsidRPr="00B27CEC">
        <w:t xml:space="preserve">odemos en caso de gobernar, pero este es un </w:t>
      </w:r>
      <w:r>
        <w:t>acuerdo necesario para la gente,</w:t>
      </w:r>
      <w:r w:rsidRPr="00B27CEC">
        <w:t xml:space="preserve"> ya que tras un camino hacia nuevos modelos de bienestar</w:t>
      </w:r>
      <w:r>
        <w:t>. Y</w:t>
      </w:r>
      <w:r w:rsidRPr="00B27CEC">
        <w:t xml:space="preserve"> es tarea del Gobierno, pero también de todas las fuerzas progresistas, contribuir a ampliar esos modelos y a servir como brújula del país que queremos llegar a ser</w:t>
      </w:r>
      <w:r>
        <w:t>. P</w:t>
      </w:r>
      <w:r w:rsidRPr="00B27CEC">
        <w:t>ara eso nos trajo a la gente aquí</w:t>
      </w:r>
      <w:r>
        <w:t>, para mejorar sus problemas a</w:t>
      </w:r>
      <w:r w:rsidRPr="00B27CEC">
        <w:t>hora</w:t>
      </w:r>
      <w:r>
        <w:t>, no</w:t>
      </w:r>
      <w:r w:rsidRPr="00B27CEC">
        <w:t xml:space="preserve"> dentro de cuatro años</w:t>
      </w:r>
      <w:r>
        <w:t>. Y</w:t>
      </w:r>
      <w:r w:rsidRPr="00B27CEC">
        <w:t xml:space="preserve"> desde E</w:t>
      </w:r>
      <w:r>
        <w:t>lkarrekin P</w:t>
      </w:r>
      <w:r w:rsidRPr="00B27CEC">
        <w:t>odemos en esa tarea nos encontraremos.</w:t>
      </w:r>
    </w:p>
    <w:p w:rsidR="00D067A6" w:rsidRDefault="00D067A6" w:rsidP="00AD0527">
      <w:pPr>
        <w:pStyle w:val="Texto"/>
      </w:pPr>
    </w:p>
    <w:p w:rsidR="00D067A6" w:rsidRDefault="00D067A6" w:rsidP="00AD0527">
      <w:pPr>
        <w:pStyle w:val="Texto"/>
      </w:pPr>
      <w:r>
        <w:t>Eskerrik asko.</w:t>
      </w:r>
    </w:p>
    <w:p w:rsidR="00D067A6" w:rsidRDefault="00D067A6" w:rsidP="00AD0527">
      <w:pPr>
        <w:pStyle w:val="Texto"/>
      </w:pPr>
    </w:p>
    <w:p w:rsidR="00D067A6" w:rsidRDefault="00D067A6" w:rsidP="00AD0527">
      <w:pPr>
        <w:pStyle w:val="Texto"/>
      </w:pPr>
    </w:p>
    <w:p w:rsidR="00D067A6" w:rsidRPr="003451B1" w:rsidRDefault="00D067A6" w:rsidP="00AD0527">
      <w:pPr>
        <w:pStyle w:val="Texto"/>
        <w:rPr>
          <w:lang w:val="eu-ES"/>
        </w:rPr>
      </w:pPr>
      <w:r w:rsidRPr="007F6907">
        <w:rPr>
          <w:rFonts w:ascii="Futura Md BT" w:hAnsi="Futura Md BT"/>
        </w:rPr>
        <w:t>LEHENDAKARIAK</w:t>
      </w:r>
      <w:r>
        <w:t xml:space="preserve">: </w:t>
      </w:r>
      <w:r w:rsidRPr="003451B1">
        <w:rPr>
          <w:lang w:val="eu-ES"/>
        </w:rPr>
        <w:t>Eskerrik asko, Martínez jauna,</w:t>
      </w:r>
    </w:p>
    <w:p w:rsidR="00D067A6" w:rsidRPr="003451B1" w:rsidRDefault="00D067A6" w:rsidP="00AD0527">
      <w:pPr>
        <w:pStyle w:val="Texto"/>
        <w:rPr>
          <w:lang w:val="eu-ES"/>
        </w:rPr>
      </w:pPr>
    </w:p>
    <w:p w:rsidR="00D067A6" w:rsidRPr="003451B1" w:rsidRDefault="00D067A6" w:rsidP="00AD0527">
      <w:pPr>
        <w:pStyle w:val="Texto"/>
        <w:rPr>
          <w:lang w:val="eu-ES"/>
        </w:rPr>
      </w:pPr>
      <w:r w:rsidRPr="003451B1">
        <w:rPr>
          <w:lang w:val="eu-ES"/>
        </w:rPr>
        <w:t>EH Bildu taldearen ordezkaria Casanova jauna, ah, Pin</w:t>
      </w:r>
      <w:r>
        <w:rPr>
          <w:lang w:val="eu-ES"/>
        </w:rPr>
        <w:t>ed</w:t>
      </w:r>
      <w:r w:rsidRPr="003451B1">
        <w:rPr>
          <w:lang w:val="eu-ES"/>
        </w:rPr>
        <w:t>o andrea, zurea da hitza…</w:t>
      </w:r>
    </w:p>
    <w:p w:rsidR="00D067A6" w:rsidRDefault="00D067A6" w:rsidP="00AD0527">
      <w:pPr>
        <w:pStyle w:val="Texto"/>
      </w:pPr>
    </w:p>
    <w:p w:rsidR="00D067A6" w:rsidRPr="00A00CA0" w:rsidRDefault="00D067A6" w:rsidP="00AD0527">
      <w:pPr>
        <w:pStyle w:val="Texto"/>
      </w:pPr>
      <w:r>
        <w:t>(11. zintaren amaiera)</w:t>
      </w:r>
    </w:p>
    <w:p w:rsidR="00D067A6" w:rsidRPr="007B5F54" w:rsidRDefault="00D067A6" w:rsidP="00AD0527">
      <w:pPr>
        <w:pStyle w:val="Texto"/>
        <w:rPr>
          <w:lang w:val="eu-ES"/>
        </w:rPr>
      </w:pPr>
      <w:r w:rsidRPr="007B5F54">
        <w:rPr>
          <w:lang w:val="eu-ES"/>
        </w:rPr>
        <w:t>(12. zintaren hasiera)</w:t>
      </w:r>
    </w:p>
    <w:p w:rsidR="00D067A6" w:rsidRPr="00387D91" w:rsidRDefault="00D067A6" w:rsidP="00AD0527">
      <w:pPr>
        <w:pStyle w:val="Texto"/>
        <w:rPr>
          <w:lang w:val="eu-ES"/>
        </w:rPr>
      </w:pPr>
    </w:p>
    <w:p w:rsidR="00D067A6" w:rsidRDefault="00D067A6" w:rsidP="00AD0527">
      <w:pPr>
        <w:pStyle w:val="Texto"/>
        <w:rPr>
          <w:lang w:val="eu-ES"/>
        </w:rPr>
      </w:pPr>
      <w:r w:rsidRPr="00387D91">
        <w:rPr>
          <w:rFonts w:ascii="Futura Md BT" w:hAnsi="Futura Md BT"/>
          <w:lang w:val="eu-ES"/>
        </w:rPr>
        <w:t>PINEDO BUSTAMANTE</w:t>
      </w:r>
      <w:r w:rsidRPr="00387D91">
        <w:rPr>
          <w:lang w:val="eu-ES"/>
        </w:rPr>
        <w:t xml:space="preserve"> andreak: </w:t>
      </w:r>
      <w:r>
        <w:rPr>
          <w:lang w:val="eu-ES"/>
        </w:rPr>
        <w:t>Egun on. Egun on guztioi. Eskerrik asko, mahaiburu andrea.</w:t>
      </w:r>
    </w:p>
    <w:p w:rsidR="00D067A6" w:rsidRDefault="00D067A6" w:rsidP="00AD0527">
      <w:pPr>
        <w:pStyle w:val="Texto"/>
        <w:rPr>
          <w:lang w:val="eu-ES"/>
        </w:rPr>
      </w:pPr>
    </w:p>
    <w:p w:rsidR="00D067A6" w:rsidRDefault="00D067A6" w:rsidP="00AD0527">
      <w:pPr>
        <w:pStyle w:val="Texto"/>
        <w:rPr>
          <w:lang w:val="eu-ES"/>
        </w:rPr>
      </w:pPr>
      <w:r>
        <w:rPr>
          <w:lang w:val="eu-ES"/>
        </w:rPr>
        <w:t xml:space="preserve">Gaur, </w:t>
      </w:r>
      <w:r w:rsidRPr="00387D91">
        <w:rPr>
          <w:lang w:val="eu-ES"/>
        </w:rPr>
        <w:t>legealdiko azken au</w:t>
      </w:r>
      <w:r>
        <w:rPr>
          <w:lang w:val="eu-ES"/>
        </w:rPr>
        <w:t>rrekontuak daude mahai gainean, e</w:t>
      </w:r>
      <w:r w:rsidRPr="00387D91">
        <w:rPr>
          <w:lang w:val="eu-ES"/>
        </w:rPr>
        <w:t>ta</w:t>
      </w:r>
      <w:r>
        <w:rPr>
          <w:lang w:val="eu-ES"/>
        </w:rPr>
        <w:t xml:space="preserve">, </w:t>
      </w:r>
      <w:r w:rsidRPr="00387D91">
        <w:rPr>
          <w:lang w:val="eu-ES"/>
        </w:rPr>
        <w:t>Madrilen</w:t>
      </w:r>
      <w:r>
        <w:rPr>
          <w:lang w:val="eu-ES"/>
        </w:rPr>
        <w:t xml:space="preserve">, </w:t>
      </w:r>
      <w:r w:rsidRPr="00387D91">
        <w:rPr>
          <w:lang w:val="eu-ES"/>
        </w:rPr>
        <w:t xml:space="preserve">legealdi berriari hasiera emateko </w:t>
      </w:r>
      <w:r>
        <w:rPr>
          <w:lang w:val="eu-ES"/>
        </w:rPr>
        <w:t>zain daude. Azken lau urte hauetan PNVk ez dio Madrili</w:t>
      </w:r>
      <w:r w:rsidRPr="00387D91">
        <w:rPr>
          <w:lang w:val="eu-ES"/>
        </w:rPr>
        <w:t xml:space="preserve"> begiratzeari utzi</w:t>
      </w:r>
      <w:r>
        <w:rPr>
          <w:lang w:val="eu-ES"/>
        </w:rPr>
        <w:t>:</w:t>
      </w:r>
      <w:r w:rsidRPr="00387D91">
        <w:rPr>
          <w:lang w:val="eu-ES"/>
        </w:rPr>
        <w:t xml:space="preserve"> lehenengo</w:t>
      </w:r>
      <w:r>
        <w:rPr>
          <w:lang w:val="eu-ES"/>
        </w:rPr>
        <w:t>,</w:t>
      </w:r>
      <w:r w:rsidRPr="00387D91">
        <w:rPr>
          <w:lang w:val="eu-ES"/>
        </w:rPr>
        <w:t xml:space="preserve"> PPrekin</w:t>
      </w:r>
      <w:r>
        <w:rPr>
          <w:lang w:val="eu-ES"/>
        </w:rPr>
        <w:t xml:space="preserve">; </w:t>
      </w:r>
      <w:r w:rsidRPr="00387D91">
        <w:rPr>
          <w:lang w:val="eu-ES"/>
        </w:rPr>
        <w:t>eta</w:t>
      </w:r>
      <w:r>
        <w:rPr>
          <w:lang w:val="eu-ES"/>
        </w:rPr>
        <w:t xml:space="preserve">, oraingoan, </w:t>
      </w:r>
      <w:r w:rsidRPr="00387D91">
        <w:rPr>
          <w:lang w:val="eu-ES"/>
        </w:rPr>
        <w:t>aktore gonbidatu moduan, Esta</w:t>
      </w:r>
      <w:r>
        <w:rPr>
          <w:lang w:val="eu-ES"/>
        </w:rPr>
        <w:t>tuko ezkerraren norgehiagokan. Hemen, gobernuk</w:t>
      </w:r>
      <w:r w:rsidRPr="00387D91">
        <w:rPr>
          <w:lang w:val="eu-ES"/>
        </w:rPr>
        <w:t xml:space="preserve">ide diren PNV eta PSEri </w:t>
      </w:r>
      <w:r>
        <w:rPr>
          <w:lang w:val="eu-ES"/>
        </w:rPr>
        <w:t>Podemos batu zaie, o</w:t>
      </w:r>
      <w:r w:rsidRPr="00387D91">
        <w:rPr>
          <w:lang w:val="eu-ES"/>
        </w:rPr>
        <w:t>rain dela gutxi arte politikan haien makulu iza</w:t>
      </w:r>
      <w:r>
        <w:rPr>
          <w:lang w:val="eu-ES"/>
        </w:rPr>
        <w:t>teko ez zeudela esaten zutenak, b</w:t>
      </w:r>
      <w:r w:rsidRPr="00387D91">
        <w:rPr>
          <w:lang w:val="eu-ES"/>
        </w:rPr>
        <w:t>aina Madrileko Gobernuan egoteko aukera dela medio</w:t>
      </w:r>
      <w:r>
        <w:rPr>
          <w:lang w:val="eu-ES"/>
        </w:rPr>
        <w:t>, ez dutenak z</w:t>
      </w:r>
      <w:r w:rsidRPr="00387D91">
        <w:rPr>
          <w:lang w:val="eu-ES"/>
        </w:rPr>
        <w:t>alantzarik izan hemen urteetan kritikatu dituzten politika</w:t>
      </w:r>
      <w:r>
        <w:rPr>
          <w:lang w:val="eu-ES"/>
        </w:rPr>
        <w:t>k</w:t>
      </w:r>
      <w:r w:rsidRPr="00387D91">
        <w:rPr>
          <w:lang w:val="eu-ES"/>
        </w:rPr>
        <w:t xml:space="preserve"> gaur babesteko</w:t>
      </w:r>
      <w:r>
        <w:rPr>
          <w:lang w:val="eu-ES"/>
        </w:rPr>
        <w:t>. B</w:t>
      </w:r>
      <w:r w:rsidRPr="00387D91">
        <w:rPr>
          <w:lang w:val="eu-ES"/>
        </w:rPr>
        <w:t>este behin ere</w:t>
      </w:r>
      <w:r>
        <w:rPr>
          <w:lang w:val="eu-ES"/>
        </w:rPr>
        <w:t>,</w:t>
      </w:r>
      <w:r w:rsidRPr="00387D91">
        <w:rPr>
          <w:lang w:val="eu-ES"/>
        </w:rPr>
        <w:t xml:space="preserve"> Estatu mailako interesak Bizkaia, Gipuzkoa eta Arabako gizartearen interesen gainetik jartzen dituen E</w:t>
      </w:r>
      <w:r>
        <w:rPr>
          <w:lang w:val="eu-ES"/>
        </w:rPr>
        <w:t xml:space="preserve">statu mailako alderdien jokaera; </w:t>
      </w:r>
      <w:r w:rsidRPr="00387D91">
        <w:rPr>
          <w:lang w:val="eu-ES"/>
        </w:rPr>
        <w:t>zaharrak berri</w:t>
      </w:r>
      <w:r>
        <w:rPr>
          <w:lang w:val="eu-ES"/>
        </w:rPr>
        <w:t>.</w:t>
      </w:r>
    </w:p>
    <w:p w:rsidR="00D067A6" w:rsidRDefault="00D067A6" w:rsidP="00AD0527">
      <w:pPr>
        <w:pStyle w:val="Texto"/>
        <w:rPr>
          <w:lang w:val="eu-ES"/>
        </w:rPr>
      </w:pPr>
    </w:p>
    <w:p w:rsidR="00D067A6" w:rsidRDefault="00D067A6" w:rsidP="00AD0527">
      <w:pPr>
        <w:pStyle w:val="Texto"/>
        <w:rPr>
          <w:lang w:val="eu-ES"/>
        </w:rPr>
      </w:pPr>
      <w:r w:rsidRPr="00387D91">
        <w:rPr>
          <w:lang w:val="eu-ES"/>
        </w:rPr>
        <w:t xml:space="preserve">PNV eta PSEren </w:t>
      </w:r>
      <w:r>
        <w:rPr>
          <w:lang w:val="eu-ES"/>
        </w:rPr>
        <w:t>g</w:t>
      </w:r>
      <w:r w:rsidRPr="00387D91">
        <w:rPr>
          <w:lang w:val="eu-ES"/>
        </w:rPr>
        <w:t>obernuaren azken urtea betetzeko</w:t>
      </w:r>
      <w:r>
        <w:rPr>
          <w:lang w:val="eu-ES"/>
        </w:rPr>
        <w:t xml:space="preserve"> aurrekontuak dira hauek, e</w:t>
      </w:r>
      <w:r w:rsidRPr="00387D91">
        <w:rPr>
          <w:lang w:val="eu-ES"/>
        </w:rPr>
        <w:t>ta</w:t>
      </w:r>
      <w:r>
        <w:rPr>
          <w:lang w:val="eu-ES"/>
        </w:rPr>
        <w:t>, eurek esan duten moduan:</w:t>
      </w:r>
      <w:r w:rsidRPr="00387D91">
        <w:rPr>
          <w:lang w:val="eu-ES"/>
        </w:rPr>
        <w:t xml:space="preserve"> </w:t>
      </w:r>
      <w:r>
        <w:rPr>
          <w:lang w:val="eu-ES"/>
        </w:rPr>
        <w:t>"</w:t>
      </w:r>
      <w:r w:rsidRPr="00D55BBE">
        <w:rPr>
          <w:lang w:val="es-ES"/>
        </w:rPr>
        <w:t>unos presupuestos para dar cumplimiento al acuerdo de gobernabilidad, para culminar el plan de legislatura</w:t>
      </w:r>
      <w:r>
        <w:rPr>
          <w:lang w:val="es-ES"/>
        </w:rPr>
        <w:t>"</w:t>
      </w:r>
      <w:r>
        <w:rPr>
          <w:lang w:val="eu-ES"/>
        </w:rPr>
        <w:t>. Hau da, gobernukideen p</w:t>
      </w:r>
      <w:r w:rsidRPr="00387D91">
        <w:rPr>
          <w:lang w:val="eu-ES"/>
        </w:rPr>
        <w:t>lanari erantzuten dioten aurrekontua</w:t>
      </w:r>
      <w:r>
        <w:rPr>
          <w:lang w:val="eu-ES"/>
        </w:rPr>
        <w:t>k aterako dira gaur hemendik. A</w:t>
      </w:r>
      <w:r w:rsidRPr="00387D91">
        <w:rPr>
          <w:lang w:val="eu-ES"/>
        </w:rPr>
        <w:t>rgi eta garbi esan dute</w:t>
      </w:r>
      <w:r>
        <w:rPr>
          <w:lang w:val="eu-ES"/>
        </w:rPr>
        <w:t>,</w:t>
      </w:r>
      <w:r w:rsidRPr="00387D91">
        <w:rPr>
          <w:lang w:val="eu-ES"/>
        </w:rPr>
        <w:t xml:space="preserve"> hori bai</w:t>
      </w:r>
      <w:r>
        <w:rPr>
          <w:lang w:val="eu-ES"/>
        </w:rPr>
        <w:t>,</w:t>
      </w:r>
      <w:r w:rsidRPr="00387D91">
        <w:rPr>
          <w:lang w:val="eu-ES"/>
        </w:rPr>
        <w:t xml:space="preserve"> Azpiazu jaunak, bai PSEren bozeramaileak</w:t>
      </w:r>
      <w:r>
        <w:rPr>
          <w:lang w:val="eu-ES"/>
        </w:rPr>
        <w:t>, eta, gaur bertan</w:t>
      </w:r>
      <w:r w:rsidRPr="00387D91">
        <w:rPr>
          <w:lang w:val="eu-ES"/>
        </w:rPr>
        <w:t xml:space="preserve"> ere</w:t>
      </w:r>
      <w:r>
        <w:rPr>
          <w:lang w:val="eu-ES"/>
        </w:rPr>
        <w:t>,</w:t>
      </w:r>
      <w:r w:rsidRPr="00387D91">
        <w:rPr>
          <w:lang w:val="eu-ES"/>
        </w:rPr>
        <w:t xml:space="preserve"> PSEren b</w:t>
      </w:r>
      <w:r>
        <w:rPr>
          <w:lang w:val="eu-ES"/>
        </w:rPr>
        <w:t>ozeramaileak mahaigaineratu du. L</w:t>
      </w:r>
      <w:r w:rsidRPr="00387D91">
        <w:rPr>
          <w:lang w:val="es-ES"/>
        </w:rPr>
        <w:t>os par</w:t>
      </w:r>
      <w:r>
        <w:rPr>
          <w:lang w:val="es-ES"/>
        </w:rPr>
        <w:t xml:space="preserve">tidos que sustentan al Gobierno, </w:t>
      </w:r>
      <w:r w:rsidRPr="00387D91">
        <w:rPr>
          <w:lang w:val="es-ES"/>
        </w:rPr>
        <w:t>e incluso el propio Gobierno</w:t>
      </w:r>
      <w:r>
        <w:rPr>
          <w:lang w:val="es-ES"/>
        </w:rPr>
        <w:t>,</w:t>
      </w:r>
      <w:r w:rsidRPr="00387D91">
        <w:rPr>
          <w:lang w:val="es-ES"/>
        </w:rPr>
        <w:t xml:space="preserve"> lo han dejado claro estas ú</w:t>
      </w:r>
      <w:r>
        <w:rPr>
          <w:lang w:val="es-ES"/>
        </w:rPr>
        <w:t>ltimas semanas: es</w:t>
      </w:r>
      <w:r w:rsidRPr="00387D91">
        <w:rPr>
          <w:lang w:val="es-ES"/>
        </w:rPr>
        <w:t>tos presupuestos tienen como fin último dar cumplimiento a su acuerdo de gobernabilidad</w:t>
      </w:r>
      <w:r>
        <w:rPr>
          <w:lang w:val="es-ES"/>
        </w:rPr>
        <w:t>,</w:t>
      </w:r>
      <w:r w:rsidRPr="00387D91">
        <w:rPr>
          <w:lang w:val="es-ES"/>
        </w:rPr>
        <w:t xml:space="preserve"> a su acuerdo de legislatura.</w:t>
      </w:r>
      <w:r>
        <w:rPr>
          <w:lang w:val="es-ES"/>
        </w:rPr>
        <w:t xml:space="preserve"> Así, </w:t>
      </w:r>
      <w:r w:rsidRPr="00387D91">
        <w:rPr>
          <w:lang w:val="es-ES"/>
        </w:rPr>
        <w:t>vienen a dar la razón a Euskal Herria Bildu. Estos presupuestos siguen la m</w:t>
      </w:r>
      <w:r>
        <w:rPr>
          <w:lang w:val="es-ES"/>
        </w:rPr>
        <w:t>isma senda de siempre: s</w:t>
      </w:r>
      <w:r w:rsidRPr="00387D91">
        <w:rPr>
          <w:lang w:val="es-ES"/>
        </w:rPr>
        <w:t>on los presupu</w:t>
      </w:r>
      <w:r>
        <w:rPr>
          <w:lang w:val="es-ES"/>
        </w:rPr>
        <w:t>estos continuistas. Como era de esperar, sinceramente, señor Martínez; e</w:t>
      </w:r>
      <w:r w:rsidRPr="00387D91">
        <w:rPr>
          <w:lang w:val="es-ES"/>
        </w:rPr>
        <w:t xml:space="preserve">ra de esperar </w:t>
      </w:r>
      <w:r>
        <w:rPr>
          <w:lang w:val="es-ES"/>
        </w:rPr>
        <w:t>en el último año de legislatura. T</w:t>
      </w:r>
      <w:r w:rsidRPr="00387D91">
        <w:rPr>
          <w:lang w:val="es-ES"/>
        </w:rPr>
        <w:t>iene</w:t>
      </w:r>
      <w:r>
        <w:rPr>
          <w:lang w:val="es-ES"/>
        </w:rPr>
        <w:t>n</w:t>
      </w:r>
      <w:r w:rsidRPr="00387D91">
        <w:rPr>
          <w:lang w:val="es-ES"/>
        </w:rPr>
        <w:t xml:space="preserve"> las mismas bases y </w:t>
      </w:r>
      <w:r>
        <w:rPr>
          <w:lang w:val="es-ES"/>
        </w:rPr>
        <w:t>las mismas líneas de actuación. Y,</w:t>
      </w:r>
      <w:r w:rsidRPr="00387D91">
        <w:rPr>
          <w:lang w:val="es-ES"/>
        </w:rPr>
        <w:t xml:space="preserve"> en definitiva, son la misma receta que el PNV y el PSE v</w:t>
      </w:r>
      <w:r>
        <w:rPr>
          <w:lang w:val="es-ES"/>
        </w:rPr>
        <w:t>ienen aplicando los últimos años,</w:t>
      </w:r>
      <w:r w:rsidRPr="00387D91">
        <w:rPr>
          <w:lang w:val="es-ES"/>
        </w:rPr>
        <w:t xml:space="preserve"> sin nuevas impronta</w:t>
      </w:r>
      <w:r>
        <w:rPr>
          <w:lang w:val="es-ES"/>
        </w:rPr>
        <w:t>s</w:t>
      </w:r>
      <w:r w:rsidRPr="00387D91">
        <w:rPr>
          <w:lang w:val="es-ES"/>
        </w:rPr>
        <w:t xml:space="preserve"> y si</w:t>
      </w:r>
      <w:r>
        <w:rPr>
          <w:lang w:val="es-ES"/>
        </w:rPr>
        <w:t>n</w:t>
      </w:r>
      <w:r w:rsidRPr="00387D91">
        <w:rPr>
          <w:lang w:val="es-ES"/>
        </w:rPr>
        <w:t xml:space="preserve"> nuevos p</w:t>
      </w:r>
      <w:r>
        <w:rPr>
          <w:lang w:val="es-ES"/>
        </w:rPr>
        <w:t>asos en ninguna nueva dirección.</w:t>
      </w:r>
      <w:r>
        <w:rPr>
          <w:lang w:val="eu-ES"/>
        </w:rPr>
        <w:t xml:space="preserve"> Hau da aurrekontu hauen errealitatea:</w:t>
      </w:r>
      <w:r w:rsidRPr="00387D91">
        <w:rPr>
          <w:lang w:val="eu-ES"/>
        </w:rPr>
        <w:t xml:space="preserve"> betiko errezetak, betiko politikak eta norabide berbera, nahiz eta agerikoa den herri honek </w:t>
      </w:r>
      <w:r>
        <w:rPr>
          <w:lang w:val="eu-ES"/>
        </w:rPr>
        <w:t>hainbat erronka berri dituela.</w:t>
      </w:r>
    </w:p>
    <w:p w:rsidR="00D067A6" w:rsidRDefault="00D067A6" w:rsidP="00AD0527">
      <w:pPr>
        <w:pStyle w:val="Texto"/>
        <w:rPr>
          <w:lang w:val="eu-ES"/>
        </w:rPr>
      </w:pPr>
    </w:p>
    <w:p w:rsidR="00D067A6" w:rsidRDefault="00D067A6" w:rsidP="00AD0527">
      <w:pPr>
        <w:pStyle w:val="Texto"/>
        <w:rPr>
          <w:lang w:val="eu-ES"/>
        </w:rPr>
      </w:pPr>
      <w:r>
        <w:rPr>
          <w:lang w:val="eu-ES"/>
        </w:rPr>
        <w:t>A</w:t>
      </w:r>
      <w:r w:rsidRPr="00387D91">
        <w:rPr>
          <w:lang w:val="eu-ES"/>
        </w:rPr>
        <w:t>ste honetan bertan</w:t>
      </w:r>
      <w:r>
        <w:rPr>
          <w:lang w:val="eu-ES"/>
        </w:rPr>
        <w:t>,</w:t>
      </w:r>
      <w:r w:rsidRPr="00387D91">
        <w:rPr>
          <w:lang w:val="eu-ES"/>
        </w:rPr>
        <w:t xml:space="preserve"> Jaurlaritzak iragarri du moteltze ekonomikoaren amaiera eta egonkortze</w:t>
      </w:r>
      <w:r>
        <w:rPr>
          <w:lang w:val="eu-ES"/>
        </w:rPr>
        <w:t>aren hasiera datorren urterako. B</w:t>
      </w:r>
      <w:r w:rsidRPr="00387D91">
        <w:rPr>
          <w:lang w:val="eu-ES"/>
        </w:rPr>
        <w:t>aina</w:t>
      </w:r>
      <w:r>
        <w:rPr>
          <w:lang w:val="eu-ES"/>
        </w:rPr>
        <w:t>,</w:t>
      </w:r>
      <w:r w:rsidRPr="00387D91">
        <w:rPr>
          <w:lang w:val="eu-ES"/>
        </w:rPr>
        <w:t xml:space="preserve"> mundu mailan</w:t>
      </w:r>
      <w:r>
        <w:rPr>
          <w:lang w:val="eu-ES"/>
        </w:rPr>
        <w:t>,</w:t>
      </w:r>
      <w:r w:rsidRPr="00387D91">
        <w:rPr>
          <w:lang w:val="eu-ES"/>
        </w:rPr>
        <w:t xml:space="preserve"> </w:t>
      </w:r>
      <w:r w:rsidRPr="00387D91">
        <w:rPr>
          <w:lang w:val="eu-ES"/>
        </w:rPr>
        <w:lastRenderedPageBreak/>
        <w:t>oraindik</w:t>
      </w:r>
      <w:r>
        <w:rPr>
          <w:lang w:val="eu-ES"/>
        </w:rPr>
        <w:t>,</w:t>
      </w:r>
      <w:r w:rsidRPr="00387D91">
        <w:rPr>
          <w:lang w:val="eu-ES"/>
        </w:rPr>
        <w:t xml:space="preserve"> ezegonkortasun sintomak nabariak dira</w:t>
      </w:r>
      <w:r>
        <w:rPr>
          <w:lang w:val="eu-ES"/>
        </w:rPr>
        <w:t xml:space="preserve">, </w:t>
      </w:r>
      <w:r w:rsidRPr="00387D91">
        <w:rPr>
          <w:lang w:val="eu-ES"/>
        </w:rPr>
        <w:t>et</w:t>
      </w:r>
      <w:r>
        <w:rPr>
          <w:lang w:val="eu-ES"/>
        </w:rPr>
        <w:t>a arriskuak ez dira desagertu. E</w:t>
      </w:r>
      <w:r w:rsidRPr="00387D91">
        <w:rPr>
          <w:lang w:val="eu-ES"/>
        </w:rPr>
        <w:t>sperotako desenplegu tasa baxuagoak</w:t>
      </w:r>
      <w:r>
        <w:rPr>
          <w:lang w:val="eu-ES"/>
        </w:rPr>
        <w:t xml:space="preserve"> argudio on </w:t>
      </w:r>
      <w:r w:rsidRPr="00387D91">
        <w:rPr>
          <w:lang w:val="eu-ES"/>
        </w:rPr>
        <w:t>moduan erabiltzen ditu Gobernuak, jakin badakigunean po</w:t>
      </w:r>
      <w:r>
        <w:rPr>
          <w:lang w:val="eu-ES"/>
        </w:rPr>
        <w:t>pulazio aktiboa beherantz doala. E</w:t>
      </w:r>
      <w:r w:rsidRPr="00387D91">
        <w:rPr>
          <w:lang w:val="eu-ES"/>
        </w:rPr>
        <w:t>ta</w:t>
      </w:r>
      <w:r>
        <w:rPr>
          <w:lang w:val="eu-ES"/>
        </w:rPr>
        <w:t xml:space="preserve">, honek, </w:t>
      </w:r>
      <w:r w:rsidRPr="00387D91">
        <w:rPr>
          <w:lang w:val="eu-ES"/>
        </w:rPr>
        <w:t>nahiz eta langile berberak egon</w:t>
      </w:r>
      <w:r>
        <w:rPr>
          <w:lang w:val="eu-ES"/>
        </w:rPr>
        <w:t>, langabezi tasa hobetzen duela</w:t>
      </w:r>
      <w:r w:rsidRPr="00387D91">
        <w:rPr>
          <w:lang w:val="eu-ES"/>
        </w:rPr>
        <w:t xml:space="preserve"> berez, ez Gobernu honen jard</w:t>
      </w:r>
      <w:r>
        <w:rPr>
          <w:lang w:val="eu-ES"/>
        </w:rPr>
        <w:t xml:space="preserve">ueraren ondorioz. Zenbaki makroak </w:t>
      </w:r>
      <w:r w:rsidRPr="00387D91">
        <w:rPr>
          <w:lang w:val="eu-ES"/>
        </w:rPr>
        <w:t>ikusita, agerikoa dena da gure ekonomi</w:t>
      </w:r>
      <w:r>
        <w:rPr>
          <w:lang w:val="eu-ES"/>
        </w:rPr>
        <w:t xml:space="preserve">a gero eta gutxiago hazten dela: </w:t>
      </w:r>
      <w:r w:rsidRPr="00387D91">
        <w:rPr>
          <w:lang w:val="eu-ES"/>
        </w:rPr>
        <w:t>lan-prekarizazioa errealitate gordina dela ha</w:t>
      </w:r>
      <w:r>
        <w:rPr>
          <w:lang w:val="eu-ES"/>
        </w:rPr>
        <w:t>inbat eta hainbat langileentzat, iz</w:t>
      </w:r>
      <w:r w:rsidRPr="00387D91">
        <w:rPr>
          <w:lang w:val="eu-ES"/>
        </w:rPr>
        <w:t>atez, behin-behineko kontratuak %</w:t>
      </w:r>
      <w:r>
        <w:rPr>
          <w:lang w:val="eu-ES"/>
        </w:rPr>
        <w:t xml:space="preserve"> 90raren gainetik daude. E</w:t>
      </w:r>
      <w:r w:rsidRPr="00387D91">
        <w:rPr>
          <w:lang w:val="eu-ES"/>
        </w:rPr>
        <w:t>ta industria sektorearen pisu erlatiboa oso baxua da. Ezin dugu ahaztu gaur</w:t>
      </w:r>
      <w:r>
        <w:rPr>
          <w:lang w:val="eu-ES"/>
        </w:rPr>
        <w:t xml:space="preserve">, adibidez, </w:t>
      </w:r>
      <w:r w:rsidRPr="00387D91">
        <w:rPr>
          <w:lang w:val="eu-ES"/>
        </w:rPr>
        <w:t>Igorren zer gertatzen ari den</w:t>
      </w:r>
      <w:r>
        <w:rPr>
          <w:lang w:val="eu-ES"/>
        </w:rPr>
        <w:t>,</w:t>
      </w:r>
      <w:r w:rsidRPr="00387D91">
        <w:rPr>
          <w:lang w:val="eu-ES"/>
        </w:rPr>
        <w:t xml:space="preserve"> une honetan bertan. </w:t>
      </w:r>
      <w:r>
        <w:rPr>
          <w:lang w:val="eu-ES"/>
        </w:rPr>
        <w:t>H</w:t>
      </w:r>
      <w:r w:rsidRPr="00387D91">
        <w:rPr>
          <w:lang w:val="eu-ES"/>
        </w:rPr>
        <w:t>orregatik</w:t>
      </w:r>
      <w:r>
        <w:rPr>
          <w:lang w:val="eu-ES"/>
        </w:rPr>
        <w:t>,</w:t>
      </w:r>
      <w:r w:rsidRPr="00387D91">
        <w:rPr>
          <w:lang w:val="eu-ES"/>
        </w:rPr>
        <w:t xml:space="preserve"> hemendik</w:t>
      </w:r>
      <w:r>
        <w:rPr>
          <w:lang w:val="eu-ES"/>
        </w:rPr>
        <w:t>,</w:t>
      </w:r>
      <w:r w:rsidRPr="00387D91">
        <w:rPr>
          <w:lang w:val="eu-ES"/>
        </w:rPr>
        <w:t xml:space="preserve"> besarkada handi bat bidali nahi diegu be</w:t>
      </w:r>
      <w:r>
        <w:rPr>
          <w:lang w:val="eu-ES"/>
        </w:rPr>
        <w:t>rtan borrokan dauden langileei.</w:t>
      </w:r>
    </w:p>
    <w:p w:rsidR="00D067A6" w:rsidRDefault="00D067A6" w:rsidP="00AD0527">
      <w:pPr>
        <w:pStyle w:val="Texto"/>
        <w:rPr>
          <w:lang w:val="eu-ES"/>
        </w:rPr>
      </w:pPr>
    </w:p>
    <w:p w:rsidR="00D067A6" w:rsidRDefault="00D067A6" w:rsidP="00AD0527">
      <w:pPr>
        <w:pStyle w:val="Texto"/>
        <w:rPr>
          <w:lang w:val="eu-ES"/>
        </w:rPr>
      </w:pPr>
      <w:r w:rsidRPr="00387D91">
        <w:rPr>
          <w:lang w:val="eu-ES"/>
        </w:rPr>
        <w:t>Datu makroekonomikoak behin eta berriz erabiltzen dituzue</w:t>
      </w:r>
      <w:r>
        <w:rPr>
          <w:lang w:val="eu-ES"/>
        </w:rPr>
        <w:t>, beste errealitate hau estaltzeko. B</w:t>
      </w:r>
      <w:r w:rsidRPr="00387D91">
        <w:rPr>
          <w:lang w:val="eu-ES"/>
        </w:rPr>
        <w:t>arne produktu g</w:t>
      </w:r>
      <w:r>
        <w:rPr>
          <w:lang w:val="eu-ES"/>
        </w:rPr>
        <w:t>ord</w:t>
      </w:r>
      <w:r w:rsidRPr="00387D91">
        <w:rPr>
          <w:lang w:val="eu-ES"/>
        </w:rPr>
        <w:t>inaren hazkundea</w:t>
      </w:r>
      <w:r>
        <w:rPr>
          <w:lang w:val="eu-ES"/>
        </w:rPr>
        <w:t>,</w:t>
      </w:r>
      <w:r w:rsidRPr="00387D91">
        <w:rPr>
          <w:lang w:val="eu-ES"/>
        </w:rPr>
        <w:t xml:space="preserve"> urtez urte</w:t>
      </w:r>
      <w:r>
        <w:rPr>
          <w:lang w:val="eu-ES"/>
        </w:rPr>
        <w:t>, behera doa. E</w:t>
      </w:r>
      <w:r w:rsidRPr="00387D91">
        <w:rPr>
          <w:lang w:val="eu-ES"/>
        </w:rPr>
        <w:t>ta jarraitzen du hurrengo urterako ere</w:t>
      </w:r>
      <w:r>
        <w:rPr>
          <w:lang w:val="eu-ES"/>
        </w:rPr>
        <w:t>,</w:t>
      </w:r>
      <w:r w:rsidRPr="00387D91">
        <w:rPr>
          <w:lang w:val="eu-ES"/>
        </w:rPr>
        <w:t xml:space="preserve"> Jaurlaritzaren hitzetan</w:t>
      </w:r>
      <w:r>
        <w:rPr>
          <w:lang w:val="eu-ES"/>
        </w:rPr>
        <w:t>. E</w:t>
      </w:r>
      <w:r w:rsidRPr="00387D91">
        <w:rPr>
          <w:lang w:val="eu-ES"/>
        </w:rPr>
        <w:t>ta</w:t>
      </w:r>
      <w:r>
        <w:rPr>
          <w:lang w:val="eu-ES"/>
        </w:rPr>
        <w:t>,</w:t>
      </w:r>
      <w:r w:rsidRPr="00387D91">
        <w:rPr>
          <w:lang w:val="eu-ES"/>
        </w:rPr>
        <w:t xml:space="preserve"> ber</w:t>
      </w:r>
      <w:r>
        <w:rPr>
          <w:lang w:val="eu-ES"/>
        </w:rPr>
        <w:t>e osagarriak aztertzen direnean</w:t>
      </w:r>
      <w:r w:rsidRPr="00387D91">
        <w:rPr>
          <w:lang w:val="eu-ES"/>
        </w:rPr>
        <w:t xml:space="preserve"> badaude seinale oso kezkagarriak</w:t>
      </w:r>
      <w:r>
        <w:rPr>
          <w:lang w:val="eu-ES"/>
        </w:rPr>
        <w:t>:</w:t>
      </w:r>
      <w:r w:rsidRPr="00387D91">
        <w:rPr>
          <w:lang w:val="eu-ES"/>
        </w:rPr>
        <w:t xml:space="preserve"> etxeetako gastua,</w:t>
      </w:r>
      <w:r>
        <w:rPr>
          <w:lang w:val="eu-ES"/>
        </w:rPr>
        <w:t xml:space="preserve"> administrazio publikoen gastua, e</w:t>
      </w:r>
      <w:r w:rsidRPr="00387D91">
        <w:rPr>
          <w:lang w:val="eu-ES"/>
        </w:rPr>
        <w:t>ta</w:t>
      </w:r>
      <w:r>
        <w:rPr>
          <w:lang w:val="eu-ES"/>
        </w:rPr>
        <w:t>,</w:t>
      </w:r>
      <w:r w:rsidRPr="00387D91">
        <w:rPr>
          <w:lang w:val="eu-ES"/>
        </w:rPr>
        <w:t xml:space="preserve"> larriena dena, kapital eraketa gordina</w:t>
      </w:r>
      <w:r>
        <w:rPr>
          <w:lang w:val="eu-ES"/>
        </w:rPr>
        <w:t xml:space="preserve"> –</w:t>
      </w:r>
      <w:r w:rsidRPr="00387D91">
        <w:rPr>
          <w:lang w:val="eu-ES"/>
        </w:rPr>
        <w:t>nahiz eta ha</w:t>
      </w:r>
      <w:r>
        <w:rPr>
          <w:lang w:val="eu-ES"/>
        </w:rPr>
        <w:t>z</w:t>
      </w:r>
      <w:r w:rsidRPr="00387D91">
        <w:rPr>
          <w:lang w:val="eu-ES"/>
        </w:rPr>
        <w:t>i</w:t>
      </w:r>
      <w:r>
        <w:rPr>
          <w:lang w:val="eu-ES"/>
        </w:rPr>
        <w:t>–</w:t>
      </w:r>
      <w:r w:rsidRPr="00387D91">
        <w:rPr>
          <w:lang w:val="eu-ES"/>
        </w:rPr>
        <w:t xml:space="preserve"> moteldu egiten dira</w:t>
      </w:r>
      <w:r>
        <w:rPr>
          <w:lang w:val="eu-ES"/>
        </w:rPr>
        <w:t>, beste behin ere. E</w:t>
      </w:r>
      <w:r w:rsidRPr="00387D91">
        <w:rPr>
          <w:lang w:val="eu-ES"/>
        </w:rPr>
        <w:t>ta</w:t>
      </w:r>
      <w:r>
        <w:rPr>
          <w:lang w:val="eu-ES"/>
        </w:rPr>
        <w:t>,</w:t>
      </w:r>
      <w:r w:rsidRPr="00387D91">
        <w:rPr>
          <w:lang w:val="eu-ES"/>
        </w:rPr>
        <w:t xml:space="preserve"> guzti honen o</w:t>
      </w:r>
      <w:r>
        <w:rPr>
          <w:lang w:val="eu-ES"/>
        </w:rPr>
        <w:t xml:space="preserve">inarrian, </w:t>
      </w:r>
      <w:r w:rsidRPr="00387D91">
        <w:rPr>
          <w:lang w:val="eu-ES"/>
        </w:rPr>
        <w:t>ekonomia erag</w:t>
      </w:r>
      <w:r>
        <w:rPr>
          <w:lang w:val="eu-ES"/>
        </w:rPr>
        <w:t xml:space="preserve">ileen konfiantza galera dago. Hau, hau ez </w:t>
      </w:r>
      <w:r w:rsidRPr="00387D91">
        <w:rPr>
          <w:lang w:val="eu-ES"/>
        </w:rPr>
        <w:t>duzue asko iragarri Jaurlari</w:t>
      </w:r>
      <w:r>
        <w:rPr>
          <w:lang w:val="eu-ES"/>
        </w:rPr>
        <w:t>tzatik, b</w:t>
      </w:r>
      <w:r w:rsidRPr="00387D91">
        <w:rPr>
          <w:lang w:val="eu-ES"/>
        </w:rPr>
        <w:t>aina</w:t>
      </w:r>
      <w:r>
        <w:rPr>
          <w:lang w:val="eu-ES"/>
        </w:rPr>
        <w:t>,</w:t>
      </w:r>
      <w:r w:rsidRPr="00387D91">
        <w:rPr>
          <w:lang w:val="eu-ES"/>
        </w:rPr>
        <w:t xml:space="preserve"> azken datuen arabera, </w:t>
      </w:r>
      <w:r>
        <w:rPr>
          <w:lang w:val="eu-ES"/>
        </w:rPr>
        <w:t xml:space="preserve">familien konfiantza indizeak beherakada nabarmena izan du: zortzi puntukoa, </w:t>
      </w:r>
      <w:r w:rsidRPr="00387D91">
        <w:rPr>
          <w:lang w:val="eu-ES"/>
        </w:rPr>
        <w:t xml:space="preserve">zehazki, </w:t>
      </w:r>
      <w:r>
        <w:rPr>
          <w:lang w:val="eu-ES"/>
        </w:rPr>
        <w:t>2019 hirugarren hiruhilekoan, aurrekoarekin alderatuz. Z</w:t>
      </w:r>
      <w:r w:rsidRPr="00387D91">
        <w:rPr>
          <w:lang w:val="eu-ES"/>
        </w:rPr>
        <w:t>er</w:t>
      </w:r>
      <w:r>
        <w:rPr>
          <w:lang w:val="eu-ES"/>
        </w:rPr>
        <w:t xml:space="preserve"> esanik ez e</w:t>
      </w:r>
      <w:r w:rsidRPr="00387D91">
        <w:rPr>
          <w:lang w:val="eu-ES"/>
        </w:rPr>
        <w:t>skaintza begiratzen badugu, no</w:t>
      </w:r>
      <w:r>
        <w:rPr>
          <w:lang w:val="eu-ES"/>
        </w:rPr>
        <w:t>n</w:t>
      </w:r>
      <w:r w:rsidRPr="00387D91">
        <w:rPr>
          <w:lang w:val="eu-ES"/>
        </w:rPr>
        <w:t xml:space="preserve"> sektor</w:t>
      </w:r>
      <w:r>
        <w:rPr>
          <w:lang w:val="eu-ES"/>
        </w:rPr>
        <w:t>e guztiak moteldu egingo diren. E</w:t>
      </w:r>
      <w:r w:rsidRPr="00387D91">
        <w:rPr>
          <w:lang w:val="eu-ES"/>
        </w:rPr>
        <w:t>ta larria da oso industria</w:t>
      </w:r>
      <w:r>
        <w:rPr>
          <w:lang w:val="eu-ES"/>
        </w:rPr>
        <w:t>l</w:t>
      </w:r>
      <w:r w:rsidRPr="00387D91">
        <w:rPr>
          <w:lang w:val="eu-ES"/>
        </w:rPr>
        <w:t>entzat bakarrik</w:t>
      </w:r>
      <w:r>
        <w:rPr>
          <w:lang w:val="eu-ES"/>
        </w:rPr>
        <w:t xml:space="preserve"> % 1</w:t>
      </w:r>
      <w:r w:rsidRPr="00387D91">
        <w:rPr>
          <w:lang w:val="eu-ES"/>
        </w:rPr>
        <w:t>eko hazkundea aurreikustea. Hori bada gure ekonomiaren motorea, oso txarto goaz</w:t>
      </w:r>
      <w:r>
        <w:rPr>
          <w:lang w:val="eu-ES"/>
        </w:rPr>
        <w:t>.</w:t>
      </w:r>
    </w:p>
    <w:p w:rsidR="00D067A6" w:rsidRDefault="00D067A6" w:rsidP="00AD0527">
      <w:pPr>
        <w:pStyle w:val="Texto"/>
        <w:rPr>
          <w:lang w:val="eu-ES"/>
        </w:rPr>
      </w:pPr>
    </w:p>
    <w:p w:rsidR="00D067A6" w:rsidRDefault="00D067A6" w:rsidP="00AD0527">
      <w:pPr>
        <w:pStyle w:val="Texto"/>
        <w:rPr>
          <w:lang w:val="eu-ES"/>
        </w:rPr>
      </w:pPr>
      <w:r>
        <w:rPr>
          <w:lang w:val="eu-ES"/>
        </w:rPr>
        <w:t>Z</w:t>
      </w:r>
      <w:r w:rsidRPr="00387D91">
        <w:rPr>
          <w:lang w:val="eu-ES"/>
        </w:rPr>
        <w:t>uen politikekin barne produktu g</w:t>
      </w:r>
      <w:r>
        <w:rPr>
          <w:lang w:val="eu-ES"/>
        </w:rPr>
        <w:t>ord</w:t>
      </w:r>
      <w:r w:rsidRPr="00387D91">
        <w:rPr>
          <w:lang w:val="eu-ES"/>
        </w:rPr>
        <w:t>inaren hazkundea gero eta okerrago banat</w:t>
      </w:r>
      <w:r>
        <w:rPr>
          <w:lang w:val="eu-ES"/>
        </w:rPr>
        <w:t xml:space="preserve">zen da. Eta, </w:t>
      </w:r>
      <w:r w:rsidRPr="00387D91">
        <w:rPr>
          <w:lang w:val="eu-ES"/>
        </w:rPr>
        <w:t>gure herrian</w:t>
      </w:r>
      <w:r>
        <w:rPr>
          <w:lang w:val="eu-ES"/>
        </w:rPr>
        <w:t xml:space="preserve">, atzean, </w:t>
      </w:r>
      <w:r w:rsidRPr="00387D91">
        <w:rPr>
          <w:lang w:val="eu-ES"/>
        </w:rPr>
        <w:t xml:space="preserve">jende gehiegi geratzen ari da. </w:t>
      </w:r>
      <w:r>
        <w:rPr>
          <w:lang w:val="eu-ES"/>
        </w:rPr>
        <w:t>2008ko</w:t>
      </w:r>
      <w:r w:rsidRPr="00387D91">
        <w:rPr>
          <w:lang w:val="eu-ES"/>
        </w:rPr>
        <w:t xml:space="preserve"> krisitik hona</w:t>
      </w:r>
      <w:r>
        <w:rPr>
          <w:lang w:val="eu-ES"/>
        </w:rPr>
        <w:t>,</w:t>
      </w:r>
      <w:r w:rsidRPr="00387D91">
        <w:rPr>
          <w:lang w:val="eu-ES"/>
        </w:rPr>
        <w:t xml:space="preserve"> ezberdintasunak eta</w:t>
      </w:r>
      <w:r>
        <w:rPr>
          <w:lang w:val="eu-ES"/>
        </w:rPr>
        <w:t xml:space="preserve"> arrakala soziala handituz doaz, e</w:t>
      </w:r>
      <w:r w:rsidRPr="00387D91">
        <w:rPr>
          <w:lang w:val="eu-ES"/>
        </w:rPr>
        <w:t>ta aurrekontu hauek ez dute honen</w:t>
      </w:r>
      <w:r>
        <w:rPr>
          <w:lang w:val="eu-ES"/>
        </w:rPr>
        <w:t xml:space="preserve"> kontra behar bezala egiten. Guk, hau zuzentzen </w:t>
      </w:r>
      <w:r w:rsidRPr="00387D91">
        <w:rPr>
          <w:lang w:val="eu-ES"/>
        </w:rPr>
        <w:t>saiatu gara</w:t>
      </w:r>
      <w:r>
        <w:rPr>
          <w:lang w:val="eu-ES"/>
        </w:rPr>
        <w:t>,</w:t>
      </w:r>
      <w:r w:rsidRPr="00387D91">
        <w:rPr>
          <w:lang w:val="eu-ES"/>
        </w:rPr>
        <w:t xml:space="preserve"> aurrekontu honen trami</w:t>
      </w:r>
      <w:r>
        <w:rPr>
          <w:lang w:val="eu-ES"/>
        </w:rPr>
        <w:t xml:space="preserve">tazioan: bai zuzenketa partzialen bidez </w:t>
      </w:r>
      <w:r w:rsidRPr="00387D91">
        <w:rPr>
          <w:lang w:val="eu-ES"/>
        </w:rPr>
        <w:t>bai Jaurlaritzaren politika</w:t>
      </w:r>
      <w:r>
        <w:rPr>
          <w:lang w:val="eu-ES"/>
        </w:rPr>
        <w:t xml:space="preserve"> fiskal eta finantzieroan bide horri propioa proposatuz, Estatuarekin negoziatzeko </w:t>
      </w:r>
      <w:r w:rsidRPr="00387D91">
        <w:rPr>
          <w:lang w:val="eu-ES"/>
        </w:rPr>
        <w:t xml:space="preserve">Kontzertu Ekonomikoaren aldebikotasun </w:t>
      </w:r>
      <w:r w:rsidRPr="00387D91">
        <w:rPr>
          <w:lang w:val="eu-ES"/>
        </w:rPr>
        <w:lastRenderedPageBreak/>
        <w:t xml:space="preserve">markoan, inbertsio eta gastu publikoa indartzeko, urteetan jasandako murrizketak </w:t>
      </w:r>
      <w:r>
        <w:rPr>
          <w:lang w:val="eu-ES"/>
        </w:rPr>
        <w:t xml:space="preserve">eta paralisia alde batera utziz, </w:t>
      </w:r>
      <w:r w:rsidRPr="00387D91">
        <w:rPr>
          <w:lang w:val="eu-ES"/>
        </w:rPr>
        <w:t xml:space="preserve">eta erronka </w:t>
      </w:r>
      <w:r>
        <w:rPr>
          <w:lang w:val="eu-ES"/>
        </w:rPr>
        <w:t>ekologiko, industrial eta sozio</w:t>
      </w:r>
      <w:r w:rsidRPr="00387D91">
        <w:rPr>
          <w:lang w:val="eu-ES"/>
        </w:rPr>
        <w:t xml:space="preserve">laboralei </w:t>
      </w:r>
      <w:r>
        <w:rPr>
          <w:lang w:val="eu-ES"/>
        </w:rPr>
        <w:t>taxuz erantzuteko. Baina ezetza. A</w:t>
      </w:r>
      <w:r w:rsidRPr="00387D91">
        <w:rPr>
          <w:lang w:val="eu-ES"/>
        </w:rPr>
        <w:t>ldaketa sozialak, erronka ekologikoa, pobreziaren kronifikazioa, ezberdintasun sozialen sakontzea, digitalizazi</w:t>
      </w:r>
      <w:r>
        <w:rPr>
          <w:lang w:val="eu-ES"/>
        </w:rPr>
        <w:t>oa eta erronka ekonomiko berriek</w:t>
      </w:r>
      <w:r w:rsidRPr="00387D91">
        <w:rPr>
          <w:lang w:val="eu-ES"/>
        </w:rPr>
        <w:t xml:space="preserve"> eral</w:t>
      </w:r>
      <w:r>
        <w:rPr>
          <w:lang w:val="eu-ES"/>
        </w:rPr>
        <w:t>daketa berri bat eskatzen dute; p</w:t>
      </w:r>
      <w:r w:rsidRPr="00387D91">
        <w:rPr>
          <w:lang w:val="eu-ES"/>
        </w:rPr>
        <w:t>olitika publikoen</w:t>
      </w:r>
      <w:r>
        <w:rPr>
          <w:lang w:val="eu-ES"/>
        </w:rPr>
        <w:t xml:space="preserve"> bultzada ausarta eskatzen dute, b</w:t>
      </w:r>
      <w:r w:rsidRPr="00387D91">
        <w:rPr>
          <w:lang w:val="eu-ES"/>
        </w:rPr>
        <w:t>aina</w:t>
      </w:r>
      <w:r>
        <w:rPr>
          <w:lang w:val="eu-ES"/>
        </w:rPr>
        <w:t xml:space="preserve"> aurrekontu hauek </w:t>
      </w:r>
      <w:r w:rsidRPr="00387D91">
        <w:rPr>
          <w:lang w:val="eu-ES"/>
        </w:rPr>
        <w:t>beste lehentasun batzuk dituzte</w:t>
      </w:r>
      <w:r>
        <w:rPr>
          <w:lang w:val="eu-ES"/>
        </w:rPr>
        <w:t>.</w:t>
      </w:r>
      <w:r w:rsidRPr="00387D91">
        <w:rPr>
          <w:lang w:val="eu-ES"/>
        </w:rPr>
        <w:t xml:space="preserve"> Gobernu hone</w:t>
      </w:r>
      <w:r>
        <w:rPr>
          <w:lang w:val="eu-ES"/>
        </w:rPr>
        <w:t>k beste lehentasun batzuk ditu. H</w:t>
      </w:r>
      <w:r w:rsidRPr="00387D91">
        <w:rPr>
          <w:lang w:val="eu-ES"/>
        </w:rPr>
        <w:t>oni</w:t>
      </w:r>
      <w:r>
        <w:rPr>
          <w:lang w:val="eu-ES"/>
        </w:rPr>
        <w:t xml:space="preserve"> guztiari</w:t>
      </w:r>
      <w:r w:rsidRPr="00387D91">
        <w:rPr>
          <w:lang w:val="eu-ES"/>
        </w:rPr>
        <w:t xml:space="preserve"> ezin zaio erantzun urteetan ap</w:t>
      </w:r>
      <w:r>
        <w:rPr>
          <w:lang w:val="eu-ES"/>
        </w:rPr>
        <w:t>likatutako politika berberekin, e</w:t>
      </w:r>
      <w:r w:rsidRPr="00387D91">
        <w:rPr>
          <w:lang w:val="eu-ES"/>
        </w:rPr>
        <w:t>ta are gutxiago gaur mahai gainean dugun a</w:t>
      </w:r>
      <w:r>
        <w:rPr>
          <w:lang w:val="eu-ES"/>
        </w:rPr>
        <w:t>urrekontu kontinuista hauekin.</w:t>
      </w:r>
    </w:p>
    <w:p w:rsidR="00D067A6" w:rsidRDefault="00D067A6" w:rsidP="00AD0527">
      <w:pPr>
        <w:pStyle w:val="Texto"/>
        <w:rPr>
          <w:lang w:val="eu-ES"/>
        </w:rPr>
      </w:pPr>
    </w:p>
    <w:p w:rsidR="00D067A6" w:rsidRPr="00353C97" w:rsidRDefault="00D067A6" w:rsidP="00AD0527">
      <w:pPr>
        <w:pStyle w:val="Texto"/>
        <w:rPr>
          <w:lang w:val="es-ES"/>
        </w:rPr>
      </w:pPr>
      <w:r w:rsidRPr="00353C97">
        <w:rPr>
          <w:lang w:val="es-ES"/>
        </w:rPr>
        <w:t>El lema de</w:t>
      </w:r>
      <w:r>
        <w:rPr>
          <w:lang w:val="es-ES"/>
        </w:rPr>
        <w:t xml:space="preserve"> los presupuestos más sociales –u</w:t>
      </w:r>
      <w:r w:rsidRPr="00353C97">
        <w:rPr>
          <w:lang w:val="es-ES"/>
        </w:rPr>
        <w:t>n lema</w:t>
      </w:r>
      <w:r>
        <w:rPr>
          <w:lang w:val="es-ES"/>
        </w:rPr>
        <w:t>,</w:t>
      </w:r>
      <w:r w:rsidRPr="00353C97">
        <w:rPr>
          <w:lang w:val="es-ES"/>
        </w:rPr>
        <w:t xml:space="preserve"> por cierto, construido sobre una lectura bastante el libérrima de los mism</w:t>
      </w:r>
      <w:r>
        <w:rPr>
          <w:lang w:val="es-ES"/>
        </w:rPr>
        <w:t>os– n</w:t>
      </w:r>
      <w:r w:rsidRPr="00353C97">
        <w:rPr>
          <w:lang w:val="es-ES"/>
        </w:rPr>
        <w:t>o</w:t>
      </w:r>
      <w:r>
        <w:rPr>
          <w:lang w:val="es-ES"/>
        </w:rPr>
        <w:t xml:space="preserve"> es consuelo para las más de 33</w:t>
      </w:r>
      <w:r w:rsidRPr="00353C97">
        <w:rPr>
          <w:lang w:val="es-ES"/>
        </w:rPr>
        <w:t xml:space="preserve">4.000 personas que están en situación de </w:t>
      </w:r>
      <w:r>
        <w:rPr>
          <w:lang w:val="es-ES"/>
        </w:rPr>
        <w:t>exclusión s</w:t>
      </w:r>
      <w:r w:rsidRPr="00353C97">
        <w:rPr>
          <w:lang w:val="es-ES"/>
        </w:rPr>
        <w:t>ocial en Bizkaia, G</w:t>
      </w:r>
      <w:r>
        <w:rPr>
          <w:lang w:val="es-ES"/>
        </w:rPr>
        <w:t>ipuzko</w:t>
      </w:r>
      <w:r w:rsidRPr="00353C97">
        <w:rPr>
          <w:lang w:val="es-ES"/>
        </w:rPr>
        <w:t>a y Araba. Para las más d</w:t>
      </w:r>
      <w:r>
        <w:rPr>
          <w:lang w:val="es-ES"/>
        </w:rPr>
        <w:t xml:space="preserve">e 113.000 personas desempleadas, </w:t>
      </w:r>
      <w:r w:rsidRPr="00353C97">
        <w:rPr>
          <w:lang w:val="es-ES"/>
        </w:rPr>
        <w:t>de las que más de la mitad lo son de larga duración. Y qué decir de las…</w:t>
      </w:r>
    </w:p>
    <w:p w:rsidR="00D067A6" w:rsidRPr="00387D91" w:rsidRDefault="00D067A6" w:rsidP="00AD0527">
      <w:pPr>
        <w:pStyle w:val="Texto"/>
        <w:rPr>
          <w:lang w:val="es-ES"/>
        </w:rPr>
      </w:pPr>
    </w:p>
    <w:p w:rsidR="00D067A6" w:rsidRPr="00387D91" w:rsidRDefault="00D067A6" w:rsidP="00AD0527">
      <w:pPr>
        <w:pStyle w:val="Texto"/>
        <w:rPr>
          <w:lang w:val="eu-ES"/>
        </w:rPr>
      </w:pPr>
      <w:r w:rsidRPr="00387D91">
        <w:rPr>
          <w:lang w:val="eu-ES"/>
        </w:rPr>
        <w:t>(12. zintaren amaiera)</w:t>
      </w:r>
    </w:p>
    <w:p w:rsidR="00007674" w:rsidRPr="00DE4B64" w:rsidRDefault="00007674" w:rsidP="00AD0527">
      <w:pPr>
        <w:pStyle w:val="Texto"/>
        <w:rPr>
          <w:lang w:val="eu-ES"/>
        </w:rPr>
      </w:pPr>
      <w:r w:rsidRPr="00DE4B64">
        <w:rPr>
          <w:lang w:val="eu-ES"/>
        </w:rPr>
        <w:t>(13. zintaren hasiera)</w:t>
      </w:r>
    </w:p>
    <w:p w:rsidR="00007674" w:rsidRDefault="00007674" w:rsidP="00AD0527">
      <w:pPr>
        <w:pStyle w:val="Texto"/>
      </w:pPr>
    </w:p>
    <w:p w:rsidR="00007674" w:rsidRDefault="00007674" w:rsidP="00AD0527">
      <w:pPr>
        <w:pStyle w:val="Texto"/>
      </w:pPr>
      <w:r>
        <w:t xml:space="preserve">… </w:t>
      </w:r>
      <w:r w:rsidRPr="00DE4B64">
        <w:t xml:space="preserve">de exclusión social en Bizkaia, Gipuzkoa y Araba. Para las más de 113.000 personas desempleadas, de las que más de la mitad lo son de larga duración. Y qué decir de </w:t>
      </w:r>
      <w:r w:rsidRPr="007C7776">
        <w:t>las personas desempleadas de más de 45 años</w:t>
      </w:r>
      <w:r>
        <w:t>,</w:t>
      </w:r>
      <w:r w:rsidRPr="007C7776">
        <w:t xml:space="preserve"> que recibieron a través de la famosa reforma del Partido Popular un despido libre</w:t>
      </w:r>
      <w:r>
        <w:t>,</w:t>
      </w:r>
      <w:r w:rsidRPr="007C7776">
        <w:t xml:space="preserve"> como regalo</w:t>
      </w:r>
      <w:r>
        <w:t xml:space="preserve"> t</w:t>
      </w:r>
      <w:r w:rsidRPr="007C7776">
        <w:t>ras toda una vida dedicada al trabajo</w:t>
      </w:r>
      <w:r>
        <w:t>.</w:t>
      </w:r>
    </w:p>
    <w:p w:rsidR="00007674" w:rsidRDefault="00007674" w:rsidP="00AD0527">
      <w:pPr>
        <w:pStyle w:val="Texto"/>
      </w:pPr>
    </w:p>
    <w:p w:rsidR="00007674" w:rsidRDefault="00007674" w:rsidP="00AD0527">
      <w:pPr>
        <w:pStyle w:val="Texto"/>
        <w:rPr>
          <w:lang w:val="eu-ES"/>
        </w:rPr>
      </w:pPr>
      <w:r w:rsidRPr="007C7776">
        <w:rPr>
          <w:lang w:val="eu-ES"/>
        </w:rPr>
        <w:t>Politi</w:t>
      </w:r>
      <w:r>
        <w:rPr>
          <w:lang w:val="eu-ES"/>
        </w:rPr>
        <w:t>ka sozialen arlo</w:t>
      </w:r>
      <w:r w:rsidRPr="007C7776">
        <w:rPr>
          <w:lang w:val="eu-ES"/>
        </w:rPr>
        <w:t>an, autu politiko baten aurrean gaude. Gobernuak erabaki du</w:t>
      </w:r>
      <w:r>
        <w:rPr>
          <w:lang w:val="eu-ES"/>
        </w:rPr>
        <w:t>,</w:t>
      </w:r>
      <w:r w:rsidRPr="007C7776">
        <w:rPr>
          <w:lang w:val="eu-ES"/>
        </w:rPr>
        <w:t xml:space="preserve"> estrategikoki</w:t>
      </w:r>
      <w:r>
        <w:rPr>
          <w:lang w:val="eu-ES"/>
        </w:rPr>
        <w:t>,</w:t>
      </w:r>
      <w:r w:rsidRPr="007C7776">
        <w:rPr>
          <w:lang w:val="eu-ES"/>
        </w:rPr>
        <w:t xml:space="preserve"> gizarte babesaren inguruko inbertsio eta gastuaren muga. Hori erabakita dago</w:t>
      </w:r>
      <w:r>
        <w:rPr>
          <w:lang w:val="eu-ES"/>
        </w:rPr>
        <w:t>. E</w:t>
      </w:r>
      <w:r w:rsidRPr="007C7776">
        <w:rPr>
          <w:lang w:val="eu-ES"/>
        </w:rPr>
        <w:t>ta ez du</w:t>
      </w:r>
      <w:r>
        <w:rPr>
          <w:lang w:val="eu-ES"/>
        </w:rPr>
        <w:t>,</w:t>
      </w:r>
      <w:r w:rsidRPr="007C7776">
        <w:rPr>
          <w:lang w:val="eu-ES"/>
        </w:rPr>
        <w:t xml:space="preserve"> inolaz ere</w:t>
      </w:r>
      <w:r>
        <w:rPr>
          <w:lang w:val="eu-ES"/>
        </w:rPr>
        <w:t>,</w:t>
      </w:r>
      <w:r w:rsidRPr="007C7776">
        <w:rPr>
          <w:lang w:val="eu-ES"/>
        </w:rPr>
        <w:t xml:space="preserve"> euro bat ere gehiago bideratuko gehien behar dutenen bizi baldintzak hobetzek</w:t>
      </w:r>
      <w:r>
        <w:rPr>
          <w:lang w:val="eu-ES"/>
        </w:rPr>
        <w:t>o eta pobreziari aurre egiteko. N</w:t>
      </w:r>
      <w:r w:rsidRPr="007C7776">
        <w:rPr>
          <w:lang w:val="eu-ES"/>
        </w:rPr>
        <w:t>ahiz eta igoera efektista batzuk adostu dituzuen</w:t>
      </w:r>
      <w:r>
        <w:rPr>
          <w:lang w:val="eu-ES"/>
        </w:rPr>
        <w:t>,</w:t>
      </w:r>
      <w:r w:rsidRPr="007C7776">
        <w:rPr>
          <w:lang w:val="eu-ES"/>
        </w:rPr>
        <w:t xml:space="preserve"> eta zenbakiekin</w:t>
      </w:r>
      <w:r>
        <w:rPr>
          <w:lang w:val="eu-ES"/>
        </w:rPr>
        <w:t xml:space="preserve"> magia jokoaren bat egin duzuen, i</w:t>
      </w:r>
      <w:r w:rsidRPr="007C7776">
        <w:rPr>
          <w:lang w:val="eu-ES"/>
        </w:rPr>
        <w:t>zatez, murrizketa bat da adostu duzuena, urteetan izandako murrizketei jarraipena ematen diona. Errealitatea da PNV, PSE eta Podemosek akordio honekin ez duzuela 2</w:t>
      </w:r>
      <w:r>
        <w:rPr>
          <w:lang w:val="eu-ES"/>
        </w:rPr>
        <w:t xml:space="preserve">008ko Gizarteratzeko eta </w:t>
      </w:r>
      <w:r>
        <w:rPr>
          <w:lang w:val="eu-ES"/>
        </w:rPr>
        <w:lastRenderedPageBreak/>
        <w:t>D</w:t>
      </w:r>
      <w:r w:rsidRPr="007C7776">
        <w:rPr>
          <w:lang w:val="eu-ES"/>
        </w:rPr>
        <w:t>iru</w:t>
      </w:r>
      <w:r>
        <w:rPr>
          <w:lang w:val="eu-ES"/>
        </w:rPr>
        <w:t>-sarrerak Bermatzeko Legea betetzen, e</w:t>
      </w:r>
      <w:r w:rsidRPr="007C7776">
        <w:rPr>
          <w:lang w:val="eu-ES"/>
        </w:rPr>
        <w:t>ta ez duzuela n</w:t>
      </w:r>
      <w:r>
        <w:rPr>
          <w:lang w:val="eu-ES"/>
        </w:rPr>
        <w:t>eurririk hartu berau betetzeko, inolaz ere ez. Et</w:t>
      </w:r>
      <w:r w:rsidRPr="007C7776">
        <w:rPr>
          <w:lang w:val="eu-ES"/>
        </w:rPr>
        <w:t>a</w:t>
      </w:r>
      <w:r>
        <w:rPr>
          <w:lang w:val="eu-ES"/>
        </w:rPr>
        <w:t>, beraz, onuradu</w:t>
      </w:r>
      <w:r w:rsidRPr="007C7776">
        <w:rPr>
          <w:lang w:val="eu-ES"/>
        </w:rPr>
        <w:t>ne</w:t>
      </w:r>
      <w:r>
        <w:rPr>
          <w:lang w:val="eu-ES"/>
        </w:rPr>
        <w:t xml:space="preserve">k </w:t>
      </w:r>
      <w:r w:rsidRPr="007C7776">
        <w:rPr>
          <w:lang w:val="eu-ES"/>
        </w:rPr>
        <w:t>legez zegokiena baino 230 euro hilero gutxiago kobratuko dituzte</w:t>
      </w:r>
      <w:r>
        <w:rPr>
          <w:lang w:val="eu-ES"/>
        </w:rPr>
        <w:t>,</w:t>
      </w:r>
      <w:r w:rsidRPr="007C7776">
        <w:rPr>
          <w:lang w:val="eu-ES"/>
        </w:rPr>
        <w:t xml:space="preserve"> eta 253 euro pentsionista onuradunen kasuan. 2020rako 2019an baino diru g</w:t>
      </w:r>
      <w:r>
        <w:rPr>
          <w:lang w:val="eu-ES"/>
        </w:rPr>
        <w:t>utxiago aurreikusten duzue DSBEra</w:t>
      </w:r>
      <w:r w:rsidRPr="007C7776">
        <w:rPr>
          <w:lang w:val="eu-ES"/>
        </w:rPr>
        <w:t>k</w:t>
      </w:r>
      <w:r>
        <w:rPr>
          <w:lang w:val="eu-ES"/>
        </w:rPr>
        <w:t>o, eskaintza are gutxiago egongo direlakoan, b</w:t>
      </w:r>
      <w:r w:rsidRPr="007C7776">
        <w:rPr>
          <w:lang w:val="eu-ES"/>
        </w:rPr>
        <w:t>aina ez duzue arreta berezirik jartzen sistematik kanpo daudenak eta beharrak di</w:t>
      </w:r>
      <w:r>
        <w:rPr>
          <w:lang w:val="eu-ES"/>
        </w:rPr>
        <w:t>tuztenak sistemara sartzeko. Edo, s</w:t>
      </w:r>
      <w:r w:rsidRPr="007C7776">
        <w:rPr>
          <w:lang w:val="eu-ES"/>
        </w:rPr>
        <w:t>isteman egonda ere</w:t>
      </w:r>
      <w:r>
        <w:rPr>
          <w:lang w:val="eu-ES"/>
        </w:rPr>
        <w:t>,</w:t>
      </w:r>
      <w:r w:rsidRPr="007C7776">
        <w:rPr>
          <w:lang w:val="eu-ES"/>
        </w:rPr>
        <w:t xml:space="preserve"> pobreziatik ateratzen</w:t>
      </w:r>
      <w:r>
        <w:rPr>
          <w:lang w:val="eu-ES"/>
        </w:rPr>
        <w:t xml:space="preserve"> ez diren pertsona eta familiak, hobeto bizi daitezen. </w:t>
      </w:r>
      <w:r w:rsidRPr="007C7776">
        <w:rPr>
          <w:lang w:val="eu-ES"/>
        </w:rPr>
        <w:t>Gobernu hau</w:t>
      </w:r>
      <w:r>
        <w:rPr>
          <w:lang w:val="eu-ES"/>
        </w:rPr>
        <w:t xml:space="preserve">, Gobernu hau pozik dago hainbat indizetan, </w:t>
      </w:r>
      <w:r w:rsidRPr="007C7776">
        <w:rPr>
          <w:lang w:val="eu-ES"/>
        </w:rPr>
        <w:t>ondo ateratzen delako, nahiz eta ger</w:t>
      </w:r>
      <w:r>
        <w:rPr>
          <w:lang w:val="eu-ES"/>
        </w:rPr>
        <w:t>o eta maila baxuagoetan gauden, e</w:t>
      </w:r>
      <w:r w:rsidRPr="007C7776">
        <w:rPr>
          <w:lang w:val="eu-ES"/>
        </w:rPr>
        <w:t>ta hainbat herri gure gainetik pasa diren gizarte politiken alorrean</w:t>
      </w:r>
      <w:r>
        <w:rPr>
          <w:lang w:val="eu-ES"/>
        </w:rPr>
        <w:t>.</w:t>
      </w:r>
    </w:p>
    <w:p w:rsidR="00007674" w:rsidRDefault="00007674" w:rsidP="00AD0527">
      <w:pPr>
        <w:pStyle w:val="Texto"/>
        <w:rPr>
          <w:lang w:val="eu-ES"/>
        </w:rPr>
      </w:pPr>
    </w:p>
    <w:p w:rsidR="00007674" w:rsidRDefault="00007674" w:rsidP="00AD0527">
      <w:pPr>
        <w:pStyle w:val="Texto"/>
      </w:pPr>
      <w:r>
        <w:rPr>
          <w:lang w:val="eu-ES"/>
        </w:rPr>
        <w:t>E</w:t>
      </w:r>
      <w:r w:rsidRPr="007C7776">
        <w:t xml:space="preserve">n </w:t>
      </w:r>
      <w:r>
        <w:t>r</w:t>
      </w:r>
      <w:r w:rsidRPr="007C7776">
        <w:t xml:space="preserve">elación a la RGI por mucho truco de magia que hagan con los números, la realidad es que Podemos ha renunciado a la reclamación del cumplimiento de la </w:t>
      </w:r>
      <w:r>
        <w:t>L</w:t>
      </w:r>
      <w:r w:rsidRPr="007C7776">
        <w:t>ey del año 2008 y ha optado por blanquear los recortes</w:t>
      </w:r>
      <w:r>
        <w:t>,</w:t>
      </w:r>
      <w:r w:rsidRPr="007C7776">
        <w:t xml:space="preserve"> por dar continuidad a las políticas impulsadas por el Gobierno de Patxi López, aquel famoso pacto PSE Partido Popular, aquel pacto que sirvió para implementar políticas neoliberales como el famoso recorte de</w:t>
      </w:r>
      <w:r>
        <w:t xml:space="preserve"> </w:t>
      </w:r>
      <w:r w:rsidRPr="007C7776">
        <w:t>l</w:t>
      </w:r>
      <w:r>
        <w:t>a</w:t>
      </w:r>
      <w:r w:rsidRPr="007C7776">
        <w:t xml:space="preserve"> RGI.</w:t>
      </w:r>
    </w:p>
    <w:p w:rsidR="00007674" w:rsidRDefault="00007674" w:rsidP="00AD0527">
      <w:pPr>
        <w:pStyle w:val="Texto"/>
      </w:pPr>
    </w:p>
    <w:p w:rsidR="00007674" w:rsidRDefault="00007674" w:rsidP="00AD0527">
      <w:pPr>
        <w:pStyle w:val="Texto"/>
      </w:pPr>
      <w:r w:rsidRPr="007C7776">
        <w:t xml:space="preserve">Ustedes, señorías de Podemos, se han movido, </w:t>
      </w:r>
      <w:r>
        <w:t>(?)</w:t>
      </w:r>
      <w:r w:rsidRPr="007C7776">
        <w:t>no se han movido, se han movido a un espacio de confort donde las clases necesitadas realmente lo pasa</w:t>
      </w:r>
      <w:r>
        <w:t xml:space="preserve">n muy mal. </w:t>
      </w:r>
      <w:r w:rsidRPr="007C7776">
        <w:t>Ustedes</w:t>
      </w:r>
      <w:r>
        <w:t xml:space="preserve"> están donde dijeron que jamás ib</w:t>
      </w:r>
      <w:r w:rsidRPr="007C7776">
        <w:t>an a estar</w:t>
      </w:r>
      <w:r>
        <w:t>.</w:t>
      </w:r>
    </w:p>
    <w:p w:rsidR="00007674" w:rsidRDefault="00007674" w:rsidP="00AD0527">
      <w:pPr>
        <w:pStyle w:val="Texto"/>
      </w:pPr>
    </w:p>
    <w:p w:rsidR="00007674" w:rsidRDefault="00007674" w:rsidP="00AD0527">
      <w:pPr>
        <w:pStyle w:val="Texto"/>
      </w:pPr>
      <w:r>
        <w:t>Con este acuerdo u</w:t>
      </w:r>
      <w:r w:rsidRPr="007C7776">
        <w:t>stedes todos los firmantes del acuerdo, firma</w:t>
      </w:r>
      <w:r>
        <w:t>n</w:t>
      </w:r>
      <w:r w:rsidRPr="007C7776">
        <w:t xml:space="preserve"> ustedes todos con una mano</w:t>
      </w:r>
      <w:r>
        <w:t>,</w:t>
      </w:r>
      <w:r w:rsidRPr="007C7776">
        <w:t xml:space="preserve"> estrangula</w:t>
      </w:r>
      <w:r>
        <w:t>n</w:t>
      </w:r>
      <w:r w:rsidRPr="007C7776">
        <w:t xml:space="preserve"> las opciones de salir de la </w:t>
      </w:r>
      <w:r>
        <w:t>pobreza</w:t>
      </w:r>
      <w:r w:rsidRPr="007C7776">
        <w:t xml:space="preserve"> de cientos de vascos y vascas, mientras que con la otra mano dejan abierta la puerta para que escapen los rentistas que se han olvidado de </w:t>
      </w:r>
      <w:r>
        <w:t xml:space="preserve">retornar </w:t>
      </w:r>
      <w:r w:rsidRPr="007C7776">
        <w:t>parcialmente al país lo que sacan de</w:t>
      </w:r>
      <w:r>
        <w:t xml:space="preserve"> é</w:t>
      </w:r>
      <w:r w:rsidRPr="007C7776">
        <w:t>l cada día por mor de una mal entendida competitividad fiscal.</w:t>
      </w:r>
      <w:r>
        <w:t xml:space="preserve"> </w:t>
      </w:r>
      <w:r w:rsidRPr="007C7776">
        <w:t>A esto también le da</w:t>
      </w:r>
      <w:r>
        <w:t>n</w:t>
      </w:r>
      <w:r w:rsidRPr="007C7776">
        <w:t xml:space="preserve"> carta blanca los nuevos compañeros de Podemos. </w:t>
      </w:r>
    </w:p>
    <w:p w:rsidR="00007674" w:rsidRDefault="00007674" w:rsidP="00AD0527">
      <w:pPr>
        <w:pStyle w:val="Texto"/>
      </w:pPr>
    </w:p>
    <w:p w:rsidR="00007674" w:rsidRDefault="00007674" w:rsidP="00AD0527">
      <w:pPr>
        <w:pStyle w:val="Texto"/>
      </w:pPr>
      <w:r w:rsidRPr="007C7776">
        <w:t>La b</w:t>
      </w:r>
      <w:r>
        <w:t>r</w:t>
      </w:r>
      <w:r w:rsidRPr="007C7776">
        <w:t>ec</w:t>
      </w:r>
      <w:r>
        <w:t>h</w:t>
      </w:r>
      <w:r w:rsidRPr="007C7776">
        <w:t>a social se va ampliando</w:t>
      </w:r>
      <w:r>
        <w:t>, l</w:t>
      </w:r>
      <w:r w:rsidRPr="007C7776">
        <w:t>as desigualdades sociales son cada vez más patentes</w:t>
      </w:r>
      <w:r>
        <w:t>, n</w:t>
      </w:r>
      <w:r w:rsidRPr="007C7776">
        <w:t xml:space="preserve">uestra sociedad es cada vez más </w:t>
      </w:r>
      <w:r>
        <w:t>longeva y sus necesidades de c</w:t>
      </w:r>
      <w:r w:rsidRPr="007C7776">
        <w:t>uidados crece</w:t>
      </w:r>
      <w:r>
        <w:t xml:space="preserve">n, pero </w:t>
      </w:r>
      <w:r w:rsidRPr="007C7776">
        <w:t>ustedes siguen con recetas viejas. Este Gobierno y sus vamos aliados cumplen el expediente en materia de política social</w:t>
      </w:r>
      <w:r>
        <w:t xml:space="preserve"> pa</w:t>
      </w:r>
      <w:r w:rsidRPr="007C7776">
        <w:t>r</w:t>
      </w:r>
      <w:r>
        <w:t>a seguir</w:t>
      </w:r>
      <w:r w:rsidRPr="007C7776">
        <w:t xml:space="preserve"> </w:t>
      </w:r>
      <w:r w:rsidRPr="007C7776">
        <w:lastRenderedPageBreak/>
        <w:t>saliendo bien en la foto</w:t>
      </w:r>
      <w:r>
        <w:t>, p</w:t>
      </w:r>
      <w:r w:rsidRPr="007C7776">
        <w:t>ero esta foto cada día está más desenfocada, porque este país pierde enteros en la lucha contra la exclusión social o la garantía de bienestar de la ciudadanía sin afrontar como es debido las nuevas realidades sociales, mientras otros territori</w:t>
      </w:r>
      <w:r>
        <w:t>os avanzan con nuevas políticas. U</w:t>
      </w:r>
      <w:r w:rsidRPr="007C7776">
        <w:t>stedes viven de las rentas y esta estrategia no les va a durar eternamente. Ustedes siguen utilizando</w:t>
      </w:r>
      <w:r>
        <w:t>,</w:t>
      </w:r>
      <w:r w:rsidRPr="007C7776">
        <w:t xml:space="preserve"> y hoy mismo a la mañana lo </w:t>
      </w:r>
      <w:r>
        <w:t xml:space="preserve">he </w:t>
      </w:r>
      <w:r w:rsidRPr="007C7776">
        <w:t>escuchado</w:t>
      </w:r>
      <w:r>
        <w:t>,</w:t>
      </w:r>
      <w:r w:rsidRPr="007C7776">
        <w:t xml:space="preserve"> como logro presupuestario el peso</w:t>
      </w:r>
      <w:r>
        <w:t xml:space="preserve"> </w:t>
      </w:r>
      <w:r w:rsidRPr="007C7776">
        <w:t>de las partidas de carácter social</w:t>
      </w:r>
      <w:r>
        <w:t>,</w:t>
      </w:r>
      <w:r w:rsidRPr="007C7776">
        <w:t xml:space="preserve"> al</w:t>
      </w:r>
      <w:r>
        <w:t>g</w:t>
      </w:r>
      <w:r w:rsidRPr="007C7776">
        <w:t>o que</w:t>
      </w:r>
      <w:r>
        <w:t>…</w:t>
      </w:r>
      <w:r w:rsidRPr="007C7776">
        <w:t xml:space="preserve"> y textualmente</w:t>
      </w:r>
      <w:r>
        <w:t xml:space="preserve"> es </w:t>
      </w:r>
      <w:r w:rsidRPr="007C7776">
        <w:t>resultado del modelo de distribución competencial interinstitucional, eso pone en la memoria de este Gobierno, es resultado del mode</w:t>
      </w:r>
      <w:r>
        <w:t>lo de distribución competencial; po</w:t>
      </w:r>
      <w:r w:rsidRPr="007C7776">
        <w:t>r lo tanto, no es consecuencia de una elección política, no es consecuencia de una voluntad política y eso es lo que viene</w:t>
      </w:r>
      <w:r>
        <w:t>n</w:t>
      </w:r>
      <w:r w:rsidRPr="007C7776">
        <w:t xml:space="preserve"> haciendo ustedes, definir eslogan para la v</w:t>
      </w:r>
      <w:r>
        <w:t>enta de</w:t>
      </w:r>
      <w:r w:rsidRPr="007C7776">
        <w:t xml:space="preserve"> su proyecto p</w:t>
      </w:r>
      <w:r>
        <w:t>re</w:t>
      </w:r>
      <w:r w:rsidRPr="007C7776">
        <w:t>supuesta</w:t>
      </w:r>
      <w:r>
        <w:t xml:space="preserve">rio </w:t>
      </w:r>
      <w:r w:rsidRPr="007C7776">
        <w:t>siguiendo las tendencias de</w:t>
      </w:r>
      <w:r>
        <w:t>l</w:t>
      </w:r>
      <w:r w:rsidRPr="007C7776">
        <w:t xml:space="preserve"> </w:t>
      </w:r>
      <w:r>
        <w:t>momento, pero en vez de escucha</w:t>
      </w:r>
      <w:r w:rsidRPr="007C7776">
        <w:t>r a la gente a la calle para responder con políticas audaces, optan ustedes por quedarse en la imagen</w:t>
      </w:r>
      <w:r>
        <w:t>,</w:t>
      </w:r>
      <w:r w:rsidRPr="007C7776">
        <w:t xml:space="preserve"> y eso es lo que han vuelto a hacer este año</w:t>
      </w:r>
      <w:r>
        <w:t>:</w:t>
      </w:r>
      <w:r w:rsidRPr="007C7776">
        <w:t xml:space="preserve"> ante la imposibilidad de usar el lema de mayo</w:t>
      </w:r>
      <w:r>
        <w:t>res presupuestos de la historia ha</w:t>
      </w:r>
      <w:r w:rsidRPr="007C7776">
        <w:t>n optado ustedes por la lucha contra el cambio climático y la perspectiva de género como imagen de marca</w:t>
      </w:r>
      <w:r>
        <w:t>,</w:t>
      </w:r>
      <w:r w:rsidRPr="007C7776">
        <w:t xml:space="preserve"> de marca </w:t>
      </w:r>
      <w:r>
        <w:t>b</w:t>
      </w:r>
      <w:r w:rsidRPr="007C7776">
        <w:t>lanca</w:t>
      </w:r>
      <w:r>
        <w:t xml:space="preserve">, para que sirva </w:t>
      </w:r>
      <w:r w:rsidRPr="007C7776">
        <w:t>lo mismo para un roto que para un descosido</w:t>
      </w:r>
      <w:r>
        <w:t>.</w:t>
      </w:r>
    </w:p>
    <w:p w:rsidR="00007674" w:rsidRDefault="00007674" w:rsidP="00AD0527">
      <w:pPr>
        <w:pStyle w:val="Texto"/>
      </w:pPr>
    </w:p>
    <w:p w:rsidR="00007674" w:rsidRDefault="00007674" w:rsidP="00AD0527">
      <w:pPr>
        <w:pStyle w:val="Texto"/>
      </w:pPr>
      <w:r>
        <w:t>E</w:t>
      </w:r>
      <w:r w:rsidRPr="007C7776">
        <w:t>n realidad</w:t>
      </w:r>
      <w:r>
        <w:t>,</w:t>
      </w:r>
      <w:r w:rsidRPr="007C7776">
        <w:t xml:space="preserve"> de marca vacía, de ausencia de color total</w:t>
      </w:r>
      <w:r>
        <w:t>,</w:t>
      </w:r>
      <w:r w:rsidRPr="007C7776">
        <w:t xml:space="preserve"> y al menos t</w:t>
      </w:r>
      <w:r>
        <w:t>an vacía de contenidos como está</w:t>
      </w:r>
      <w:r w:rsidRPr="007C7776">
        <w:t xml:space="preserve"> este presupuesto</w:t>
      </w:r>
      <w:r>
        <w:t>.</w:t>
      </w:r>
    </w:p>
    <w:p w:rsidR="00007674" w:rsidRDefault="00007674" w:rsidP="00AD0527">
      <w:pPr>
        <w:pStyle w:val="Texto"/>
      </w:pPr>
    </w:p>
    <w:p w:rsidR="00007674" w:rsidRPr="00DE4B64" w:rsidRDefault="00007674" w:rsidP="00AD0527">
      <w:pPr>
        <w:pStyle w:val="Texto"/>
        <w:rPr>
          <w:lang w:val="eu-ES"/>
        </w:rPr>
      </w:pPr>
      <w:r w:rsidRPr="00DE4B64">
        <w:rPr>
          <w:lang w:val="eu-ES"/>
        </w:rPr>
        <w:t>Aurten, genero ikuspegia eta klimaren aldaketaren kontrako borroka ardatz dituen aurrekontua leloa erabili izan duzue. Hori izan da Jau</w:t>
      </w:r>
      <w:r>
        <w:rPr>
          <w:lang w:val="eu-ES"/>
        </w:rPr>
        <w:t xml:space="preserve">rlaritzaren kanpainaren ardatza. </w:t>
      </w:r>
      <w:r w:rsidRPr="00DE4B64">
        <w:rPr>
          <w:lang w:val="eu-ES"/>
        </w:rPr>
        <w:t xml:space="preserve">Gobernua alferrik saiatu da aurrekontu </w:t>
      </w:r>
      <w:r>
        <w:rPr>
          <w:lang w:val="eu-ES"/>
        </w:rPr>
        <w:t>hauek</w:t>
      </w:r>
      <w:r w:rsidRPr="00DE4B64">
        <w:rPr>
          <w:lang w:val="eu-ES"/>
        </w:rPr>
        <w:t xml:space="preserve"> berritzaileak direla azaltzen. Aurten</w:t>
      </w:r>
      <w:r>
        <w:rPr>
          <w:lang w:val="eu-ES"/>
        </w:rPr>
        <w:t>,</w:t>
      </w:r>
      <w:r w:rsidRPr="00DE4B64">
        <w:rPr>
          <w:lang w:val="eu-ES"/>
        </w:rPr>
        <w:t xml:space="preserve"> apustu sendoa egiten dutela genero berdintasunaren alde eta</w:t>
      </w:r>
      <w:r>
        <w:rPr>
          <w:lang w:val="eu-ES"/>
        </w:rPr>
        <w:t xml:space="preserve"> larrialdi klimatikoaren kontra. E</w:t>
      </w:r>
      <w:r w:rsidRPr="00DE4B64">
        <w:rPr>
          <w:lang w:val="eu-ES"/>
        </w:rPr>
        <w:t>ta</w:t>
      </w:r>
      <w:r>
        <w:rPr>
          <w:lang w:val="eu-ES"/>
        </w:rPr>
        <w:t>,</w:t>
      </w:r>
      <w:r w:rsidRPr="00DE4B64">
        <w:rPr>
          <w:lang w:val="eu-ES"/>
        </w:rPr>
        <w:t xml:space="preserve"> horretarako</w:t>
      </w:r>
      <w:r>
        <w:rPr>
          <w:lang w:val="eu-ES"/>
        </w:rPr>
        <w:t>,</w:t>
      </w:r>
      <w:r w:rsidRPr="00DE4B64">
        <w:rPr>
          <w:lang w:val="eu-ES"/>
        </w:rPr>
        <w:t xml:space="preserve"> ez dute inolako lotsarik izan</w:t>
      </w:r>
      <w:r>
        <w:rPr>
          <w:lang w:val="eu-ES"/>
        </w:rPr>
        <w:t>,</w:t>
      </w:r>
      <w:r w:rsidRPr="00DE4B64">
        <w:rPr>
          <w:lang w:val="eu-ES"/>
        </w:rPr>
        <w:t xml:space="preserve"> jada</w:t>
      </w:r>
      <w:r>
        <w:rPr>
          <w:lang w:val="eu-ES"/>
        </w:rPr>
        <w:t>,</w:t>
      </w:r>
      <w:r w:rsidRPr="00DE4B64">
        <w:rPr>
          <w:lang w:val="eu-ES"/>
        </w:rPr>
        <w:t xml:space="preserve"> aurrekontuetan izandako partidak nobedade moduan aurkezten</w:t>
      </w:r>
      <w:r>
        <w:rPr>
          <w:lang w:val="eu-ES"/>
        </w:rPr>
        <w:t xml:space="preserve">, edo, </w:t>
      </w:r>
      <w:r w:rsidRPr="00DE4B64">
        <w:rPr>
          <w:lang w:val="eu-ES"/>
        </w:rPr>
        <w:t>txar</w:t>
      </w:r>
      <w:r>
        <w:rPr>
          <w:lang w:val="eu-ES"/>
        </w:rPr>
        <w:t>rena dena, helburu horiekin zer</w:t>
      </w:r>
      <w:r w:rsidRPr="00DE4B64">
        <w:rPr>
          <w:lang w:val="eu-ES"/>
        </w:rPr>
        <w:t>ikus</w:t>
      </w:r>
      <w:r>
        <w:rPr>
          <w:lang w:val="eu-ES"/>
        </w:rPr>
        <w:t>i eska</w:t>
      </w:r>
      <w:r w:rsidRPr="00DE4B64">
        <w:rPr>
          <w:lang w:val="eu-ES"/>
        </w:rPr>
        <w:t>sa edo nuloa duten partidak zenbatzen</w:t>
      </w:r>
      <w:r>
        <w:rPr>
          <w:lang w:val="eu-ES"/>
        </w:rPr>
        <w:t>.</w:t>
      </w:r>
    </w:p>
    <w:p w:rsidR="00007674" w:rsidRPr="00DE4B64" w:rsidRDefault="00007674" w:rsidP="00AD0527">
      <w:pPr>
        <w:pStyle w:val="Texto"/>
        <w:rPr>
          <w:lang w:val="eu-ES"/>
        </w:rPr>
      </w:pPr>
    </w:p>
    <w:p w:rsidR="00007674" w:rsidRDefault="00007674" w:rsidP="00AD0527">
      <w:pPr>
        <w:pStyle w:val="Texto"/>
      </w:pPr>
      <w:r w:rsidRPr="007C7776">
        <w:lastRenderedPageBreak/>
        <w:t xml:space="preserve">Y a los datos me remito. Miren, después de </w:t>
      </w:r>
      <w:r>
        <w:t>ne</w:t>
      </w:r>
      <w:r w:rsidRPr="007C7776">
        <w:t>gar</w:t>
      </w:r>
      <w:r>
        <w:t xml:space="preserve">lo </w:t>
      </w:r>
      <w:r w:rsidRPr="007C7776">
        <w:t xml:space="preserve">en </w:t>
      </w:r>
      <w:r>
        <w:t>c</w:t>
      </w:r>
      <w:r w:rsidRPr="007C7776">
        <w:t xml:space="preserve">omisión, la consejera Tapia que está aquí presente, constatamos por una respuesta suya que el Gobierno </w:t>
      </w:r>
      <w:r>
        <w:t>cuenta</w:t>
      </w:r>
      <w:r w:rsidRPr="007C7776">
        <w:t xml:space="preserve"> dentro de las acciones por una Euskadi sostenible los 100 millones y medio del </w:t>
      </w:r>
      <w:r>
        <w:t xml:space="preserve">TAV </w:t>
      </w:r>
      <w:r w:rsidRPr="007C7776">
        <w:t xml:space="preserve">y de la </w:t>
      </w:r>
      <w:r>
        <w:t xml:space="preserve">Variante Sur Ferroviaria, </w:t>
      </w:r>
      <w:r w:rsidRPr="007C7776">
        <w:t>que son en</w:t>
      </w:r>
      <w:r>
        <w:t>com</w:t>
      </w:r>
      <w:r w:rsidRPr="007C7776">
        <w:t>ie</w:t>
      </w:r>
      <w:r>
        <w:t>nd</w:t>
      </w:r>
      <w:r w:rsidRPr="007C7776">
        <w:t xml:space="preserve">a </w:t>
      </w:r>
      <w:r>
        <w:t>de</w:t>
      </w:r>
      <w:r w:rsidRPr="007C7776">
        <w:t xml:space="preserve"> gestión del Estado y que, por lo tanto, ni siquiera son inversión directa del Gobierno Vasco. </w:t>
      </w:r>
    </w:p>
    <w:p w:rsidR="00007674" w:rsidRDefault="00007674" w:rsidP="00AD0527">
      <w:pPr>
        <w:pStyle w:val="Texto"/>
      </w:pPr>
    </w:p>
    <w:p w:rsidR="00007674" w:rsidRDefault="00007674" w:rsidP="00AD0527">
      <w:pPr>
        <w:pStyle w:val="Texto"/>
      </w:pPr>
      <w:r w:rsidRPr="007C7776">
        <w:t>Cuentan también unas obras de urbanización por más de 5 millones de euros, una estabilización de una ladera en Erandio</w:t>
      </w:r>
      <w:r>
        <w:t>,</w:t>
      </w:r>
      <w:r w:rsidRPr="007C7776">
        <w:t xml:space="preserve"> por cerca de </w:t>
      </w:r>
      <w:r>
        <w:t xml:space="preserve">mi </w:t>
      </w:r>
      <w:r w:rsidRPr="007C7776">
        <w:t>pueblo</w:t>
      </w:r>
      <w:r>
        <w:t>,</w:t>
      </w:r>
      <w:r w:rsidRPr="007C7776">
        <w:t xml:space="preserve"> por más de 3 millones de euros</w:t>
      </w:r>
      <w:r>
        <w:t>, o un</w:t>
      </w:r>
      <w:r w:rsidRPr="007C7776">
        <w:t xml:space="preserve"> plan de Renove de automóviles que </w:t>
      </w:r>
      <w:r>
        <w:t xml:space="preserve">al </w:t>
      </w:r>
      <w:r w:rsidRPr="007C7776">
        <w:t xml:space="preserve">parecer también pueden entrar aquellos de gasoil y gasolina. </w:t>
      </w:r>
    </w:p>
    <w:p w:rsidR="00007674" w:rsidRDefault="00007674" w:rsidP="00AD0527">
      <w:pPr>
        <w:pStyle w:val="Texto"/>
      </w:pPr>
    </w:p>
    <w:p w:rsidR="00007674" w:rsidRDefault="00007674" w:rsidP="00AD0527">
      <w:pPr>
        <w:pStyle w:val="Texto"/>
      </w:pPr>
      <w:r w:rsidRPr="007C7776">
        <w:t>Ustedes han pintado de verde co</w:t>
      </w:r>
      <w:r>
        <w:t xml:space="preserve">mo acciones </w:t>
      </w:r>
      <w:r w:rsidRPr="007C7776">
        <w:t>de política contra el cambio climático</w:t>
      </w:r>
      <w:r>
        <w:t xml:space="preserve"> m</w:t>
      </w:r>
      <w:r w:rsidRPr="007C7776">
        <w:t>uchas partidas que son continuidad del modelo que ha fracasado en la última cumbre climática de Madrid</w:t>
      </w:r>
      <w:r>
        <w:t>. H</w:t>
      </w:r>
      <w:r w:rsidRPr="007C7776">
        <w:t xml:space="preserve">an envuelto en un </w:t>
      </w:r>
      <w:r>
        <w:t>m</w:t>
      </w:r>
      <w:r w:rsidRPr="007C7776">
        <w:t>an</w:t>
      </w:r>
      <w:r>
        <w:t>t</w:t>
      </w:r>
      <w:r w:rsidRPr="007C7776">
        <w:t>o de novedad partidas que ya se venían</w:t>
      </w:r>
      <w:r>
        <w:t>…</w:t>
      </w:r>
      <w:r w:rsidRPr="007C7776">
        <w:t xml:space="preserve"> que ya venían existiendo, y, en cambio, han optado por no cumplir el mandato de este Parlamento</w:t>
      </w:r>
      <w:r>
        <w:t>, e</w:t>
      </w:r>
      <w:r w:rsidRPr="007C7776">
        <w:t xml:space="preserve">l mandato de la Ley de </w:t>
      </w:r>
      <w:r>
        <w:t>S</w:t>
      </w:r>
      <w:r w:rsidRPr="007C7776">
        <w:t>osteni</w:t>
      </w:r>
      <w:r>
        <w:t>bilidad E</w:t>
      </w:r>
      <w:r w:rsidRPr="007C7776">
        <w:t xml:space="preserve">nergética de constituir este año una herramienta financiera </w:t>
      </w:r>
      <w:r>
        <w:t xml:space="preserve">para el apoyo </w:t>
      </w:r>
      <w:r w:rsidRPr="007C7776">
        <w:t xml:space="preserve">de las entidades locales </w:t>
      </w:r>
      <w:r>
        <w:t>con</w:t>
      </w:r>
      <w:r w:rsidRPr="007C7776">
        <w:t xml:space="preserve"> una cantidad mínima</w:t>
      </w:r>
      <w:r>
        <w:t>…</w:t>
      </w:r>
      <w:r w:rsidRPr="007C7776">
        <w:t>, perdón</w:t>
      </w:r>
      <w:r>
        <w:t xml:space="preserve">, </w:t>
      </w:r>
      <w:r w:rsidRPr="007C7776">
        <w:t xml:space="preserve">en </w:t>
      </w:r>
      <w:r>
        <w:t xml:space="preserve">el </w:t>
      </w:r>
      <w:r w:rsidRPr="007C7776">
        <w:t>2020, de 100 millones de euros, par</w:t>
      </w:r>
      <w:r>
        <w:t xml:space="preserve">a </w:t>
      </w:r>
      <w:r w:rsidRPr="007C7776">
        <w:t xml:space="preserve">facilitar las inversiones de las administraciones locales. </w:t>
      </w:r>
    </w:p>
    <w:p w:rsidR="00007674" w:rsidRDefault="00007674" w:rsidP="00AD0527">
      <w:pPr>
        <w:pStyle w:val="Texto"/>
      </w:pPr>
    </w:p>
    <w:p w:rsidR="00007674" w:rsidRDefault="00007674" w:rsidP="00AD0527">
      <w:pPr>
        <w:pStyle w:val="Texto"/>
      </w:pPr>
      <w:r w:rsidRPr="007C7776">
        <w:t>Este Gobierno, este Gobierno va a incumplir una ley de este Parlamento voluntariamente</w:t>
      </w:r>
      <w:r>
        <w:t>,</w:t>
      </w:r>
      <w:r w:rsidRPr="007C7776">
        <w:t xml:space="preserve"> y a su vez</w:t>
      </w:r>
      <w:r>
        <w:t>…</w:t>
      </w:r>
    </w:p>
    <w:p w:rsidR="00007674" w:rsidRDefault="00007674" w:rsidP="00AD0527">
      <w:pPr>
        <w:pStyle w:val="Texto"/>
      </w:pPr>
    </w:p>
    <w:p w:rsidR="00007674" w:rsidRPr="00DE4B64" w:rsidRDefault="00007674" w:rsidP="00AD0527">
      <w:pPr>
        <w:pStyle w:val="Texto"/>
        <w:rPr>
          <w:lang w:val="eu-ES"/>
        </w:rPr>
      </w:pPr>
      <w:r w:rsidRPr="00DE4B64">
        <w:rPr>
          <w:lang w:val="eu-ES"/>
        </w:rPr>
        <w:t>(13. zintaren amaiera)</w:t>
      </w:r>
    </w:p>
    <w:p w:rsidR="00007674" w:rsidRPr="002E01E2" w:rsidRDefault="00007674" w:rsidP="00AD0527">
      <w:pPr>
        <w:pStyle w:val="Texto"/>
        <w:rPr>
          <w:lang w:val="eu-ES"/>
        </w:rPr>
      </w:pPr>
      <w:r>
        <w:t>(14</w:t>
      </w:r>
      <w:r w:rsidRPr="002E01E2">
        <w:rPr>
          <w:lang w:val="eu-ES"/>
        </w:rPr>
        <w:t>. zintaren hasiera)</w:t>
      </w:r>
    </w:p>
    <w:p w:rsidR="00007674" w:rsidRPr="002E01E2" w:rsidRDefault="00007674" w:rsidP="00AD0527">
      <w:pPr>
        <w:pStyle w:val="Texto"/>
        <w:rPr>
          <w:lang w:val="eu-ES"/>
        </w:rPr>
      </w:pPr>
    </w:p>
    <w:p w:rsidR="00007674" w:rsidRDefault="00007674" w:rsidP="00AD0527">
      <w:pPr>
        <w:pStyle w:val="Texto"/>
      </w:pPr>
      <w:r>
        <w:t xml:space="preserve">… </w:t>
      </w:r>
      <w:r w:rsidRPr="006D1554">
        <w:t xml:space="preserve">las inversiones </w:t>
      </w:r>
      <w:r>
        <w:t>de las administraciones locales.</w:t>
      </w:r>
    </w:p>
    <w:p w:rsidR="00007674" w:rsidRDefault="00007674" w:rsidP="00AD0527">
      <w:pPr>
        <w:pStyle w:val="Texto"/>
      </w:pPr>
    </w:p>
    <w:p w:rsidR="00007674" w:rsidRDefault="00007674" w:rsidP="00AD0527">
      <w:pPr>
        <w:pStyle w:val="Texto"/>
      </w:pPr>
      <w:r>
        <w:t>E</w:t>
      </w:r>
      <w:r w:rsidRPr="006D1554">
        <w:t>ste Gobierno, este Gobierno va a incumplir una ley de este Parlamento</w:t>
      </w:r>
      <w:r>
        <w:t>,</w:t>
      </w:r>
      <w:r w:rsidRPr="006D1554">
        <w:t xml:space="preserve"> voluntariamente y, a su vez, tratan de vender como un logro el acuerdo presupuestario con Podemos</w:t>
      </w:r>
      <w:r>
        <w:t>,</w:t>
      </w:r>
      <w:r w:rsidRPr="006D1554">
        <w:t xml:space="preserve"> que hace que esa dotación de 100 mil</w:t>
      </w:r>
      <w:r>
        <w:t xml:space="preserve">lones se </w:t>
      </w:r>
      <w:r>
        <w:lastRenderedPageBreak/>
        <w:t>nos vaya hasta el 2027.</w:t>
      </w:r>
      <w:r w:rsidRPr="006D1554">
        <w:t xml:space="preserve"> </w:t>
      </w:r>
      <w:r>
        <w:t>E</w:t>
      </w:r>
      <w:r w:rsidRPr="006D1554">
        <w:t>s decir, posponen ustedes voluntariamente una inversión en un cambio real</w:t>
      </w:r>
      <w:r>
        <w:t>,</w:t>
      </w:r>
      <w:r w:rsidRPr="006D1554">
        <w:t xml:space="preserve"> a cambio de un maquillaje sin fronteras</w:t>
      </w:r>
      <w:r>
        <w:t>,</w:t>
      </w:r>
      <w:r w:rsidRPr="006D1554">
        <w:t xml:space="preserve"> propio de gobiernos muy aficion</w:t>
      </w:r>
      <w:r>
        <w:t>ados a los fuegos de artificio.</w:t>
      </w:r>
    </w:p>
    <w:p w:rsidR="00007674" w:rsidRDefault="00007674" w:rsidP="00AD0527">
      <w:pPr>
        <w:pStyle w:val="Texto"/>
      </w:pPr>
    </w:p>
    <w:p w:rsidR="00007674" w:rsidRDefault="00007674" w:rsidP="00AD0527">
      <w:pPr>
        <w:pStyle w:val="Texto"/>
        <w:rPr>
          <w:lang w:val="eu-ES"/>
        </w:rPr>
      </w:pPr>
      <w:r w:rsidRPr="002E01E2">
        <w:rPr>
          <w:lang w:val="eu-ES"/>
        </w:rPr>
        <w:t>Genero ikuspegiaren inguruan</w:t>
      </w:r>
      <w:r>
        <w:rPr>
          <w:lang w:val="eu-ES"/>
        </w:rPr>
        <w:t>,</w:t>
      </w:r>
      <w:r w:rsidRPr="002E01E2">
        <w:rPr>
          <w:lang w:val="eu-ES"/>
        </w:rPr>
        <w:t xml:space="preserve"> Jaurlaritzak saldutako produktua </w:t>
      </w:r>
      <w:r>
        <w:rPr>
          <w:lang w:val="eu-ES"/>
        </w:rPr>
        <w:t>er</w:t>
      </w:r>
      <w:r w:rsidRPr="002E01E2">
        <w:rPr>
          <w:lang w:val="eu-ES"/>
        </w:rPr>
        <w:t>e aztertzekoa da. Kasu honetan ere</w:t>
      </w:r>
      <w:r>
        <w:rPr>
          <w:lang w:val="eu-ES"/>
        </w:rPr>
        <w:t>,</w:t>
      </w:r>
      <w:r w:rsidRPr="002E01E2">
        <w:rPr>
          <w:lang w:val="eu-ES"/>
        </w:rPr>
        <w:t xml:space="preserve"> zenbakien </w:t>
      </w:r>
      <w:r>
        <w:rPr>
          <w:lang w:val="eu-ES"/>
        </w:rPr>
        <w:t>e</w:t>
      </w:r>
      <w:r w:rsidRPr="002E01E2">
        <w:rPr>
          <w:lang w:val="eu-ES"/>
        </w:rPr>
        <w:t>rabilpen maltzurra egin du Jaurlaritzak</w:t>
      </w:r>
      <w:r>
        <w:rPr>
          <w:lang w:val="eu-ES"/>
        </w:rPr>
        <w:t>.</w:t>
      </w:r>
      <w:r w:rsidRPr="002E01E2">
        <w:rPr>
          <w:lang w:val="eu-ES"/>
        </w:rPr>
        <w:t xml:space="preserve"> </w:t>
      </w:r>
      <w:r>
        <w:rPr>
          <w:lang w:val="eu-ES"/>
        </w:rPr>
        <w:t>E</w:t>
      </w:r>
      <w:r w:rsidRPr="002E01E2">
        <w:rPr>
          <w:lang w:val="eu-ES"/>
        </w:rPr>
        <w:t>ta</w:t>
      </w:r>
      <w:r>
        <w:rPr>
          <w:lang w:val="eu-ES"/>
        </w:rPr>
        <w:t>, hau</w:t>
      </w:r>
      <w:r w:rsidRPr="002E01E2">
        <w:rPr>
          <w:lang w:val="eu-ES"/>
        </w:rPr>
        <w:t xml:space="preserve"> ikusteko</w:t>
      </w:r>
      <w:r>
        <w:rPr>
          <w:lang w:val="eu-ES"/>
        </w:rPr>
        <w:t>,</w:t>
      </w:r>
      <w:r w:rsidRPr="002E01E2">
        <w:rPr>
          <w:lang w:val="eu-ES"/>
        </w:rPr>
        <w:t xml:space="preserve"> ez da oso urrun joan behar</w:t>
      </w:r>
      <w:r>
        <w:rPr>
          <w:lang w:val="eu-ES"/>
        </w:rPr>
        <w:t>,</w:t>
      </w:r>
      <w:r w:rsidRPr="002E01E2">
        <w:rPr>
          <w:lang w:val="eu-ES"/>
        </w:rPr>
        <w:t xml:space="preserve"> Jaurlaritza beraren txostenak irakurtzearekin nahikoa da</w:t>
      </w:r>
      <w:r>
        <w:rPr>
          <w:lang w:val="eu-ES"/>
        </w:rPr>
        <w:t>.</w:t>
      </w:r>
      <w:r w:rsidRPr="002E01E2">
        <w:rPr>
          <w:lang w:val="eu-ES"/>
        </w:rPr>
        <w:t xml:space="preserve"> </w:t>
      </w:r>
      <w:r>
        <w:rPr>
          <w:lang w:val="eu-ES"/>
        </w:rPr>
        <w:t>J</w:t>
      </w:r>
      <w:r w:rsidRPr="002E01E2">
        <w:rPr>
          <w:lang w:val="eu-ES"/>
        </w:rPr>
        <w:t>aurlaritza prentsa</w:t>
      </w:r>
      <w:r>
        <w:rPr>
          <w:lang w:val="eu-ES"/>
        </w:rPr>
        <w:t xml:space="preserve"> ohar eta Power Point</w:t>
      </w:r>
      <w:r w:rsidRPr="002E01E2">
        <w:rPr>
          <w:lang w:val="eu-ES"/>
        </w:rPr>
        <w:t>etan agertzen zen Jaurlaritzaren prentsa</w:t>
      </w:r>
      <w:r>
        <w:rPr>
          <w:lang w:val="eu-ES"/>
        </w:rPr>
        <w:t xml:space="preserve"> ohar eta Power Pointetan</w:t>
      </w:r>
      <w:r w:rsidRPr="002E01E2">
        <w:rPr>
          <w:lang w:val="eu-ES"/>
        </w:rPr>
        <w:t xml:space="preserve"> agertzen ziren</w:t>
      </w:r>
      <w:r>
        <w:rPr>
          <w:lang w:val="eu-ES"/>
        </w:rPr>
        <w:t xml:space="preserve"> 1.200</w:t>
      </w:r>
      <w:r w:rsidRPr="002E01E2">
        <w:rPr>
          <w:lang w:val="eu-ES"/>
        </w:rPr>
        <w:t xml:space="preserve"> milioi luzeko zenbateko bat agertzen zen</w:t>
      </w:r>
      <w:r>
        <w:rPr>
          <w:lang w:val="eu-ES"/>
        </w:rPr>
        <w:t>. E</w:t>
      </w:r>
      <w:r w:rsidRPr="002E01E2">
        <w:rPr>
          <w:lang w:val="eu-ES"/>
        </w:rPr>
        <w:t>ta</w:t>
      </w:r>
      <w:r>
        <w:rPr>
          <w:lang w:val="eu-ES"/>
        </w:rPr>
        <w:t>,</w:t>
      </w:r>
      <w:r w:rsidRPr="002E01E2">
        <w:rPr>
          <w:lang w:val="eu-ES"/>
        </w:rPr>
        <w:t xml:space="preserve"> genero</w:t>
      </w:r>
      <w:r>
        <w:rPr>
          <w:lang w:val="eu-ES"/>
        </w:rPr>
        <w:t xml:space="preserve"> inpaktu txostena</w:t>
      </w:r>
      <w:r w:rsidRPr="002E01E2">
        <w:rPr>
          <w:lang w:val="eu-ES"/>
        </w:rPr>
        <w:t xml:space="preserve"> aztertzean</w:t>
      </w:r>
      <w:r>
        <w:rPr>
          <w:lang w:val="eu-ES"/>
        </w:rPr>
        <w:t>,</w:t>
      </w:r>
      <w:r w:rsidRPr="002E01E2">
        <w:rPr>
          <w:lang w:val="eu-ES"/>
        </w:rPr>
        <w:t xml:space="preserve"> 330,5 milioi geratzen da. Hori da benetako zenbatekoa</w:t>
      </w:r>
      <w:r>
        <w:rPr>
          <w:lang w:val="eu-ES"/>
        </w:rPr>
        <w:t>.</w:t>
      </w:r>
      <w:r w:rsidRPr="002E01E2">
        <w:rPr>
          <w:lang w:val="eu-ES"/>
        </w:rPr>
        <w:t xml:space="preserve"> </w:t>
      </w:r>
      <w:r>
        <w:rPr>
          <w:lang w:val="eu-ES"/>
        </w:rPr>
        <w:t>G</w:t>
      </w:r>
      <w:r w:rsidRPr="002E01E2">
        <w:rPr>
          <w:lang w:val="eu-ES"/>
        </w:rPr>
        <w:t>ainerako</w:t>
      </w:r>
      <w:r>
        <w:rPr>
          <w:lang w:val="eu-ES"/>
        </w:rPr>
        <w:t>a,</w:t>
      </w:r>
      <w:r w:rsidRPr="002E01E2">
        <w:rPr>
          <w:lang w:val="eu-ES"/>
        </w:rPr>
        <w:t xml:space="preserve"> 1.</w:t>
      </w:r>
      <w:r>
        <w:rPr>
          <w:lang w:val="eu-ES"/>
        </w:rPr>
        <w:t>200 milioi horietara arte,</w:t>
      </w:r>
      <w:r w:rsidRPr="002E01E2">
        <w:rPr>
          <w:lang w:val="eu-ES"/>
        </w:rPr>
        <w:t xml:space="preserve"> </w:t>
      </w:r>
      <w:r>
        <w:rPr>
          <w:lang w:val="eu-ES"/>
        </w:rPr>
        <w:t>g</w:t>
      </w:r>
      <w:r w:rsidRPr="002E01E2">
        <w:rPr>
          <w:lang w:val="eu-ES"/>
        </w:rPr>
        <w:t>enero ikuspegi</w:t>
      </w:r>
      <w:r>
        <w:rPr>
          <w:lang w:val="eu-ES"/>
        </w:rPr>
        <w:t xml:space="preserve">a barnebiltzeko </w:t>
      </w:r>
      <w:r w:rsidRPr="002E01E2">
        <w:rPr>
          <w:lang w:val="eu-ES"/>
        </w:rPr>
        <w:t>prozesuan dauden politikei dagokie</w:t>
      </w:r>
      <w:r>
        <w:rPr>
          <w:lang w:val="eu-ES"/>
        </w:rPr>
        <w:t>,</w:t>
      </w:r>
      <w:r w:rsidRPr="002E01E2">
        <w:rPr>
          <w:lang w:val="eu-ES"/>
        </w:rPr>
        <w:t xml:space="preserve"> prozesuan</w:t>
      </w:r>
      <w:r>
        <w:rPr>
          <w:lang w:val="eu-ES"/>
        </w:rPr>
        <w:t>,</w:t>
      </w:r>
      <w:r w:rsidRPr="002E01E2">
        <w:rPr>
          <w:lang w:val="eu-ES"/>
        </w:rPr>
        <w:t xml:space="preserve"> ez egin</w:t>
      </w:r>
      <w:r>
        <w:rPr>
          <w:lang w:val="eu-ES"/>
        </w:rPr>
        <w:t>ak daudenak.</w:t>
      </w:r>
    </w:p>
    <w:p w:rsidR="00007674" w:rsidRDefault="00007674" w:rsidP="00AD0527">
      <w:pPr>
        <w:pStyle w:val="Texto"/>
        <w:rPr>
          <w:lang w:val="eu-ES"/>
        </w:rPr>
      </w:pPr>
    </w:p>
    <w:p w:rsidR="00007674" w:rsidRDefault="00007674" w:rsidP="00AD0527">
      <w:pPr>
        <w:pStyle w:val="Texto"/>
        <w:rPr>
          <w:lang w:val="eu-ES"/>
        </w:rPr>
      </w:pPr>
      <w:r w:rsidRPr="002E01E2">
        <w:rPr>
          <w:lang w:val="eu-ES"/>
        </w:rPr>
        <w:t>Hau da, aurrekontu osoaren %</w:t>
      </w:r>
      <w:r>
        <w:rPr>
          <w:lang w:val="eu-ES"/>
        </w:rPr>
        <w:t> </w:t>
      </w:r>
      <w:r w:rsidRPr="002E01E2">
        <w:rPr>
          <w:lang w:val="eu-ES"/>
        </w:rPr>
        <w:t>2,8</w:t>
      </w:r>
      <w:r>
        <w:rPr>
          <w:lang w:val="eu-ES"/>
        </w:rPr>
        <w:t>a</w:t>
      </w:r>
      <w:r w:rsidRPr="002E01E2">
        <w:rPr>
          <w:lang w:val="eu-ES"/>
        </w:rPr>
        <w:t xml:space="preserve"> da Jaur</w:t>
      </w:r>
      <w:r>
        <w:rPr>
          <w:lang w:val="eu-ES"/>
        </w:rPr>
        <w:t>laritzak, genero ikuspegia barne</w:t>
      </w:r>
      <w:r w:rsidRPr="002E01E2">
        <w:rPr>
          <w:lang w:val="eu-ES"/>
        </w:rPr>
        <w:t>bilduz, euren dokumentuetan bertan aitortzen duena</w:t>
      </w:r>
      <w:r>
        <w:rPr>
          <w:lang w:val="eu-ES"/>
        </w:rPr>
        <w:t>,</w:t>
      </w:r>
      <w:r w:rsidRPr="002E01E2">
        <w:rPr>
          <w:lang w:val="eu-ES"/>
        </w:rPr>
        <w:t xml:space="preserve"> eta ez agerraldi publikoetan eta </w:t>
      </w:r>
      <w:r>
        <w:rPr>
          <w:lang w:val="eu-ES"/>
        </w:rPr>
        <w:t>Power Point koloretsu</w:t>
      </w:r>
      <w:r w:rsidRPr="002E01E2">
        <w:rPr>
          <w:lang w:val="eu-ES"/>
        </w:rPr>
        <w:t xml:space="preserve"> horietan publi</w:t>
      </w:r>
      <w:r>
        <w:rPr>
          <w:lang w:val="eu-ES"/>
        </w:rPr>
        <w:t>zit</w:t>
      </w:r>
      <w:r w:rsidRPr="002E01E2">
        <w:rPr>
          <w:lang w:val="eu-ES"/>
        </w:rPr>
        <w:t>atutako %</w:t>
      </w:r>
      <w:r>
        <w:rPr>
          <w:lang w:val="eu-ES"/>
        </w:rPr>
        <w:t> </w:t>
      </w:r>
      <w:r w:rsidRPr="002E01E2">
        <w:rPr>
          <w:lang w:val="eu-ES"/>
        </w:rPr>
        <w:t>10ra.</w:t>
      </w:r>
    </w:p>
    <w:p w:rsidR="00007674" w:rsidRDefault="00007674" w:rsidP="00AD0527">
      <w:pPr>
        <w:pStyle w:val="Texto"/>
        <w:rPr>
          <w:lang w:val="eu-ES"/>
        </w:rPr>
      </w:pPr>
    </w:p>
    <w:p w:rsidR="00007674" w:rsidRDefault="00007674" w:rsidP="00AD0527">
      <w:pPr>
        <w:pStyle w:val="Texto"/>
      </w:pPr>
      <w:r w:rsidRPr="002E01E2">
        <w:rPr>
          <w:lang w:val="eu-ES"/>
        </w:rPr>
        <w:t>Datu guzti hauek agerian uzten dute aurrekontu hauek ez direla iazkoa</w:t>
      </w:r>
      <w:r>
        <w:rPr>
          <w:lang w:val="eu-ES"/>
        </w:rPr>
        <w:t>k</w:t>
      </w:r>
      <w:r w:rsidRPr="002E01E2">
        <w:rPr>
          <w:lang w:val="eu-ES"/>
        </w:rPr>
        <w:t xml:space="preserve"> baino berdeagoak</w:t>
      </w:r>
      <w:r>
        <w:rPr>
          <w:lang w:val="eu-ES"/>
        </w:rPr>
        <w:t>,</w:t>
      </w:r>
      <w:r w:rsidRPr="002E01E2">
        <w:rPr>
          <w:lang w:val="eu-ES"/>
        </w:rPr>
        <w:t xml:space="preserve"> eta ez direla iazkoak baino feminista</w:t>
      </w:r>
      <w:r>
        <w:rPr>
          <w:lang w:val="eu-ES"/>
        </w:rPr>
        <w:t>goak</w:t>
      </w:r>
      <w:r w:rsidRPr="002E01E2">
        <w:rPr>
          <w:lang w:val="eu-ES"/>
        </w:rPr>
        <w:t>. Pakete beretsua da, edukiak ez dira aldatu</w:t>
      </w:r>
      <w:r>
        <w:rPr>
          <w:lang w:val="eu-ES"/>
        </w:rPr>
        <w:t>. Enboltorioa bai</w:t>
      </w:r>
      <w:r w:rsidRPr="002E01E2">
        <w:rPr>
          <w:lang w:val="eu-ES"/>
        </w:rPr>
        <w:t xml:space="preserve"> eta diskurtsoa bai, aldatu egin dira</w:t>
      </w:r>
      <w:r>
        <w:rPr>
          <w:lang w:val="eu-ES"/>
        </w:rPr>
        <w:t>.</w:t>
      </w:r>
      <w:r w:rsidRPr="002E01E2">
        <w:rPr>
          <w:lang w:val="eu-ES"/>
        </w:rPr>
        <w:t xml:space="preserve"> </w:t>
      </w:r>
      <w:r>
        <w:rPr>
          <w:lang w:val="eu-ES"/>
        </w:rPr>
        <w:t>E</w:t>
      </w:r>
      <w:r w:rsidRPr="002E01E2">
        <w:rPr>
          <w:lang w:val="eu-ES"/>
        </w:rPr>
        <w:t>ta Podemosekin lortutako akordioaren bidez diskurtso hori indartu egin da. Baina hori da</w:t>
      </w:r>
      <w:r>
        <w:rPr>
          <w:lang w:val="eu-ES"/>
        </w:rPr>
        <w:t>,</w:t>
      </w:r>
      <w:r w:rsidRPr="002E01E2">
        <w:rPr>
          <w:lang w:val="eu-ES"/>
        </w:rPr>
        <w:t xml:space="preserve"> diskurtsoa, besterik ez</w:t>
      </w:r>
      <w:r w:rsidRPr="006D1554">
        <w:t>.</w:t>
      </w:r>
    </w:p>
    <w:p w:rsidR="00007674" w:rsidRDefault="00007674" w:rsidP="00AD0527">
      <w:pPr>
        <w:pStyle w:val="Texto"/>
      </w:pPr>
    </w:p>
    <w:p w:rsidR="00007674" w:rsidRDefault="00007674" w:rsidP="00AD0527">
      <w:pPr>
        <w:pStyle w:val="Texto"/>
      </w:pPr>
      <w:r w:rsidRPr="006D1554">
        <w:t>Porque lo que han hecho con los peque</w:t>
      </w:r>
      <w:r>
        <w:t>ños cambios que han introducido en</w:t>
      </w:r>
      <w:r w:rsidRPr="006D1554">
        <w:t xml:space="preserve"> los presupuestos</w:t>
      </w:r>
      <w:r>
        <w:t>,</w:t>
      </w:r>
      <w:r w:rsidRPr="006D1554">
        <w:t xml:space="preserve"> tras el acuerdo de gobierno con Podemos</w:t>
      </w:r>
      <w:r>
        <w:t>,</w:t>
      </w:r>
      <w:r w:rsidRPr="006D1554">
        <w:t xml:space="preserve"> no es más que cimentar</w:t>
      </w:r>
      <w:r>
        <w:t>,</w:t>
      </w:r>
      <w:r w:rsidRPr="006D1554">
        <w:t xml:space="preserve"> cimentar lo que ya venía del acuerdo PNV</w:t>
      </w:r>
      <w:r>
        <w:t>-</w:t>
      </w:r>
      <w:r w:rsidRPr="006D1554">
        <w:t>PSE</w:t>
      </w:r>
      <w:r>
        <w:t>.</w:t>
      </w:r>
      <w:r w:rsidRPr="006D1554">
        <w:t xml:space="preserve"> </w:t>
      </w:r>
      <w:r>
        <w:t>M</w:t>
      </w:r>
      <w:r w:rsidRPr="006D1554">
        <w:t>ás allá de ampliar la dotación de partidas ya existentes y</w:t>
      </w:r>
      <w:r>
        <w:t>,</w:t>
      </w:r>
      <w:r w:rsidRPr="006D1554">
        <w:t xml:space="preserve"> por lo tanto, de planes ya existentes, por cierto, algunos de ellos con años de ineficacia contrastada por sus altos nivele</w:t>
      </w:r>
      <w:r>
        <w:t>s de inejecución presupuestaria.</w:t>
      </w:r>
    </w:p>
    <w:p w:rsidR="00007674" w:rsidRDefault="00007674" w:rsidP="00AD0527">
      <w:pPr>
        <w:pStyle w:val="Texto"/>
      </w:pPr>
    </w:p>
    <w:p w:rsidR="00007674" w:rsidRDefault="00007674" w:rsidP="00AD0527">
      <w:pPr>
        <w:pStyle w:val="Texto"/>
      </w:pPr>
      <w:r>
        <w:t>M</w:t>
      </w:r>
      <w:r w:rsidRPr="006D1554">
        <w:t>ás allá de darle la ba</w:t>
      </w:r>
      <w:r>
        <w:t>z</w:t>
      </w:r>
      <w:r w:rsidRPr="006D1554">
        <w:t xml:space="preserve">a perfecta al Gobierno para incumplir leyes, de introducir pequeñas partidas para planes, campañas y estudios varios sin </w:t>
      </w:r>
      <w:r w:rsidRPr="006D1554">
        <w:lastRenderedPageBreak/>
        <w:t>definición y</w:t>
      </w:r>
      <w:r>
        <w:t>,</w:t>
      </w:r>
      <w:r w:rsidRPr="006D1554">
        <w:t xml:space="preserve"> cómo no, de apuntarse como logros cuestiones ya iniciadas </w:t>
      </w:r>
      <w:r>
        <w:t>o ejecutadas</w:t>
      </w:r>
      <w:r w:rsidRPr="006D1554">
        <w:t xml:space="preserve"> por el propio Gobierno Vasco, como la creación de un índice de referencia de precios de alquiler, cuya contratación ya está adjudicada a la UPV desd</w:t>
      </w:r>
      <w:r>
        <w:t xml:space="preserve">e el pasado mes de noviembre. </w:t>
      </w:r>
      <w:r w:rsidRPr="006D1554">
        <w:t>Su acuerdo presupuestario ha sido un trabajo de encaje de bolillos para vestir un acuerdo labrado mucho antes de que los números del presupuesto estuvieran encima de la mesa</w:t>
      </w:r>
      <w:r>
        <w:t>.</w:t>
      </w:r>
    </w:p>
    <w:p w:rsidR="00007674" w:rsidRDefault="00007674" w:rsidP="00AD0527">
      <w:pPr>
        <w:pStyle w:val="Texto"/>
      </w:pPr>
    </w:p>
    <w:p w:rsidR="00007674" w:rsidRDefault="00007674" w:rsidP="00AD0527">
      <w:pPr>
        <w:pStyle w:val="Texto"/>
        <w:rPr>
          <w:lang w:val="eu-ES"/>
        </w:rPr>
      </w:pPr>
      <w:r>
        <w:t>2020ko</w:t>
      </w:r>
      <w:r w:rsidRPr="002E01E2">
        <w:rPr>
          <w:lang w:val="eu-ES"/>
        </w:rPr>
        <w:t xml:space="preserve"> aurrekontu hauek marketing kanpaina erraldoia izan dute, erraldoia</w:t>
      </w:r>
      <w:r>
        <w:rPr>
          <w:lang w:val="eu-ES"/>
        </w:rPr>
        <w:t>,</w:t>
      </w:r>
      <w:r w:rsidRPr="002E01E2">
        <w:rPr>
          <w:lang w:val="eu-ES"/>
        </w:rPr>
        <w:t xml:space="preserve"> Jaurlaritzaren partetik, baina</w:t>
      </w:r>
      <w:r>
        <w:rPr>
          <w:lang w:val="eu-ES"/>
        </w:rPr>
        <w:t>,</w:t>
      </w:r>
      <w:r w:rsidRPr="002E01E2">
        <w:rPr>
          <w:lang w:val="eu-ES"/>
        </w:rPr>
        <w:t xml:space="preserve"> baita</w:t>
      </w:r>
      <w:r>
        <w:rPr>
          <w:lang w:val="eu-ES"/>
        </w:rPr>
        <w:t>,</w:t>
      </w:r>
      <w:r w:rsidRPr="002E01E2">
        <w:rPr>
          <w:lang w:val="eu-ES"/>
        </w:rPr>
        <w:t xml:space="preserve"> Podemosen aldetik ere. Podemosetik aldaketa sakona saldu nahi izan duzue eta hor bertan horrela esan duzu</w:t>
      </w:r>
      <w:r>
        <w:rPr>
          <w:lang w:val="eu-ES"/>
        </w:rPr>
        <w:t>.</w:t>
      </w:r>
      <w:r w:rsidRPr="002E01E2">
        <w:rPr>
          <w:lang w:val="eu-ES"/>
        </w:rPr>
        <w:t xml:space="preserve"> </w:t>
      </w:r>
      <w:r>
        <w:rPr>
          <w:lang w:val="eu-ES"/>
        </w:rPr>
        <w:t>Z</w:t>
      </w:r>
      <w:r w:rsidRPr="002E01E2">
        <w:rPr>
          <w:lang w:val="eu-ES"/>
        </w:rPr>
        <w:t>uen akordioarekin</w:t>
      </w:r>
      <w:r>
        <w:rPr>
          <w:lang w:val="eu-ES"/>
        </w:rPr>
        <w:t>,</w:t>
      </w:r>
      <w:r w:rsidRPr="002E01E2">
        <w:rPr>
          <w:lang w:val="eu-ES"/>
        </w:rPr>
        <w:t xml:space="preserve"> Euskadi kontinuismo</w:t>
      </w:r>
      <w:r>
        <w:rPr>
          <w:lang w:val="eu-ES"/>
        </w:rPr>
        <w:t>a</w:t>
      </w:r>
      <w:r w:rsidRPr="002E01E2">
        <w:rPr>
          <w:lang w:val="eu-ES"/>
        </w:rPr>
        <w:t xml:space="preserve"> gainditzen duela eta norabide egokian lehen urratsa ematen duela esan eg</w:t>
      </w:r>
      <w:r>
        <w:rPr>
          <w:lang w:val="eu-ES"/>
        </w:rPr>
        <w:t>in duzu gaur hemen.</w:t>
      </w:r>
      <w:r w:rsidRPr="002E01E2">
        <w:rPr>
          <w:lang w:val="eu-ES"/>
        </w:rPr>
        <w:t xml:space="preserve"> </w:t>
      </w:r>
      <w:r>
        <w:rPr>
          <w:lang w:val="eu-ES"/>
        </w:rPr>
        <w:t>B</w:t>
      </w:r>
      <w:r w:rsidRPr="002E01E2">
        <w:rPr>
          <w:lang w:val="eu-ES"/>
        </w:rPr>
        <w:t xml:space="preserve">aina hori </w:t>
      </w:r>
      <w:r>
        <w:rPr>
          <w:lang w:val="eu-ES"/>
        </w:rPr>
        <w:t>ez dizuete ezt</w:t>
      </w:r>
      <w:r w:rsidRPr="002E01E2">
        <w:rPr>
          <w:lang w:val="eu-ES"/>
        </w:rPr>
        <w:t>a zue</w:t>
      </w:r>
      <w:r>
        <w:rPr>
          <w:lang w:val="eu-ES"/>
        </w:rPr>
        <w:t>n bide lagun berriek erosten.</w:t>
      </w:r>
    </w:p>
    <w:p w:rsidR="00007674" w:rsidRDefault="00007674" w:rsidP="00AD0527">
      <w:pPr>
        <w:pStyle w:val="Texto"/>
        <w:rPr>
          <w:lang w:val="eu-ES"/>
        </w:rPr>
      </w:pPr>
    </w:p>
    <w:p w:rsidR="00007674" w:rsidRDefault="00007674" w:rsidP="00AD0527">
      <w:pPr>
        <w:pStyle w:val="Texto"/>
      </w:pPr>
      <w:r w:rsidRPr="002E01E2">
        <w:rPr>
          <w:lang w:val="eu-ES"/>
        </w:rPr>
        <w:t>Begira</w:t>
      </w:r>
      <w:r>
        <w:rPr>
          <w:lang w:val="eu-ES"/>
        </w:rPr>
        <w:t>,</w:t>
      </w:r>
      <w:r w:rsidRPr="002E01E2">
        <w:rPr>
          <w:lang w:val="eu-ES"/>
        </w:rPr>
        <w:t xml:space="preserve"> EAJren bozeramaileak</w:t>
      </w:r>
      <w:r>
        <w:rPr>
          <w:lang w:val="eu-ES"/>
        </w:rPr>
        <w:t>,</w:t>
      </w:r>
      <w:r w:rsidRPr="002E01E2">
        <w:rPr>
          <w:lang w:val="eu-ES"/>
        </w:rPr>
        <w:t xml:space="preserve"> pasa</w:t>
      </w:r>
      <w:r>
        <w:rPr>
          <w:lang w:val="eu-ES"/>
        </w:rPr>
        <w:t xml:space="preserve"> </w:t>
      </w:r>
      <w:r w:rsidRPr="002E01E2">
        <w:rPr>
          <w:lang w:val="eu-ES"/>
        </w:rPr>
        <w:t>den asteko Ogasun batzordean</w:t>
      </w:r>
      <w:r>
        <w:rPr>
          <w:lang w:val="eu-ES"/>
        </w:rPr>
        <w:t>,</w:t>
      </w:r>
      <w:r w:rsidRPr="002E01E2">
        <w:rPr>
          <w:lang w:val="eu-ES"/>
        </w:rPr>
        <w:t xml:space="preserve"> esan zuen, </w:t>
      </w:r>
      <w:r>
        <w:rPr>
          <w:lang w:val="eu-ES"/>
        </w:rPr>
        <w:t>P</w:t>
      </w:r>
      <w:r w:rsidRPr="002E01E2">
        <w:rPr>
          <w:lang w:val="eu-ES"/>
        </w:rPr>
        <w:t>odemos</w:t>
      </w:r>
      <w:r>
        <w:rPr>
          <w:lang w:val="eu-ES"/>
        </w:rPr>
        <w:t>en</w:t>
      </w:r>
      <w:r w:rsidRPr="002E01E2">
        <w:rPr>
          <w:lang w:val="eu-ES"/>
        </w:rPr>
        <w:t xml:space="preserve"> zuzenketen </w:t>
      </w:r>
      <w:r>
        <w:rPr>
          <w:lang w:val="eu-ES"/>
        </w:rPr>
        <w:t>ekarpenaren</w:t>
      </w:r>
      <w:r w:rsidRPr="002E01E2">
        <w:rPr>
          <w:lang w:val="eu-ES"/>
        </w:rPr>
        <w:t xml:space="preserve"> harira</w:t>
      </w:r>
      <w:r>
        <w:rPr>
          <w:lang w:val="eu-ES"/>
        </w:rPr>
        <w:t>, literal:</w:t>
      </w:r>
      <w:r w:rsidRPr="002E01E2">
        <w:rPr>
          <w:lang w:val="eu-ES"/>
        </w:rPr>
        <w:t xml:space="preserve"> </w:t>
      </w:r>
      <w:r>
        <w:rPr>
          <w:lang w:val="eu-ES"/>
        </w:rPr>
        <w:t>"</w:t>
      </w:r>
      <w:r w:rsidRPr="002E01E2">
        <w:rPr>
          <w:lang w:val="eu-ES"/>
        </w:rPr>
        <w:t>Jadanik PNVren oinarri ideologikoan dauden politikei azpimarra eta bultzada estra bat ematea da. Eta honek pozten gaitu, esan nahi duelako Euskal Herrian posible dugula gizarte eredu konpartitua edukitzea</w:t>
      </w:r>
      <w:r>
        <w:rPr>
          <w:lang w:val="eu-ES"/>
        </w:rPr>
        <w:t>"</w:t>
      </w:r>
      <w:r w:rsidRPr="002E01E2">
        <w:rPr>
          <w:lang w:val="eu-ES"/>
        </w:rPr>
        <w:t xml:space="preserve">. Hori </w:t>
      </w:r>
      <w:r>
        <w:rPr>
          <w:lang w:val="eu-ES"/>
        </w:rPr>
        <w:t>PNVko</w:t>
      </w:r>
      <w:r w:rsidRPr="002E01E2">
        <w:rPr>
          <w:lang w:val="eu-ES"/>
        </w:rPr>
        <w:t xml:space="preserve"> ordezkari batek zuen </w:t>
      </w:r>
      <w:r>
        <w:rPr>
          <w:lang w:val="eu-ES"/>
        </w:rPr>
        <w:t>zuzenketen</w:t>
      </w:r>
      <w:r w:rsidRPr="002E01E2">
        <w:rPr>
          <w:lang w:val="eu-ES"/>
        </w:rPr>
        <w:t xml:space="preserve"> harira</w:t>
      </w:r>
      <w:r>
        <w:t>.</w:t>
      </w:r>
    </w:p>
    <w:p w:rsidR="00007674" w:rsidRDefault="00007674" w:rsidP="00AD0527">
      <w:pPr>
        <w:pStyle w:val="Texto"/>
      </w:pPr>
    </w:p>
    <w:p w:rsidR="00007674" w:rsidRDefault="00007674" w:rsidP="00AD0527">
      <w:pPr>
        <w:pStyle w:val="Texto"/>
      </w:pPr>
      <w:r w:rsidRPr="006D1554">
        <w:t>No tengo mucho más que decir</w:t>
      </w:r>
      <w:r>
        <w:t>,</w:t>
      </w:r>
      <w:r w:rsidRPr="006D1554">
        <w:t xml:space="preserve"> la verdad. Este es el panorama presupuestario que se nos presenta. Un pa</w:t>
      </w:r>
      <w:r>
        <w:t>norama que el consejero Aspiazu,</w:t>
      </w:r>
      <w:r w:rsidRPr="006D1554">
        <w:t xml:space="preserve"> que nos ha dejado</w:t>
      </w:r>
      <w:r>
        <w:t>,</w:t>
      </w:r>
      <w:r w:rsidRPr="006D1554">
        <w:t xml:space="preserve"> define como realista</w:t>
      </w:r>
      <w:r>
        <w:t xml:space="preserve">, </w:t>
      </w:r>
      <w:r w:rsidRPr="00566B50">
        <w:rPr>
          <w:lang w:val="es-ES"/>
        </w:rPr>
        <w:t>ah</w:t>
      </w:r>
      <w:r w:rsidRPr="00566B50">
        <w:rPr>
          <w:lang w:val="eu-ES"/>
        </w:rPr>
        <w:t>, barkatu,</w:t>
      </w:r>
      <w:r>
        <w:t xml:space="preserve"> cambio de sitio, cambio de</w:t>
      </w:r>
      <w:r w:rsidRPr="006D1554">
        <w:t xml:space="preserve"> sitio</w:t>
      </w:r>
      <w:r>
        <w:t>.</w:t>
      </w:r>
      <w:r w:rsidRPr="006D1554">
        <w:t xml:space="preserve"> </w:t>
      </w:r>
      <w:r>
        <w:t>S</w:t>
      </w:r>
      <w:r w:rsidRPr="006D1554">
        <w:t>eñor Azpiazu, define como realista</w:t>
      </w:r>
      <w:r>
        <w:t>,</w:t>
      </w:r>
      <w:r w:rsidRPr="006D1554">
        <w:t xml:space="preserve"> responsable y ajustado al marco competencial</w:t>
      </w:r>
      <w:r>
        <w:t>.</w:t>
      </w:r>
      <w:r w:rsidRPr="006D1554">
        <w:t xml:space="preserve"> Pareciera que este es el único, ya que todo lo que sale </w:t>
      </w:r>
      <w:r>
        <w:t>d</w:t>
      </w:r>
      <w:r w:rsidRPr="006D1554">
        <w:t>el marco que ustedes hacen</w:t>
      </w:r>
      <w:r>
        <w:t>,</w:t>
      </w:r>
      <w:r w:rsidRPr="006D1554">
        <w:t xml:space="preserve"> que ustedes de</w:t>
      </w:r>
      <w:r>
        <w:t>finen y que ustedes traz</w:t>
      </w:r>
      <w:r w:rsidRPr="006D1554">
        <w:t>an</w:t>
      </w:r>
      <w:r>
        <w:t>,</w:t>
      </w:r>
      <w:r w:rsidRPr="006D1554">
        <w:t xml:space="preserve"> lo definen como </w:t>
      </w:r>
      <w:r>
        <w:t>ir</w:t>
      </w:r>
      <w:r w:rsidRPr="006D1554">
        <w:t xml:space="preserve">realizable </w:t>
      </w:r>
      <w:r>
        <w:t>y fuera del marco competencial.</w:t>
      </w:r>
    </w:p>
    <w:p w:rsidR="00007674" w:rsidRDefault="00007674" w:rsidP="00AD0527">
      <w:pPr>
        <w:pStyle w:val="Texto"/>
      </w:pPr>
    </w:p>
    <w:p w:rsidR="00007674" w:rsidRDefault="00007674" w:rsidP="00AD0527">
      <w:pPr>
        <w:pStyle w:val="Texto"/>
      </w:pPr>
      <w:r w:rsidRPr="006D1554">
        <w:t>Una manera, permítame decírselo</w:t>
      </w:r>
      <w:r>
        <w:t>,</w:t>
      </w:r>
      <w:r w:rsidRPr="006D1554">
        <w:t xml:space="preserve"> bastant</w:t>
      </w:r>
      <w:r>
        <w:t>e facilona de</w:t>
      </w:r>
      <w:r w:rsidRPr="006D1554">
        <w:t xml:space="preserve"> despejar balones</w:t>
      </w:r>
      <w:r>
        <w:t>,</w:t>
      </w:r>
      <w:r w:rsidRPr="006D1554">
        <w:t xml:space="preserve"> usted</w:t>
      </w:r>
      <w:r>
        <w:t>,</w:t>
      </w:r>
      <w:r w:rsidRPr="006D1554">
        <w:t xml:space="preserve"> que sabe</w:t>
      </w:r>
      <w:r>
        <w:t>,</w:t>
      </w:r>
      <w:r w:rsidRPr="006D1554">
        <w:t xml:space="preserve"> que se</w:t>
      </w:r>
      <w:r>
        <w:t xml:space="preserve"> oye</w:t>
      </w:r>
      <w:r w:rsidRPr="006D1554">
        <w:t xml:space="preserve"> perfectamente que le gusta el fútbol</w:t>
      </w:r>
      <w:r>
        <w:t>,</w:t>
      </w:r>
      <w:r w:rsidRPr="006D1554">
        <w:t xml:space="preserve"> y de jugar al fuera de juego ante los que defendemos qu</w:t>
      </w:r>
      <w:r>
        <w:t>e queremos ser dueños del balón.</w:t>
      </w:r>
    </w:p>
    <w:p w:rsidR="00007674" w:rsidRDefault="00007674" w:rsidP="00AD0527">
      <w:pPr>
        <w:pStyle w:val="Texto"/>
      </w:pPr>
    </w:p>
    <w:p w:rsidR="00007674" w:rsidRDefault="00007674" w:rsidP="00AD0527">
      <w:pPr>
        <w:pStyle w:val="Texto"/>
      </w:pPr>
      <w:r>
        <w:lastRenderedPageBreak/>
        <w:t>M</w:t>
      </w:r>
      <w:r w:rsidRPr="006D1554">
        <w:t>iren</w:t>
      </w:r>
      <w:r>
        <w:t>,</w:t>
      </w:r>
      <w:r w:rsidRPr="006D1554">
        <w:t xml:space="preserve"> el Govern catalán, aunque tampoco tiene la competencia para fijar el salario mínimo</w:t>
      </w:r>
      <w:r>
        <w:t>,</w:t>
      </w:r>
      <w:r w:rsidRPr="006D1554">
        <w:t xml:space="preserve"> recientemente </w:t>
      </w:r>
      <w:r>
        <w:t xml:space="preserve">ha </w:t>
      </w:r>
      <w:r w:rsidRPr="006D1554">
        <w:t>anunciado su propuesta de salario mínimo en 1.239</w:t>
      </w:r>
      <w:r>
        <w:t>,50 euros –no me quiero equivocar–,</w:t>
      </w:r>
      <w:r w:rsidRPr="006D1554">
        <w:t xml:space="preserve"> </w:t>
      </w:r>
      <w:r>
        <w:t>q</w:t>
      </w:r>
      <w:r w:rsidRPr="006D1554">
        <w:t>ue aplicará en los salarios de los propios trabajadores de la Generalitat</w:t>
      </w:r>
      <w:r>
        <w:t>,</w:t>
      </w:r>
      <w:r w:rsidRPr="006D1554">
        <w:t xml:space="preserve"> en los c</w:t>
      </w:r>
      <w:r>
        <w:t>ontratos públicos y ofreciéndolo</w:t>
      </w:r>
      <w:r w:rsidRPr="006D1554">
        <w:t xml:space="preserve"> como índice a los agentes sociales</w:t>
      </w:r>
      <w:r>
        <w:t>,</w:t>
      </w:r>
      <w:r w:rsidRPr="006D1554">
        <w:t xml:space="preserve"> para que</w:t>
      </w:r>
      <w:r>
        <w:t xml:space="preserve"> lo</w:t>
      </w:r>
      <w:r w:rsidRPr="006D1554">
        <w:t xml:space="preserve"> utilicen</w:t>
      </w:r>
      <w:r>
        <w:t xml:space="preserve"> en la negociación</w:t>
      </w:r>
      <w:r w:rsidRPr="006D1554">
        <w:t xml:space="preserve"> colec</w:t>
      </w:r>
      <w:r>
        <w:t>tiva de convenios o de acuerdos</w:t>
      </w:r>
      <w:r w:rsidRPr="006D1554">
        <w:t xml:space="preserve"> marcos</w:t>
      </w:r>
      <w:r>
        <w:t>.</w:t>
      </w:r>
    </w:p>
    <w:p w:rsidR="00007674" w:rsidRDefault="00007674" w:rsidP="00AD0527">
      <w:pPr>
        <w:pStyle w:val="Texto"/>
      </w:pPr>
    </w:p>
    <w:p w:rsidR="00007674" w:rsidRDefault="00007674" w:rsidP="00AD0527">
      <w:pPr>
        <w:pStyle w:val="Texto"/>
      </w:pPr>
      <w:r>
        <w:t>El conseller</w:t>
      </w:r>
      <w:r w:rsidRPr="006D1554">
        <w:t xml:space="preserve"> de economía,</w:t>
      </w:r>
      <w:r>
        <w:t xml:space="preserve"> Pere Aragonès,</w:t>
      </w:r>
      <w:r w:rsidRPr="006D1554">
        <w:t xml:space="preserve"> decía en la presentación de esta medida, literalmente</w:t>
      </w:r>
      <w:r>
        <w:t>, también:</w:t>
      </w:r>
      <w:r w:rsidRPr="006D1554">
        <w:t xml:space="preserve"> </w:t>
      </w:r>
      <w:r>
        <w:t>"</w:t>
      </w:r>
      <w:r w:rsidRPr="006D1554">
        <w:t>q</w:t>
      </w:r>
      <w:r>
        <w:t>ue no tengamos las competencias</w:t>
      </w:r>
      <w:r w:rsidRPr="006D1554">
        <w:t xml:space="preserve"> </w:t>
      </w:r>
      <w:r>
        <w:t>n</w:t>
      </w:r>
      <w:r w:rsidRPr="006D1554">
        <w:t>o quiere decir que la Generalitat se tenga que quedar con los brazos cruzados</w:t>
      </w:r>
      <w:r>
        <w:t>".</w:t>
      </w:r>
      <w:r w:rsidRPr="006D1554">
        <w:t xml:space="preserve"> </w:t>
      </w:r>
      <w:r>
        <w:t>P</w:t>
      </w:r>
      <w:r w:rsidRPr="006D1554">
        <w:t>ues pueden ustedes actuar en clave de país para responder a las necesidades de la ciudadanía</w:t>
      </w:r>
      <w:r>
        <w:t>,</w:t>
      </w:r>
      <w:r w:rsidRPr="006D1554">
        <w:t xml:space="preserve"> o puede</w:t>
      </w:r>
      <w:r>
        <w:t>n</w:t>
      </w:r>
      <w:r w:rsidRPr="006D1554">
        <w:t xml:space="preserve"> seguir</w:t>
      </w:r>
      <w:r>
        <w:t>,</w:t>
      </w:r>
      <w:r w:rsidRPr="006D1554">
        <w:t xml:space="preserve"> como siempre, </w:t>
      </w:r>
      <w:r>
        <w:t>refugiándose</w:t>
      </w:r>
      <w:r w:rsidRPr="006D1554">
        <w:t xml:space="preserve"> en las </w:t>
      </w:r>
      <w:r>
        <w:t>limitaciones</w:t>
      </w:r>
      <w:r w:rsidRPr="006D1554">
        <w:t xml:space="preserve"> impuestas y lamentarse una vez más de que esto no da para hacer más.</w:t>
      </w:r>
    </w:p>
    <w:p w:rsidR="00007674" w:rsidRDefault="00007674" w:rsidP="00AD0527">
      <w:pPr>
        <w:pStyle w:val="Texto"/>
      </w:pPr>
    </w:p>
    <w:p w:rsidR="00007674" w:rsidRDefault="00007674" w:rsidP="00AD0527">
      <w:pPr>
        <w:pStyle w:val="Texto"/>
        <w:rPr>
          <w:lang w:val="eu-ES"/>
        </w:rPr>
      </w:pPr>
      <w:r w:rsidRPr="006D1554">
        <w:t>Desde Euskal Herria Bildu decimos que existe otro panorama presupuestario posible. Todas y cada una de nuestras propuestas tienen cabida en el marco competencial. Tienen cabida en el marco económico presupuestario, porque son propuestas realistas, responsables y mesuradas</w:t>
      </w:r>
      <w:r>
        <w:t>.</w:t>
      </w:r>
      <w:r w:rsidRPr="006D1554">
        <w:t xml:space="preserve"> </w:t>
      </w:r>
      <w:r>
        <w:t>P</w:t>
      </w:r>
      <w:r w:rsidRPr="006D1554">
        <w:t>ropuestas para defender un marco propio de país, un país en movimiento, un país en continua transformación</w:t>
      </w:r>
      <w:r>
        <w:t>.</w:t>
      </w:r>
      <w:r w:rsidRPr="006D1554">
        <w:t xml:space="preserve"> </w:t>
      </w:r>
      <w:r>
        <w:t>E</w:t>
      </w:r>
      <w:r w:rsidRPr="006D1554">
        <w:t>ta</w:t>
      </w:r>
      <w:r>
        <w:t>,</w:t>
      </w:r>
      <w:r w:rsidRPr="006D1554">
        <w:t xml:space="preserve"> panorama </w:t>
      </w:r>
      <w:r w:rsidRPr="008064FA">
        <w:rPr>
          <w:lang w:val="eu-ES"/>
        </w:rPr>
        <w:t>hau</w:t>
      </w:r>
      <w:r>
        <w:t xml:space="preserve"> </w:t>
      </w:r>
      <w:r w:rsidRPr="002E01E2">
        <w:rPr>
          <w:lang w:val="eu-ES"/>
        </w:rPr>
        <w:t>irudikatzeko</w:t>
      </w:r>
      <w:r>
        <w:rPr>
          <w:lang w:val="eu-ES"/>
        </w:rPr>
        <w:t>,</w:t>
      </w:r>
      <w:r w:rsidRPr="002E01E2">
        <w:rPr>
          <w:lang w:val="eu-ES"/>
        </w:rPr>
        <w:t xml:space="preserve"> marko ekonomikotik hasi behar naiz</w:t>
      </w:r>
      <w:r>
        <w:rPr>
          <w:lang w:val="eu-ES"/>
        </w:rPr>
        <w:t>.</w:t>
      </w:r>
    </w:p>
    <w:p w:rsidR="00007674" w:rsidRDefault="00007674" w:rsidP="00AD0527">
      <w:pPr>
        <w:pStyle w:val="Texto"/>
        <w:rPr>
          <w:lang w:val="eu-ES"/>
        </w:rPr>
      </w:pPr>
    </w:p>
    <w:p w:rsidR="00007674" w:rsidRDefault="00007674" w:rsidP="00AD0527">
      <w:pPr>
        <w:pStyle w:val="Texto"/>
        <w:rPr>
          <w:lang w:val="eu-ES"/>
        </w:rPr>
      </w:pPr>
      <w:r>
        <w:rPr>
          <w:lang w:val="eu-ES"/>
        </w:rPr>
        <w:t>Her</w:t>
      </w:r>
      <w:r w:rsidRPr="002E01E2">
        <w:rPr>
          <w:lang w:val="eu-ES"/>
        </w:rPr>
        <w:t>ri</w:t>
      </w:r>
      <w:r>
        <w:rPr>
          <w:lang w:val="eu-ES"/>
        </w:rPr>
        <w:t xml:space="preserve"> gisa ditugu</w:t>
      </w:r>
      <w:r w:rsidRPr="002E01E2">
        <w:rPr>
          <w:lang w:val="eu-ES"/>
        </w:rPr>
        <w:t>n erronkei erantzuteko muturreko austeritate politika</w:t>
      </w:r>
      <w:r>
        <w:rPr>
          <w:lang w:val="eu-ES"/>
        </w:rPr>
        <w:t>k</w:t>
      </w:r>
      <w:r w:rsidRPr="002E01E2">
        <w:rPr>
          <w:lang w:val="eu-ES"/>
        </w:rPr>
        <w:t xml:space="preserve"> alde batera uztea eta politika ekonomiko berriak indarrean jartzea premisa ezinbestekoa da. Kudeaketa publiko arduratsua egitea, defizita, zorra eta gastua kontrolatzea, politika publikoak sostengatzeko ekimenak dira</w:t>
      </w:r>
      <w:r>
        <w:rPr>
          <w:lang w:val="eu-ES"/>
        </w:rPr>
        <w:t>,</w:t>
      </w:r>
      <w:r w:rsidRPr="002E01E2">
        <w:rPr>
          <w:lang w:val="eu-ES"/>
        </w:rPr>
        <w:t xml:space="preserve"> </w:t>
      </w:r>
      <w:r>
        <w:rPr>
          <w:lang w:val="eu-ES"/>
        </w:rPr>
        <w:t>b</w:t>
      </w:r>
      <w:r w:rsidRPr="002E01E2">
        <w:rPr>
          <w:lang w:val="eu-ES"/>
        </w:rPr>
        <w:t>ehar soziala eta garapen ekonomikoa sortzeko ekimenak</w:t>
      </w:r>
      <w:r>
        <w:rPr>
          <w:lang w:val="eu-ES"/>
        </w:rPr>
        <w:t>.</w:t>
      </w:r>
      <w:r w:rsidRPr="002E01E2">
        <w:rPr>
          <w:lang w:val="eu-ES"/>
        </w:rPr>
        <w:t xml:space="preserve"> </w:t>
      </w:r>
      <w:r>
        <w:rPr>
          <w:lang w:val="eu-ES"/>
        </w:rPr>
        <w:t>E</w:t>
      </w:r>
      <w:r w:rsidRPr="002E01E2">
        <w:rPr>
          <w:lang w:val="eu-ES"/>
        </w:rPr>
        <w:t xml:space="preserve">zin dira inolaz ere gure herriaren errealitateari behar bezala erantzutea galarazten diguten oztopo edo alkandora </w:t>
      </w:r>
      <w:r>
        <w:rPr>
          <w:lang w:val="eu-ES"/>
        </w:rPr>
        <w:t>hertsagarria izan. B</w:t>
      </w:r>
      <w:r w:rsidRPr="002E01E2">
        <w:rPr>
          <w:lang w:val="eu-ES"/>
        </w:rPr>
        <w:t>aina</w:t>
      </w:r>
      <w:r>
        <w:rPr>
          <w:lang w:val="eu-ES"/>
        </w:rPr>
        <w:t>,</w:t>
      </w:r>
      <w:r w:rsidRPr="002E01E2">
        <w:rPr>
          <w:lang w:val="eu-ES"/>
        </w:rPr>
        <w:t xml:space="preserve"> tamalez</w:t>
      </w:r>
      <w:r>
        <w:rPr>
          <w:lang w:val="eu-ES"/>
        </w:rPr>
        <w:t>,</w:t>
      </w:r>
      <w:r w:rsidRPr="002E01E2">
        <w:rPr>
          <w:lang w:val="eu-ES"/>
        </w:rPr>
        <w:t xml:space="preserve"> egoera honetan gaude</w:t>
      </w:r>
      <w:r>
        <w:rPr>
          <w:lang w:val="eu-ES"/>
        </w:rPr>
        <w:t>,</w:t>
      </w:r>
      <w:r w:rsidRPr="002E01E2">
        <w:rPr>
          <w:lang w:val="eu-ES"/>
        </w:rPr>
        <w:t xml:space="preserve"> zuek hautatu duzuen egoera honetan</w:t>
      </w:r>
      <w:r>
        <w:rPr>
          <w:lang w:val="eu-ES"/>
        </w:rPr>
        <w:t>.</w:t>
      </w:r>
    </w:p>
    <w:p w:rsidR="00007674" w:rsidRDefault="00007674" w:rsidP="00AD0527">
      <w:pPr>
        <w:pStyle w:val="Texto"/>
        <w:rPr>
          <w:lang w:val="eu-ES"/>
        </w:rPr>
      </w:pPr>
    </w:p>
    <w:p w:rsidR="00007674" w:rsidRPr="002E01E2" w:rsidRDefault="00007674" w:rsidP="00AD0527">
      <w:pPr>
        <w:pStyle w:val="Texto"/>
        <w:rPr>
          <w:lang w:val="eu-ES"/>
        </w:rPr>
      </w:pPr>
      <w:r>
        <w:rPr>
          <w:lang w:val="eu-ES"/>
        </w:rPr>
        <w:lastRenderedPageBreak/>
        <w:t>A</w:t>
      </w:r>
      <w:r w:rsidRPr="002E01E2">
        <w:rPr>
          <w:lang w:val="eu-ES"/>
        </w:rPr>
        <w:t>dierazpen publikoak egin izan ditu Gobernuak marko fiskala aldatzearen beharra aldarrikatuz</w:t>
      </w:r>
      <w:r>
        <w:rPr>
          <w:lang w:val="eu-ES"/>
        </w:rPr>
        <w:t>.</w:t>
      </w:r>
      <w:r w:rsidRPr="002E01E2">
        <w:rPr>
          <w:lang w:val="eu-ES"/>
        </w:rPr>
        <w:t xml:space="preserve"> </w:t>
      </w:r>
      <w:r>
        <w:rPr>
          <w:lang w:val="eu-ES"/>
        </w:rPr>
        <w:t>E</w:t>
      </w:r>
      <w:r w:rsidRPr="002E01E2">
        <w:rPr>
          <w:lang w:val="eu-ES"/>
        </w:rPr>
        <w:t>ta ongietorriak izan ziren gure aldetik</w:t>
      </w:r>
      <w:r>
        <w:rPr>
          <w:lang w:val="eu-ES"/>
        </w:rPr>
        <w:t>,</w:t>
      </w:r>
      <w:r w:rsidRPr="002E01E2">
        <w:rPr>
          <w:lang w:val="eu-ES"/>
        </w:rPr>
        <w:t xml:space="preserve"> eta guk aldarrikapen horri bide emat</w:t>
      </w:r>
      <w:r>
        <w:rPr>
          <w:lang w:val="eu-ES"/>
        </w:rPr>
        <w:t>eko proposamena jarri izan dugu mahai gainean. Baina zuek</w:t>
      </w:r>
      <w:r w:rsidRPr="002E01E2">
        <w:rPr>
          <w:lang w:val="eu-ES"/>
        </w:rPr>
        <w:t>…</w:t>
      </w:r>
    </w:p>
    <w:p w:rsidR="00007674" w:rsidRPr="002E01E2" w:rsidRDefault="00007674" w:rsidP="00AD0527">
      <w:pPr>
        <w:pStyle w:val="Texto"/>
        <w:rPr>
          <w:lang w:val="eu-ES"/>
        </w:rPr>
      </w:pPr>
    </w:p>
    <w:p w:rsidR="00007674" w:rsidRPr="002E01E2" w:rsidRDefault="00007674" w:rsidP="00AD0527">
      <w:pPr>
        <w:pStyle w:val="Texto"/>
        <w:rPr>
          <w:lang w:val="eu-ES"/>
        </w:rPr>
      </w:pPr>
      <w:r w:rsidRPr="002E01E2">
        <w:rPr>
          <w:lang w:val="eu-ES"/>
        </w:rPr>
        <w:t>(14. zintaren amaiera)</w:t>
      </w:r>
    </w:p>
    <w:p w:rsidR="00007674" w:rsidRDefault="00007674" w:rsidP="00AD0527">
      <w:pPr>
        <w:pStyle w:val="Texto"/>
      </w:pPr>
      <w:r w:rsidRPr="00A26741">
        <w:t>(15. zintaren hasiera)</w:t>
      </w:r>
    </w:p>
    <w:p w:rsidR="00007674" w:rsidRDefault="00007674" w:rsidP="00AD0527">
      <w:pPr>
        <w:pStyle w:val="Texto"/>
      </w:pPr>
    </w:p>
    <w:p w:rsidR="00007674" w:rsidRDefault="00007674" w:rsidP="00AD0527">
      <w:pPr>
        <w:pStyle w:val="Texto"/>
        <w:rPr>
          <w:lang w:val="eu-ES"/>
        </w:rPr>
      </w:pPr>
      <w:r>
        <w:t>...</w:t>
      </w:r>
      <w:r w:rsidRPr="00A26741">
        <w:t xml:space="preserve"> </w:t>
      </w:r>
      <w:r w:rsidRPr="00A26741">
        <w:rPr>
          <w:lang w:val="eu-ES"/>
        </w:rPr>
        <w:t>eta ongi etorriak izan ziren gure aldetik</w:t>
      </w:r>
      <w:r>
        <w:rPr>
          <w:lang w:val="eu-ES"/>
        </w:rPr>
        <w:t>. E</w:t>
      </w:r>
      <w:r w:rsidRPr="00A26741">
        <w:rPr>
          <w:lang w:val="eu-ES"/>
        </w:rPr>
        <w:t>ta guk</w:t>
      </w:r>
      <w:r>
        <w:rPr>
          <w:lang w:val="eu-ES"/>
        </w:rPr>
        <w:t>,</w:t>
      </w:r>
      <w:r w:rsidRPr="00A26741">
        <w:rPr>
          <w:lang w:val="eu-ES"/>
        </w:rPr>
        <w:t xml:space="preserve"> guk aldarrikapen horri bide emateko proposamena jarri izan dugu mahai gainean, baina zuek dauzkagun eskumenei muzin egiten diezue</w:t>
      </w:r>
      <w:r>
        <w:rPr>
          <w:lang w:val="eu-ES"/>
        </w:rPr>
        <w:t xml:space="preserve"> beste behin ere. B</w:t>
      </w:r>
      <w:r w:rsidRPr="00A26741">
        <w:rPr>
          <w:lang w:val="eu-ES"/>
        </w:rPr>
        <w:t>atek daki zergatik</w:t>
      </w:r>
      <w:r>
        <w:rPr>
          <w:lang w:val="eu-ES"/>
        </w:rPr>
        <w:t>. A</w:t>
      </w:r>
      <w:r w:rsidRPr="00A26741">
        <w:rPr>
          <w:lang w:val="eu-ES"/>
        </w:rPr>
        <w:t>gian Madrilen zuen alderdien elkar</w:t>
      </w:r>
      <w:r>
        <w:rPr>
          <w:lang w:val="eu-ES"/>
        </w:rPr>
        <w:t>-</w:t>
      </w:r>
      <w:r w:rsidRPr="00A26741">
        <w:rPr>
          <w:lang w:val="eu-ES"/>
        </w:rPr>
        <w:t xml:space="preserve">trukatze horretan lorpen moduan azaltzeko herri bezala ditugun eskubideak, </w:t>
      </w:r>
      <w:r>
        <w:rPr>
          <w:lang w:val="eu-ES"/>
        </w:rPr>
        <w:t>herri bezala dagokiguna. A</w:t>
      </w:r>
      <w:r w:rsidRPr="00A26741">
        <w:rPr>
          <w:lang w:val="eu-ES"/>
        </w:rPr>
        <w:t>gian hori izango da</w:t>
      </w:r>
      <w:r>
        <w:rPr>
          <w:lang w:val="eu-ES"/>
        </w:rPr>
        <w:t>.</w:t>
      </w:r>
    </w:p>
    <w:p w:rsidR="00007674" w:rsidRDefault="00007674" w:rsidP="00AD0527">
      <w:pPr>
        <w:pStyle w:val="Texto"/>
        <w:rPr>
          <w:lang w:val="eu-ES"/>
        </w:rPr>
      </w:pPr>
    </w:p>
    <w:p w:rsidR="00007674" w:rsidRDefault="00007674" w:rsidP="00AD0527">
      <w:pPr>
        <w:pStyle w:val="Texto"/>
        <w:rPr>
          <w:lang w:val="eu-ES"/>
        </w:rPr>
      </w:pPr>
      <w:r>
        <w:rPr>
          <w:lang w:val="eu-ES"/>
        </w:rPr>
        <w:t>G</w:t>
      </w:r>
      <w:r w:rsidRPr="00A26741">
        <w:rPr>
          <w:lang w:val="eu-ES"/>
        </w:rPr>
        <w:t>ure proposamena</w:t>
      </w:r>
      <w:r>
        <w:rPr>
          <w:lang w:val="eu-ES"/>
        </w:rPr>
        <w:t xml:space="preserve"> p</w:t>
      </w:r>
      <w:r w:rsidRPr="00A26741">
        <w:rPr>
          <w:lang w:val="eu-ES"/>
        </w:rPr>
        <w:t>roiektu politiko alternatib</w:t>
      </w:r>
      <w:r>
        <w:rPr>
          <w:lang w:val="eu-ES"/>
        </w:rPr>
        <w:t>o</w:t>
      </w:r>
      <w:r w:rsidRPr="00A26741">
        <w:rPr>
          <w:lang w:val="eu-ES"/>
        </w:rPr>
        <w:t xml:space="preserve"> baten isla da</w:t>
      </w:r>
      <w:r>
        <w:rPr>
          <w:lang w:val="eu-ES"/>
        </w:rPr>
        <w:t xml:space="preserve"> b</w:t>
      </w:r>
      <w:r w:rsidRPr="00A26741">
        <w:rPr>
          <w:lang w:val="eu-ES"/>
        </w:rPr>
        <w:t>ehin eta berriro Legebiltzarrean bertan eta gizartearekin konpartitu dugun diagnosi batetik abiatutako proposamena</w:t>
      </w:r>
      <w:r>
        <w:rPr>
          <w:lang w:val="eu-ES"/>
        </w:rPr>
        <w:t>, e</w:t>
      </w:r>
      <w:r w:rsidRPr="00A26741">
        <w:rPr>
          <w:lang w:val="eu-ES"/>
        </w:rPr>
        <w:t>uskal gizarteak aurrera begira dituen erronkei aurre egin ahal izateko egin beharreko zuzenketa eta apustu e</w:t>
      </w:r>
      <w:r>
        <w:rPr>
          <w:lang w:val="eu-ES"/>
        </w:rPr>
        <w:t xml:space="preserve">strategiko </w:t>
      </w:r>
      <w:r w:rsidRPr="00A26741">
        <w:rPr>
          <w:lang w:val="eu-ES"/>
        </w:rPr>
        <w:t>batea</w:t>
      </w:r>
      <w:r>
        <w:rPr>
          <w:lang w:val="eu-ES"/>
        </w:rPr>
        <w:t>n oinarritutako planteamenduak.</w:t>
      </w:r>
    </w:p>
    <w:p w:rsidR="00007674" w:rsidRDefault="00007674" w:rsidP="00AD0527">
      <w:pPr>
        <w:pStyle w:val="Texto"/>
        <w:rPr>
          <w:lang w:val="eu-ES"/>
        </w:rPr>
      </w:pPr>
    </w:p>
    <w:p w:rsidR="00007674" w:rsidRDefault="00007674" w:rsidP="00AD0527">
      <w:pPr>
        <w:pStyle w:val="Texto"/>
        <w:rPr>
          <w:lang w:val="eu-ES"/>
        </w:rPr>
      </w:pPr>
      <w:r w:rsidRPr="00A26741">
        <w:rPr>
          <w:lang w:val="eu-ES"/>
        </w:rPr>
        <w:t>Planteamendu errealista bat da</w:t>
      </w:r>
      <w:r>
        <w:rPr>
          <w:lang w:val="eu-ES"/>
        </w:rPr>
        <w:t>,</w:t>
      </w:r>
      <w:r w:rsidRPr="00A26741">
        <w:rPr>
          <w:lang w:val="eu-ES"/>
        </w:rPr>
        <w:t xml:space="preserve"> gure jardun</w:t>
      </w:r>
      <w:r>
        <w:rPr>
          <w:lang w:val="eu-ES"/>
        </w:rPr>
        <w:t xml:space="preserve"> ekonomiko</w:t>
      </w:r>
      <w:r w:rsidRPr="00A26741">
        <w:rPr>
          <w:lang w:val="eu-ES"/>
        </w:rPr>
        <w:t>aren ondorio logiko eta koherente bat gureak ez diren aurrekontu batzuetarako</w:t>
      </w:r>
      <w:r>
        <w:rPr>
          <w:lang w:val="eu-ES"/>
        </w:rPr>
        <w:t>. A</w:t>
      </w:r>
      <w:r w:rsidRPr="00A26741">
        <w:rPr>
          <w:lang w:val="eu-ES"/>
        </w:rPr>
        <w:t>rdatz ezberdinak dituen proposamena da</w:t>
      </w:r>
      <w:r>
        <w:rPr>
          <w:lang w:val="eu-ES"/>
        </w:rPr>
        <w:t>,</w:t>
      </w:r>
      <w:r w:rsidRPr="00A26741">
        <w:rPr>
          <w:lang w:val="eu-ES"/>
        </w:rPr>
        <w:t xml:space="preserve"> gizartearen kezka nagusiak diren langabezia, pentsioak eta lan baldintzak, besteak beste</w:t>
      </w:r>
      <w:r>
        <w:rPr>
          <w:lang w:val="eu-ES"/>
        </w:rPr>
        <w:t>, j</w:t>
      </w:r>
      <w:r w:rsidRPr="00A26741">
        <w:rPr>
          <w:lang w:val="eu-ES"/>
        </w:rPr>
        <w:t>akina, kontutan hartuz</w:t>
      </w:r>
      <w:r>
        <w:rPr>
          <w:lang w:val="eu-ES"/>
        </w:rPr>
        <w:t>.</w:t>
      </w:r>
    </w:p>
    <w:p w:rsidR="00007674" w:rsidRDefault="00007674" w:rsidP="00AD0527">
      <w:pPr>
        <w:pStyle w:val="Texto"/>
        <w:rPr>
          <w:lang w:val="eu-ES"/>
        </w:rPr>
      </w:pPr>
    </w:p>
    <w:p w:rsidR="00007674" w:rsidRDefault="00007674" w:rsidP="00AD0527">
      <w:pPr>
        <w:pStyle w:val="Texto"/>
        <w:rPr>
          <w:lang w:val="eu-ES"/>
        </w:rPr>
      </w:pPr>
      <w:r w:rsidRPr="00A26741">
        <w:rPr>
          <w:lang w:val="eu-ES"/>
        </w:rPr>
        <w:t>Jaurlaritzak etenik gabe elikatu nahi duen errelat</w:t>
      </w:r>
      <w:r>
        <w:rPr>
          <w:lang w:val="eu-ES"/>
        </w:rPr>
        <w:t>u</w:t>
      </w:r>
      <w:r w:rsidRPr="00A26741">
        <w:rPr>
          <w:lang w:val="eu-ES"/>
        </w:rPr>
        <w:t>aren kontra</w:t>
      </w:r>
      <w:r>
        <w:rPr>
          <w:lang w:val="eu-ES"/>
        </w:rPr>
        <w:t>,</w:t>
      </w:r>
      <w:r w:rsidRPr="00A26741">
        <w:rPr>
          <w:lang w:val="eu-ES"/>
        </w:rPr>
        <w:t xml:space="preserve"> enpleguaren inguruko datu kuantitatibo eta kualitatiboak</w:t>
      </w:r>
      <w:r>
        <w:rPr>
          <w:lang w:val="eu-ES"/>
        </w:rPr>
        <w:t>,</w:t>
      </w:r>
      <w:r w:rsidRPr="00A26741">
        <w:rPr>
          <w:lang w:val="eu-ES"/>
        </w:rPr>
        <w:t xml:space="preserve"> txarrak edo</w:t>
      </w:r>
      <w:r>
        <w:rPr>
          <w:lang w:val="eu-ES"/>
        </w:rPr>
        <w:t>,</w:t>
      </w:r>
      <w:r w:rsidRPr="00A26741">
        <w:rPr>
          <w:lang w:val="eu-ES"/>
        </w:rPr>
        <w:t xml:space="preserve"> badira</w:t>
      </w:r>
      <w:r>
        <w:rPr>
          <w:lang w:val="eu-ES"/>
        </w:rPr>
        <w:t>,</w:t>
      </w:r>
      <w:r w:rsidRPr="00A26741">
        <w:rPr>
          <w:lang w:val="eu-ES"/>
        </w:rPr>
        <w:t xml:space="preserve"> sailburu</w:t>
      </w:r>
      <w:r>
        <w:rPr>
          <w:lang w:val="eu-ES"/>
        </w:rPr>
        <w:t xml:space="preserve"> jauna. </w:t>
      </w:r>
      <w:r w:rsidRPr="00A26741">
        <w:rPr>
          <w:lang w:val="eu-ES"/>
        </w:rPr>
        <w:t>%</w:t>
      </w:r>
      <w:r>
        <w:rPr>
          <w:lang w:val="eu-ES"/>
        </w:rPr>
        <w:t> </w:t>
      </w:r>
      <w:r w:rsidRPr="00A26741">
        <w:rPr>
          <w:lang w:val="eu-ES"/>
        </w:rPr>
        <w:t xml:space="preserve">10raren bueltan dagoen langabezi tasa erabateko anomalia da gurea bezalako ekonomia edo aberastasun maila daukan herri batentzat. </w:t>
      </w:r>
    </w:p>
    <w:p w:rsidR="00007674" w:rsidRDefault="00007674" w:rsidP="00AD0527">
      <w:pPr>
        <w:pStyle w:val="Texto"/>
        <w:rPr>
          <w:lang w:val="eu-ES"/>
        </w:rPr>
      </w:pPr>
    </w:p>
    <w:p w:rsidR="00007674" w:rsidRDefault="00007674" w:rsidP="00AD0527">
      <w:pPr>
        <w:pStyle w:val="Texto"/>
        <w:rPr>
          <w:lang w:val="eu-ES"/>
        </w:rPr>
      </w:pPr>
      <w:r w:rsidRPr="00A26741">
        <w:rPr>
          <w:lang w:val="eu-ES"/>
        </w:rPr>
        <w:lastRenderedPageBreak/>
        <w:t>Europako bagoietan kakotzen gaitu langabezi tasa horrek</w:t>
      </w:r>
      <w:r>
        <w:rPr>
          <w:lang w:val="eu-ES"/>
        </w:rPr>
        <w:t>. G</w:t>
      </w:r>
      <w:r w:rsidRPr="00A26741">
        <w:rPr>
          <w:lang w:val="eu-ES"/>
        </w:rPr>
        <w:t>ure aberastasun mailaren bueltan kokatzen diren herriek %</w:t>
      </w:r>
      <w:r>
        <w:rPr>
          <w:lang w:val="eu-ES"/>
        </w:rPr>
        <w:t> 6</w:t>
      </w:r>
      <w:r w:rsidRPr="00A26741">
        <w:rPr>
          <w:lang w:val="eu-ES"/>
        </w:rPr>
        <w:t xml:space="preserve"> inguru daukate</w:t>
      </w:r>
      <w:r>
        <w:rPr>
          <w:lang w:val="eu-ES"/>
        </w:rPr>
        <w:t>n b</w:t>
      </w:r>
      <w:r w:rsidRPr="00A26741">
        <w:rPr>
          <w:lang w:val="eu-ES"/>
        </w:rPr>
        <w:t>itartean</w:t>
      </w:r>
      <w:r>
        <w:rPr>
          <w:lang w:val="eu-ES"/>
        </w:rPr>
        <w:t>. L</w:t>
      </w:r>
      <w:r w:rsidRPr="00A26741">
        <w:rPr>
          <w:lang w:val="eu-ES"/>
        </w:rPr>
        <w:t>angile kopurua krisia hasi zeneko maila gainditu du</w:t>
      </w:r>
      <w:r>
        <w:rPr>
          <w:lang w:val="eu-ES"/>
        </w:rPr>
        <w:t>,</w:t>
      </w:r>
      <w:r w:rsidRPr="00A26741">
        <w:rPr>
          <w:lang w:val="eu-ES"/>
        </w:rPr>
        <w:t xml:space="preserve"> lehen aldiz</w:t>
      </w:r>
      <w:r>
        <w:rPr>
          <w:lang w:val="eu-ES"/>
        </w:rPr>
        <w:t xml:space="preserve">, sabai </w:t>
      </w:r>
      <w:r w:rsidRPr="00A26741">
        <w:rPr>
          <w:lang w:val="eu-ES"/>
        </w:rPr>
        <w:t>historikoak u</w:t>
      </w:r>
      <w:r>
        <w:rPr>
          <w:lang w:val="eu-ES"/>
        </w:rPr>
        <w:t>kitzen ari gara. Langabezi tasa</w:t>
      </w:r>
      <w:r w:rsidRPr="00A26741">
        <w:rPr>
          <w:lang w:val="eu-ES"/>
        </w:rPr>
        <w:t xml:space="preserve"> jaisten ari da, bai, baina egoera urruti dago krisiaren aurrekotik. 2008an genuen langabezi tasa ia</w:t>
      </w:r>
      <w:r>
        <w:rPr>
          <w:lang w:val="eu-ES"/>
        </w:rPr>
        <w:t xml:space="preserve"> bikoitza dago momentu honetan.</w:t>
      </w:r>
    </w:p>
    <w:p w:rsidR="00007674" w:rsidRDefault="00007674" w:rsidP="00AD0527">
      <w:pPr>
        <w:pStyle w:val="Texto"/>
        <w:rPr>
          <w:lang w:val="eu-ES"/>
        </w:rPr>
      </w:pPr>
    </w:p>
    <w:p w:rsidR="00007674" w:rsidRDefault="00007674" w:rsidP="00AD0527">
      <w:pPr>
        <w:pStyle w:val="Texto"/>
        <w:rPr>
          <w:lang w:val="eu-ES"/>
        </w:rPr>
      </w:pPr>
      <w:r w:rsidRPr="00A26741">
        <w:rPr>
          <w:lang w:val="eu-ES"/>
        </w:rPr>
        <w:t>Bestetik, enpleguaren prekarizazio</w:t>
      </w:r>
      <w:r>
        <w:rPr>
          <w:lang w:val="eu-ES"/>
        </w:rPr>
        <w:t xml:space="preserve">a, prekarizazio </w:t>
      </w:r>
      <w:r w:rsidRPr="00A26741">
        <w:rPr>
          <w:lang w:val="eu-ES"/>
        </w:rPr>
        <w:t>orokorra dagoeneko ukaezina da</w:t>
      </w:r>
      <w:r>
        <w:rPr>
          <w:lang w:val="eu-ES"/>
        </w:rPr>
        <w:t xml:space="preserve">. </w:t>
      </w:r>
      <w:r w:rsidRPr="00A26741">
        <w:rPr>
          <w:lang w:val="eu-ES"/>
        </w:rPr>
        <w:t xml:space="preserve">Lanbideko Kabinete </w:t>
      </w:r>
      <w:r>
        <w:rPr>
          <w:lang w:val="eu-ES"/>
        </w:rPr>
        <w:t>T</w:t>
      </w:r>
      <w:r w:rsidRPr="00A26741">
        <w:rPr>
          <w:lang w:val="eu-ES"/>
        </w:rPr>
        <w:t>eknikoko buruak ere</w:t>
      </w:r>
      <w:r>
        <w:rPr>
          <w:lang w:val="eu-ES"/>
        </w:rPr>
        <w:t>,</w:t>
      </w:r>
      <w:r w:rsidRPr="00A26741">
        <w:rPr>
          <w:lang w:val="eu-ES"/>
        </w:rPr>
        <w:t xml:space="preserve"> berriki</w:t>
      </w:r>
      <w:r>
        <w:rPr>
          <w:lang w:val="eu-ES"/>
        </w:rPr>
        <w:t>,</w:t>
      </w:r>
      <w:r w:rsidRPr="00A26741">
        <w:rPr>
          <w:lang w:val="eu-ES"/>
        </w:rPr>
        <w:t xml:space="preserve"> enpleguaren kalitatea ari zela, soldatekin arazo bat genuela esan zuen. Horregatik, egungo distortsioa zuzendu eta herritarren kezka nagusi den arlo estrategiko honetan aurrerapausoak ematea ezinbesteko bilakatzen da</w:t>
      </w:r>
      <w:r>
        <w:rPr>
          <w:lang w:val="eu-ES"/>
        </w:rPr>
        <w:t>,</w:t>
      </w:r>
      <w:r w:rsidRPr="00A26741">
        <w:rPr>
          <w:lang w:val="eu-ES"/>
        </w:rPr>
        <w:t xml:space="preserve"> inertzia</w:t>
      </w:r>
      <w:r>
        <w:rPr>
          <w:lang w:val="eu-ES"/>
        </w:rPr>
        <w:t>k</w:t>
      </w:r>
      <w:r w:rsidRPr="00A26741">
        <w:rPr>
          <w:lang w:val="eu-ES"/>
        </w:rPr>
        <w:t xml:space="preserve"> gaindituz eta politika publiko</w:t>
      </w:r>
      <w:r>
        <w:rPr>
          <w:lang w:val="eu-ES"/>
        </w:rPr>
        <w:t xml:space="preserve"> esanguratsuen </w:t>
      </w:r>
      <w:r w:rsidRPr="00A26741">
        <w:rPr>
          <w:lang w:val="eu-ES"/>
        </w:rPr>
        <w:t>bidez, lidergo eta ekimena</w:t>
      </w:r>
      <w:r>
        <w:rPr>
          <w:lang w:val="eu-ES"/>
        </w:rPr>
        <w:t xml:space="preserve"> g</w:t>
      </w:r>
      <w:r w:rsidRPr="00A26741">
        <w:rPr>
          <w:lang w:val="eu-ES"/>
        </w:rPr>
        <w:t>aratuz</w:t>
      </w:r>
      <w:r>
        <w:rPr>
          <w:lang w:val="eu-ES"/>
        </w:rPr>
        <w:t>. H</w:t>
      </w:r>
      <w:r w:rsidRPr="00A26741">
        <w:rPr>
          <w:lang w:val="eu-ES"/>
        </w:rPr>
        <w:t>orreta</w:t>
      </w:r>
      <w:r>
        <w:rPr>
          <w:lang w:val="eu-ES"/>
        </w:rPr>
        <w:t>ra</w:t>
      </w:r>
      <w:r w:rsidRPr="00A26741">
        <w:rPr>
          <w:lang w:val="eu-ES"/>
        </w:rPr>
        <w:t>ko</w:t>
      </w:r>
      <w:r>
        <w:rPr>
          <w:lang w:val="eu-ES"/>
        </w:rPr>
        <w:t>,</w:t>
      </w:r>
      <w:r w:rsidRPr="00A26741">
        <w:rPr>
          <w:lang w:val="eu-ES"/>
        </w:rPr>
        <w:t xml:space="preserve"> hainbat proposamen jartzen ditugu mahai gainean</w:t>
      </w:r>
      <w:r>
        <w:rPr>
          <w:lang w:val="eu-ES"/>
        </w:rPr>
        <w:t>.</w:t>
      </w:r>
    </w:p>
    <w:p w:rsidR="00007674" w:rsidRDefault="00007674" w:rsidP="00AD0527">
      <w:pPr>
        <w:pStyle w:val="Texto"/>
        <w:rPr>
          <w:lang w:val="eu-ES"/>
        </w:rPr>
      </w:pPr>
    </w:p>
    <w:p w:rsidR="00007674" w:rsidRDefault="00007674" w:rsidP="00AD0527">
      <w:pPr>
        <w:pStyle w:val="Texto"/>
        <w:rPr>
          <w:lang w:val="eu-ES"/>
        </w:rPr>
      </w:pPr>
      <w:r>
        <w:rPr>
          <w:lang w:val="eu-ES"/>
        </w:rPr>
        <w:t xml:space="preserve">Diru </w:t>
      </w:r>
      <w:r w:rsidRPr="00A26741">
        <w:rPr>
          <w:lang w:val="eu-ES"/>
        </w:rPr>
        <w:t xml:space="preserve">publikoarekin sustatzen diren kontratazio guztietan, </w:t>
      </w:r>
      <w:r>
        <w:rPr>
          <w:lang w:val="eu-ES"/>
        </w:rPr>
        <w:t xml:space="preserve">1.200 </w:t>
      </w:r>
      <w:r w:rsidRPr="00A26741">
        <w:rPr>
          <w:lang w:val="eu-ES"/>
        </w:rPr>
        <w:t>euroko</w:t>
      </w:r>
      <w:r>
        <w:rPr>
          <w:lang w:val="eu-ES"/>
        </w:rPr>
        <w:t xml:space="preserve"> </w:t>
      </w:r>
      <w:r w:rsidRPr="00A26741">
        <w:rPr>
          <w:lang w:val="eu-ES"/>
        </w:rPr>
        <w:t>gutxieneko soldata ezartzeko konpromisoa</w:t>
      </w:r>
      <w:r>
        <w:rPr>
          <w:lang w:val="eu-ES"/>
        </w:rPr>
        <w:t>. G</w:t>
      </w:r>
      <w:r w:rsidRPr="00A26741">
        <w:rPr>
          <w:lang w:val="eu-ES"/>
        </w:rPr>
        <w:t>azteria</w:t>
      </w:r>
      <w:r>
        <w:rPr>
          <w:lang w:val="eu-ES"/>
        </w:rPr>
        <w:t>n</w:t>
      </w:r>
      <w:r w:rsidRPr="00A26741">
        <w:rPr>
          <w:lang w:val="eu-ES"/>
        </w:rPr>
        <w:t xml:space="preserve"> kalitatezko enplegua sustatzeko talka-plana, iraupen luzeko la</w:t>
      </w:r>
      <w:r>
        <w:rPr>
          <w:lang w:val="eu-ES"/>
        </w:rPr>
        <w:t>ngabetuak egoki artatzeko talka-</w:t>
      </w:r>
      <w:r w:rsidRPr="00A26741">
        <w:rPr>
          <w:lang w:val="eu-ES"/>
        </w:rPr>
        <w:t>plana edo ekintzailetza kolektiboa sustatzeko plangintza</w:t>
      </w:r>
      <w:r>
        <w:rPr>
          <w:lang w:val="eu-ES"/>
        </w:rPr>
        <w:t>.</w:t>
      </w:r>
    </w:p>
    <w:p w:rsidR="00007674" w:rsidRDefault="00007674" w:rsidP="00AD0527">
      <w:pPr>
        <w:pStyle w:val="Texto"/>
        <w:rPr>
          <w:lang w:val="eu-ES"/>
        </w:rPr>
      </w:pPr>
    </w:p>
    <w:p w:rsidR="00007674" w:rsidRDefault="00007674" w:rsidP="00AD0527">
      <w:pPr>
        <w:pStyle w:val="Texto"/>
        <w:rPr>
          <w:lang w:val="eu-ES"/>
        </w:rPr>
      </w:pPr>
      <w:r w:rsidRPr="00A26741">
        <w:rPr>
          <w:lang w:val="eu-ES"/>
        </w:rPr>
        <w:t>Jakin badakigu ere aldaketa klimatikoaren aurkako borroka neurri handia batean energiaren arloan erabakiko dela. Horregatik</w:t>
      </w:r>
      <w:r>
        <w:rPr>
          <w:lang w:val="eu-ES"/>
        </w:rPr>
        <w:t>,</w:t>
      </w:r>
      <w:r w:rsidRPr="00A26741">
        <w:rPr>
          <w:lang w:val="eu-ES"/>
        </w:rPr>
        <w:t xml:space="preserve"> garrantzitsua da oso arlo horretan erabaki eta neurri ausartak eta berritzaileak indarrean jartzea</w:t>
      </w:r>
      <w:r>
        <w:rPr>
          <w:lang w:val="eu-ES"/>
        </w:rPr>
        <w:t>. E</w:t>
      </w:r>
      <w:r w:rsidRPr="00A26741">
        <w:rPr>
          <w:lang w:val="eu-ES"/>
        </w:rPr>
        <w:t>ta</w:t>
      </w:r>
      <w:r>
        <w:rPr>
          <w:lang w:val="eu-ES"/>
        </w:rPr>
        <w:t>,</w:t>
      </w:r>
      <w:r w:rsidRPr="00A26741">
        <w:rPr>
          <w:lang w:val="eu-ES"/>
        </w:rPr>
        <w:t xml:space="preserve"> horretarako, tokiko administrazioan inbertsioak bultzatzeko finantza tresna eratzea. Zehazki, Jasangarritasun Energetikoaren Legea onartzeko Euskal Herria Bildu</w:t>
      </w:r>
      <w:r>
        <w:rPr>
          <w:lang w:val="eu-ES"/>
        </w:rPr>
        <w:t>k</w:t>
      </w:r>
      <w:r w:rsidRPr="00A26741">
        <w:rPr>
          <w:lang w:val="eu-ES"/>
        </w:rPr>
        <w:t xml:space="preserve"> jarri zuen bai baldintza betetzea</w:t>
      </w:r>
      <w:r>
        <w:rPr>
          <w:lang w:val="eu-ES"/>
        </w:rPr>
        <w:t>:</w:t>
      </w:r>
      <w:r w:rsidRPr="00A26741">
        <w:rPr>
          <w:lang w:val="eu-ES"/>
        </w:rPr>
        <w:t xml:space="preserve"> 100 milioiko funtsa berehala martxan jartzea, orain arte garaturiko politiketan jauzi kuantitatibo zein</w:t>
      </w:r>
      <w:r>
        <w:rPr>
          <w:lang w:val="eu-ES"/>
        </w:rPr>
        <w:t xml:space="preserve"> kualitatibo bat ahalbidetzeko.</w:t>
      </w:r>
    </w:p>
    <w:p w:rsidR="00007674" w:rsidRDefault="00007674" w:rsidP="00AD0527">
      <w:pPr>
        <w:pStyle w:val="Texto"/>
        <w:rPr>
          <w:lang w:val="eu-ES"/>
        </w:rPr>
      </w:pPr>
    </w:p>
    <w:p w:rsidR="00007674" w:rsidRDefault="00007674" w:rsidP="00AD0527">
      <w:pPr>
        <w:pStyle w:val="Texto"/>
        <w:rPr>
          <w:lang w:val="eu-ES"/>
        </w:rPr>
      </w:pPr>
      <w:r w:rsidRPr="00A26741">
        <w:rPr>
          <w:lang w:val="eu-ES"/>
        </w:rPr>
        <w:t xml:space="preserve">Berrikuntza eta industriaren alorrean neurriak hartu behar dira testuinguru </w:t>
      </w:r>
      <w:r>
        <w:rPr>
          <w:lang w:val="eu-ES"/>
        </w:rPr>
        <w:t xml:space="preserve">ekonomiko-teknologiko </w:t>
      </w:r>
      <w:r w:rsidRPr="00A26741">
        <w:rPr>
          <w:lang w:val="eu-ES"/>
        </w:rPr>
        <w:t>berriari aurre egiteko</w:t>
      </w:r>
      <w:r>
        <w:rPr>
          <w:lang w:val="eu-ES"/>
        </w:rPr>
        <w:t>,</w:t>
      </w:r>
      <w:r w:rsidRPr="00A26741">
        <w:rPr>
          <w:lang w:val="eu-ES"/>
        </w:rPr>
        <w:t xml:space="preserve"> arreta berezia eskaini</w:t>
      </w:r>
      <w:r>
        <w:rPr>
          <w:lang w:val="eu-ES"/>
        </w:rPr>
        <w:t>z, j</w:t>
      </w:r>
      <w:r w:rsidRPr="00A26741">
        <w:rPr>
          <w:lang w:val="eu-ES"/>
        </w:rPr>
        <w:t>akina denez, krisiaren alde gogorrena pairatzen ari diren eskualdeetan</w:t>
      </w:r>
      <w:r>
        <w:rPr>
          <w:lang w:val="eu-ES"/>
        </w:rPr>
        <w:t>. E</w:t>
      </w:r>
      <w:r w:rsidRPr="00A26741">
        <w:rPr>
          <w:lang w:val="eu-ES"/>
        </w:rPr>
        <w:t>torkizuna irabazteko apustu estrategiko honetan Barne Produktu Gordinaren %</w:t>
      </w:r>
      <w:r>
        <w:rPr>
          <w:lang w:val="eu-ES"/>
        </w:rPr>
        <w:t> </w:t>
      </w:r>
      <w:r w:rsidRPr="00A26741">
        <w:rPr>
          <w:lang w:val="eu-ES"/>
        </w:rPr>
        <w:t>3</w:t>
      </w:r>
      <w:r>
        <w:rPr>
          <w:lang w:val="eu-ES"/>
        </w:rPr>
        <w:t>a</w:t>
      </w:r>
      <w:r w:rsidRPr="00A26741">
        <w:rPr>
          <w:lang w:val="eu-ES"/>
        </w:rPr>
        <w:t xml:space="preserve"> </w:t>
      </w:r>
      <w:r w:rsidRPr="00A26741">
        <w:rPr>
          <w:lang w:val="eu-ES"/>
        </w:rPr>
        <w:lastRenderedPageBreak/>
        <w:t xml:space="preserve">ikerketa garapenerako bideratzea, enpresa nagusien errotzea eta </w:t>
      </w:r>
      <w:r>
        <w:rPr>
          <w:lang w:val="eu-ES"/>
        </w:rPr>
        <w:t xml:space="preserve">euren </w:t>
      </w:r>
      <w:r w:rsidRPr="00A26741">
        <w:rPr>
          <w:lang w:val="eu-ES"/>
        </w:rPr>
        <w:t>konpromisoa lotzea edo digitalizazioa enpresa txiki eta ertainetara eramatea badira garatu beharreko ekimen nagusi batzuk</w:t>
      </w:r>
      <w:r>
        <w:rPr>
          <w:lang w:val="eu-ES"/>
        </w:rPr>
        <w:t>.</w:t>
      </w:r>
    </w:p>
    <w:p w:rsidR="00007674" w:rsidRDefault="00007674" w:rsidP="00AD0527">
      <w:pPr>
        <w:pStyle w:val="Texto"/>
        <w:rPr>
          <w:lang w:val="eu-ES"/>
        </w:rPr>
      </w:pPr>
    </w:p>
    <w:p w:rsidR="00007674" w:rsidRDefault="00007674" w:rsidP="00AD0527">
      <w:pPr>
        <w:pStyle w:val="Texto"/>
        <w:rPr>
          <w:lang w:val="eu-ES"/>
        </w:rPr>
      </w:pPr>
      <w:r>
        <w:rPr>
          <w:lang w:val="eu-ES"/>
        </w:rPr>
        <w:t>B</w:t>
      </w:r>
      <w:r w:rsidRPr="00A26741">
        <w:rPr>
          <w:lang w:val="eu-ES"/>
        </w:rPr>
        <w:t>erd</w:t>
      </w:r>
      <w:r>
        <w:rPr>
          <w:lang w:val="eu-ES"/>
        </w:rPr>
        <w:t>intasunaren aldeko politikak bol</w:t>
      </w:r>
      <w:r w:rsidRPr="00A26741">
        <w:rPr>
          <w:lang w:val="eu-ES"/>
        </w:rPr>
        <w:t>o</w:t>
      </w:r>
      <w:r>
        <w:rPr>
          <w:lang w:val="eu-ES"/>
        </w:rPr>
        <w:t>-bolo</w:t>
      </w:r>
      <w:r w:rsidRPr="00A26741">
        <w:rPr>
          <w:lang w:val="eu-ES"/>
        </w:rPr>
        <w:t xml:space="preserve"> da</w:t>
      </w:r>
      <w:r>
        <w:rPr>
          <w:lang w:val="eu-ES"/>
        </w:rPr>
        <w:t>ude</w:t>
      </w:r>
      <w:r w:rsidRPr="00A26741">
        <w:rPr>
          <w:lang w:val="eu-ES"/>
        </w:rPr>
        <w:t xml:space="preserve"> azken aldian, baina ez dago berdintasunaren bidean aurrera egiterik zaintza ereduaren inguruko erabaki eraldatzailerik hartu gabe. Horretarako, hainbat proposamen egiten ditu</w:t>
      </w:r>
      <w:r>
        <w:rPr>
          <w:lang w:val="eu-ES"/>
        </w:rPr>
        <w:t>gu</w:t>
      </w:r>
      <w:r w:rsidRPr="00A26741">
        <w:rPr>
          <w:lang w:val="eu-ES"/>
        </w:rPr>
        <w:t>, besteak beste, zaintza-lanetan urteetan aritu d</w:t>
      </w:r>
      <w:r>
        <w:rPr>
          <w:lang w:val="eu-ES"/>
        </w:rPr>
        <w:t>ir</w:t>
      </w:r>
      <w:r w:rsidRPr="00A26741">
        <w:rPr>
          <w:lang w:val="eu-ES"/>
        </w:rPr>
        <w:t>en emakumea</w:t>
      </w:r>
      <w:r>
        <w:rPr>
          <w:lang w:val="eu-ES"/>
        </w:rPr>
        <w:t>k</w:t>
      </w:r>
      <w:r w:rsidRPr="00A26741">
        <w:rPr>
          <w:lang w:val="eu-ES"/>
        </w:rPr>
        <w:t xml:space="preserve"> konpentsatzeko funts bat sortzea eta etxeko langileen eskubideak babesteko neurri sorta bat gure lan baldintzen kalitatea hobetzera bideratuta</w:t>
      </w:r>
      <w:r>
        <w:rPr>
          <w:lang w:val="eu-ES"/>
        </w:rPr>
        <w:t>.</w:t>
      </w:r>
    </w:p>
    <w:p w:rsidR="00007674" w:rsidRDefault="00007674" w:rsidP="00AD0527">
      <w:pPr>
        <w:pStyle w:val="Texto"/>
        <w:rPr>
          <w:lang w:val="eu-ES"/>
        </w:rPr>
      </w:pPr>
    </w:p>
    <w:p w:rsidR="00007674" w:rsidRDefault="00007674" w:rsidP="00AD0527">
      <w:pPr>
        <w:pStyle w:val="Texto"/>
        <w:rPr>
          <w:lang w:val="eu-ES"/>
        </w:rPr>
      </w:pPr>
      <w:r>
        <w:rPr>
          <w:lang w:val="eu-ES"/>
        </w:rPr>
        <w:t>B</w:t>
      </w:r>
      <w:r w:rsidRPr="00A26741">
        <w:rPr>
          <w:lang w:val="eu-ES"/>
        </w:rPr>
        <w:t>abes</w:t>
      </w:r>
      <w:r>
        <w:rPr>
          <w:lang w:val="eu-ES"/>
        </w:rPr>
        <w:t xml:space="preserve"> sistemari </w:t>
      </w:r>
      <w:r w:rsidRPr="00A26741">
        <w:rPr>
          <w:lang w:val="eu-ES"/>
        </w:rPr>
        <w:t>dagokiola</w:t>
      </w:r>
      <w:r>
        <w:rPr>
          <w:lang w:val="eu-ES"/>
        </w:rPr>
        <w:t xml:space="preserve"> g</w:t>
      </w:r>
      <w:r w:rsidRPr="00A26741">
        <w:rPr>
          <w:lang w:val="eu-ES"/>
        </w:rPr>
        <w:t>ure gizartea eredugarria izan behar da gure jendea zaindu eta elkar babesteko. Horretarako</w:t>
      </w:r>
      <w:r>
        <w:rPr>
          <w:lang w:val="eu-ES"/>
        </w:rPr>
        <w:t>,</w:t>
      </w:r>
      <w:r w:rsidRPr="00A26741">
        <w:rPr>
          <w:lang w:val="eu-ES"/>
        </w:rPr>
        <w:t xml:space="preserve"> oinarrizkoa da murrizketa garaiari amaiera ematea eta pentsiodunen babesari dagokiola ditugun eskumenak bere osotasunean erabiltzea. Arlo honet</w:t>
      </w:r>
      <w:r>
        <w:rPr>
          <w:lang w:val="eu-ES"/>
        </w:rPr>
        <w:t>an hainbat n</w:t>
      </w:r>
      <w:r w:rsidRPr="00A26741">
        <w:rPr>
          <w:lang w:val="eu-ES"/>
        </w:rPr>
        <w:t>e</w:t>
      </w:r>
      <w:r>
        <w:rPr>
          <w:lang w:val="eu-ES"/>
        </w:rPr>
        <w:t>u</w:t>
      </w:r>
      <w:r w:rsidRPr="00A26741">
        <w:rPr>
          <w:lang w:val="eu-ES"/>
        </w:rPr>
        <w:t>rri proposatzen ditugu</w:t>
      </w:r>
      <w:r>
        <w:rPr>
          <w:lang w:val="eu-ES"/>
        </w:rPr>
        <w:t>: D</w:t>
      </w:r>
      <w:r w:rsidRPr="00A26741">
        <w:rPr>
          <w:lang w:val="eu-ES"/>
        </w:rPr>
        <w:t>iru</w:t>
      </w:r>
      <w:r>
        <w:rPr>
          <w:lang w:val="eu-ES"/>
        </w:rPr>
        <w:t>-</w:t>
      </w:r>
      <w:r w:rsidRPr="00A26741">
        <w:rPr>
          <w:lang w:val="eu-ES"/>
        </w:rPr>
        <w:t xml:space="preserve">sarrerak </w:t>
      </w:r>
      <w:r>
        <w:rPr>
          <w:lang w:val="eu-ES"/>
        </w:rPr>
        <w:t>Bermatzeko E</w:t>
      </w:r>
      <w:r w:rsidRPr="00A26741">
        <w:rPr>
          <w:lang w:val="eu-ES"/>
        </w:rPr>
        <w:t>rrenta egun jasotzen duten pentsiodunek murrizketarik gabeko osagarria jasotzeko ekarpen berezi bat, pentsio baxu</w:t>
      </w:r>
      <w:r>
        <w:rPr>
          <w:lang w:val="eu-ES"/>
        </w:rPr>
        <w:t>ak osatzeko eskubidea pentsiodunen</w:t>
      </w:r>
      <w:r w:rsidRPr="00A26741">
        <w:rPr>
          <w:lang w:val="eu-ES"/>
        </w:rPr>
        <w:t xml:space="preserve"> artean zabaltzeko informazio eta asistentzia kanpaina bideratzea</w:t>
      </w:r>
      <w:r>
        <w:rPr>
          <w:lang w:val="eu-ES"/>
        </w:rPr>
        <w:t>,</w:t>
      </w:r>
      <w:r w:rsidRPr="00A26741">
        <w:rPr>
          <w:lang w:val="eu-ES"/>
        </w:rPr>
        <w:t xml:space="preserve"> edo </w:t>
      </w:r>
      <w:r>
        <w:rPr>
          <w:lang w:val="eu-ES"/>
        </w:rPr>
        <w:t>Diru-sarrerak B</w:t>
      </w:r>
      <w:r w:rsidRPr="00A26741">
        <w:rPr>
          <w:lang w:val="eu-ES"/>
        </w:rPr>
        <w:t xml:space="preserve">ermatzeko </w:t>
      </w:r>
      <w:r>
        <w:rPr>
          <w:lang w:val="eu-ES"/>
        </w:rPr>
        <w:t>E</w:t>
      </w:r>
      <w:r w:rsidRPr="00A26741">
        <w:rPr>
          <w:lang w:val="eu-ES"/>
        </w:rPr>
        <w:t>rrentaren murrizketa</w:t>
      </w:r>
      <w:r>
        <w:rPr>
          <w:lang w:val="eu-ES"/>
        </w:rPr>
        <w:t>k</w:t>
      </w:r>
      <w:r w:rsidRPr="00A26741">
        <w:rPr>
          <w:lang w:val="eu-ES"/>
        </w:rPr>
        <w:t xml:space="preserve"> gradualki ezabatzea.</w:t>
      </w:r>
    </w:p>
    <w:p w:rsidR="00007674" w:rsidRDefault="00007674" w:rsidP="00AD0527">
      <w:pPr>
        <w:pStyle w:val="Texto"/>
        <w:rPr>
          <w:lang w:val="eu-ES"/>
        </w:rPr>
      </w:pPr>
    </w:p>
    <w:p w:rsidR="00007674" w:rsidRDefault="00007674" w:rsidP="00AD0527">
      <w:pPr>
        <w:pStyle w:val="Texto"/>
        <w:rPr>
          <w:lang w:val="eu-ES"/>
        </w:rPr>
      </w:pPr>
      <w:r w:rsidRPr="00A26741">
        <w:rPr>
          <w:lang w:val="eu-ES"/>
        </w:rPr>
        <w:t>Ardatz nagusi hauekin batera, beste hainbat neurri proposatu ditugu, gizartearen beharrei eta gure ekonomiaren erronka berriei behar bezala erantzuteko. Adibidez, gazteen emantzipazioa sustatzeko oinarrizko</w:t>
      </w:r>
      <w:r>
        <w:rPr>
          <w:lang w:val="eu-ES"/>
        </w:rPr>
        <w:t>ak diren</w:t>
      </w:r>
      <w:r w:rsidRPr="00A26741">
        <w:rPr>
          <w:lang w:val="eu-ES"/>
        </w:rPr>
        <w:t xml:space="preserve"> proiektu pilotuak, merkataritza txikia babesteko, Euskal Herriko Unibertsitatearen aurrekontua hobetzeko eta</w:t>
      </w:r>
      <w:r>
        <w:rPr>
          <w:lang w:val="eu-ES"/>
        </w:rPr>
        <w:t>,</w:t>
      </w:r>
      <w:r w:rsidRPr="00A26741">
        <w:rPr>
          <w:lang w:val="eu-ES"/>
        </w:rPr>
        <w:t xml:space="preserve"> jakina, garapenerako lankidetzarako funtsa indartzeko</w:t>
      </w:r>
      <w:r>
        <w:rPr>
          <w:lang w:val="eu-ES"/>
        </w:rPr>
        <w:t xml:space="preserve"> </w:t>
      </w:r>
      <w:r w:rsidRPr="00A26741">
        <w:rPr>
          <w:lang w:val="eu-ES"/>
        </w:rPr>
        <w:t>%</w:t>
      </w:r>
      <w:r>
        <w:rPr>
          <w:lang w:val="eu-ES"/>
        </w:rPr>
        <w:t> </w:t>
      </w:r>
      <w:r w:rsidRPr="00A26741">
        <w:rPr>
          <w:lang w:val="eu-ES"/>
        </w:rPr>
        <w:t>0,7</w:t>
      </w:r>
      <w:r>
        <w:rPr>
          <w:lang w:val="eu-ES"/>
        </w:rPr>
        <w:t xml:space="preserve"> </w:t>
      </w:r>
      <w:r w:rsidRPr="00A26741">
        <w:rPr>
          <w:lang w:val="eu-ES"/>
        </w:rPr>
        <w:t>helburu izanik.</w:t>
      </w:r>
    </w:p>
    <w:p w:rsidR="00007674" w:rsidRDefault="00007674" w:rsidP="00AD0527">
      <w:pPr>
        <w:pStyle w:val="Texto"/>
        <w:rPr>
          <w:lang w:val="eu-ES"/>
        </w:rPr>
      </w:pPr>
    </w:p>
    <w:p w:rsidR="00007674" w:rsidRDefault="00007674" w:rsidP="00AD0527">
      <w:pPr>
        <w:pStyle w:val="Texto"/>
      </w:pPr>
      <w:r w:rsidRPr="00A26741">
        <w:t>Pero hoy usted</w:t>
      </w:r>
      <w:r>
        <w:t>es</w:t>
      </w:r>
      <w:r w:rsidRPr="00A26741">
        <w:t xml:space="preserve"> aprobar</w:t>
      </w:r>
      <w:r>
        <w:t>án</w:t>
      </w:r>
      <w:r w:rsidRPr="00A26741">
        <w:t xml:space="preserve"> un presupuesto con unos nuevos compañeros de viaje</w:t>
      </w:r>
      <w:r>
        <w:t>. Y, l</w:t>
      </w:r>
      <w:r w:rsidRPr="00A26741">
        <w:t xml:space="preserve">a verdad es que quieren </w:t>
      </w:r>
      <w:r>
        <w:t xml:space="preserve">hacer creer a </w:t>
      </w:r>
      <w:r w:rsidRPr="00A26741">
        <w:t>la sociedad vasca que con estos nuevos compañeros de viaje</w:t>
      </w:r>
      <w:r>
        <w:t xml:space="preserve"> e</w:t>
      </w:r>
      <w:r w:rsidRPr="00A26741">
        <w:t>stos presupuestos dan un primer paso en una nueva dirección</w:t>
      </w:r>
      <w:r>
        <w:t>. L</w:t>
      </w:r>
      <w:r w:rsidRPr="00A26741">
        <w:t>a verdad que no sé si es hacia el cielo o hacia otro lugar. Pero la dirección no ha variado y la postura de este Gobierno tampoco</w:t>
      </w:r>
      <w:r>
        <w:t>. U</w:t>
      </w:r>
      <w:r w:rsidRPr="00A26741">
        <w:t xml:space="preserve">n </w:t>
      </w:r>
      <w:r w:rsidRPr="00A26741">
        <w:lastRenderedPageBreak/>
        <w:t>gobierno que anuncia esta semana el advenimiento de una nueva era de estabilización, cuando ahí fuera persiste un entorno de turbulencias políti</w:t>
      </w:r>
      <w:r>
        <w:t>cas y económicas.</w:t>
      </w:r>
    </w:p>
    <w:p w:rsidR="00007674" w:rsidRDefault="00007674" w:rsidP="00AD0527">
      <w:pPr>
        <w:pStyle w:val="Texto"/>
      </w:pPr>
    </w:p>
    <w:p w:rsidR="00007674" w:rsidRDefault="00007674" w:rsidP="00AD0527">
      <w:pPr>
        <w:pStyle w:val="Texto"/>
      </w:pPr>
      <w:r w:rsidRPr="00A26741">
        <w:t xml:space="preserve">La verdad es que la querencia de este Gobierno por el marketing </w:t>
      </w:r>
      <w:r>
        <w:t>presupuestario no tiene límites. Y</w:t>
      </w:r>
      <w:r w:rsidRPr="00A26741">
        <w:t xml:space="preserve"> han aprovechado hasta la efervescencia festiva </w:t>
      </w:r>
      <w:r>
        <w:t xml:space="preserve">navideña </w:t>
      </w:r>
      <w:r w:rsidRPr="00A26741">
        <w:t>para colar su mundo de luz y color entre noticias de compras navideñas y desfiles del Olentzero en el Teleberri de turno. Todo muy propio, la verdad</w:t>
      </w:r>
      <w:r>
        <w:t>. Y</w:t>
      </w:r>
      <w:r w:rsidRPr="00A26741">
        <w:t xml:space="preserve"> este Gobierno sigue cómodo, sigue cómodo en el valle</w:t>
      </w:r>
      <w:r>
        <w:t>, el</w:t>
      </w:r>
      <w:r w:rsidRPr="00A26741">
        <w:t xml:space="preserve"> consejero ya sabe de lo que le estoy hablando. Siguen en el valle de</w:t>
      </w:r>
      <w:r>
        <w:t>ambulando</w:t>
      </w:r>
      <w:r w:rsidRPr="00A26741">
        <w:t xml:space="preserve"> pero este </w:t>
      </w:r>
      <w:r>
        <w:t>p</w:t>
      </w:r>
      <w:r w:rsidRPr="00A26741">
        <w:t>aís de tradición montañera lo que neces</w:t>
      </w:r>
      <w:r>
        <w:t>ita es subir la montaña</w:t>
      </w:r>
      <w:r w:rsidRPr="00A26741">
        <w:t xml:space="preserve"> p</w:t>
      </w:r>
      <w:r>
        <w:t>orque desde el valle uno nunca ve lo que hay al otro lado.</w:t>
      </w:r>
    </w:p>
    <w:p w:rsidR="00007674" w:rsidRDefault="00007674" w:rsidP="00AD0527">
      <w:pPr>
        <w:pStyle w:val="Texto"/>
      </w:pPr>
    </w:p>
    <w:p w:rsidR="00007674" w:rsidRDefault="00007674" w:rsidP="00AD0527">
      <w:pPr>
        <w:pStyle w:val="Texto"/>
      </w:pPr>
      <w:r w:rsidRPr="00A26741">
        <w:t>Y, a pesar de todo esto, a pesar de todo este panorama seguimos aquí, EH Bildu sigue aquí</w:t>
      </w:r>
      <w:r>
        <w:t xml:space="preserve">, </w:t>
      </w:r>
      <w:r w:rsidRPr="00A26741">
        <w:t>con la mano tendida y con la esperanza de que abordemos los grandes retos a los que nos enfrentamos. La crisis de modelo energético que sustenta un país injusto, el modelo de empleo que precariza y evita, por extensión, la posibilidad de tener pensiones</w:t>
      </w:r>
      <w:r>
        <w:t>…</w:t>
      </w:r>
    </w:p>
    <w:p w:rsidR="00007674" w:rsidRDefault="00007674" w:rsidP="00AD0527">
      <w:pPr>
        <w:pStyle w:val="Texto"/>
      </w:pPr>
    </w:p>
    <w:p w:rsidR="00007674" w:rsidRPr="007022D3" w:rsidRDefault="00007674" w:rsidP="00AD0527">
      <w:pPr>
        <w:pStyle w:val="Texto"/>
        <w:rPr>
          <w:lang w:val="eu-ES"/>
        </w:rPr>
      </w:pPr>
      <w:r w:rsidRPr="007022D3">
        <w:rPr>
          <w:lang w:val="eu-ES"/>
        </w:rPr>
        <w:t>(15. zintaren amaiera)</w:t>
      </w:r>
    </w:p>
    <w:p w:rsidR="00007674" w:rsidRDefault="00007674" w:rsidP="00AD0527">
      <w:pPr>
        <w:pStyle w:val="Texto"/>
      </w:pPr>
      <w:r>
        <w:t>(16. zintaren hasiera)</w:t>
      </w:r>
    </w:p>
    <w:p w:rsidR="00007674" w:rsidRDefault="00007674" w:rsidP="00AD0527">
      <w:pPr>
        <w:pStyle w:val="Texto"/>
      </w:pPr>
    </w:p>
    <w:p w:rsidR="00007674" w:rsidRDefault="00007674" w:rsidP="00AD0527">
      <w:pPr>
        <w:pStyle w:val="Texto"/>
      </w:pPr>
      <w:r>
        <w:t>… n</w:t>
      </w:r>
      <w:r w:rsidRPr="003F1911">
        <w:t>os enfrentamos</w:t>
      </w:r>
      <w:r>
        <w:t>. L</w:t>
      </w:r>
      <w:r w:rsidRPr="003F1911">
        <w:t>a crisis de modelo energéti</w:t>
      </w:r>
      <w:r>
        <w:t>co que sustenta un país injusto. E</w:t>
      </w:r>
      <w:r w:rsidRPr="003F1911">
        <w:t>l modelo de empleo que precariza y evita, por extensión, la posibilidad de tener pensiones dignas en un futuro no muy lejano</w:t>
      </w:r>
      <w:r>
        <w:t>. Y</w:t>
      </w:r>
      <w:r w:rsidRPr="003F1911">
        <w:t xml:space="preserve"> por último, y no menos importante, un model</w:t>
      </w:r>
      <w:r w:rsidR="00CF345C">
        <w:t>o territorial agotado, que ya so</w:t>
      </w:r>
      <w:r w:rsidRPr="003F1911">
        <w:t>lo es defendido por un re</w:t>
      </w:r>
      <w:r>
        <w:t>y modera</w:t>
      </w:r>
      <w:r w:rsidRPr="003F1911">
        <w:t>do</w:t>
      </w:r>
      <w:r>
        <w:t>,</w:t>
      </w:r>
      <w:r w:rsidRPr="003F1911">
        <w:t xml:space="preserve"> en pa</w:t>
      </w:r>
      <w:r>
        <w:t xml:space="preserve">labras de sus nuevos compañeros </w:t>
      </w:r>
      <w:r w:rsidRPr="003F1911">
        <w:t xml:space="preserve">de viaje, miembros </w:t>
      </w:r>
      <w:r>
        <w:t>del Gobierno y algunas mom</w:t>
      </w:r>
      <w:r w:rsidRPr="003F1911">
        <w:t>ias políticas, como algún consejero de gas natural que se resiste a salir del cuadro.</w:t>
      </w:r>
    </w:p>
    <w:p w:rsidR="00007674" w:rsidRDefault="00007674" w:rsidP="00AD0527">
      <w:pPr>
        <w:pStyle w:val="Texto"/>
      </w:pPr>
    </w:p>
    <w:p w:rsidR="00007674" w:rsidRDefault="00007674" w:rsidP="00AD0527">
      <w:pPr>
        <w:pStyle w:val="Texto"/>
      </w:pPr>
      <w:r w:rsidRPr="003F1911">
        <w:t xml:space="preserve">Seguimos a la espera de que abandonen la foto para </w:t>
      </w:r>
      <w:r>
        <w:t xml:space="preserve">trabajar con discreción </w:t>
      </w:r>
      <w:r w:rsidRPr="003F1911">
        <w:t>por algunos acuerdos importantes para este país.</w:t>
      </w:r>
    </w:p>
    <w:p w:rsidR="00007674" w:rsidRDefault="00007674" w:rsidP="00AD0527">
      <w:pPr>
        <w:pStyle w:val="Texto"/>
      </w:pPr>
    </w:p>
    <w:p w:rsidR="00007674" w:rsidRDefault="00007674" w:rsidP="00AD0527">
      <w:pPr>
        <w:pStyle w:val="Texto"/>
      </w:pPr>
      <w:r w:rsidRPr="003F1911">
        <w:lastRenderedPageBreak/>
        <w:t>Por nuestra</w:t>
      </w:r>
      <w:r>
        <w:t xml:space="preserve"> parte</w:t>
      </w:r>
      <w:r w:rsidRPr="003F1911">
        <w:t xml:space="preserve"> trataremos de seguir acordando para transformar</w:t>
      </w:r>
      <w:r>
        <w:t>. Y</w:t>
      </w:r>
      <w:r w:rsidRPr="003F1911">
        <w:t xml:space="preserve"> no para hacer lo que ustedes han vuelto a hacer</w:t>
      </w:r>
      <w:r>
        <w:t>,</w:t>
      </w:r>
      <w:r w:rsidRPr="003F1911">
        <w:t xml:space="preserve"> p</w:t>
      </w:r>
      <w:r>
        <w:t>ara cambiando la bolita de cubilete</w:t>
      </w:r>
      <w:r w:rsidRPr="003F1911">
        <w:t xml:space="preserve"> permanecer en el mismo sitio de siempre.</w:t>
      </w:r>
    </w:p>
    <w:p w:rsidR="00007674" w:rsidRDefault="00007674" w:rsidP="00AD0527">
      <w:pPr>
        <w:pStyle w:val="Texto"/>
      </w:pPr>
    </w:p>
    <w:p w:rsidR="00007674" w:rsidRDefault="00007674" w:rsidP="00AD0527">
      <w:pPr>
        <w:pStyle w:val="Texto"/>
      </w:pPr>
      <w:r w:rsidRPr="003F1911">
        <w:t>Los presupuestos pueden ser también una herramienta emancipador</w:t>
      </w:r>
      <w:r>
        <w:t>a</w:t>
      </w:r>
      <w:r w:rsidRPr="003F1911">
        <w:t xml:space="preserve"> y en ocasiones in</w:t>
      </w:r>
      <w:r>
        <w:t>cluso una ley defensiva ante inj</w:t>
      </w:r>
      <w:r w:rsidRPr="003F1911">
        <w:t>erencias o ante imposiciones externas</w:t>
      </w:r>
      <w:r>
        <w:t>.</w:t>
      </w:r>
    </w:p>
    <w:p w:rsidR="00007674" w:rsidRDefault="00007674" w:rsidP="00AD0527">
      <w:pPr>
        <w:pStyle w:val="Texto"/>
      </w:pPr>
    </w:p>
    <w:p w:rsidR="00007674" w:rsidRDefault="00007674" w:rsidP="00AD0527">
      <w:pPr>
        <w:pStyle w:val="Texto"/>
      </w:pPr>
      <w:r>
        <w:t>E</w:t>
      </w:r>
      <w:r w:rsidRPr="003F1911">
        <w:t xml:space="preserve">n su mano está transitar esta senda y no profundizar en un marco </w:t>
      </w:r>
      <w:r>
        <w:t>agotado por mucho que lo tiñan</w:t>
      </w:r>
      <w:r w:rsidRPr="003F1911">
        <w:t xml:space="preserve"> de</w:t>
      </w:r>
      <w:r>
        <w:t xml:space="preserve"> morado y de v</w:t>
      </w:r>
      <w:r w:rsidRPr="003F1911">
        <w:t>erde, ya que el fondo</w:t>
      </w:r>
      <w:r>
        <w:t>,</w:t>
      </w:r>
      <w:r w:rsidRPr="003F1911">
        <w:t xml:space="preserve"> en el fondo, como todos sabemos, sigue siendo gris.</w:t>
      </w:r>
    </w:p>
    <w:p w:rsidR="00007674" w:rsidRDefault="00007674" w:rsidP="00AD0527">
      <w:pPr>
        <w:pStyle w:val="Texto"/>
      </w:pPr>
    </w:p>
    <w:p w:rsidR="00007674" w:rsidRPr="00722017" w:rsidRDefault="00007674" w:rsidP="00AD0527">
      <w:pPr>
        <w:pStyle w:val="Texto"/>
        <w:rPr>
          <w:lang w:val="eu-ES"/>
        </w:rPr>
      </w:pPr>
      <w:r w:rsidRPr="00722017">
        <w:rPr>
          <w:lang w:val="eu-ES"/>
        </w:rPr>
        <w:t>Aurrekontu hauek PNV eta PSEren betiko bidea jarraitzen dute, urteetan jarraitutako eredua, eredua eredu ez</w:t>
      </w:r>
      <w:r>
        <w:rPr>
          <w:lang w:val="eu-ES"/>
        </w:rPr>
        <w:t>-</w:t>
      </w:r>
      <w:r w:rsidRPr="00722017">
        <w:rPr>
          <w:lang w:val="eu-ES"/>
        </w:rPr>
        <w:t>egokia eta ez</w:t>
      </w:r>
      <w:r>
        <w:rPr>
          <w:lang w:val="eu-ES"/>
        </w:rPr>
        <w:t>-</w:t>
      </w:r>
      <w:r w:rsidRPr="00722017">
        <w:rPr>
          <w:lang w:val="eu-ES"/>
        </w:rPr>
        <w:t>nahikoa ditugun erronkei erantzuteko. Eta bide horretatik, astiro bada ere, atzera goaz.</w:t>
      </w:r>
    </w:p>
    <w:p w:rsidR="00007674" w:rsidRPr="00722017" w:rsidRDefault="00007674" w:rsidP="00AD0527">
      <w:pPr>
        <w:pStyle w:val="Texto"/>
        <w:rPr>
          <w:lang w:val="eu-ES"/>
        </w:rPr>
      </w:pPr>
    </w:p>
    <w:p w:rsidR="00007674" w:rsidRPr="00722017" w:rsidRDefault="00007674" w:rsidP="00AD0527">
      <w:pPr>
        <w:pStyle w:val="Texto"/>
        <w:rPr>
          <w:lang w:val="eu-ES"/>
        </w:rPr>
      </w:pPr>
      <w:r w:rsidRPr="00722017">
        <w:rPr>
          <w:lang w:val="eu-ES"/>
        </w:rPr>
        <w:t>Zentzu horretan Podemosen ekarpena hutsala izan da. Bere proiektu politikoa ezbaian jartzeaz gain, ez morea, ez gorria, ez berdea den PNVren proiektu politikoa indartzeaz gain, ekarpen horrek ez duelako ekarri inolako egiturazko aldaketarik.</w:t>
      </w:r>
    </w:p>
    <w:p w:rsidR="00007674" w:rsidRPr="00722017" w:rsidRDefault="00007674" w:rsidP="00AD0527">
      <w:pPr>
        <w:pStyle w:val="Texto"/>
        <w:rPr>
          <w:lang w:val="eu-ES"/>
        </w:rPr>
      </w:pPr>
    </w:p>
    <w:p w:rsidR="00007674" w:rsidRPr="00722017" w:rsidRDefault="00007674" w:rsidP="00AD0527">
      <w:pPr>
        <w:pStyle w:val="Texto"/>
        <w:rPr>
          <w:lang w:val="eu-ES"/>
        </w:rPr>
      </w:pPr>
      <w:r w:rsidRPr="00722017">
        <w:rPr>
          <w:lang w:val="eu-ES"/>
        </w:rPr>
        <w:t>Gure aldetik euskal gizartearen aurrean politika publikoen lidergoa aldarrikatzen jarraituko dugu. Eta bide horretan aurrekontu politika norabide egokian kokatzeko egiturazko aldaketak ekarriko dituzten proposamenak mahai gainean jartzeko konpromisoa berresten dugu.</w:t>
      </w:r>
    </w:p>
    <w:p w:rsidR="00007674" w:rsidRPr="00CF345C" w:rsidRDefault="00007674" w:rsidP="00AD0527">
      <w:pPr>
        <w:pStyle w:val="Texto"/>
        <w:rPr>
          <w:lang w:val="eu-ES"/>
        </w:rPr>
      </w:pPr>
    </w:p>
    <w:p w:rsidR="00007674" w:rsidRDefault="00007674" w:rsidP="00AD0527">
      <w:pPr>
        <w:pStyle w:val="Texto"/>
      </w:pPr>
      <w:r>
        <w:t>Y</w:t>
      </w:r>
      <w:r w:rsidRPr="003F1911">
        <w:t xml:space="preserve"> </w:t>
      </w:r>
      <w:r>
        <w:t>q</w:t>
      </w:r>
      <w:r w:rsidRPr="003F1911">
        <w:t>uiero acabar</w:t>
      </w:r>
      <w:r>
        <w:t>, ya sé que me quedan poco segundos, pero quiero acabar esta</w:t>
      </w:r>
      <w:r w:rsidRPr="003F1911">
        <w:t xml:space="preserve"> intervención, ya que estamos</w:t>
      </w:r>
      <w:r>
        <w:t xml:space="preserve"> en</w:t>
      </w:r>
      <w:r w:rsidRPr="003F1911">
        <w:t xml:space="preserve"> 27 diciembre</w:t>
      </w:r>
      <w:r>
        <w:t>,</w:t>
      </w:r>
      <w:r w:rsidRPr="003F1911">
        <w:t xml:space="preserve"> con dos felicitaciones</w:t>
      </w:r>
      <w:r>
        <w:t>.</w:t>
      </w:r>
    </w:p>
    <w:p w:rsidR="00007674" w:rsidRDefault="00007674" w:rsidP="00AD0527">
      <w:pPr>
        <w:pStyle w:val="Texto"/>
      </w:pPr>
    </w:p>
    <w:p w:rsidR="00007674" w:rsidRDefault="00007674" w:rsidP="00AD0527">
      <w:pPr>
        <w:pStyle w:val="Texto"/>
      </w:pPr>
      <w:r>
        <w:t>E</w:t>
      </w:r>
      <w:r w:rsidRPr="003F1911">
        <w:t>n primer</w:t>
      </w:r>
      <w:r>
        <w:t xml:space="preserve"> lugar,</w:t>
      </w:r>
      <w:r w:rsidRPr="003F1911">
        <w:t xml:space="preserve"> qu</w:t>
      </w:r>
      <w:r>
        <w:t>i</w:t>
      </w:r>
      <w:r w:rsidRPr="003F1911">
        <w:t>e</w:t>
      </w:r>
      <w:r>
        <w:t>ro</w:t>
      </w:r>
      <w:r w:rsidRPr="003F1911">
        <w:t xml:space="preserve"> felicitar al Gobierno del PNV, del PSE</w:t>
      </w:r>
      <w:r>
        <w:t xml:space="preserve">, y </w:t>
      </w:r>
      <w:r w:rsidRPr="003F1911">
        <w:t>e</w:t>
      </w:r>
      <w:r>
        <w:t>n especial al consejero Azpiazu. E</w:t>
      </w:r>
      <w:r w:rsidRPr="003F1911">
        <w:t>n octubre no</w:t>
      </w:r>
      <w:r>
        <w:t xml:space="preserve">s trajeron </w:t>
      </w:r>
      <w:r w:rsidRPr="003F1911">
        <w:t>un proyecto de presupuestos y hoy van a aprobar un proyecto de presupuestos que en el 99,25</w:t>
      </w:r>
      <w:r>
        <w:t> </w:t>
      </w:r>
      <w:r w:rsidRPr="003F1911">
        <w:t>% es exactam</w:t>
      </w:r>
      <w:r>
        <w:t xml:space="preserve">ente el presupuesto que trajeron en octubre. Podemos ha dado su aval </w:t>
      </w:r>
      <w:r w:rsidRPr="003F1911">
        <w:lastRenderedPageBreak/>
        <w:t>al 99,25</w:t>
      </w:r>
      <w:r>
        <w:t> </w:t>
      </w:r>
      <w:r w:rsidRPr="003F1911">
        <w:t>% del presupuesto que acordaron PNV y Partido Socialista. Esa y no otra es la realidad de este presupuesto</w:t>
      </w:r>
      <w:r>
        <w:t>.</w:t>
      </w:r>
    </w:p>
    <w:p w:rsidR="00007674" w:rsidRDefault="00007674" w:rsidP="00AD0527">
      <w:pPr>
        <w:pStyle w:val="Texto"/>
      </w:pPr>
    </w:p>
    <w:p w:rsidR="00007674" w:rsidRDefault="00007674" w:rsidP="00AD0527">
      <w:pPr>
        <w:pStyle w:val="Texto"/>
      </w:pPr>
      <w:r>
        <w:t>Y en</w:t>
      </w:r>
      <w:r w:rsidRPr="003F1911">
        <w:t xml:space="preserve"> segundo l</w:t>
      </w:r>
      <w:r>
        <w:t>ugar, desde el absoluto respeto, q</w:t>
      </w:r>
      <w:r w:rsidRPr="003F1911">
        <w:t>ueremos felicitar a los parlamentarios de Ezker Anitza</w:t>
      </w:r>
      <w:r>
        <w:t>. L</w:t>
      </w:r>
      <w:r w:rsidRPr="003F1911">
        <w:t>a coherenci</w:t>
      </w:r>
      <w:r>
        <w:t>a y la lealtad a los principios s</w:t>
      </w:r>
      <w:r w:rsidRPr="003F1911">
        <w:t>iempre merece se</w:t>
      </w:r>
      <w:r>
        <w:t>r</w:t>
      </w:r>
      <w:r w:rsidRPr="003F1911">
        <w:t xml:space="preserve"> felicita</w:t>
      </w:r>
      <w:r>
        <w:t>da</w:t>
      </w:r>
      <w:r w:rsidRPr="003F1911">
        <w:t>.</w:t>
      </w:r>
    </w:p>
    <w:p w:rsidR="00007674" w:rsidRDefault="00007674" w:rsidP="00AD0527">
      <w:pPr>
        <w:pStyle w:val="Texto"/>
      </w:pPr>
    </w:p>
    <w:p w:rsidR="00007674" w:rsidRDefault="00007674" w:rsidP="00AD0527">
      <w:pPr>
        <w:pStyle w:val="Texto"/>
      </w:pPr>
    </w:p>
    <w:p w:rsidR="00007674" w:rsidRPr="00DB7414" w:rsidRDefault="00007674" w:rsidP="00AD0527">
      <w:pPr>
        <w:pStyle w:val="Texto"/>
        <w:rPr>
          <w:lang w:val="eu-ES"/>
        </w:rPr>
      </w:pPr>
      <w:r w:rsidRPr="00DB7414">
        <w:rPr>
          <w:rFonts w:ascii="Futura Md BT" w:hAnsi="Futura Md BT"/>
          <w:lang w:val="eu-ES"/>
        </w:rPr>
        <w:t>LEHENDAKARIAK</w:t>
      </w:r>
      <w:r w:rsidRPr="00DB7414">
        <w:rPr>
          <w:lang w:val="eu-ES"/>
        </w:rPr>
        <w:t>: Eskerrik asko, Pinedo andrea.</w:t>
      </w:r>
    </w:p>
    <w:p w:rsidR="00007674" w:rsidRPr="00DB7414" w:rsidRDefault="00007674" w:rsidP="00AD0527">
      <w:pPr>
        <w:pStyle w:val="Texto"/>
        <w:rPr>
          <w:lang w:val="eu-ES"/>
        </w:rPr>
      </w:pPr>
    </w:p>
    <w:p w:rsidR="00007674" w:rsidRPr="00DB7414" w:rsidRDefault="00007674" w:rsidP="00AD0527">
      <w:pPr>
        <w:pStyle w:val="Texto"/>
        <w:rPr>
          <w:lang w:val="eu-ES"/>
        </w:rPr>
      </w:pPr>
      <w:r w:rsidRPr="00DB7414">
        <w:rPr>
          <w:lang w:val="eu-ES"/>
        </w:rPr>
        <w:t>Euzko Abertzaleak. Arruabarrena jauna, zurea da hitza.</w:t>
      </w:r>
    </w:p>
    <w:p w:rsidR="00007674" w:rsidRPr="00DB7414" w:rsidRDefault="00007674" w:rsidP="00AD0527">
      <w:pPr>
        <w:pStyle w:val="Texto"/>
        <w:rPr>
          <w:lang w:val="eu-ES"/>
        </w:rPr>
      </w:pPr>
    </w:p>
    <w:p w:rsidR="00007674" w:rsidRPr="00DB7414" w:rsidRDefault="00007674" w:rsidP="00AD0527">
      <w:pPr>
        <w:pStyle w:val="Texto"/>
        <w:rPr>
          <w:lang w:val="eu-ES"/>
        </w:rPr>
      </w:pPr>
    </w:p>
    <w:p w:rsidR="00007674" w:rsidRPr="00DB7414" w:rsidRDefault="00007674" w:rsidP="00AD0527">
      <w:pPr>
        <w:pStyle w:val="Texto"/>
        <w:rPr>
          <w:lang w:val="eu-ES"/>
        </w:rPr>
      </w:pPr>
      <w:r w:rsidRPr="00DB7414">
        <w:rPr>
          <w:rFonts w:ascii="Futura Md BT" w:hAnsi="Futura Md BT"/>
          <w:lang w:val="eu-ES"/>
        </w:rPr>
        <w:t>ARRUABARRENA AZPITARTE</w:t>
      </w:r>
      <w:r w:rsidRPr="00DB7414">
        <w:rPr>
          <w:lang w:val="eu-ES"/>
        </w:rPr>
        <w:t xml:space="preserve"> jaunak: Bai. Eskerrik asko, legebiltzarburu andrea.</w:t>
      </w:r>
    </w:p>
    <w:p w:rsidR="00007674" w:rsidRPr="00DB7414" w:rsidRDefault="00007674" w:rsidP="00AD0527">
      <w:pPr>
        <w:pStyle w:val="Texto"/>
        <w:rPr>
          <w:lang w:val="eu-ES"/>
        </w:rPr>
      </w:pPr>
    </w:p>
    <w:p w:rsidR="00007674" w:rsidRPr="00DB7414" w:rsidRDefault="00007674" w:rsidP="00AD0527">
      <w:pPr>
        <w:pStyle w:val="Texto"/>
        <w:rPr>
          <w:lang w:val="eu-ES"/>
        </w:rPr>
      </w:pPr>
      <w:r w:rsidRPr="00DB7414">
        <w:rPr>
          <w:lang w:val="eu-ES"/>
        </w:rPr>
        <w:t>Legebiltzarkideok, sailburu jaun eta andreok, lehendakari jauna, egun on.</w:t>
      </w:r>
    </w:p>
    <w:p w:rsidR="00007674" w:rsidRPr="00CF345C" w:rsidRDefault="00007674" w:rsidP="00AD0527">
      <w:pPr>
        <w:pStyle w:val="Texto"/>
        <w:rPr>
          <w:lang w:val="eu-ES"/>
        </w:rPr>
      </w:pPr>
    </w:p>
    <w:p w:rsidR="00007674" w:rsidRDefault="00007674" w:rsidP="00AD0527">
      <w:pPr>
        <w:pStyle w:val="Texto"/>
        <w:rPr>
          <w:lang w:val="eu-ES"/>
        </w:rPr>
      </w:pPr>
      <w:r w:rsidRPr="00722017">
        <w:rPr>
          <w:lang w:val="eu-ES"/>
        </w:rPr>
        <w:t>Orain joango naiz</w:t>
      </w:r>
      <w:r>
        <w:rPr>
          <w:lang w:val="eu-ES"/>
        </w:rPr>
        <w:t xml:space="preserve"> banan-</w:t>
      </w:r>
      <w:r w:rsidRPr="00722017">
        <w:rPr>
          <w:lang w:val="eu-ES"/>
        </w:rPr>
        <w:t>bana</w:t>
      </w:r>
      <w:r>
        <w:rPr>
          <w:lang w:val="eu-ES"/>
        </w:rPr>
        <w:t>n</w:t>
      </w:r>
      <w:r w:rsidRPr="00722017">
        <w:rPr>
          <w:lang w:val="eu-ES"/>
        </w:rPr>
        <w:t xml:space="preserve"> oposizioak esan dituenak aztertzen eta gauza batzuk erantzuten, baina aurretik azaldu edo aurkeztu nahi nituzke gaur aprobatuko den edo onetsiko den diktamena. Izan </w:t>
      </w:r>
      <w:r>
        <w:rPr>
          <w:lang w:val="eu-ES"/>
        </w:rPr>
        <w:t>er</w:t>
      </w:r>
      <w:r w:rsidRPr="00722017">
        <w:rPr>
          <w:lang w:val="eu-ES"/>
        </w:rPr>
        <w:t>e, ibilbide luze bat dakar, hilabete askoko ibilbide bat dakar. Ordu asko sartu dira berau lantzen, batez ere Elkarrekin Podemos taldearekin, Gobernuaren eta Elkarrekin Podemosen aldetik. Eta batzu</w:t>
      </w:r>
      <w:r>
        <w:rPr>
          <w:lang w:val="eu-ES"/>
        </w:rPr>
        <w:t>e</w:t>
      </w:r>
      <w:r w:rsidRPr="00722017">
        <w:rPr>
          <w:lang w:val="eu-ES"/>
        </w:rPr>
        <w:t>tan egunerokotasunean murgilduta gaudenean behar da</w:t>
      </w:r>
      <w:r>
        <w:rPr>
          <w:lang w:val="eu-ES"/>
        </w:rPr>
        <w:t xml:space="preserve"> gaurko moduko egu</w:t>
      </w:r>
      <w:r w:rsidRPr="00722017">
        <w:rPr>
          <w:lang w:val="eu-ES"/>
        </w:rPr>
        <w:t>n bat gelditzeko eta gauzak apur bat perspektiban begiratzeko.</w:t>
      </w:r>
    </w:p>
    <w:p w:rsidR="00007674" w:rsidRDefault="00007674" w:rsidP="00AD0527">
      <w:pPr>
        <w:pStyle w:val="Texto"/>
        <w:rPr>
          <w:lang w:val="eu-ES"/>
        </w:rPr>
      </w:pPr>
    </w:p>
    <w:p w:rsidR="00007674" w:rsidRPr="00722017" w:rsidRDefault="00007674" w:rsidP="00AD0527">
      <w:pPr>
        <w:pStyle w:val="Texto"/>
        <w:rPr>
          <w:lang w:val="eu-ES"/>
        </w:rPr>
      </w:pPr>
      <w:r w:rsidRPr="00722017">
        <w:rPr>
          <w:lang w:val="eu-ES"/>
        </w:rPr>
        <w:t>Eta hilabete hauetan gertatu dena oso aldaketa kualitatibo garrantzitsu bat da gure herriarentzat, eta da Elkarrekin Podemos pasa dela herri hon</w:t>
      </w:r>
      <w:r>
        <w:rPr>
          <w:lang w:val="eu-ES"/>
        </w:rPr>
        <w:t>e</w:t>
      </w:r>
      <w:r w:rsidRPr="00722017">
        <w:rPr>
          <w:lang w:val="eu-ES"/>
        </w:rPr>
        <w:t>tako oposi</w:t>
      </w:r>
      <w:r>
        <w:rPr>
          <w:lang w:val="eu-ES"/>
        </w:rPr>
        <w:t>zi</w:t>
      </w:r>
      <w:r w:rsidRPr="00722017">
        <w:rPr>
          <w:lang w:val="eu-ES"/>
        </w:rPr>
        <w:t>oko alderdi eraginkorren edo influenteena izatera. Denok ditugun kontraesana kudeatzen ikasi eta jatorriaren norbera</w:t>
      </w:r>
      <w:r>
        <w:rPr>
          <w:lang w:val="eu-ES"/>
        </w:rPr>
        <w:t>re</w:t>
      </w:r>
      <w:r w:rsidRPr="00722017">
        <w:rPr>
          <w:lang w:val="eu-ES"/>
        </w:rPr>
        <w:t>nak ez diren politikak politiketan eragina eduki</w:t>
      </w:r>
      <w:r>
        <w:rPr>
          <w:lang w:val="eu-ES"/>
        </w:rPr>
        <w:t>. H</w:t>
      </w:r>
      <w:r w:rsidRPr="00722017">
        <w:rPr>
          <w:lang w:val="eu-ES"/>
        </w:rPr>
        <w:t xml:space="preserve">ori da herrialde aurreratu guztietan eman beharko </w:t>
      </w:r>
      <w:r w:rsidRPr="00722017">
        <w:rPr>
          <w:lang w:val="eu-ES"/>
        </w:rPr>
        <w:lastRenderedPageBreak/>
        <w:t>litzake</w:t>
      </w:r>
      <w:r>
        <w:rPr>
          <w:lang w:val="eu-ES"/>
        </w:rPr>
        <w:t>e</w:t>
      </w:r>
      <w:r w:rsidRPr="00722017">
        <w:rPr>
          <w:lang w:val="eu-ES"/>
        </w:rPr>
        <w:t>n dinamika eta</w:t>
      </w:r>
      <w:r>
        <w:rPr>
          <w:lang w:val="eu-ES"/>
        </w:rPr>
        <w:t>,</w:t>
      </w:r>
      <w:r w:rsidRPr="00722017">
        <w:rPr>
          <w:lang w:val="eu-ES"/>
        </w:rPr>
        <w:t xml:space="preserve"> gure</w:t>
      </w:r>
      <w:r>
        <w:rPr>
          <w:lang w:val="eu-ES"/>
        </w:rPr>
        <w:t>a</w:t>
      </w:r>
      <w:r w:rsidRPr="00722017">
        <w:rPr>
          <w:lang w:val="eu-ES"/>
        </w:rPr>
        <w:t>n ere</w:t>
      </w:r>
      <w:r>
        <w:rPr>
          <w:lang w:val="eu-ES"/>
        </w:rPr>
        <w:t>,</w:t>
      </w:r>
      <w:r w:rsidRPr="00722017">
        <w:rPr>
          <w:lang w:val="eu-ES"/>
        </w:rPr>
        <w:t xml:space="preserve"> gaurkoan ere badugu. Eta</w:t>
      </w:r>
      <w:r>
        <w:rPr>
          <w:lang w:val="eu-ES"/>
        </w:rPr>
        <w:t>,</w:t>
      </w:r>
      <w:r w:rsidRPr="00722017">
        <w:rPr>
          <w:lang w:val="eu-ES"/>
        </w:rPr>
        <w:t xml:space="preserve"> horretaz</w:t>
      </w:r>
      <w:r>
        <w:rPr>
          <w:lang w:val="eu-ES"/>
        </w:rPr>
        <w:t>, zoriondu egiten gara eta poz</w:t>
      </w:r>
      <w:r w:rsidRPr="00722017">
        <w:rPr>
          <w:lang w:val="eu-ES"/>
        </w:rPr>
        <w:t>tu egiten gara.</w:t>
      </w:r>
    </w:p>
    <w:p w:rsidR="00007674" w:rsidRDefault="00007674" w:rsidP="00AD0527">
      <w:pPr>
        <w:pStyle w:val="Texto"/>
      </w:pPr>
    </w:p>
    <w:p w:rsidR="00007674" w:rsidRDefault="00007674" w:rsidP="00AD0527">
      <w:pPr>
        <w:pStyle w:val="Texto"/>
      </w:pPr>
      <w:r>
        <w:t>L</w:t>
      </w:r>
      <w:r w:rsidRPr="003F1911">
        <w:t>a Ley de Presupues</w:t>
      </w:r>
      <w:r>
        <w:t>tos que vamos a aprobar hoy va a ser</w:t>
      </w:r>
      <w:r w:rsidRPr="003F1911">
        <w:t xml:space="preserve"> el marco financiero y de estabilidad que va a posibilitar la creación de 11.500 puestos de trabajo el año que viene, el marco que va a rebajar la </w:t>
      </w:r>
      <w:r>
        <w:t>tasa de paro en las inmediaciones</w:t>
      </w:r>
      <w:r w:rsidRPr="003F1911">
        <w:t xml:space="preserve"> del 9</w:t>
      </w:r>
      <w:r>
        <w:t> </w:t>
      </w:r>
      <w:r w:rsidRPr="003F1911">
        <w:t>%, el marco donde se va a reducir la deuda por debajo del 12</w:t>
      </w:r>
      <w:r>
        <w:t> </w:t>
      </w:r>
      <w:r w:rsidRPr="003F1911">
        <w:t>%, el marco donde se va a mantener y se va a garantizar una Osakidetza y una educación pública universal y de calidad</w:t>
      </w:r>
      <w:r>
        <w:t>,</w:t>
      </w:r>
      <w:r w:rsidRPr="003F1911">
        <w:t xml:space="preserve"> destinándose a </w:t>
      </w:r>
      <w:r>
        <w:t xml:space="preserve">ello </w:t>
      </w:r>
      <w:r w:rsidRPr="003F1911">
        <w:t>más de la mitad del presupuesto.</w:t>
      </w:r>
    </w:p>
    <w:p w:rsidR="00007674" w:rsidRDefault="00007674" w:rsidP="00AD0527">
      <w:pPr>
        <w:pStyle w:val="Texto"/>
      </w:pPr>
    </w:p>
    <w:p w:rsidR="00007674" w:rsidRDefault="00007674" w:rsidP="00AD0527">
      <w:pPr>
        <w:pStyle w:val="Texto"/>
      </w:pPr>
      <w:r w:rsidRPr="003F1911">
        <w:t>Y en este ámbit</w:t>
      </w:r>
      <w:r>
        <w:t>o tenemos dos retos principales: L</w:t>
      </w:r>
      <w:r w:rsidRPr="003F1911">
        <w:t>a primera, mantener</w:t>
      </w:r>
      <w:r>
        <w:t>,</w:t>
      </w:r>
      <w:r w:rsidRPr="003F1911">
        <w:t xml:space="preserve"> sostener ese 86</w:t>
      </w:r>
      <w:r>
        <w:t> </w:t>
      </w:r>
      <w:r w:rsidRPr="003F1911">
        <w:t>% de satisfacción ciudadana entre los pacientes de Osakidetza. Para ello se van a destinar 141 millones de euros más</w:t>
      </w:r>
      <w:r>
        <w:t>. Y</w:t>
      </w:r>
      <w:r w:rsidRPr="003F1911">
        <w:t xml:space="preserve"> en Educación mantener los índices record de bajo abandono escolar, potenciando y mejorando aún más la excelencia para mejorar en las capas altas de</w:t>
      </w:r>
      <w:r>
        <w:t xml:space="preserve"> ella,</w:t>
      </w:r>
      <w:r w:rsidRPr="003F1911">
        <w:t xml:space="preserve"> </w:t>
      </w:r>
      <w:r>
        <w:t>¿</w:t>
      </w:r>
      <w:r w:rsidRPr="003F1911">
        <w:t>ver</w:t>
      </w:r>
      <w:r>
        <w:t>dad?</w:t>
      </w:r>
    </w:p>
    <w:p w:rsidR="00007674" w:rsidRDefault="00007674" w:rsidP="00AD0527">
      <w:pPr>
        <w:pStyle w:val="Texto"/>
      </w:pPr>
    </w:p>
    <w:p w:rsidR="00007674" w:rsidRDefault="00007674" w:rsidP="00AD0527">
      <w:pPr>
        <w:pStyle w:val="Texto"/>
      </w:pPr>
      <w:r w:rsidRPr="003F1911">
        <w:t>Estos presupuestos serán, por tanto, el marco que sostendrá la apuesta del Gobierno por un Estado de bienestar robusto</w:t>
      </w:r>
      <w:r>
        <w:t>.</w:t>
      </w:r>
    </w:p>
    <w:p w:rsidR="00007674" w:rsidRDefault="00007674" w:rsidP="00AD0527">
      <w:pPr>
        <w:pStyle w:val="Texto"/>
      </w:pPr>
    </w:p>
    <w:p w:rsidR="00007674" w:rsidRDefault="00007674" w:rsidP="00AD0527">
      <w:pPr>
        <w:pStyle w:val="Texto"/>
      </w:pPr>
      <w:r>
        <w:t>E</w:t>
      </w:r>
      <w:r w:rsidRPr="003F1911">
        <w:t>n el</w:t>
      </w:r>
      <w:r>
        <w:t xml:space="preserve"> ámbito de la protección social t</w:t>
      </w:r>
      <w:r w:rsidRPr="003F1911">
        <w:t>enemos, seguimos teniendo</w:t>
      </w:r>
      <w:r>
        <w:t>,</w:t>
      </w:r>
      <w:r w:rsidRPr="003F1911">
        <w:t xml:space="preserve"> un 85</w:t>
      </w:r>
      <w:r>
        <w:t> </w:t>
      </w:r>
      <w:r w:rsidRPr="003F1911">
        <w:t>% de los vascos que viven bien, que tienen unos recursos suficientes para tener una vida digna</w:t>
      </w:r>
      <w:r>
        <w:t>, y la otra cara de</w:t>
      </w:r>
      <w:r w:rsidRPr="003F1911">
        <w:t xml:space="preserve"> la moneda sigue siendo que tenemos un 15</w:t>
      </w:r>
      <w:r>
        <w:t> </w:t>
      </w:r>
      <w:r w:rsidRPr="003F1911">
        <w:t>% en riesgo de exclusión social.</w:t>
      </w:r>
    </w:p>
    <w:p w:rsidR="00007674" w:rsidRDefault="00007674" w:rsidP="00AD0527">
      <w:pPr>
        <w:pStyle w:val="Texto"/>
      </w:pPr>
    </w:p>
    <w:p w:rsidR="00007674" w:rsidRDefault="00007674" w:rsidP="00AD0527">
      <w:pPr>
        <w:pStyle w:val="Texto"/>
      </w:pPr>
      <w:r w:rsidRPr="003F1911">
        <w:t>Somos y segui</w:t>
      </w:r>
      <w:r>
        <w:t>mos estando mejor que el Estado y</w:t>
      </w:r>
      <w:r w:rsidRPr="003F1911">
        <w:t xml:space="preserve"> </w:t>
      </w:r>
      <w:r>
        <w:t>mejor que la media europea. P</w:t>
      </w:r>
      <w:r w:rsidRPr="003F1911">
        <w:t>ero tenemos que estar alerta, dado que el progreso, la digitaliza</w:t>
      </w:r>
      <w:r>
        <w:t>ción de la economía, la robotización</w:t>
      </w:r>
      <w:r w:rsidRPr="003F1911">
        <w:t>, las grandes oleadas de inmigración</w:t>
      </w:r>
      <w:r>
        <w:t>,</w:t>
      </w:r>
      <w:r w:rsidRPr="003F1911">
        <w:t xml:space="preserve"> que </w:t>
      </w:r>
      <w:r>
        <w:t>son positivas para el bienestar, h</w:t>
      </w:r>
      <w:r w:rsidRPr="003F1911">
        <w:t>ay que seguir</w:t>
      </w:r>
      <w:r>
        <w:t>las de cerca</w:t>
      </w:r>
      <w:r w:rsidRPr="003F1911">
        <w:t xml:space="preserve"> porque pueden tener un efecto </w:t>
      </w:r>
      <w:r>
        <w:t>centrifugador en el empleo que expulse de</w:t>
      </w:r>
      <w:r w:rsidRPr="003F1911">
        <w:t xml:space="preserve"> ese pelotón del 85</w:t>
      </w:r>
      <w:r>
        <w:t> </w:t>
      </w:r>
      <w:r w:rsidRPr="003F1911">
        <w:t>% a personas q</w:t>
      </w:r>
      <w:r>
        <w:t>ue les pueda… a</w:t>
      </w:r>
      <w:r w:rsidRPr="003F1911">
        <w:t xml:space="preserve"> las cuales les pueda costar adaptarse a los nuevos perfiles que exigen los nuevos tiempos.</w:t>
      </w:r>
    </w:p>
    <w:p w:rsidR="00007674" w:rsidRDefault="00007674" w:rsidP="00AD0527">
      <w:pPr>
        <w:pStyle w:val="Texto"/>
      </w:pPr>
    </w:p>
    <w:p w:rsidR="00007674" w:rsidRDefault="00007674" w:rsidP="00AD0527">
      <w:pPr>
        <w:pStyle w:val="Texto"/>
      </w:pPr>
      <w:r w:rsidRPr="003F1911">
        <w:t>Estos presupuestos, en definitiva, van a ser los presupuestos de la estabilidad económica y política, de la creación de empleo y de la solidaridad entre los vascos</w:t>
      </w:r>
      <w:r>
        <w:t>.</w:t>
      </w:r>
    </w:p>
    <w:p w:rsidR="00007674" w:rsidRDefault="00007674" w:rsidP="00AD0527">
      <w:pPr>
        <w:pStyle w:val="Texto"/>
      </w:pPr>
    </w:p>
    <w:p w:rsidR="00007674" w:rsidRDefault="00007674" w:rsidP="00AD0527">
      <w:pPr>
        <w:pStyle w:val="Texto"/>
      </w:pPr>
      <w:r>
        <w:t>P</w:t>
      </w:r>
      <w:r w:rsidRPr="003F1911">
        <w:t xml:space="preserve">ara quienes no sean alcanzados por esta creación de 16.500 empleos este año y de 11.500 el año que viene este presupuesto recoge en el ámbito laboral 275 millones para la </w:t>
      </w:r>
      <w:r>
        <w:t xml:space="preserve">potenciación </w:t>
      </w:r>
      <w:r w:rsidRPr="003F1911">
        <w:t>del empleo vía Lanbide, 22 millones de planes</w:t>
      </w:r>
      <w:r>
        <w:t>…</w:t>
      </w:r>
      <w:r w:rsidRPr="003F1911">
        <w:t xml:space="preserve"> para los planes locales de empleo o 10 millones para potenciar el em</w:t>
      </w:r>
      <w:r>
        <w:t>pleo en comarcas desfavorecidas. A</w:t>
      </w:r>
      <w:r w:rsidRPr="003F1911">
        <w:t>demás de todo un sistema económico que se potencia desde las distintas estancias de las Administraciones Públicas</w:t>
      </w:r>
      <w:r>
        <w:t>,</w:t>
      </w:r>
      <w:r w:rsidRPr="003F1911">
        <w:t xml:space="preserve"> Gobierno</w:t>
      </w:r>
      <w:r>
        <w:t>, d</w:t>
      </w:r>
      <w:r w:rsidRPr="003F1911">
        <w:t xml:space="preserve">iputaciones y </w:t>
      </w:r>
      <w:r>
        <w:t xml:space="preserve">ayuntamientos, </w:t>
      </w:r>
      <w:r w:rsidRPr="003F1911">
        <w:t>para que la economía de Euskadi sea en su conjunto pujante y ofre</w:t>
      </w:r>
      <w:r>
        <w:t>zca oportunidades para …</w:t>
      </w:r>
    </w:p>
    <w:p w:rsidR="00007674" w:rsidRDefault="00007674" w:rsidP="00AD0527">
      <w:pPr>
        <w:pStyle w:val="Texto"/>
      </w:pPr>
    </w:p>
    <w:p w:rsidR="00007674" w:rsidRPr="00722017" w:rsidRDefault="00007674" w:rsidP="00AD0527">
      <w:pPr>
        <w:pStyle w:val="Texto"/>
        <w:rPr>
          <w:lang w:val="eu-ES"/>
        </w:rPr>
      </w:pPr>
      <w:r w:rsidRPr="00722017">
        <w:rPr>
          <w:lang w:val="eu-ES"/>
        </w:rPr>
        <w:t>(16. zintaren amaiera)</w:t>
      </w:r>
    </w:p>
    <w:p w:rsidR="00007674" w:rsidRPr="00007674" w:rsidRDefault="00007674" w:rsidP="00AD0527">
      <w:pPr>
        <w:pStyle w:val="Texto"/>
        <w:rPr>
          <w:lang w:val="eu-ES"/>
        </w:rPr>
      </w:pPr>
      <w:r w:rsidRPr="00007674">
        <w:rPr>
          <w:lang w:val="eu-ES"/>
        </w:rPr>
        <w:t>(17. zintaren hasiera)</w:t>
      </w:r>
    </w:p>
    <w:p w:rsidR="00007674" w:rsidRDefault="00007674" w:rsidP="00AD0527">
      <w:pPr>
        <w:pStyle w:val="Texto"/>
      </w:pPr>
    </w:p>
    <w:p w:rsidR="00007674" w:rsidRDefault="00007674" w:rsidP="00AD0527">
      <w:pPr>
        <w:pStyle w:val="Texto"/>
      </w:pPr>
      <w:r>
        <w:t>… d</w:t>
      </w:r>
      <w:r w:rsidRPr="00CD21CF">
        <w:t xml:space="preserve">esde las distintas estancias de las </w:t>
      </w:r>
      <w:r>
        <w:t>A</w:t>
      </w:r>
      <w:r w:rsidRPr="00CD21CF">
        <w:t xml:space="preserve">dministraciones Públicas, Gobierno, </w:t>
      </w:r>
      <w:r>
        <w:t>Diputaciones y A</w:t>
      </w:r>
      <w:r w:rsidRPr="00CD21CF">
        <w:t>yuntamientos para que la economía de Euskadi sea en su conjunto pujante y ofrezca oportunidades</w:t>
      </w:r>
      <w:r>
        <w:t>,</w:t>
      </w:r>
      <w:r w:rsidRPr="00CD21CF">
        <w:t xml:space="preserve"> para que siga sirviendo ese ascensor social históricamente o al menos en los últimos 40 años</w:t>
      </w:r>
      <w:r>
        <w:t xml:space="preserve"> h</w:t>
      </w:r>
      <w:r w:rsidRPr="00CD21CF">
        <w:t xml:space="preserve">emos disfrutado en Euskadi. </w:t>
      </w:r>
    </w:p>
    <w:p w:rsidR="00007674" w:rsidRDefault="00007674" w:rsidP="00AD0527">
      <w:pPr>
        <w:pStyle w:val="Texto"/>
      </w:pPr>
    </w:p>
    <w:p w:rsidR="00007674" w:rsidRDefault="00007674" w:rsidP="00AD0527">
      <w:pPr>
        <w:pStyle w:val="Texto"/>
      </w:pPr>
      <w:r w:rsidRPr="00CD21CF">
        <w:t>Ent</w:t>
      </w:r>
      <w:r>
        <w:t>ra</w:t>
      </w:r>
      <w:r w:rsidRPr="00CD21CF">
        <w:t>n</w:t>
      </w:r>
      <w:r>
        <w:t>d</w:t>
      </w:r>
      <w:r w:rsidRPr="00CD21CF">
        <w:t>o a</w:t>
      </w:r>
      <w:r>
        <w:t>hora e</w:t>
      </w:r>
      <w:r w:rsidRPr="00CD21CF">
        <w:t>n las enmiendas de</w:t>
      </w:r>
      <w:r>
        <w:t>…</w:t>
      </w:r>
      <w:r w:rsidRPr="00CD21CF">
        <w:t xml:space="preserve"> voy a empezar por el Partido Popular, </w:t>
      </w:r>
      <w:r>
        <w:t>bueno, e</w:t>
      </w:r>
      <w:r w:rsidRPr="00CD21CF">
        <w:t>l relato del Partido Popular ha sido similar</w:t>
      </w:r>
      <w:r>
        <w:t>, h</w:t>
      </w:r>
      <w:r w:rsidRPr="00CD21CF">
        <w:t xml:space="preserve">e podido </w:t>
      </w:r>
      <w:r>
        <w:t>a</w:t>
      </w:r>
      <w:r w:rsidRPr="00CD21CF">
        <w:t>notar literalmente alguna de las frases</w:t>
      </w:r>
      <w:r>
        <w:t>, q</w:t>
      </w:r>
      <w:r w:rsidRPr="00CD21CF">
        <w:t>ueremos una</w:t>
      </w:r>
      <w:r>
        <w:t>…</w:t>
      </w:r>
      <w:r w:rsidRPr="00CD21CF">
        <w:t xml:space="preserve"> </w:t>
      </w:r>
      <w:r>
        <w:t>e</w:t>
      </w:r>
      <w:r w:rsidRPr="00CD21CF">
        <w:t>l Gobierno quiere una ciudadanía domestica</w:t>
      </w:r>
      <w:r>
        <w:t xml:space="preserve">da, </w:t>
      </w:r>
      <w:r w:rsidR="00CF345C">
        <w:t>e</w:t>
      </w:r>
      <w:r w:rsidRPr="00CD21CF">
        <w:t>ste es un gobierno de funcionarios y para funcionarios hay mucho gasto corriente</w:t>
      </w:r>
      <w:r>
        <w:t>, e</w:t>
      </w:r>
      <w:r w:rsidRPr="00CD21CF">
        <w:t>n fin, se</w:t>
      </w:r>
      <w:r>
        <w:t xml:space="preserve"> hab</w:t>
      </w:r>
      <w:r w:rsidRPr="00CD21CF">
        <w:t>la de sub</w:t>
      </w:r>
      <w:r>
        <w:t>s</w:t>
      </w:r>
      <w:r w:rsidRPr="00CD21CF">
        <w:t>idios, de pa</w:t>
      </w:r>
      <w:r>
        <w:t>gu</w:t>
      </w:r>
      <w:r w:rsidRPr="00CD21CF">
        <w:t>i</w:t>
      </w:r>
      <w:r>
        <w:t>t</w:t>
      </w:r>
      <w:r w:rsidRPr="00CD21CF">
        <w:t>as, de chiringuitos innecesarios y la realidad dicta todo lo contrario</w:t>
      </w:r>
      <w:r>
        <w:t>,</w:t>
      </w:r>
      <w:r w:rsidRPr="00CD21CF">
        <w:t xml:space="preserve"> en este par de semanas que hemos tenido </w:t>
      </w:r>
      <w:r>
        <w:t>des</w:t>
      </w:r>
      <w:r w:rsidRPr="00CD21CF">
        <w:t>de la última vez que debatimos esto hemos podido recopilar, he podido recop</w:t>
      </w:r>
      <w:r>
        <w:t>ilar unas cuantas informaciones:</w:t>
      </w:r>
      <w:r w:rsidRPr="00CD21CF">
        <w:t xml:space="preserve"> </w:t>
      </w:r>
      <w:r>
        <w:t>l</w:t>
      </w:r>
      <w:r w:rsidRPr="00CD21CF">
        <w:t>a primera es que Euskadi es una de las comunidades con ratio</w:t>
      </w:r>
      <w:r>
        <w:t>…</w:t>
      </w:r>
      <w:r w:rsidRPr="00CD21CF">
        <w:t>, con un contenido rat</w:t>
      </w:r>
      <w:r>
        <w:t xml:space="preserve">io de funcionario por habitante, y </w:t>
      </w:r>
      <w:r w:rsidRPr="00CD21CF">
        <w:t xml:space="preserve">para eso he acudido </w:t>
      </w:r>
      <w:r>
        <w:t xml:space="preserve">al informe </w:t>
      </w:r>
      <w:r>
        <w:lastRenderedPageBreak/>
        <w:t>que hace la Secretarí</w:t>
      </w:r>
      <w:r w:rsidRPr="00CD21CF">
        <w:t xml:space="preserve">a de Estado </w:t>
      </w:r>
      <w:r>
        <w:t>y</w:t>
      </w:r>
      <w:r w:rsidRPr="00CD21CF">
        <w:t xml:space="preserve"> </w:t>
      </w:r>
      <w:r>
        <w:t>F</w:t>
      </w:r>
      <w:r w:rsidRPr="00CD21CF">
        <w:t xml:space="preserve">unción </w:t>
      </w:r>
      <w:r>
        <w:t>P</w:t>
      </w:r>
      <w:r w:rsidRPr="00CD21CF">
        <w:t>ública para que l</w:t>
      </w:r>
      <w:r>
        <w:t>e</w:t>
      </w:r>
      <w:r w:rsidRPr="00CD21CF">
        <w:t xml:space="preserve"> do</w:t>
      </w:r>
      <w:r>
        <w:t>te</w:t>
      </w:r>
      <w:r w:rsidRPr="00CD21CF">
        <w:t xml:space="preserve"> usted </w:t>
      </w:r>
      <w:r>
        <w:t xml:space="preserve">de </w:t>
      </w:r>
      <w:r w:rsidRPr="00CD21CF">
        <w:t>toda la credibilidad al boletín estadístico del personal al servicio de las administraciones públicas</w:t>
      </w:r>
      <w:r>
        <w:t>,</w:t>
      </w:r>
      <w:r w:rsidRPr="00CD21CF">
        <w:t xml:space="preserve"> lo hace en conjunción con el Banco de España</w:t>
      </w:r>
      <w:r>
        <w:t>, y</w:t>
      </w:r>
      <w:r w:rsidRPr="00CD21CF">
        <w:t xml:space="preserve"> aquí se indica que en enero el 19 había 2</w:t>
      </w:r>
      <w:r>
        <w:t>.5</w:t>
      </w:r>
      <w:r w:rsidRPr="00CD21CF">
        <w:t>78.388</w:t>
      </w:r>
      <w:r>
        <w:t xml:space="preserve"> f</w:t>
      </w:r>
      <w:r w:rsidRPr="00CD21CF">
        <w:t>uncionarios públicos en el Estado</w:t>
      </w:r>
      <w:r>
        <w:t>,</w:t>
      </w:r>
      <w:r w:rsidRPr="00CD21CF">
        <w:t xml:space="preserve"> 2 millones y medio</w:t>
      </w:r>
      <w:r>
        <w:t>,</w:t>
      </w:r>
      <w:r w:rsidRPr="00CD21CF">
        <w:t xml:space="preserve"> vamos a re</w:t>
      </w:r>
      <w:r>
        <w:t>dondear</w:t>
      </w:r>
      <w:r w:rsidRPr="00CD21CF">
        <w:t>lo</w:t>
      </w:r>
      <w:r>
        <w:t>,</w:t>
      </w:r>
      <w:r w:rsidRPr="00CD21CF">
        <w:t xml:space="preserve"> y en Euskadi 117.496, es decir, haciendo una sencilla regla de tres sale que tenemos el 4,45</w:t>
      </w:r>
      <w:r>
        <w:t xml:space="preserve"> </w:t>
      </w:r>
      <w:r w:rsidRPr="00CD21CF">
        <w:t>% de los funcionarios del total del Estado para una población de acerca</w:t>
      </w:r>
      <w:r>
        <w:t>…</w:t>
      </w:r>
      <w:r w:rsidRPr="00CD21CF">
        <w:t xml:space="preserve"> de aproximadamente 5,5 y una economía del 6,4. </w:t>
      </w:r>
    </w:p>
    <w:p w:rsidR="00007674" w:rsidRDefault="00007674" w:rsidP="00AD0527">
      <w:pPr>
        <w:pStyle w:val="Texto"/>
      </w:pPr>
    </w:p>
    <w:p w:rsidR="00007674" w:rsidRDefault="00007674" w:rsidP="00AD0527">
      <w:pPr>
        <w:pStyle w:val="Texto"/>
      </w:pPr>
      <w:r w:rsidRPr="00CD21CF">
        <w:t>Es cierto, es cierto que hay que</w:t>
      </w:r>
      <w:r>
        <w:t>…</w:t>
      </w:r>
      <w:r w:rsidRPr="00CD21CF">
        <w:t xml:space="preserve"> habrá que incluir factores correctiv</w:t>
      </w:r>
      <w:r>
        <w:t>o</w:t>
      </w:r>
      <w:r w:rsidRPr="00CD21CF">
        <w:t xml:space="preserve">s, porque el </w:t>
      </w:r>
      <w:r>
        <w:t>E</w:t>
      </w:r>
      <w:r w:rsidRPr="00CD21CF">
        <w:t>jército, por ejemplo, pues no se distribuye igual en todo el Estado</w:t>
      </w:r>
      <w:r>
        <w:t>, ha</w:t>
      </w:r>
      <w:r w:rsidRPr="00CD21CF">
        <w:t>brá que corregir el dato, pero desde luego, no indica que est</w:t>
      </w:r>
      <w:r>
        <w:t>e</w:t>
      </w:r>
      <w:r w:rsidRPr="00CD21CF">
        <w:t>mos ante un estado m</w:t>
      </w:r>
      <w:r>
        <w:t xml:space="preserve">astodóntico </w:t>
      </w:r>
      <w:r w:rsidRPr="00CD21CF">
        <w:t xml:space="preserve">que alimente la </w:t>
      </w:r>
      <w:r>
        <w:t>clase funcionarial de este país.</w:t>
      </w:r>
    </w:p>
    <w:p w:rsidR="00007674" w:rsidRDefault="00007674" w:rsidP="00AD0527">
      <w:pPr>
        <w:pStyle w:val="Texto"/>
      </w:pPr>
    </w:p>
    <w:p w:rsidR="00007674" w:rsidRDefault="00007674" w:rsidP="00AD0527">
      <w:pPr>
        <w:pStyle w:val="Texto"/>
      </w:pPr>
      <w:r>
        <w:t>La</w:t>
      </w:r>
      <w:r w:rsidRPr="00CD21CF">
        <w:t xml:space="preserve"> segunda</w:t>
      </w:r>
      <w:r>
        <w:t xml:space="preserve"> e</w:t>
      </w:r>
      <w:r w:rsidRPr="00CD21CF">
        <w:t xml:space="preserve">s que la mitad del presupuesto del señor </w:t>
      </w:r>
      <w:r>
        <w:t xml:space="preserve">Erkoreka, más </w:t>
      </w:r>
      <w:r w:rsidRPr="00CD21CF">
        <w:t>de la mitad, prácticamente 50 millones</w:t>
      </w:r>
      <w:r>
        <w:t>,</w:t>
      </w:r>
      <w:r w:rsidRPr="00CD21CF">
        <w:t xml:space="preserve"> se dest</w:t>
      </w:r>
      <w:r>
        <w:t>inan a la digitalización de la a</w:t>
      </w:r>
      <w:r w:rsidRPr="00CD21CF">
        <w:t>dministración</w:t>
      </w:r>
      <w:r>
        <w:t>, m</w:t>
      </w:r>
      <w:r w:rsidRPr="00CD21CF">
        <w:t>uy a pesar suyo, porque en sus enmiendas les quieren quitar el software informático o parte del software informático por un valor de más de 3 millones de euros</w:t>
      </w:r>
      <w:r>
        <w:t>, p</w:t>
      </w:r>
      <w:r w:rsidRPr="00CD21CF">
        <w:t xml:space="preserve">ero este Gobierno trabaja en la digitalización, que es el futuro de la Administración. </w:t>
      </w:r>
    </w:p>
    <w:p w:rsidR="00007674" w:rsidRDefault="00007674" w:rsidP="00AD0527">
      <w:pPr>
        <w:pStyle w:val="Texto"/>
      </w:pPr>
    </w:p>
    <w:p w:rsidR="00007674" w:rsidRDefault="00007674" w:rsidP="00AD0527">
      <w:pPr>
        <w:pStyle w:val="Texto"/>
      </w:pPr>
      <w:r w:rsidRPr="00CD21CF">
        <w:t>La tasa impositiva en Euskadi está por debajo de la Unión Europea.</w:t>
      </w:r>
      <w:r>
        <w:t xml:space="preserve"> Esto es c</w:t>
      </w:r>
      <w:r w:rsidRPr="00CD21CF">
        <w:t>ierto</w:t>
      </w:r>
      <w:r>
        <w:t>,</w:t>
      </w:r>
      <w:r w:rsidRPr="00CD21CF">
        <w:t xml:space="preserve"> podíamos discutirlo</w:t>
      </w:r>
      <w:r>
        <w:t xml:space="preserve"> t</w:t>
      </w:r>
      <w:r w:rsidRPr="00CD21CF">
        <w:t>ambién</w:t>
      </w:r>
      <w:r>
        <w:t>, p</w:t>
      </w:r>
      <w:r w:rsidRPr="00CD21CF">
        <w:t>odemos hablar de que el mayor diferencial está en los impuestos indirectos y en el IVA</w:t>
      </w:r>
      <w:r>
        <w:t>,</w:t>
      </w:r>
      <w:r w:rsidRPr="00CD21CF">
        <w:t xml:space="preserve"> se puede discutir</w:t>
      </w:r>
      <w:r>
        <w:t>, pero, des</w:t>
      </w:r>
      <w:r w:rsidRPr="00CD21CF">
        <w:t>de luego, tenemos también una tasa impositiva contenida</w:t>
      </w:r>
      <w:r>
        <w:t>,</w:t>
      </w:r>
      <w:r w:rsidRPr="00CD21CF">
        <w:t xml:space="preserve"> la suficiente para mantener el Estado de bienestar del que gozamos actualmente. </w:t>
      </w:r>
    </w:p>
    <w:p w:rsidR="00007674" w:rsidRDefault="00007674" w:rsidP="00AD0527">
      <w:pPr>
        <w:pStyle w:val="Texto"/>
      </w:pPr>
    </w:p>
    <w:p w:rsidR="00007674" w:rsidRDefault="00007674" w:rsidP="00AD0527">
      <w:pPr>
        <w:pStyle w:val="Texto"/>
      </w:pPr>
      <w:r w:rsidRPr="00CD21CF">
        <w:t>Y finalmente</w:t>
      </w:r>
      <w:r w:rsidR="00CF345C">
        <w:t xml:space="preserve"> el cuarto dato. E</w:t>
      </w:r>
      <w:r w:rsidRPr="00CD21CF">
        <w:t>ste es un presupuesto que invierte más de 1.000 millones de euros en inversión, y lo cierto es que invertiría algo más de 1.000 millones, porque con la Ley de Estabilidad Presupuestaria</w:t>
      </w:r>
      <w:r>
        <w:t xml:space="preserve"> a</w:t>
      </w:r>
      <w:r w:rsidRPr="00CD21CF">
        <w:t>proba</w:t>
      </w:r>
      <w:r>
        <w:t>da</w:t>
      </w:r>
      <w:r w:rsidRPr="00CD21CF">
        <w:t xml:space="preserve"> en el 2012</w:t>
      </w:r>
      <w:r>
        <w:t>,</w:t>
      </w:r>
      <w:r w:rsidRPr="00CD21CF">
        <w:t xml:space="preserve"> s</w:t>
      </w:r>
      <w:r>
        <w:t>i</w:t>
      </w:r>
      <w:r w:rsidRPr="00CD21CF">
        <w:t xml:space="preserve"> </w:t>
      </w:r>
      <w:r>
        <w:t>u</w:t>
      </w:r>
      <w:r w:rsidRPr="00CD21CF">
        <w:t>no quiere actualizar los sueldos públicos</w:t>
      </w:r>
      <w:r>
        <w:t xml:space="preserve"> un</w:t>
      </w:r>
      <w:r w:rsidRPr="00CD21CF">
        <w:t xml:space="preserve">o tiene que elegir </w:t>
      </w:r>
      <w:r>
        <w:t>o destinamos ese aumento de l</w:t>
      </w:r>
      <w:r w:rsidRPr="00CD21CF">
        <w:t>a recaudación a la paga de la</w:t>
      </w:r>
      <w:r>
        <w:t>…</w:t>
      </w:r>
      <w:r w:rsidRPr="00CD21CF">
        <w:t xml:space="preserve"> a la actualización de la paga de los funcionarios públicos o a la inversión. Por suerte, en estos </w:t>
      </w:r>
      <w:r w:rsidRPr="00CD21CF">
        <w:lastRenderedPageBreak/>
        <w:t>últimos dos años, años en los cuales hemos tenido un</w:t>
      </w:r>
      <w:r>
        <w:t>o</w:t>
      </w:r>
      <w:r w:rsidRPr="00CD21CF">
        <w:t>s datos de reca</w:t>
      </w:r>
      <w:r>
        <w:t xml:space="preserve">udación </w:t>
      </w:r>
      <w:r w:rsidRPr="00CD21CF">
        <w:t xml:space="preserve">bastante importantes, hemos podido esquivar un poco esa </w:t>
      </w:r>
      <w:r>
        <w:t xml:space="preserve">ley de </w:t>
      </w:r>
      <w:r w:rsidRPr="00CD21CF">
        <w:t>estabilidad invirtiendo</w:t>
      </w:r>
      <w:r>
        <w:t>,</w:t>
      </w:r>
      <w:r w:rsidRPr="00CD21CF">
        <w:t xml:space="preserve"> haciendo inversiones import</w:t>
      </w:r>
      <w:r>
        <w:t>antes en forma de inversiones s</w:t>
      </w:r>
      <w:r w:rsidRPr="00CD21CF">
        <w:t xml:space="preserve">ostenibles. </w:t>
      </w:r>
    </w:p>
    <w:p w:rsidR="00007674" w:rsidRDefault="00007674" w:rsidP="00AD0527">
      <w:pPr>
        <w:pStyle w:val="Texto"/>
      </w:pPr>
    </w:p>
    <w:p w:rsidR="00007674" w:rsidRDefault="00007674" w:rsidP="00AD0527">
      <w:pPr>
        <w:pStyle w:val="Texto"/>
      </w:pPr>
      <w:r w:rsidRPr="00CD21CF">
        <w:t xml:space="preserve">El último informe trimestral de la economía vasca nos muestra una economía que sigue creciendo al </w:t>
      </w:r>
      <w:r>
        <w:t>2,1 %</w:t>
      </w:r>
      <w:r w:rsidRPr="00CD21CF">
        <w:t xml:space="preserve"> frente al 1,3</w:t>
      </w:r>
      <w:r>
        <w:t xml:space="preserve"> </w:t>
      </w:r>
      <w:r w:rsidRPr="00CD21CF">
        <w:t>% de la zona euro, con una tasa que sigue bajando, l</w:t>
      </w:r>
      <w:r>
        <w:t>o</w:t>
      </w:r>
      <w:r w:rsidRPr="00CD21CF">
        <w:t xml:space="preserve"> he dicho antes, bajaremos al 9,3 el año que viene con una creación de 15.500 puestos este año</w:t>
      </w:r>
      <w:r>
        <w:t>,</w:t>
      </w:r>
      <w:r w:rsidRPr="00CD21CF">
        <w:t xml:space="preserve"> de 11.500 el año que viene</w:t>
      </w:r>
      <w:r>
        <w:t>,</w:t>
      </w:r>
      <w:r w:rsidRPr="00CD21CF">
        <w:t xml:space="preserve"> y con una industria que sigue creciendo al 0,7</w:t>
      </w:r>
      <w:r>
        <w:t xml:space="preserve"> </w:t>
      </w:r>
      <w:r w:rsidRPr="00CD21CF">
        <w:t xml:space="preserve">%. Es cierto que hay sectores como </w:t>
      </w:r>
      <w:r>
        <w:t>servicios que crecen aún más, pero oiga, sigue</w:t>
      </w:r>
      <w:r w:rsidRPr="00CD21CF">
        <w:t xml:space="preserve"> creciendo, </w:t>
      </w:r>
      <w:r>
        <w:t xml:space="preserve">y </w:t>
      </w:r>
      <w:r w:rsidRPr="00CD21CF">
        <w:t>yo creo que hay que desterrar esta costumbre de estar siempre a lomos del caballo del</w:t>
      </w:r>
      <w:r>
        <w:t xml:space="preserve"> </w:t>
      </w:r>
      <w:r w:rsidRPr="00CD21CF">
        <w:t xml:space="preserve">apocalipsis, porque lo cierto es que a corto plazo, </w:t>
      </w:r>
      <w:r>
        <w:t>en</w:t>
      </w:r>
      <w:r w:rsidRPr="00CD21CF">
        <w:t xml:space="preserve"> 12 meses de plazo</w:t>
      </w:r>
      <w:r>
        <w:t>,</w:t>
      </w:r>
      <w:r w:rsidRPr="00CD21CF">
        <w:t xml:space="preserve"> siempre tenemos que tener p</w:t>
      </w:r>
      <w:r>
        <w:t xml:space="preserve">revisiones. </w:t>
      </w:r>
    </w:p>
    <w:p w:rsidR="00007674" w:rsidRDefault="00007674" w:rsidP="00AD0527">
      <w:pPr>
        <w:pStyle w:val="Texto"/>
      </w:pPr>
    </w:p>
    <w:p w:rsidR="00007674" w:rsidRDefault="00007674" w:rsidP="00AD0527">
      <w:pPr>
        <w:pStyle w:val="Texto"/>
      </w:pPr>
      <w:r w:rsidRPr="00CD21CF">
        <w:t xml:space="preserve">Tiene que </w:t>
      </w:r>
      <w:r>
        <w:t>hab</w:t>
      </w:r>
      <w:r w:rsidRPr="00CD21CF">
        <w:t>er previsiones y además se hacen concienzudamente desde la ciencia económica, que es una ciencia muy compleja</w:t>
      </w:r>
      <w:r>
        <w:t>, p</w:t>
      </w:r>
      <w:r w:rsidRPr="00CD21CF">
        <w:t xml:space="preserve">ero esto </w:t>
      </w:r>
      <w:r>
        <w:t xml:space="preserve">de </w:t>
      </w:r>
      <w:r w:rsidRPr="00CD21CF">
        <w:t xml:space="preserve">estar previendo crisis continuamente </w:t>
      </w:r>
      <w:r>
        <w:t>yo lo desterrar</w:t>
      </w:r>
      <w:r w:rsidRPr="00CD21CF">
        <w:t>ía un poquitín, porqu</w:t>
      </w:r>
      <w:r>
        <w:t xml:space="preserve">e no importa lo cara que sea </w:t>
      </w:r>
      <w:r w:rsidRPr="00CD21CF">
        <w:t xml:space="preserve">la </w:t>
      </w:r>
      <w:r>
        <w:t>(?)</w:t>
      </w:r>
      <w:r w:rsidRPr="00CD21CF">
        <w:t xml:space="preserve">corbata del </w:t>
      </w:r>
      <w:r>
        <w:t>e</w:t>
      </w:r>
      <w:r w:rsidRPr="00CD21CF">
        <w:t>conomista, que lo diga nadie</w:t>
      </w:r>
      <w:r>
        <w:t>,</w:t>
      </w:r>
      <w:r w:rsidRPr="00CD21CF">
        <w:t xml:space="preserve"> puede pr</w:t>
      </w:r>
      <w:r>
        <w:t>e</w:t>
      </w:r>
      <w:r w:rsidRPr="00CD21CF">
        <w:t xml:space="preserve">decir lo que va a ocurrir dentro de </w:t>
      </w:r>
      <w:r>
        <w:t>2, 3, 4</w:t>
      </w:r>
      <w:r w:rsidRPr="00CD21CF">
        <w:t xml:space="preserve"> años</w:t>
      </w:r>
      <w:r>
        <w:t>. H</w:t>
      </w:r>
      <w:r w:rsidRPr="00CD21CF">
        <w:t>ay que centrarse en estos momentos</w:t>
      </w:r>
      <w:r>
        <w:t>, h</w:t>
      </w:r>
      <w:r w:rsidRPr="00CD21CF">
        <w:t>ay una cierta estabilización económica, hemos pasado por una economía que ha</w:t>
      </w:r>
      <w:r>
        <w:t xml:space="preserve"> </w:t>
      </w:r>
      <w:r w:rsidRPr="00CD21CF">
        <w:t>ga</w:t>
      </w:r>
      <w:r>
        <w:t xml:space="preserve">lopado </w:t>
      </w:r>
      <w:r w:rsidRPr="00CD21CF">
        <w:t>en el 18 y el 19</w:t>
      </w:r>
      <w:r>
        <w:t xml:space="preserve"> d</w:t>
      </w:r>
      <w:r w:rsidRPr="00CD21CF">
        <w:t>espués de una</w:t>
      </w:r>
      <w:r>
        <w:t>… a</w:t>
      </w:r>
      <w:r w:rsidRPr="00CD21CF">
        <w:t xml:space="preserve"> raíz de </w:t>
      </w:r>
      <w:r>
        <w:t>l</w:t>
      </w:r>
      <w:r w:rsidRPr="00CD21CF">
        <w:t>a recuperación económica, son dos años también en la que ha habido una cierta recuperación del poder adquisitivo</w:t>
      </w:r>
      <w:r>
        <w:t>,</w:t>
      </w:r>
      <w:r w:rsidRPr="00CD21CF">
        <w:t xml:space="preserve"> al</w:t>
      </w:r>
      <w:r>
        <w:t>g</w:t>
      </w:r>
      <w:r w:rsidRPr="00CD21CF">
        <w:t>o que se venía requiriendo también por parte del Gobierno</w:t>
      </w:r>
      <w:r>
        <w:t>,</w:t>
      </w:r>
      <w:r w:rsidRPr="00CD21CF">
        <w:t xml:space="preserve"> y por </w:t>
      </w:r>
      <w:r>
        <w:t xml:space="preserve">tanto, bueno, </w:t>
      </w:r>
      <w:r w:rsidRPr="00CD21CF">
        <w:t>a futuro pues habrá que ir viendo</w:t>
      </w:r>
      <w:r>
        <w:t>, p</w:t>
      </w:r>
      <w:r w:rsidRPr="00CD21CF">
        <w:t>or lo pronto tenemos un presupuesto ajustado, una tasa impositiva ajustada también y una inversión alta de más de 1.000 millones de euros.</w:t>
      </w:r>
    </w:p>
    <w:p w:rsidR="00007674" w:rsidRDefault="00007674" w:rsidP="00AD0527">
      <w:pPr>
        <w:pStyle w:val="Texto"/>
      </w:pPr>
    </w:p>
    <w:p w:rsidR="00007674" w:rsidRDefault="00007674" w:rsidP="00AD0527">
      <w:pPr>
        <w:pStyle w:val="Texto"/>
      </w:pPr>
      <w:r w:rsidRPr="00CD21CF">
        <w:t xml:space="preserve"> Entre las enmiendas </w:t>
      </w:r>
      <w:r>
        <w:t>que han reservado yo ya les eché e</w:t>
      </w:r>
      <w:r w:rsidRPr="00CD21CF">
        <w:t>n cara aquí el lunes pasado que no muestra</w:t>
      </w:r>
      <w:r>
        <w:t>n</w:t>
      </w:r>
      <w:r w:rsidRPr="00CD21CF">
        <w:t xml:space="preserve"> ese supuesto modelo de sociedad alternativo</w:t>
      </w:r>
      <w:r>
        <w:t>; p</w:t>
      </w:r>
      <w:r w:rsidRPr="00CD21CF">
        <w:t>or cierto, por comparar los datos de los Estados Unidos, por ejemplo, en el ratio de personal</w:t>
      </w:r>
      <w:r>
        <w:t xml:space="preserve"> </w:t>
      </w:r>
      <w:r w:rsidRPr="00CD21CF">
        <w:t xml:space="preserve">funcionario y habitante no dista tanto de </w:t>
      </w:r>
      <w:r>
        <w:t>l</w:t>
      </w:r>
      <w:r w:rsidRPr="00CD21CF">
        <w:t>os de Euskadi, digo para comparar</w:t>
      </w:r>
      <w:r>
        <w:t>,</w:t>
      </w:r>
      <w:r w:rsidRPr="00CD21CF">
        <w:t xml:space="preserve"> porque ustedes</w:t>
      </w:r>
      <w:r>
        <w:t>,</w:t>
      </w:r>
      <w:r w:rsidRPr="00CD21CF">
        <w:t xml:space="preserve"> bueno</w:t>
      </w:r>
      <w:r>
        <w:t>,</w:t>
      </w:r>
      <w:r w:rsidRPr="00CD21CF">
        <w:t xml:space="preserve"> hacen un discurso </w:t>
      </w:r>
      <w:r>
        <w:t xml:space="preserve">en </w:t>
      </w:r>
      <w:r w:rsidRPr="00CD21CF">
        <w:t xml:space="preserve">el cual parece </w:t>
      </w:r>
      <w:r w:rsidRPr="00CD21CF">
        <w:lastRenderedPageBreak/>
        <w:t>que hay otro mo</w:t>
      </w:r>
      <w:r>
        <w:t xml:space="preserve">delo alternativo donde se puede (?)adelgazar </w:t>
      </w:r>
      <w:r w:rsidRPr="00CD21CF">
        <w:t xml:space="preserve">mucho la Administración y utilizan ese eufemismo de gasto corriente, pero es que el gasto corriente </w:t>
      </w:r>
      <w:r>
        <w:t xml:space="preserve">es </w:t>
      </w:r>
      <w:r w:rsidRPr="00CD21CF">
        <w:t>básicamente sueldos de funcionarios y mantenimiento de edificios públicos</w:t>
      </w:r>
      <w:r>
        <w:t>, c</w:t>
      </w:r>
      <w:r w:rsidRPr="00CD21CF">
        <w:t>osa que</w:t>
      </w:r>
      <w:r>
        <w:t>,</w:t>
      </w:r>
      <w:r w:rsidRPr="00CD21CF">
        <w:t xml:space="preserve"> en fin</w:t>
      </w:r>
      <w:r>
        <w:t>,</w:t>
      </w:r>
      <w:r w:rsidRPr="00CD21CF">
        <w:t xml:space="preserve"> díganos de d</w:t>
      </w:r>
      <w:r>
        <w:t>ó</w:t>
      </w:r>
      <w:r w:rsidRPr="00CD21CF">
        <w:t xml:space="preserve">nde </w:t>
      </w:r>
      <w:r>
        <w:t xml:space="preserve">se </w:t>
      </w:r>
      <w:r w:rsidRPr="00CD21CF">
        <w:t>pue</w:t>
      </w:r>
      <w:r>
        <w:t>de</w:t>
      </w:r>
      <w:r w:rsidRPr="00CD21CF">
        <w:t xml:space="preserve"> recortar</w:t>
      </w:r>
      <w:r>
        <w:t xml:space="preserve">, no nos lo dice </w:t>
      </w:r>
      <w:r w:rsidRPr="00CD21CF">
        <w:t>nunca</w:t>
      </w:r>
      <w:r>
        <w:t>, p</w:t>
      </w:r>
      <w:r w:rsidRPr="00CD21CF">
        <w:t>or tanto, rebaj</w:t>
      </w:r>
      <w:r>
        <w:t>e un poco la… esta</w:t>
      </w:r>
      <w:r w:rsidRPr="00CD21CF">
        <w:t xml:space="preserve"> solicitud porque ya sé que no me </w:t>
      </w:r>
      <w:r>
        <w:t>las van</w:t>
      </w:r>
      <w:r w:rsidRPr="00CD21CF">
        <w:t xml:space="preserve"> a contestar</w:t>
      </w:r>
      <w:r>
        <w:t>.</w:t>
      </w:r>
    </w:p>
    <w:p w:rsidR="00007674" w:rsidRDefault="00007674" w:rsidP="00AD0527">
      <w:pPr>
        <w:pStyle w:val="Texto"/>
      </w:pPr>
    </w:p>
    <w:p w:rsidR="00007674" w:rsidRDefault="00007674" w:rsidP="00AD0527">
      <w:pPr>
        <w:pStyle w:val="Texto"/>
      </w:pPr>
      <w:r>
        <w:t>En</w:t>
      </w:r>
      <w:r w:rsidRPr="00CD21CF">
        <w:t xml:space="preserve"> el caso de la </w:t>
      </w:r>
      <w:r>
        <w:t>R</w:t>
      </w:r>
      <w:r w:rsidRPr="00CD21CF">
        <w:t xml:space="preserve">enta de </w:t>
      </w:r>
      <w:r>
        <w:t>G</w:t>
      </w:r>
      <w:r w:rsidRPr="00CD21CF">
        <w:t xml:space="preserve">arantía de </w:t>
      </w:r>
      <w:r>
        <w:t>I</w:t>
      </w:r>
      <w:r w:rsidRPr="00CD21CF">
        <w:t>ngresos</w:t>
      </w:r>
      <w:r>
        <w:t>,</w:t>
      </w:r>
      <w:r w:rsidRPr="00CD21CF">
        <w:t xml:space="preserve"> bueno</w:t>
      </w:r>
      <w:r>
        <w:t>,</w:t>
      </w:r>
      <w:r w:rsidRPr="00CD21CF">
        <w:t xml:space="preserve"> y de sus insidiosas acusaciones, </w:t>
      </w:r>
      <w:r>
        <w:t>¿</w:t>
      </w:r>
      <w:r w:rsidRPr="00CD21CF">
        <w:t>no</w:t>
      </w:r>
      <w:r>
        <w:t>?, y</w:t>
      </w:r>
      <w:r w:rsidRPr="00CD21CF">
        <w:t>o, en fin, la tasa de fraude y esto nos tenemos que ba</w:t>
      </w:r>
      <w:r>
        <w:t>s</w:t>
      </w:r>
      <w:r w:rsidRPr="00CD21CF">
        <w:t xml:space="preserve">ar siempre </w:t>
      </w:r>
      <w:r>
        <w:t xml:space="preserve">en </w:t>
      </w:r>
      <w:r w:rsidRPr="00CD21CF">
        <w:t>los datos que dan el Gobierno</w:t>
      </w:r>
      <w:r>
        <w:t>. C</w:t>
      </w:r>
      <w:r w:rsidRPr="00CD21CF">
        <w:t xml:space="preserve">uando </w:t>
      </w:r>
      <w:r>
        <w:t xml:space="preserve">el </w:t>
      </w:r>
      <w:r w:rsidRPr="00CD21CF">
        <w:t xml:space="preserve">Gobierno dice que la tasa de fraude en los perceptores de la </w:t>
      </w:r>
      <w:r>
        <w:t>RGI es</w:t>
      </w:r>
      <w:r w:rsidRPr="00CD21CF">
        <w:t xml:space="preserve"> menor al </w:t>
      </w:r>
      <w:r>
        <w:t>1 %</w:t>
      </w:r>
      <w:r w:rsidRPr="00CD21CF">
        <w:t xml:space="preserve"> creo </w:t>
      </w:r>
      <w:r>
        <w:t>que tenemos la obligación de</w:t>
      </w:r>
      <w:r w:rsidRPr="00CD21CF">
        <w:t xml:space="preserve"> no hacer discursos de</w:t>
      </w:r>
      <w:r>
        <w:t>magógicos</w:t>
      </w:r>
      <w:r w:rsidRPr="00CD21CF">
        <w:t xml:space="preserve"> y de</w:t>
      </w:r>
      <w:r>
        <w:t>,</w:t>
      </w:r>
      <w:r w:rsidRPr="00CD21CF">
        <w:t xml:space="preserve"> bueno</w:t>
      </w:r>
      <w:r>
        <w:t>,</w:t>
      </w:r>
      <w:r w:rsidRPr="00CD21CF">
        <w:t xml:space="preserve"> atener</w:t>
      </w:r>
      <w:r>
        <w:t xml:space="preserve">nos a la realidad y </w:t>
      </w:r>
      <w:r w:rsidRPr="00CD21CF">
        <w:t xml:space="preserve">la realidad es que los perceptores de la </w:t>
      </w:r>
      <w:r>
        <w:t>R</w:t>
      </w:r>
      <w:r w:rsidRPr="00CD21CF">
        <w:t xml:space="preserve">enta </w:t>
      </w:r>
      <w:r>
        <w:t>de G</w:t>
      </w:r>
      <w:r w:rsidRPr="00CD21CF">
        <w:t>arantía no defraudan más que los</w:t>
      </w:r>
      <w:r>
        <w:t>…</w:t>
      </w:r>
      <w:r w:rsidRPr="00CD21CF">
        <w:t xml:space="preserve"> que todos los ciudadanos cuando cambiamos las ventanas</w:t>
      </w:r>
      <w:r>
        <w:t xml:space="preserve"> o</w:t>
      </w:r>
      <w:r w:rsidRPr="00CD21CF">
        <w:t xml:space="preserve"> cuando llevamos el coche a</w:t>
      </w:r>
      <w:r>
        <w:t xml:space="preserve">l taller, </w:t>
      </w:r>
      <w:r w:rsidRPr="00CD21CF">
        <w:t>la tasa de fraude no es mayor</w:t>
      </w:r>
      <w:r>
        <w:t>, po</w:t>
      </w:r>
      <w:r w:rsidRPr="00CD21CF">
        <w:t>r tanto, la estigmatización, caer en ese precipicio de</w:t>
      </w:r>
      <w:r>
        <w:t xml:space="preserve"> estig</w:t>
      </w:r>
      <w:r w:rsidRPr="00CD21CF">
        <w:t>matización es muy peligroso</w:t>
      </w:r>
      <w:r>
        <w:t>, e</w:t>
      </w:r>
      <w:r w:rsidRPr="00CD21CF">
        <w:t xml:space="preserve">ste Gobierno y nuestro </w:t>
      </w:r>
      <w:r>
        <w:t xml:space="preserve">grupo </w:t>
      </w:r>
      <w:r w:rsidRPr="00CD21CF">
        <w:t>s</w:t>
      </w:r>
      <w:r>
        <w:t xml:space="preserve">eguirá haciendo </w:t>
      </w:r>
      <w:r w:rsidRPr="00CD21CF">
        <w:t>todo lo contrario</w:t>
      </w:r>
      <w:r>
        <w:t>.</w:t>
      </w:r>
    </w:p>
    <w:p w:rsidR="00007674" w:rsidRDefault="00007674" w:rsidP="00AD0527">
      <w:pPr>
        <w:pStyle w:val="Texto"/>
      </w:pPr>
    </w:p>
    <w:p w:rsidR="00007674" w:rsidRDefault="00007674" w:rsidP="00AD0527">
      <w:pPr>
        <w:pStyle w:val="Texto"/>
      </w:pPr>
      <w:r>
        <w:t>E</w:t>
      </w:r>
      <w:r w:rsidRPr="00CD21CF">
        <w:t xml:space="preserve">n cuanto a las </w:t>
      </w:r>
      <w:r>
        <w:t xml:space="preserve">enmiendas </w:t>
      </w:r>
      <w:r w:rsidRPr="00CD21CF">
        <w:t xml:space="preserve">que </w:t>
      </w:r>
      <w:r>
        <w:t>h</w:t>
      </w:r>
      <w:r w:rsidRPr="00CD21CF">
        <w:t xml:space="preserve">a dejado </w:t>
      </w:r>
      <w:r>
        <w:t xml:space="preserve">vivas </w:t>
      </w:r>
      <w:r w:rsidRPr="00CD21CF">
        <w:t>Euskal H</w:t>
      </w:r>
      <w:r>
        <w:t>erria Bildu, bueno hace usted…</w:t>
      </w:r>
    </w:p>
    <w:p w:rsidR="00007674" w:rsidRDefault="00007674" w:rsidP="00AD0527">
      <w:pPr>
        <w:pStyle w:val="Texto"/>
      </w:pPr>
    </w:p>
    <w:p w:rsidR="00007674" w:rsidRDefault="00007674" w:rsidP="00AD0527">
      <w:pPr>
        <w:pStyle w:val="Texto"/>
        <w:rPr>
          <w:lang w:val="eu-ES"/>
        </w:rPr>
      </w:pPr>
      <w:r w:rsidRPr="00007674">
        <w:rPr>
          <w:lang w:val="eu-ES"/>
        </w:rPr>
        <w:t>(17. zintaren amaiera)</w:t>
      </w:r>
    </w:p>
    <w:p w:rsidR="00AD0527" w:rsidRPr="00877D9D" w:rsidRDefault="00AD0527" w:rsidP="00AD0527">
      <w:pPr>
        <w:pStyle w:val="Texto"/>
        <w:rPr>
          <w:lang w:val="eu-ES"/>
        </w:rPr>
      </w:pPr>
      <w:r w:rsidRPr="00877D9D">
        <w:rPr>
          <w:lang w:val="eu-ES"/>
        </w:rPr>
        <w:t>(18. zintaren hasiera)</w:t>
      </w:r>
    </w:p>
    <w:p w:rsidR="00AD0527" w:rsidRPr="009E0808" w:rsidRDefault="00AD0527" w:rsidP="00AD0527">
      <w:pPr>
        <w:pStyle w:val="Texto"/>
        <w:rPr>
          <w:lang w:val="es-ES"/>
        </w:rPr>
      </w:pPr>
    </w:p>
    <w:p w:rsidR="00AD0527" w:rsidRDefault="00AD0527" w:rsidP="00AD0527">
      <w:pPr>
        <w:pStyle w:val="Texto"/>
        <w:rPr>
          <w:lang w:val="es-ES"/>
        </w:rPr>
      </w:pPr>
      <w:r w:rsidRPr="009E0808">
        <w:rPr>
          <w:lang w:val="es-ES"/>
        </w:rPr>
        <w:t xml:space="preserve">… </w:t>
      </w:r>
      <w:r>
        <w:rPr>
          <w:lang w:val="es-ES"/>
        </w:rPr>
        <w:t>enmiendas que ha dejado (¿viudas?) Euskal Herria Bildu.</w:t>
      </w:r>
    </w:p>
    <w:p w:rsidR="00AD0527" w:rsidRDefault="00AD0527" w:rsidP="00AD0527">
      <w:pPr>
        <w:pStyle w:val="Texto"/>
        <w:rPr>
          <w:lang w:val="es-ES"/>
        </w:rPr>
      </w:pPr>
    </w:p>
    <w:p w:rsidR="00AD0527" w:rsidRDefault="00AD0527" w:rsidP="00AD0527">
      <w:pPr>
        <w:pStyle w:val="Texto"/>
        <w:rPr>
          <w:lang w:val="es-ES"/>
        </w:rPr>
      </w:pPr>
      <w:r>
        <w:rPr>
          <w:lang w:val="es-ES"/>
        </w:rPr>
        <w:t>Bueno,</w:t>
      </w:r>
      <w:r w:rsidRPr="009E0808">
        <w:rPr>
          <w:lang w:val="es-ES"/>
        </w:rPr>
        <w:t xml:space="preserve"> </w:t>
      </w:r>
      <w:r>
        <w:rPr>
          <w:lang w:val="es-ES"/>
        </w:rPr>
        <w:t xml:space="preserve">ha </w:t>
      </w:r>
      <w:r w:rsidRPr="009E0808">
        <w:rPr>
          <w:lang w:val="es-ES"/>
        </w:rPr>
        <w:t xml:space="preserve">dicho usted que los compañeros de viaje son malos, </w:t>
      </w:r>
      <w:r>
        <w:rPr>
          <w:lang w:val="es-ES"/>
        </w:rPr>
        <w:t>¿</w:t>
      </w:r>
      <w:r w:rsidRPr="009E0808">
        <w:rPr>
          <w:lang w:val="es-ES"/>
        </w:rPr>
        <w:t>no</w:t>
      </w:r>
      <w:r>
        <w:rPr>
          <w:lang w:val="es-ES"/>
        </w:rPr>
        <w:t xml:space="preserve">? </w:t>
      </w:r>
      <w:r w:rsidRPr="009E0808">
        <w:rPr>
          <w:lang w:val="es-ES"/>
        </w:rPr>
        <w:t>Mire, hace escasamente dos años</w:t>
      </w:r>
      <w:r>
        <w:rPr>
          <w:lang w:val="es-ES"/>
        </w:rPr>
        <w:t>, usted bajó a</w:t>
      </w:r>
      <w:r w:rsidRPr="009E0808">
        <w:rPr>
          <w:lang w:val="es-ES"/>
        </w:rPr>
        <w:t xml:space="preserve"> esta misma tribuna</w:t>
      </w:r>
      <w:r>
        <w:rPr>
          <w:lang w:val="es-ES"/>
        </w:rPr>
        <w:t>, seño</w:t>
      </w:r>
      <w:r w:rsidRPr="009E0808">
        <w:rPr>
          <w:lang w:val="es-ES"/>
        </w:rPr>
        <w:t>ra Pinedo</w:t>
      </w:r>
      <w:r>
        <w:rPr>
          <w:lang w:val="es-ES"/>
        </w:rPr>
        <w:t>, y nos af</w:t>
      </w:r>
      <w:r w:rsidRPr="009E0808">
        <w:rPr>
          <w:lang w:val="es-ES"/>
        </w:rPr>
        <w:t>e</w:t>
      </w:r>
      <w:r>
        <w:rPr>
          <w:lang w:val="es-ES"/>
        </w:rPr>
        <w:t>aba</w:t>
      </w:r>
      <w:r w:rsidRPr="009E0808">
        <w:rPr>
          <w:lang w:val="es-ES"/>
        </w:rPr>
        <w:t xml:space="preserve"> al PNV que nuestros compañeros de viaje </w:t>
      </w:r>
      <w:r>
        <w:rPr>
          <w:lang w:val="es-ES"/>
        </w:rPr>
        <w:t>–</w:t>
      </w:r>
      <w:r w:rsidRPr="009E0808">
        <w:rPr>
          <w:lang w:val="es-ES"/>
        </w:rPr>
        <w:t>que</w:t>
      </w:r>
      <w:r>
        <w:rPr>
          <w:lang w:val="es-ES"/>
        </w:rPr>
        <w:t>,</w:t>
      </w:r>
      <w:r w:rsidRPr="009E0808">
        <w:rPr>
          <w:lang w:val="es-ES"/>
        </w:rPr>
        <w:t xml:space="preserve"> en aquel momento</w:t>
      </w:r>
      <w:r>
        <w:rPr>
          <w:lang w:val="es-ES"/>
        </w:rPr>
        <w:t>,</w:t>
      </w:r>
      <w:r w:rsidRPr="009E0808">
        <w:rPr>
          <w:lang w:val="es-ES"/>
        </w:rPr>
        <w:t xml:space="preserve"> en la aprobación de los presupuestos era</w:t>
      </w:r>
      <w:r>
        <w:rPr>
          <w:lang w:val="es-ES"/>
        </w:rPr>
        <w:t xml:space="preserve">n </w:t>
      </w:r>
      <w:r w:rsidRPr="009E0808">
        <w:rPr>
          <w:lang w:val="es-ES"/>
        </w:rPr>
        <w:t>el Partido Popular y el Partido Socialista</w:t>
      </w:r>
      <w:r>
        <w:rPr>
          <w:lang w:val="es-ES"/>
        </w:rPr>
        <w:t xml:space="preserve">– eran los partidos del 155, </w:t>
      </w:r>
      <w:r w:rsidRPr="009E0808">
        <w:rPr>
          <w:lang w:val="es-ES"/>
        </w:rPr>
        <w:t>los que liquida</w:t>
      </w:r>
      <w:r>
        <w:rPr>
          <w:lang w:val="es-ES"/>
        </w:rPr>
        <w:t>n</w:t>
      </w:r>
      <w:r w:rsidRPr="009E0808">
        <w:rPr>
          <w:lang w:val="es-ES"/>
        </w:rPr>
        <w:t xml:space="preserve"> el sistema de </w:t>
      </w:r>
      <w:r>
        <w:rPr>
          <w:lang w:val="es-ES"/>
        </w:rPr>
        <w:t>p</w:t>
      </w:r>
      <w:r w:rsidRPr="009E0808">
        <w:rPr>
          <w:lang w:val="es-ES"/>
        </w:rPr>
        <w:t>e</w:t>
      </w:r>
      <w:r>
        <w:rPr>
          <w:lang w:val="es-ES"/>
        </w:rPr>
        <w:t>nsiones, incumplen los acuerdos estabilidad, incumplen la Ley de D</w:t>
      </w:r>
      <w:r w:rsidRPr="009E0808">
        <w:rPr>
          <w:lang w:val="es-ES"/>
        </w:rPr>
        <w:t>ependencia</w:t>
      </w:r>
      <w:r>
        <w:rPr>
          <w:lang w:val="es-ES"/>
        </w:rPr>
        <w:t>,</w:t>
      </w:r>
      <w:r w:rsidRPr="009E0808">
        <w:rPr>
          <w:lang w:val="es-ES"/>
        </w:rPr>
        <w:t xml:space="preserve"> que sostienen el </w:t>
      </w:r>
      <w:r>
        <w:rPr>
          <w:lang w:val="es-ES"/>
        </w:rPr>
        <w:t>Estado fallido que es España… P</w:t>
      </w:r>
      <w:r w:rsidRPr="009E0808">
        <w:rPr>
          <w:lang w:val="es-ES"/>
        </w:rPr>
        <w:t xml:space="preserve">or cierto, un </w:t>
      </w:r>
      <w:r w:rsidRPr="009E0808">
        <w:rPr>
          <w:lang w:val="es-ES"/>
        </w:rPr>
        <w:lastRenderedPageBreak/>
        <w:t>Estado que</w:t>
      </w:r>
      <w:r>
        <w:rPr>
          <w:lang w:val="es-ES"/>
        </w:rPr>
        <w:t>,</w:t>
      </w:r>
      <w:r w:rsidRPr="009E0808">
        <w:rPr>
          <w:lang w:val="es-ES"/>
        </w:rPr>
        <w:t xml:space="preserve"> a lo mejor</w:t>
      </w:r>
      <w:r>
        <w:rPr>
          <w:lang w:val="es-ES"/>
        </w:rPr>
        <w:t>,</w:t>
      </w:r>
      <w:r w:rsidRPr="009E0808">
        <w:rPr>
          <w:lang w:val="es-ES"/>
        </w:rPr>
        <w:t xml:space="preserve"> ustedes ahora apuntalan en esa nueva</w:t>
      </w:r>
      <w:r>
        <w:rPr>
          <w:lang w:val="es-ES"/>
        </w:rPr>
        <w:t xml:space="preserve"> faceta</w:t>
      </w:r>
      <w:r w:rsidRPr="009E0808">
        <w:rPr>
          <w:lang w:val="es-ES"/>
        </w:rPr>
        <w:t xml:space="preserve"> facilitadora </w:t>
      </w:r>
      <w:r>
        <w:rPr>
          <w:lang w:val="es-ES"/>
        </w:rPr>
        <w:t xml:space="preserve">que están mostrando, </w:t>
      </w:r>
      <w:r w:rsidRPr="009E0808">
        <w:rPr>
          <w:lang w:val="es-ES"/>
        </w:rPr>
        <w:t xml:space="preserve">y con esas sonrisas de </w:t>
      </w:r>
      <w:r>
        <w:rPr>
          <w:lang w:val="es-ES"/>
        </w:rPr>
        <w:t>or</w:t>
      </w:r>
      <w:r w:rsidRPr="009E0808">
        <w:rPr>
          <w:lang w:val="es-ES"/>
        </w:rPr>
        <w:t xml:space="preserve">eja </w:t>
      </w:r>
      <w:r>
        <w:rPr>
          <w:lang w:val="es-ES"/>
        </w:rPr>
        <w:t xml:space="preserve">a oreja </w:t>
      </w:r>
      <w:r w:rsidRPr="009E0808">
        <w:rPr>
          <w:lang w:val="es-ES"/>
        </w:rPr>
        <w:t>que muestran en</w:t>
      </w:r>
      <w:r>
        <w:rPr>
          <w:lang w:val="es-ES"/>
        </w:rPr>
        <w:t xml:space="preserve"> las moquetas del Congreso… Pero, yo, </w:t>
      </w:r>
      <w:r w:rsidRPr="009E0808">
        <w:rPr>
          <w:lang w:val="es-ES"/>
        </w:rPr>
        <w:t>este año</w:t>
      </w:r>
      <w:r>
        <w:rPr>
          <w:lang w:val="es-ES"/>
        </w:rPr>
        <w:t xml:space="preserve">, </w:t>
      </w:r>
      <w:r w:rsidRPr="009E0808">
        <w:rPr>
          <w:lang w:val="es-ES"/>
        </w:rPr>
        <w:t>mostrando una cierta coherencia con ese discurso, nos echan en cara que ahora pactamos con el t</w:t>
      </w:r>
      <w:r>
        <w:rPr>
          <w:lang w:val="es-ES"/>
        </w:rPr>
        <w:t xml:space="preserve">ercer partido de ámbito estatal, </w:t>
      </w:r>
      <w:r w:rsidRPr="009E0808">
        <w:rPr>
          <w:lang w:val="es-ES"/>
        </w:rPr>
        <w:t xml:space="preserve">que </w:t>
      </w:r>
      <w:r>
        <w:rPr>
          <w:lang w:val="es-ES"/>
        </w:rPr>
        <w:t xml:space="preserve">es Elkarrekin Podemos. Y yo, </w:t>
      </w:r>
      <w:r w:rsidRPr="009E0808">
        <w:rPr>
          <w:lang w:val="es-ES"/>
        </w:rPr>
        <w:t>vamos a ver</w:t>
      </w:r>
      <w:r>
        <w:rPr>
          <w:lang w:val="es-ES"/>
        </w:rPr>
        <w:t>,</w:t>
      </w:r>
      <w:r w:rsidRPr="009E0808">
        <w:rPr>
          <w:lang w:val="es-ES"/>
        </w:rPr>
        <w:t xml:space="preserve"> en este Parlamento de cinco</w:t>
      </w:r>
      <w:r>
        <w:rPr>
          <w:lang w:val="es-ES"/>
        </w:rPr>
        <w:t xml:space="preserve"> partidos, resto al Parlamento: </w:t>
      </w:r>
      <w:r w:rsidRPr="009E0808">
        <w:rPr>
          <w:lang w:val="es-ES"/>
        </w:rPr>
        <w:t>el PNV</w:t>
      </w:r>
      <w:r>
        <w:rPr>
          <w:lang w:val="es-ES"/>
        </w:rPr>
        <w:t>, neoliberal;</w:t>
      </w:r>
      <w:r w:rsidRPr="009E0808">
        <w:rPr>
          <w:lang w:val="es-ES"/>
        </w:rPr>
        <w:t xml:space="preserve"> el Partido Socialista</w:t>
      </w:r>
      <w:r>
        <w:rPr>
          <w:lang w:val="es-ES"/>
        </w:rPr>
        <w:t>,</w:t>
      </w:r>
      <w:r w:rsidRPr="009E0808">
        <w:rPr>
          <w:lang w:val="es-ES"/>
        </w:rPr>
        <w:t xml:space="preserve"> es</w:t>
      </w:r>
      <w:r>
        <w:rPr>
          <w:lang w:val="es-ES"/>
        </w:rPr>
        <w:t xml:space="preserve">tatal; </w:t>
      </w:r>
      <w:r w:rsidRPr="009E0808">
        <w:rPr>
          <w:lang w:val="es-ES"/>
        </w:rPr>
        <w:t>el Partido Popular</w:t>
      </w:r>
      <w:r>
        <w:rPr>
          <w:lang w:val="es-ES"/>
        </w:rPr>
        <w:t xml:space="preserve">, estatal, </w:t>
      </w:r>
      <w:r w:rsidRPr="009E0808">
        <w:rPr>
          <w:lang w:val="es-ES"/>
        </w:rPr>
        <w:t>y Elkarrekin Podemos</w:t>
      </w:r>
      <w:r>
        <w:rPr>
          <w:lang w:val="es-ES"/>
        </w:rPr>
        <w:t>, estatal. ¿Con quién se pacta? ¿Con quién queda? ¿</w:t>
      </w:r>
      <w:r w:rsidRPr="009E0808">
        <w:rPr>
          <w:lang w:val="es-ES"/>
        </w:rPr>
        <w:t>Elkarrekin Podemos</w:t>
      </w:r>
      <w:r>
        <w:rPr>
          <w:lang w:val="es-ES"/>
        </w:rPr>
        <w:t>?</w:t>
      </w:r>
      <w:r w:rsidRPr="009E0808">
        <w:rPr>
          <w:lang w:val="es-ES"/>
        </w:rPr>
        <w:t xml:space="preserve"> Digo</w:t>
      </w:r>
      <w:r>
        <w:rPr>
          <w:lang w:val="es-ES"/>
        </w:rPr>
        <w:t>,</w:t>
      </w:r>
      <w:r w:rsidRPr="009E0808">
        <w:rPr>
          <w:lang w:val="es-ES"/>
        </w:rPr>
        <w:t xml:space="preserve"> Euskal Herria Bildu</w:t>
      </w:r>
      <w:r>
        <w:rPr>
          <w:lang w:val="es-ES"/>
        </w:rPr>
        <w:t>. Un solo partido, ustedes. Bueno, pues avéngase un poco al pacto; e</w:t>
      </w:r>
      <w:r w:rsidRPr="009E0808">
        <w:rPr>
          <w:lang w:val="es-ES"/>
        </w:rPr>
        <w:t>s qu</w:t>
      </w:r>
      <w:r>
        <w:rPr>
          <w:lang w:val="es-ES"/>
        </w:rPr>
        <w:t>e han estado 40 años ausentes.</w:t>
      </w:r>
    </w:p>
    <w:p w:rsidR="00AD0527" w:rsidRDefault="00AD0527" w:rsidP="00AD0527">
      <w:pPr>
        <w:pStyle w:val="Texto"/>
        <w:rPr>
          <w:lang w:val="es-ES"/>
        </w:rPr>
      </w:pPr>
    </w:p>
    <w:p w:rsidR="00AD0527" w:rsidRPr="00877D9D" w:rsidRDefault="00AD0527" w:rsidP="00AD0527">
      <w:pPr>
        <w:pStyle w:val="Texto"/>
        <w:rPr>
          <w:lang w:val="eu-ES"/>
        </w:rPr>
      </w:pPr>
      <w:r>
        <w:rPr>
          <w:lang w:val="eu-ES"/>
        </w:rPr>
        <w:t xml:space="preserve">Berriz, igo zarete zeuen begiratokira, gizartearen errelato kostunbrista bat </w:t>
      </w:r>
      <w:r w:rsidRPr="00877D9D">
        <w:rPr>
          <w:lang w:val="eu-ES"/>
        </w:rPr>
        <w:t>egin duzue</w:t>
      </w:r>
      <w:r>
        <w:rPr>
          <w:lang w:val="eu-ES"/>
        </w:rPr>
        <w:t>,</w:t>
      </w:r>
      <w:r w:rsidRPr="00877D9D">
        <w:rPr>
          <w:lang w:val="eu-ES"/>
        </w:rPr>
        <w:t xml:space="preserve"> ditug</w:t>
      </w:r>
      <w:r>
        <w:rPr>
          <w:lang w:val="eu-ES"/>
        </w:rPr>
        <w:t>un erronken zerrenda bat eginez. E</w:t>
      </w:r>
      <w:r w:rsidRPr="00877D9D">
        <w:rPr>
          <w:lang w:val="eu-ES"/>
        </w:rPr>
        <w:t>z duzue partida edo euro hitza</w:t>
      </w:r>
      <w:r>
        <w:rPr>
          <w:lang w:val="eu-ES"/>
        </w:rPr>
        <w:t>,</w:t>
      </w:r>
      <w:r w:rsidRPr="00877D9D">
        <w:rPr>
          <w:lang w:val="eu-ES"/>
        </w:rPr>
        <w:t xml:space="preserve"> </w:t>
      </w:r>
      <w:r w:rsidRPr="00AD0527">
        <w:rPr>
          <w:lang w:val="es-ES"/>
        </w:rPr>
        <w:t>prácticamente</w:t>
      </w:r>
      <w:r>
        <w:rPr>
          <w:lang w:val="eu-ES"/>
        </w:rPr>
        <w:t>,</w:t>
      </w:r>
      <w:r w:rsidRPr="00877D9D">
        <w:rPr>
          <w:lang w:val="eu-ES"/>
        </w:rPr>
        <w:t xml:space="preserve"> behin ere erabili</w:t>
      </w:r>
      <w:r>
        <w:rPr>
          <w:lang w:val="eu-ES"/>
        </w:rPr>
        <w:t>. Milioi batzuen</w:t>
      </w:r>
      <w:r w:rsidRPr="00877D9D">
        <w:rPr>
          <w:lang w:val="eu-ES"/>
        </w:rPr>
        <w:t xml:space="preserve"> inguruan berba egi</w:t>
      </w:r>
      <w:r>
        <w:rPr>
          <w:lang w:val="eu-ES"/>
        </w:rPr>
        <w:t>n duzue, b</w:t>
      </w:r>
      <w:r w:rsidRPr="00877D9D">
        <w:rPr>
          <w:lang w:val="eu-ES"/>
        </w:rPr>
        <w:t>aina</w:t>
      </w:r>
      <w:r>
        <w:rPr>
          <w:lang w:val="eu-ES"/>
        </w:rPr>
        <w:t>,</w:t>
      </w:r>
      <w:r w:rsidRPr="00877D9D">
        <w:rPr>
          <w:lang w:val="eu-ES"/>
        </w:rPr>
        <w:t xml:space="preserve"> egia esan, Aurrekontuetan</w:t>
      </w:r>
      <w:r>
        <w:rPr>
          <w:lang w:val="eu-ES"/>
        </w:rPr>
        <w:t>,</w:t>
      </w:r>
      <w:r w:rsidRPr="00877D9D">
        <w:rPr>
          <w:lang w:val="eu-ES"/>
        </w:rPr>
        <w:t xml:space="preserve"> zuzenketetan egin duzuen lanketa nahik</w:t>
      </w:r>
      <w:r>
        <w:rPr>
          <w:lang w:val="eu-ES"/>
        </w:rPr>
        <w:t>o eskasa izan da. Nahiko eskasa. Oso z</w:t>
      </w:r>
      <w:r w:rsidRPr="00877D9D">
        <w:rPr>
          <w:lang w:val="eu-ES"/>
        </w:rPr>
        <w:t>uzenketa testimoniala</w:t>
      </w:r>
      <w:r>
        <w:rPr>
          <w:lang w:val="eu-ES"/>
        </w:rPr>
        <w:t>k</w:t>
      </w:r>
      <w:r w:rsidRPr="00877D9D">
        <w:rPr>
          <w:lang w:val="eu-ES"/>
        </w:rPr>
        <w:t xml:space="preserve"> izan dira</w:t>
      </w:r>
      <w:r>
        <w:rPr>
          <w:lang w:val="eu-ES"/>
        </w:rPr>
        <w:t>, gero, hemen</w:t>
      </w:r>
      <w:r w:rsidRPr="00877D9D">
        <w:rPr>
          <w:lang w:val="eu-ES"/>
        </w:rPr>
        <w:t xml:space="preserve"> di</w:t>
      </w:r>
      <w:r>
        <w:rPr>
          <w:lang w:val="eu-ES"/>
        </w:rPr>
        <w:t>sk</w:t>
      </w:r>
      <w:r w:rsidRPr="00877D9D">
        <w:rPr>
          <w:lang w:val="eu-ES"/>
        </w:rPr>
        <w:t>urt</w:t>
      </w:r>
      <w:r>
        <w:rPr>
          <w:lang w:val="eu-ES"/>
        </w:rPr>
        <w:t>s</w:t>
      </w:r>
      <w:r w:rsidRPr="00877D9D">
        <w:rPr>
          <w:lang w:val="eu-ES"/>
        </w:rPr>
        <w:t>o</w:t>
      </w:r>
      <w:r>
        <w:rPr>
          <w:lang w:val="eu-ES"/>
        </w:rPr>
        <w:t>ak mantentzeko, b</w:t>
      </w:r>
      <w:r w:rsidRPr="00877D9D">
        <w:rPr>
          <w:lang w:val="eu-ES"/>
        </w:rPr>
        <w:t>aina</w:t>
      </w:r>
      <w:r>
        <w:rPr>
          <w:lang w:val="eu-ES"/>
        </w:rPr>
        <w:t xml:space="preserve"> hori egikaria</w:t>
      </w:r>
      <w:r w:rsidRPr="00877D9D">
        <w:rPr>
          <w:lang w:val="eu-ES"/>
        </w:rPr>
        <w:t xml:space="preserve"> ez</w:t>
      </w:r>
      <w:r>
        <w:rPr>
          <w:lang w:val="eu-ES"/>
        </w:rPr>
        <w:t xml:space="preserve"> da. Egikaria ez da,</w:t>
      </w:r>
      <w:r w:rsidRPr="00877D9D">
        <w:rPr>
          <w:lang w:val="eu-ES"/>
        </w:rPr>
        <w:t xml:space="preserve"> inondik inora.</w:t>
      </w:r>
    </w:p>
    <w:p w:rsidR="00AD0527" w:rsidRPr="00877D9D" w:rsidRDefault="00AD0527" w:rsidP="00AD0527">
      <w:pPr>
        <w:pStyle w:val="Texto"/>
        <w:rPr>
          <w:lang w:val="eu-ES"/>
        </w:rPr>
      </w:pPr>
    </w:p>
    <w:p w:rsidR="00AD0527" w:rsidRDefault="00AD0527" w:rsidP="00AD0527">
      <w:pPr>
        <w:pStyle w:val="Texto"/>
        <w:rPr>
          <w:lang w:val="es-ES"/>
        </w:rPr>
      </w:pPr>
      <w:r w:rsidRPr="008A4B55">
        <w:rPr>
          <w:lang w:val="es-ES"/>
        </w:rPr>
        <w:t>Para aprobar estos presupuestos</w:t>
      </w:r>
      <w:r>
        <w:rPr>
          <w:lang w:val="es-ES"/>
        </w:rPr>
        <w:t>,</w:t>
      </w:r>
      <w:r w:rsidRPr="008A4B55">
        <w:rPr>
          <w:lang w:val="es-ES"/>
        </w:rPr>
        <w:t xml:space="preserve"> nos han pedido tres grandes cosas</w:t>
      </w:r>
      <w:r>
        <w:rPr>
          <w:lang w:val="es-ES"/>
        </w:rPr>
        <w:t>,</w:t>
      </w:r>
      <w:r w:rsidRPr="008A4B55">
        <w:rPr>
          <w:lang w:val="es-ES"/>
        </w:rPr>
        <w:t xml:space="preserve"> que son</w:t>
      </w:r>
      <w:r>
        <w:rPr>
          <w:lang w:val="es-ES"/>
        </w:rPr>
        <w:t>: un sueldo mínimo interprofesional de 1.200 euros;</w:t>
      </w:r>
      <w:r w:rsidRPr="008A4B55">
        <w:rPr>
          <w:lang w:val="es-ES"/>
        </w:rPr>
        <w:t xml:space="preserve"> que nosotros ya le </w:t>
      </w:r>
      <w:r>
        <w:rPr>
          <w:lang w:val="es-ES"/>
        </w:rPr>
        <w:t xml:space="preserve">afeamos </w:t>
      </w:r>
      <w:r w:rsidRPr="008A4B55">
        <w:rPr>
          <w:lang w:val="es-ES"/>
        </w:rPr>
        <w:t>el lunes pasado</w:t>
      </w:r>
      <w:r>
        <w:rPr>
          <w:lang w:val="es-ES"/>
        </w:rPr>
        <w:t>,</w:t>
      </w:r>
      <w:r w:rsidRPr="008A4B55">
        <w:rPr>
          <w:lang w:val="es-ES"/>
        </w:rPr>
        <w:t xml:space="preserve"> le </w:t>
      </w:r>
      <w:r>
        <w:rPr>
          <w:lang w:val="es-ES"/>
        </w:rPr>
        <w:t xml:space="preserve">(…) </w:t>
      </w:r>
      <w:r w:rsidRPr="008A4B55">
        <w:rPr>
          <w:lang w:val="es-ES"/>
        </w:rPr>
        <w:t xml:space="preserve">su compañero Casanova, que no lo habían </w:t>
      </w:r>
      <w:r>
        <w:rPr>
          <w:lang w:val="es-ES"/>
        </w:rPr>
        <w:t>aplicado en Navarra cuando aprobaron la Le</w:t>
      </w:r>
      <w:r w:rsidRPr="008A4B55">
        <w:rPr>
          <w:lang w:val="es-ES"/>
        </w:rPr>
        <w:t>y de contratación pública</w:t>
      </w:r>
      <w:r>
        <w:rPr>
          <w:lang w:val="es-ES"/>
        </w:rPr>
        <w:t xml:space="preserve">; no la incluyeron, ese mínimo de 1.200 euros, y </w:t>
      </w:r>
      <w:r w:rsidRPr="008A4B55">
        <w:rPr>
          <w:lang w:val="es-ES"/>
        </w:rPr>
        <w:t xml:space="preserve">que </w:t>
      </w:r>
      <w:r>
        <w:rPr>
          <w:lang w:val="es-ES"/>
        </w:rPr>
        <w:t>no está en manos del Gobierno. Les traje tres artículos el lunes pasado, de llamamientos del Gobierno, a</w:t>
      </w:r>
      <w:r w:rsidRPr="008A4B55">
        <w:rPr>
          <w:lang w:val="es-ES"/>
        </w:rPr>
        <w:t xml:space="preserve"> que sea actualizaran </w:t>
      </w:r>
      <w:r>
        <w:rPr>
          <w:lang w:val="es-ES"/>
        </w:rPr>
        <w:t>los sueldos en Euskadi, p</w:t>
      </w:r>
      <w:r w:rsidRPr="008A4B55">
        <w:rPr>
          <w:lang w:val="es-ES"/>
        </w:rPr>
        <w:t xml:space="preserve">ero es cierto que en el 18 </w:t>
      </w:r>
      <w:r>
        <w:rPr>
          <w:lang w:val="es-ES"/>
        </w:rPr>
        <w:t xml:space="preserve">y </w:t>
      </w:r>
      <w:r w:rsidRPr="008A4B55">
        <w:rPr>
          <w:lang w:val="es-ES"/>
        </w:rPr>
        <w:t xml:space="preserve">en el 19 </w:t>
      </w:r>
      <w:r>
        <w:rPr>
          <w:lang w:val="es-ES"/>
        </w:rPr>
        <w:t>han subido por encima del IPC y,</w:t>
      </w:r>
      <w:r w:rsidRPr="008A4B55">
        <w:rPr>
          <w:lang w:val="es-ES"/>
        </w:rPr>
        <w:t xml:space="preserve"> por tanto, </w:t>
      </w:r>
      <w:r>
        <w:rPr>
          <w:lang w:val="es-ES"/>
        </w:rPr>
        <w:t>e</w:t>
      </w:r>
      <w:r w:rsidRPr="008A4B55">
        <w:rPr>
          <w:lang w:val="es-ES"/>
        </w:rPr>
        <w:t>se horizonte último de recuperar los sueldos que había antes del 2012, pues bueno</w:t>
      </w:r>
      <w:r>
        <w:rPr>
          <w:lang w:val="es-ES"/>
        </w:rPr>
        <w:t>, ya se está dando. D</w:t>
      </w:r>
      <w:r w:rsidRPr="008A4B55">
        <w:rPr>
          <w:lang w:val="es-ES"/>
        </w:rPr>
        <w:t>espués, no</w:t>
      </w:r>
      <w:r>
        <w:rPr>
          <w:lang w:val="es-ES"/>
        </w:rPr>
        <w:t>s solicitan también esta subida de sueldo general,</w:t>
      </w:r>
      <w:r w:rsidRPr="008A4B55">
        <w:rPr>
          <w:lang w:val="es-ES"/>
        </w:rPr>
        <w:t xml:space="preserve"> y</w:t>
      </w:r>
      <w:r>
        <w:rPr>
          <w:lang w:val="es-ES"/>
        </w:rPr>
        <w:t xml:space="preserve"> unas pensiones de 1.800 euros. Y nos lo piden a nosotros, </w:t>
      </w:r>
      <w:r w:rsidRPr="008A4B55">
        <w:rPr>
          <w:lang w:val="es-ES"/>
        </w:rPr>
        <w:t xml:space="preserve">subidas que </w:t>
      </w:r>
      <w:r>
        <w:rPr>
          <w:lang w:val="es-ES"/>
        </w:rPr>
        <w:t>no son competencias de Euskadi; e</w:t>
      </w:r>
      <w:r w:rsidRPr="008A4B55">
        <w:rPr>
          <w:lang w:val="es-ES"/>
        </w:rPr>
        <w:t>s decir, l</w:t>
      </w:r>
      <w:r>
        <w:rPr>
          <w:lang w:val="es-ES"/>
        </w:rPr>
        <w:t>a</w:t>
      </w:r>
      <w:r w:rsidRPr="008A4B55">
        <w:rPr>
          <w:lang w:val="es-ES"/>
        </w:rPr>
        <w:t>s tres p</w:t>
      </w:r>
      <w:r>
        <w:rPr>
          <w:lang w:val="es-ES"/>
        </w:rPr>
        <w:t>rincipales cosas que nos piden no</w:t>
      </w:r>
      <w:r w:rsidRPr="008A4B55">
        <w:rPr>
          <w:lang w:val="es-ES"/>
        </w:rPr>
        <w:t xml:space="preserve"> son competencia ni de esta Cámara ni de este Gobierno. Y ahora</w:t>
      </w:r>
      <w:r>
        <w:rPr>
          <w:lang w:val="es-ES"/>
        </w:rPr>
        <w:t>,</w:t>
      </w:r>
      <w:r w:rsidRPr="008A4B55">
        <w:rPr>
          <w:lang w:val="es-ES"/>
        </w:rPr>
        <w:t xml:space="preserve"> que</w:t>
      </w:r>
      <w:r>
        <w:rPr>
          <w:lang w:val="es-ES"/>
        </w:rPr>
        <w:t xml:space="preserve"> a</w:t>
      </w:r>
      <w:r w:rsidRPr="008A4B55">
        <w:rPr>
          <w:lang w:val="es-ES"/>
        </w:rPr>
        <w:t xml:space="preserve"> ustedes ya les he dicho, están en esa </w:t>
      </w:r>
      <w:r>
        <w:rPr>
          <w:lang w:val="es-ES"/>
        </w:rPr>
        <w:t>faceta facilitadora en Madrid, l</w:t>
      </w:r>
      <w:r w:rsidRPr="008A4B55">
        <w:rPr>
          <w:lang w:val="es-ES"/>
        </w:rPr>
        <w:t xml:space="preserve">o cierto es que tienen que dejar esa actitud </w:t>
      </w:r>
      <w:r w:rsidRPr="008A4B55">
        <w:rPr>
          <w:lang w:val="es-ES"/>
        </w:rPr>
        <w:lastRenderedPageBreak/>
        <w:t>de adolescente insol</w:t>
      </w:r>
      <w:r>
        <w:rPr>
          <w:lang w:val="es-ES"/>
        </w:rPr>
        <w:t>ente que mira al padre del PNV, solicitándole y dándole lecciones.</w:t>
      </w:r>
    </w:p>
    <w:p w:rsidR="00AD0527" w:rsidRDefault="00AD0527" w:rsidP="00AD0527">
      <w:pPr>
        <w:pStyle w:val="Texto"/>
        <w:rPr>
          <w:lang w:val="es-ES"/>
        </w:rPr>
      </w:pPr>
    </w:p>
    <w:p w:rsidR="00AD0527" w:rsidRDefault="00AD0527" w:rsidP="00AD0527">
      <w:pPr>
        <w:pStyle w:val="Texto"/>
        <w:rPr>
          <w:lang w:val="es-ES"/>
        </w:rPr>
      </w:pPr>
      <w:r>
        <w:rPr>
          <w:lang w:val="es-ES"/>
        </w:rPr>
        <w:t>L</w:t>
      </w:r>
      <w:r w:rsidRPr="008A4B55">
        <w:rPr>
          <w:lang w:val="es-ES"/>
        </w:rPr>
        <w:t>o que tienen que hacer</w:t>
      </w:r>
      <w:r>
        <w:rPr>
          <w:lang w:val="es-ES"/>
        </w:rPr>
        <w:t>, ahora q</w:t>
      </w:r>
      <w:r w:rsidRPr="008A4B55">
        <w:rPr>
          <w:lang w:val="es-ES"/>
        </w:rPr>
        <w:t>ue tiene</w:t>
      </w:r>
      <w:r>
        <w:rPr>
          <w:lang w:val="es-ES"/>
        </w:rPr>
        <w:t>n</w:t>
      </w:r>
      <w:r w:rsidRPr="008A4B55">
        <w:rPr>
          <w:lang w:val="es-ES"/>
        </w:rPr>
        <w:t xml:space="preserve"> cinco representantes en Madrid</w:t>
      </w:r>
      <w:r>
        <w:rPr>
          <w:lang w:val="es-ES"/>
        </w:rPr>
        <w:t>,</w:t>
      </w:r>
      <w:r w:rsidRPr="008A4B55">
        <w:rPr>
          <w:lang w:val="es-ES"/>
        </w:rPr>
        <w:t xml:space="preserve"> que pisan la moqueta después de algunos años</w:t>
      </w:r>
      <w:r>
        <w:rPr>
          <w:lang w:val="es-ES"/>
        </w:rPr>
        <w:t xml:space="preserve"> </w:t>
      </w:r>
      <w:r w:rsidRPr="008A4B55">
        <w:rPr>
          <w:lang w:val="es-ES"/>
        </w:rPr>
        <w:t xml:space="preserve">fuera y que tienen esa actitud facilitadora que se evidencia </w:t>
      </w:r>
      <w:r>
        <w:rPr>
          <w:lang w:val="es-ES"/>
        </w:rPr>
        <w:t>–lo vuelvo a decir–</w:t>
      </w:r>
      <w:r w:rsidRPr="008A4B55">
        <w:rPr>
          <w:lang w:val="es-ES"/>
        </w:rPr>
        <w:t xml:space="preserve"> en sus sonrisas y en su buena disposición a apoyar un</w:t>
      </w:r>
      <w:r>
        <w:rPr>
          <w:lang w:val="es-ES"/>
        </w:rPr>
        <w:t>a hipotética investidura d</w:t>
      </w:r>
      <w:r w:rsidRPr="008A4B55">
        <w:rPr>
          <w:lang w:val="es-ES"/>
        </w:rPr>
        <w:t>el Partido Socia</w:t>
      </w:r>
      <w:r>
        <w:rPr>
          <w:lang w:val="es-ES"/>
        </w:rPr>
        <w:t xml:space="preserve">lista </w:t>
      </w:r>
      <w:r w:rsidRPr="008A4B55">
        <w:rPr>
          <w:lang w:val="es-ES"/>
        </w:rPr>
        <w:t>y el Partido Popular</w:t>
      </w:r>
      <w:r>
        <w:rPr>
          <w:lang w:val="es-ES"/>
        </w:rPr>
        <w:t>, es presentar una hoja de servicios: p</w:t>
      </w:r>
      <w:r w:rsidRPr="008A4B55">
        <w:rPr>
          <w:lang w:val="es-ES"/>
        </w:rPr>
        <w:t>rimero</w:t>
      </w:r>
      <w:r>
        <w:rPr>
          <w:lang w:val="es-ES"/>
        </w:rPr>
        <w:t>, conseguir cosas para el país; y</w:t>
      </w:r>
      <w:r w:rsidRPr="008A4B55">
        <w:rPr>
          <w:lang w:val="es-ES"/>
        </w:rPr>
        <w:t xml:space="preserve"> en segundo término, presentar una</w:t>
      </w:r>
      <w:r>
        <w:rPr>
          <w:lang w:val="es-ES"/>
        </w:rPr>
        <w:t xml:space="preserve"> hoja de servicios a este país. Una hoja de servicios. ¿C</w:t>
      </w:r>
      <w:r w:rsidRPr="008A4B55">
        <w:rPr>
          <w:lang w:val="es-ES"/>
        </w:rPr>
        <w:t>uál es la que tiene que presentar</w:t>
      </w:r>
      <w:r>
        <w:rPr>
          <w:lang w:val="es-ES"/>
        </w:rPr>
        <w:t>? E</w:t>
      </w:r>
      <w:r w:rsidRPr="008A4B55">
        <w:rPr>
          <w:lang w:val="es-ES"/>
        </w:rPr>
        <w:t>n los últimos años</w:t>
      </w:r>
      <w:r>
        <w:rPr>
          <w:lang w:val="es-ES"/>
        </w:rPr>
        <w:t xml:space="preserve">, este Gobierno y este partido, </w:t>
      </w:r>
      <w:r w:rsidRPr="008A4B55">
        <w:rPr>
          <w:lang w:val="es-ES"/>
        </w:rPr>
        <w:t>sin que sirva de precedente</w:t>
      </w:r>
      <w:r>
        <w:rPr>
          <w:lang w:val="es-ES"/>
        </w:rPr>
        <w:t xml:space="preserve"> voy a mezclar ambos planos, h</w:t>
      </w:r>
      <w:r w:rsidRPr="008A4B55">
        <w:rPr>
          <w:lang w:val="es-ES"/>
        </w:rPr>
        <w:t>an conseguido un calendario de traspas</w:t>
      </w:r>
      <w:r>
        <w:rPr>
          <w:lang w:val="es-ES"/>
        </w:rPr>
        <w:t xml:space="preserve">o de transferencias pendientes; </w:t>
      </w:r>
      <w:r w:rsidRPr="008A4B55">
        <w:rPr>
          <w:lang w:val="es-ES"/>
        </w:rPr>
        <w:t>sub</w:t>
      </w:r>
      <w:r>
        <w:rPr>
          <w:lang w:val="es-ES"/>
        </w:rPr>
        <w:t xml:space="preserve">ir las pensiones en el 18 y en el 19 con el IPC, </w:t>
      </w:r>
      <w:r w:rsidRPr="008A4B55">
        <w:rPr>
          <w:lang w:val="es-ES"/>
        </w:rPr>
        <w:t>especialmente y por encima del IPC para las vi</w:t>
      </w:r>
      <w:r>
        <w:rPr>
          <w:lang w:val="es-ES"/>
        </w:rPr>
        <w:t xml:space="preserve">udas; </w:t>
      </w:r>
      <w:r w:rsidRPr="008A4B55">
        <w:rPr>
          <w:lang w:val="es-ES"/>
        </w:rPr>
        <w:t>el Gobierno ha conseguido una r</w:t>
      </w:r>
      <w:r>
        <w:rPr>
          <w:lang w:val="es-ES"/>
        </w:rPr>
        <w:t>enovación del cupo, un acuerdo</w:t>
      </w:r>
      <w:r w:rsidRPr="008A4B55">
        <w:rPr>
          <w:lang w:val="es-ES"/>
        </w:rPr>
        <w:t xml:space="preserve"> pa</w:t>
      </w:r>
      <w:r>
        <w:rPr>
          <w:lang w:val="es-ES"/>
        </w:rPr>
        <w:t>ra la estabilización financiera. E</w:t>
      </w:r>
      <w:r w:rsidRPr="008A4B55">
        <w:rPr>
          <w:lang w:val="es-ES"/>
        </w:rPr>
        <w:t xml:space="preserve">n fin, </w:t>
      </w:r>
      <w:r>
        <w:rPr>
          <w:lang w:val="es-ES"/>
        </w:rPr>
        <w:t xml:space="preserve">¿qué han </w:t>
      </w:r>
      <w:r w:rsidRPr="008A4B55">
        <w:rPr>
          <w:lang w:val="es-ES"/>
        </w:rPr>
        <w:t xml:space="preserve">conseguido </w:t>
      </w:r>
      <w:r>
        <w:rPr>
          <w:lang w:val="es-ES"/>
        </w:rPr>
        <w:t>los facilitadores de EH Bildu en este tiempo? Absolutamente nada.</w:t>
      </w:r>
    </w:p>
    <w:p w:rsidR="00AD0527" w:rsidRDefault="00AD0527" w:rsidP="00AD0527">
      <w:pPr>
        <w:pStyle w:val="Texto"/>
        <w:rPr>
          <w:lang w:val="es-ES"/>
        </w:rPr>
      </w:pPr>
    </w:p>
    <w:p w:rsidR="00AD0527" w:rsidRDefault="00AD0527" w:rsidP="00AD0527">
      <w:pPr>
        <w:pStyle w:val="Texto"/>
        <w:rPr>
          <w:lang w:val="eu-ES"/>
        </w:rPr>
      </w:pPr>
      <w:r w:rsidRPr="006E385A">
        <w:rPr>
          <w:lang w:val="de-DE"/>
        </w:rPr>
        <w:t>B</w:t>
      </w:r>
      <w:r w:rsidRPr="00877D9D">
        <w:rPr>
          <w:lang w:val="eu-ES"/>
        </w:rPr>
        <w:t>izirik u</w:t>
      </w:r>
      <w:r>
        <w:rPr>
          <w:lang w:val="eu-ES"/>
        </w:rPr>
        <w:t>tzi dituzuen</w:t>
      </w:r>
      <w:r w:rsidRPr="00877D9D">
        <w:rPr>
          <w:lang w:val="eu-ES"/>
        </w:rPr>
        <w:t xml:space="preserve"> zuzenketei d</w:t>
      </w:r>
      <w:r>
        <w:rPr>
          <w:lang w:val="eu-ES"/>
        </w:rPr>
        <w:t>agokionez… Egia esan, ez d</w:t>
      </w:r>
      <w:r w:rsidRPr="00877D9D">
        <w:rPr>
          <w:lang w:val="eu-ES"/>
        </w:rPr>
        <w:t>aki</w:t>
      </w:r>
      <w:r>
        <w:rPr>
          <w:lang w:val="eu-ES"/>
        </w:rPr>
        <w:t>t denbora asko eskaini edo ez, ze lehenago esan dut gutxi l</w:t>
      </w:r>
      <w:r w:rsidRPr="00877D9D">
        <w:rPr>
          <w:lang w:val="eu-ES"/>
        </w:rPr>
        <w:t>andutako zuzenketa batzuk direla</w:t>
      </w:r>
      <w:r>
        <w:rPr>
          <w:lang w:val="eu-ES"/>
        </w:rPr>
        <w:t>,</w:t>
      </w:r>
      <w:r w:rsidRPr="00877D9D">
        <w:rPr>
          <w:lang w:val="eu-ES"/>
        </w:rPr>
        <w:t xml:space="preserve"> eta paradoxikoa izango litza</w:t>
      </w:r>
      <w:r>
        <w:rPr>
          <w:lang w:val="eu-ES"/>
        </w:rPr>
        <w:t>te</w:t>
      </w:r>
      <w:r w:rsidRPr="00877D9D">
        <w:rPr>
          <w:lang w:val="eu-ES"/>
        </w:rPr>
        <w:t xml:space="preserve">ke guk hemen </w:t>
      </w:r>
      <w:r>
        <w:rPr>
          <w:lang w:val="eu-ES"/>
        </w:rPr>
        <w:t>hiru ordu ematea eztabaidatzen, e</w:t>
      </w:r>
      <w:r w:rsidRPr="00877D9D">
        <w:rPr>
          <w:lang w:val="eu-ES"/>
        </w:rPr>
        <w:t xml:space="preserve">z dakit </w:t>
      </w:r>
      <w:r>
        <w:rPr>
          <w:lang w:val="eu-ES"/>
        </w:rPr>
        <w:t>zenbat tardatu dituzuen</w:t>
      </w:r>
      <w:r w:rsidRPr="00877D9D">
        <w:rPr>
          <w:lang w:val="eu-ES"/>
        </w:rPr>
        <w:t xml:space="preserve"> erredaktatzen, ze oso d</w:t>
      </w:r>
      <w:r>
        <w:rPr>
          <w:lang w:val="eu-ES"/>
        </w:rPr>
        <w:t>eklaratiboak dira denak… B</w:t>
      </w:r>
      <w:r w:rsidRPr="00877D9D">
        <w:rPr>
          <w:lang w:val="eu-ES"/>
        </w:rPr>
        <w:t>aina</w:t>
      </w:r>
      <w:r>
        <w:rPr>
          <w:lang w:val="eu-ES"/>
        </w:rPr>
        <w:t>,</w:t>
      </w:r>
      <w:r w:rsidRPr="00877D9D">
        <w:rPr>
          <w:lang w:val="eu-ES"/>
        </w:rPr>
        <w:t xml:space="preserve"> eskatzen duzuena</w:t>
      </w:r>
      <w:r>
        <w:rPr>
          <w:lang w:val="eu-ES"/>
        </w:rPr>
        <w:t>,</w:t>
      </w:r>
      <w:r w:rsidRPr="00877D9D">
        <w:rPr>
          <w:lang w:val="eu-ES"/>
        </w:rPr>
        <w:t xml:space="preserve"> </w:t>
      </w:r>
      <w:r>
        <w:rPr>
          <w:lang w:val="eu-ES"/>
        </w:rPr>
        <w:t>da gizarte hau errotik aldatzea, a</w:t>
      </w:r>
      <w:r w:rsidRPr="00877D9D">
        <w:rPr>
          <w:lang w:val="eu-ES"/>
        </w:rPr>
        <w:t>urrekontuetan</w:t>
      </w:r>
      <w:r>
        <w:rPr>
          <w:lang w:val="eu-ES"/>
        </w:rPr>
        <w:t>,</w:t>
      </w:r>
      <w:r w:rsidRPr="00877D9D">
        <w:rPr>
          <w:lang w:val="eu-ES"/>
        </w:rPr>
        <w:t xml:space="preserve"> %</w:t>
      </w:r>
      <w:r>
        <w:rPr>
          <w:lang w:val="eu-ES"/>
        </w:rPr>
        <w:t> 2 bat lekuz aldatuta. K</w:t>
      </w:r>
      <w:r w:rsidRPr="00877D9D">
        <w:rPr>
          <w:lang w:val="eu-ES"/>
        </w:rPr>
        <w:t>ritikatzen duzue Elkarrekin Podemos</w:t>
      </w:r>
      <w:r>
        <w:rPr>
          <w:lang w:val="eu-ES"/>
        </w:rPr>
        <w:t>ek</w:t>
      </w:r>
      <w:r w:rsidRPr="00877D9D">
        <w:rPr>
          <w:lang w:val="eu-ES"/>
        </w:rPr>
        <w:t xml:space="preserve"> </w:t>
      </w:r>
      <w:r>
        <w:rPr>
          <w:lang w:val="eu-ES"/>
        </w:rPr>
        <w:t>200 milioi euro lekuz aldatzea: h</w:t>
      </w:r>
      <w:r w:rsidRPr="00877D9D">
        <w:rPr>
          <w:lang w:val="eu-ES"/>
        </w:rPr>
        <w:t>ori pin</w:t>
      </w:r>
      <w:r>
        <w:rPr>
          <w:lang w:val="eu-ES"/>
        </w:rPr>
        <w:t>tura dela eta gauza gutxi dela. E</w:t>
      </w:r>
      <w:r w:rsidRPr="00877D9D">
        <w:rPr>
          <w:lang w:val="eu-ES"/>
        </w:rPr>
        <w:t>ta</w:t>
      </w:r>
      <w:r>
        <w:rPr>
          <w:lang w:val="eu-ES"/>
        </w:rPr>
        <w:t>,</w:t>
      </w:r>
      <w:r w:rsidRPr="00877D9D">
        <w:rPr>
          <w:lang w:val="eu-ES"/>
        </w:rPr>
        <w:t xml:space="preserve"> z</w:t>
      </w:r>
      <w:r>
        <w:rPr>
          <w:lang w:val="eu-ES"/>
        </w:rPr>
        <w:t>e</w:t>
      </w:r>
      <w:r w:rsidRPr="00877D9D">
        <w:rPr>
          <w:lang w:val="eu-ES"/>
        </w:rPr>
        <w:t>uek egiten duzuena</w:t>
      </w:r>
      <w:r>
        <w:rPr>
          <w:lang w:val="eu-ES"/>
        </w:rPr>
        <w:t xml:space="preserve"> da</w:t>
      </w:r>
      <w:r w:rsidRPr="00877D9D">
        <w:rPr>
          <w:lang w:val="eu-ES"/>
        </w:rPr>
        <w:t xml:space="preserve"> %</w:t>
      </w:r>
      <w:r>
        <w:rPr>
          <w:lang w:val="eu-ES"/>
        </w:rPr>
        <w:t xml:space="preserve"> 2 bat lekuz aldatu, e</w:t>
      </w:r>
      <w:r w:rsidRPr="00877D9D">
        <w:rPr>
          <w:lang w:val="eu-ES"/>
        </w:rPr>
        <w:t>ta</w:t>
      </w:r>
      <w:r>
        <w:rPr>
          <w:lang w:val="eu-ES"/>
        </w:rPr>
        <w:t xml:space="preserve"> h</w:t>
      </w:r>
      <w:r w:rsidRPr="00877D9D">
        <w:rPr>
          <w:lang w:val="eu-ES"/>
        </w:rPr>
        <w:t>ori</w:t>
      </w:r>
      <w:r>
        <w:rPr>
          <w:lang w:val="eu-ES"/>
        </w:rPr>
        <w:t xml:space="preserve"> oposizioan egonda, </w:t>
      </w:r>
      <w:r w:rsidRPr="00877D9D">
        <w:rPr>
          <w:lang w:val="eu-ES"/>
        </w:rPr>
        <w:t xml:space="preserve">285 milioi </w:t>
      </w:r>
      <w:r>
        <w:rPr>
          <w:lang w:val="eu-ES"/>
        </w:rPr>
        <w:t xml:space="preserve">lekuz aldatzea. </w:t>
      </w:r>
      <w:r w:rsidRPr="00877D9D">
        <w:rPr>
          <w:lang w:val="eu-ES"/>
        </w:rPr>
        <w:t>Eskaintzen d</w:t>
      </w:r>
      <w:r>
        <w:rPr>
          <w:lang w:val="eu-ES"/>
        </w:rPr>
        <w:t>uz</w:t>
      </w:r>
      <w:r w:rsidRPr="00877D9D">
        <w:rPr>
          <w:lang w:val="eu-ES"/>
        </w:rPr>
        <w:t>ue</w:t>
      </w:r>
      <w:r>
        <w:rPr>
          <w:lang w:val="eu-ES"/>
        </w:rPr>
        <w:t xml:space="preserve">, laburpen moduan, </w:t>
      </w:r>
      <w:r w:rsidRPr="00877D9D">
        <w:rPr>
          <w:lang w:val="eu-ES"/>
        </w:rPr>
        <w:t>zuze</w:t>
      </w:r>
      <w:r>
        <w:rPr>
          <w:lang w:val="eu-ES"/>
        </w:rPr>
        <w:t xml:space="preserve">nketa triste bat, Hezkuntza Sailerako; hezkuntza, </w:t>
      </w:r>
      <w:r w:rsidRPr="00AD0527">
        <w:rPr>
          <w:lang w:val="es-ES"/>
        </w:rPr>
        <w:t>prácticamente</w:t>
      </w:r>
      <w:r>
        <w:rPr>
          <w:lang w:val="eu-ES"/>
        </w:rPr>
        <w:t>, zuen zuzenketetan ez da agertzen. B</w:t>
      </w:r>
      <w:r w:rsidRPr="00877D9D">
        <w:rPr>
          <w:lang w:val="eu-ES"/>
        </w:rPr>
        <w:t>i zuzenketa inguru</w:t>
      </w:r>
      <w:r>
        <w:rPr>
          <w:lang w:val="eu-ES"/>
        </w:rPr>
        <w:t xml:space="preserve"> eroan defentsarako, e</w:t>
      </w:r>
      <w:r w:rsidRPr="00877D9D">
        <w:rPr>
          <w:lang w:val="eu-ES"/>
        </w:rPr>
        <w:t>ta dira bi zuzenketa nahiko</w:t>
      </w:r>
      <w:r>
        <w:rPr>
          <w:lang w:val="eu-ES"/>
        </w:rPr>
        <w:t>…</w:t>
      </w:r>
      <w:r w:rsidRPr="00877D9D">
        <w:rPr>
          <w:lang w:val="eu-ES"/>
        </w:rPr>
        <w:t xml:space="preserve"> en fin</w:t>
      </w:r>
      <w:r>
        <w:rPr>
          <w:lang w:val="eu-ES"/>
        </w:rPr>
        <w:t xml:space="preserve">, ez dakit, </w:t>
      </w:r>
      <w:r w:rsidRPr="00AD0527">
        <w:rPr>
          <w:lang w:val="es-ES"/>
        </w:rPr>
        <w:t>básicamente</w:t>
      </w:r>
      <w:r>
        <w:rPr>
          <w:lang w:val="eu-ES"/>
        </w:rPr>
        <w:t>, apur bat karikaturizatzera noa… apur bat dira udaletan LED bonbilak</w:t>
      </w:r>
      <w:r w:rsidRPr="00877D9D">
        <w:rPr>
          <w:lang w:val="eu-ES"/>
        </w:rPr>
        <w:t xml:space="preserve"> aldatzeko</w:t>
      </w:r>
      <w:r>
        <w:rPr>
          <w:lang w:val="eu-ES"/>
        </w:rPr>
        <w:t>,</w:t>
      </w:r>
      <w:r w:rsidRPr="00877D9D">
        <w:rPr>
          <w:lang w:val="eu-ES"/>
        </w:rPr>
        <w:t xml:space="preserve"> eta ezer gutxi gehiagor</w:t>
      </w:r>
      <w:r>
        <w:rPr>
          <w:lang w:val="eu-ES"/>
        </w:rPr>
        <w:t>ako. Euskal enpresen errotzea</w:t>
      </w:r>
      <w:r w:rsidRPr="00877D9D">
        <w:rPr>
          <w:lang w:val="eu-ES"/>
        </w:rPr>
        <w:t xml:space="preserve"> bultzatzeko</w:t>
      </w:r>
      <w:r>
        <w:rPr>
          <w:lang w:val="eu-ES"/>
        </w:rPr>
        <w:t>, Finkatuz fondoa</w:t>
      </w:r>
      <w:r w:rsidRPr="00877D9D">
        <w:rPr>
          <w:lang w:val="eu-ES"/>
        </w:rPr>
        <w:t>ri %</w:t>
      </w:r>
      <w:r>
        <w:rPr>
          <w:lang w:val="eu-ES"/>
        </w:rPr>
        <w:t> </w:t>
      </w:r>
      <w:r w:rsidRPr="00877D9D">
        <w:rPr>
          <w:lang w:val="eu-ES"/>
        </w:rPr>
        <w:t>7 b</w:t>
      </w:r>
      <w:r>
        <w:rPr>
          <w:lang w:val="eu-ES"/>
        </w:rPr>
        <w:t>ateko g</w:t>
      </w:r>
      <w:r w:rsidRPr="00877D9D">
        <w:rPr>
          <w:lang w:val="eu-ES"/>
        </w:rPr>
        <w:t>ehikuntza eskaintzen diozue. Horrekin</w:t>
      </w:r>
      <w:r>
        <w:rPr>
          <w:lang w:val="eu-ES"/>
        </w:rPr>
        <w:t xml:space="preserve"> imajinatzen dut La Naval eta enpresa (…) </w:t>
      </w:r>
      <w:r w:rsidRPr="00877D9D">
        <w:rPr>
          <w:lang w:val="eu-ES"/>
        </w:rPr>
        <w:t>guztietan partaidetza</w:t>
      </w:r>
      <w:r>
        <w:rPr>
          <w:lang w:val="eu-ES"/>
        </w:rPr>
        <w:t>,</w:t>
      </w:r>
      <w:r w:rsidRPr="00877D9D">
        <w:rPr>
          <w:lang w:val="eu-ES"/>
        </w:rPr>
        <w:t xml:space="preserve"> %</w:t>
      </w:r>
      <w:r>
        <w:rPr>
          <w:lang w:val="eu-ES"/>
        </w:rPr>
        <w:t xml:space="preserve"> </w:t>
      </w:r>
      <w:r w:rsidRPr="00877D9D">
        <w:rPr>
          <w:lang w:val="eu-ES"/>
        </w:rPr>
        <w:t>3ko partaidetza bat e</w:t>
      </w:r>
      <w:r>
        <w:rPr>
          <w:lang w:val="eu-ES"/>
        </w:rPr>
        <w:t>dukiko</w:t>
      </w:r>
      <w:r w:rsidRPr="00877D9D">
        <w:rPr>
          <w:lang w:val="eu-ES"/>
        </w:rPr>
        <w:t xml:space="preserve"> zuela</w:t>
      </w:r>
      <w:r>
        <w:rPr>
          <w:lang w:val="eu-ES"/>
        </w:rPr>
        <w:t>,</w:t>
      </w:r>
      <w:r w:rsidRPr="00877D9D">
        <w:rPr>
          <w:lang w:val="eu-ES"/>
        </w:rPr>
        <w:t xml:space="preserve"> %</w:t>
      </w:r>
      <w:r>
        <w:rPr>
          <w:lang w:val="eu-ES"/>
        </w:rPr>
        <w:t xml:space="preserve"> 7 </w:t>
      </w:r>
      <w:r>
        <w:rPr>
          <w:lang w:val="eu-ES"/>
        </w:rPr>
        <w:lastRenderedPageBreak/>
        <w:t>horrekin. Gero, diru-sarrerari</w:t>
      </w:r>
      <w:r w:rsidRPr="00877D9D">
        <w:rPr>
          <w:lang w:val="eu-ES"/>
        </w:rPr>
        <w:t xml:space="preserve"> hori, </w:t>
      </w:r>
      <w:r>
        <w:rPr>
          <w:lang w:val="eu-ES"/>
        </w:rPr>
        <w:t>RGIri,</w:t>
      </w:r>
      <w:r w:rsidRPr="00877D9D">
        <w:rPr>
          <w:lang w:val="eu-ES"/>
        </w:rPr>
        <w:t xml:space="preserve"> bai</w:t>
      </w:r>
      <w:r>
        <w:rPr>
          <w:lang w:val="eu-ES"/>
        </w:rPr>
        <w:t xml:space="preserve">, </w:t>
      </w:r>
      <w:r w:rsidRPr="00877D9D">
        <w:rPr>
          <w:lang w:val="eu-ES"/>
        </w:rPr>
        <w:t>deitzen di</w:t>
      </w:r>
      <w:r>
        <w:rPr>
          <w:lang w:val="eu-ES"/>
        </w:rPr>
        <w:t>o</w:t>
      </w:r>
      <w:r w:rsidRPr="00877D9D">
        <w:rPr>
          <w:lang w:val="eu-ES"/>
        </w:rPr>
        <w:t xml:space="preserve">zue </w:t>
      </w:r>
      <w:r>
        <w:rPr>
          <w:lang w:val="eu-ES"/>
        </w:rPr>
        <w:t>gehi</w:t>
      </w:r>
      <w:r w:rsidRPr="00877D9D">
        <w:rPr>
          <w:lang w:val="eu-ES"/>
        </w:rPr>
        <w:t>tu zaion %</w:t>
      </w:r>
      <w:r>
        <w:rPr>
          <w:lang w:val="eu-ES"/>
        </w:rPr>
        <w:t> </w:t>
      </w:r>
      <w:r w:rsidRPr="00877D9D">
        <w:rPr>
          <w:lang w:val="eu-ES"/>
        </w:rPr>
        <w:t>4 hori ba</w:t>
      </w:r>
      <w:r>
        <w:rPr>
          <w:lang w:val="eu-ES"/>
        </w:rPr>
        <w:t>ino gehiago. B</w:t>
      </w:r>
      <w:r w:rsidRPr="00877D9D">
        <w:rPr>
          <w:lang w:val="eu-ES"/>
        </w:rPr>
        <w:t>aina</w:t>
      </w:r>
      <w:r>
        <w:rPr>
          <w:lang w:val="eu-ES"/>
        </w:rPr>
        <w:t xml:space="preserve">, hala ere, zeuen </w:t>
      </w:r>
      <w:r w:rsidRPr="00877D9D">
        <w:rPr>
          <w:lang w:val="eu-ES"/>
        </w:rPr>
        <w:t>planteamendueta</w:t>
      </w:r>
      <w:r>
        <w:rPr>
          <w:lang w:val="eu-ES"/>
        </w:rPr>
        <w:t>ra hurbildu ere ez dena egiten.</w:t>
      </w:r>
    </w:p>
    <w:p w:rsidR="00AD0527" w:rsidRDefault="00AD0527" w:rsidP="00AD0527">
      <w:pPr>
        <w:pStyle w:val="Texto"/>
        <w:rPr>
          <w:lang w:val="eu-ES"/>
        </w:rPr>
      </w:pPr>
    </w:p>
    <w:p w:rsidR="00AD0527" w:rsidRDefault="00AD0527" w:rsidP="00AD0527">
      <w:pPr>
        <w:pStyle w:val="Texto"/>
        <w:rPr>
          <w:lang w:val="eu-ES"/>
        </w:rPr>
      </w:pPr>
      <w:r w:rsidRPr="00877D9D">
        <w:rPr>
          <w:lang w:val="eu-ES"/>
        </w:rPr>
        <w:t>Eta</w:t>
      </w:r>
      <w:r>
        <w:rPr>
          <w:lang w:val="eu-ES"/>
        </w:rPr>
        <w:t xml:space="preserve">, </w:t>
      </w:r>
      <w:r w:rsidRPr="00877D9D">
        <w:rPr>
          <w:lang w:val="eu-ES"/>
        </w:rPr>
        <w:t>azken puntuan</w:t>
      </w:r>
      <w:r>
        <w:rPr>
          <w:lang w:val="eu-ES"/>
        </w:rPr>
        <w:t>,</w:t>
      </w:r>
      <w:r w:rsidRPr="00877D9D">
        <w:rPr>
          <w:lang w:val="eu-ES"/>
        </w:rPr>
        <w:t xml:space="preserve"> berdintasunaren esparruan, hor</w:t>
      </w:r>
      <w:r>
        <w:rPr>
          <w:lang w:val="eu-ES"/>
        </w:rPr>
        <w:t>,</w:t>
      </w:r>
      <w:r w:rsidRPr="00877D9D">
        <w:rPr>
          <w:lang w:val="eu-ES"/>
        </w:rPr>
        <w:t xml:space="preserve"> zaintz</w:t>
      </w:r>
      <w:r>
        <w:rPr>
          <w:lang w:val="eu-ES"/>
        </w:rPr>
        <w:t>ak bakarrik aitortu dituzue; egin duzuena</w:t>
      </w:r>
      <w:r w:rsidRPr="00877D9D">
        <w:rPr>
          <w:lang w:val="eu-ES"/>
        </w:rPr>
        <w:t xml:space="preserve"> da manifestazio</w:t>
      </w:r>
      <w:r>
        <w:rPr>
          <w:lang w:val="eu-ES"/>
        </w:rPr>
        <w:t>eta</w:t>
      </w:r>
      <w:r w:rsidRPr="00877D9D">
        <w:rPr>
          <w:lang w:val="eu-ES"/>
        </w:rPr>
        <w:t>ko lema bat</w:t>
      </w:r>
      <w:r>
        <w:rPr>
          <w:lang w:val="eu-ES"/>
        </w:rPr>
        <w:t>,</w:t>
      </w:r>
      <w:r w:rsidRPr="00877D9D">
        <w:rPr>
          <w:lang w:val="eu-ES"/>
        </w:rPr>
        <w:t xml:space="preserve"> bere horretan eta lanketa barik zuzenketa batera eraman. Eta</w:t>
      </w:r>
      <w:r>
        <w:rPr>
          <w:lang w:val="eu-ES"/>
        </w:rPr>
        <w:t>,</w:t>
      </w:r>
      <w:r w:rsidRPr="00877D9D">
        <w:rPr>
          <w:lang w:val="eu-ES"/>
        </w:rPr>
        <w:t xml:space="preserve"> hori da</w:t>
      </w:r>
      <w:r>
        <w:rPr>
          <w:lang w:val="eu-ES"/>
        </w:rPr>
        <w:t>,</w:t>
      </w:r>
      <w:r w:rsidRPr="00877D9D">
        <w:rPr>
          <w:lang w:val="eu-ES"/>
        </w:rPr>
        <w:t xml:space="preserve"> funts hori</w:t>
      </w:r>
      <w:r>
        <w:rPr>
          <w:lang w:val="eu-ES"/>
        </w:rPr>
        <w:t>,</w:t>
      </w:r>
      <w:r w:rsidRPr="00877D9D">
        <w:rPr>
          <w:lang w:val="eu-ES"/>
        </w:rPr>
        <w:t xml:space="preserve"> zainketen inguruan proposatzen duzuen funts hori</w:t>
      </w:r>
      <w:r>
        <w:rPr>
          <w:lang w:val="eu-ES"/>
        </w:rPr>
        <w:t>,</w:t>
      </w:r>
      <w:r w:rsidRPr="00877D9D">
        <w:rPr>
          <w:lang w:val="eu-ES"/>
        </w:rPr>
        <w:t xml:space="preserve"> teknikoki eta juridikoki okurrentzia galanta iruditzen zaigu. Guri leporatzen diguzue maiz </w:t>
      </w:r>
      <w:r>
        <w:rPr>
          <w:lang w:val="eu-ES"/>
        </w:rPr>
        <w:t>e</w:t>
      </w:r>
      <w:r w:rsidRPr="00877D9D">
        <w:rPr>
          <w:lang w:val="eu-ES"/>
        </w:rPr>
        <w:t>uskal oasia</w:t>
      </w:r>
      <w:r>
        <w:rPr>
          <w:lang w:val="eu-ES"/>
        </w:rPr>
        <w:t>, oasis vasco hori irudikatzen dugula. B</w:t>
      </w:r>
      <w:r w:rsidRPr="00877D9D">
        <w:rPr>
          <w:lang w:val="eu-ES"/>
        </w:rPr>
        <w:t>aina</w:t>
      </w:r>
      <w:r>
        <w:rPr>
          <w:lang w:val="eu-ES"/>
        </w:rPr>
        <w:t>, oasis baskoa zeuen errelatoan d</w:t>
      </w:r>
      <w:r w:rsidRPr="00877D9D">
        <w:rPr>
          <w:lang w:val="eu-ES"/>
        </w:rPr>
        <w:t xml:space="preserve">ago eta </w:t>
      </w:r>
      <w:r>
        <w:rPr>
          <w:lang w:val="eu-ES"/>
        </w:rPr>
        <w:t>zeuen zuzenketetan dago, e</w:t>
      </w:r>
      <w:r w:rsidRPr="00877D9D">
        <w:rPr>
          <w:lang w:val="eu-ES"/>
        </w:rPr>
        <w:t>zin direlako egikaritu</w:t>
      </w:r>
      <w:r>
        <w:rPr>
          <w:lang w:val="eu-ES"/>
        </w:rPr>
        <w:t>.</w:t>
      </w:r>
    </w:p>
    <w:p w:rsidR="00AD0527" w:rsidRDefault="00AD0527" w:rsidP="00AD0527">
      <w:pPr>
        <w:pStyle w:val="Texto"/>
        <w:rPr>
          <w:lang w:val="eu-ES"/>
        </w:rPr>
      </w:pPr>
    </w:p>
    <w:p w:rsidR="00AD0527" w:rsidRDefault="00AD0527" w:rsidP="00AD0527">
      <w:pPr>
        <w:pStyle w:val="Texto"/>
        <w:rPr>
          <w:lang w:val="eu-ES"/>
        </w:rPr>
      </w:pPr>
      <w:r>
        <w:rPr>
          <w:lang w:val="eu-ES"/>
        </w:rPr>
        <w:t>Bueno, gaur oso aurrekontu…</w:t>
      </w:r>
    </w:p>
    <w:p w:rsidR="00AD0527" w:rsidRDefault="00AD0527" w:rsidP="00AD0527">
      <w:pPr>
        <w:pStyle w:val="Texto"/>
        <w:rPr>
          <w:lang w:val="eu-ES"/>
        </w:rPr>
      </w:pPr>
    </w:p>
    <w:p w:rsidR="00AD0527" w:rsidRPr="00461C67" w:rsidRDefault="00AD0527" w:rsidP="00AD0527">
      <w:pPr>
        <w:pStyle w:val="Texto"/>
        <w:rPr>
          <w:lang w:val="eu-ES"/>
        </w:rPr>
      </w:pPr>
      <w:r>
        <w:rPr>
          <w:lang w:val="eu-ES"/>
        </w:rPr>
        <w:t xml:space="preserve">Ez, barkatu. </w:t>
      </w:r>
      <w:r w:rsidRPr="00877D9D">
        <w:rPr>
          <w:lang w:val="eu-ES"/>
        </w:rPr>
        <w:t>Alderdi Popular</w:t>
      </w:r>
      <w:r>
        <w:rPr>
          <w:lang w:val="eu-ES"/>
        </w:rPr>
        <w:t>. Alderdi Popularrari,</w:t>
      </w:r>
      <w:r w:rsidRPr="00877D9D">
        <w:rPr>
          <w:lang w:val="eu-ES"/>
        </w:rPr>
        <w:t xml:space="preserve"> barkatu</w:t>
      </w:r>
      <w:r>
        <w:rPr>
          <w:lang w:val="eu-ES"/>
        </w:rPr>
        <w:t>, segundotxo bat… Beste hi</w:t>
      </w:r>
      <w:r w:rsidRPr="00877D9D">
        <w:rPr>
          <w:lang w:val="eu-ES"/>
        </w:rPr>
        <w:t>ru gauza esan nahi dizkien</w:t>
      </w:r>
      <w:r>
        <w:rPr>
          <w:lang w:val="eu-ES"/>
        </w:rPr>
        <w:t xml:space="preserve">. (…) </w:t>
      </w:r>
      <w:r w:rsidRPr="009E0808">
        <w:rPr>
          <w:lang w:val="es-ES"/>
        </w:rPr>
        <w:t>Le quería comentar, h</w:t>
      </w:r>
      <w:r>
        <w:rPr>
          <w:lang w:val="es-ES"/>
        </w:rPr>
        <w:t>e</w:t>
      </w:r>
      <w:r w:rsidRPr="009E0808">
        <w:rPr>
          <w:lang w:val="es-ES"/>
        </w:rPr>
        <w:t xml:space="preserve"> apuntado en su intervención</w:t>
      </w:r>
      <w:r>
        <w:rPr>
          <w:lang w:val="es-ES"/>
        </w:rPr>
        <w:t>, unas cuantas cosas: p</w:t>
      </w:r>
      <w:r w:rsidRPr="009E0808">
        <w:rPr>
          <w:lang w:val="es-ES"/>
        </w:rPr>
        <w:t>or ejemplo, se crea</w:t>
      </w:r>
      <w:r>
        <w:rPr>
          <w:lang w:val="es-ES"/>
        </w:rPr>
        <w:t>ba empleo de mejor calidad del que se crea ahora en el</w:t>
      </w:r>
      <w:r w:rsidRPr="009E0808">
        <w:rPr>
          <w:lang w:val="es-ES"/>
        </w:rPr>
        <w:t>…</w:t>
      </w:r>
    </w:p>
    <w:p w:rsidR="00AD0527" w:rsidRPr="00877D9D" w:rsidRDefault="00AD0527" w:rsidP="00AD0527">
      <w:pPr>
        <w:pStyle w:val="Texto"/>
        <w:rPr>
          <w:lang w:val="eu-ES"/>
        </w:rPr>
      </w:pPr>
    </w:p>
    <w:p w:rsidR="00AD0527" w:rsidRPr="00877D9D" w:rsidRDefault="00AD0527" w:rsidP="00AD0527">
      <w:pPr>
        <w:pStyle w:val="Texto"/>
        <w:rPr>
          <w:lang w:val="eu-ES"/>
        </w:rPr>
      </w:pPr>
      <w:r w:rsidRPr="00877D9D">
        <w:rPr>
          <w:lang w:val="eu-ES"/>
        </w:rPr>
        <w:t>(18. zintaren amaiera)</w:t>
      </w:r>
    </w:p>
    <w:p w:rsidR="00AD0527" w:rsidRPr="00BD485C" w:rsidRDefault="00AD0527" w:rsidP="00AD0527">
      <w:pPr>
        <w:pStyle w:val="Texto"/>
        <w:rPr>
          <w:lang w:val="es-ES"/>
        </w:rPr>
      </w:pPr>
      <w:r w:rsidRPr="00BD485C">
        <w:rPr>
          <w:lang w:val="es-ES"/>
        </w:rPr>
        <w:t>(19. zintaren hasiera)</w:t>
      </w:r>
    </w:p>
    <w:p w:rsidR="00AD0527" w:rsidRPr="00BD485C" w:rsidRDefault="00AD0527" w:rsidP="00AD0527">
      <w:pPr>
        <w:pStyle w:val="Texto"/>
        <w:rPr>
          <w:lang w:val="es-ES"/>
        </w:rPr>
      </w:pPr>
    </w:p>
    <w:p w:rsidR="00AD0527" w:rsidRDefault="00AD0527" w:rsidP="00AD0527">
      <w:pPr>
        <w:pStyle w:val="Texto"/>
        <w:rPr>
          <w:lang w:val="es-ES"/>
        </w:rPr>
      </w:pPr>
      <w:r w:rsidRPr="00BD485C">
        <w:rPr>
          <w:lang w:val="es-ES"/>
        </w:rPr>
        <w:t>… señor Damborenea, le quería comentar, he apuntado en su intervenci</w:t>
      </w:r>
      <w:r>
        <w:rPr>
          <w:lang w:val="es-ES"/>
        </w:rPr>
        <w:t>ón unas cuantas cosas. P</w:t>
      </w:r>
      <w:r w:rsidRPr="00BD485C">
        <w:rPr>
          <w:lang w:val="es-ES"/>
        </w:rPr>
        <w:t xml:space="preserve">or ejemplo, </w:t>
      </w:r>
      <w:r>
        <w:rPr>
          <w:lang w:val="es-ES"/>
        </w:rPr>
        <w:t xml:space="preserve">"se creaba </w:t>
      </w:r>
      <w:r w:rsidRPr="00BD485C">
        <w:rPr>
          <w:lang w:val="es-ES"/>
        </w:rPr>
        <w:t xml:space="preserve">empleo </w:t>
      </w:r>
      <w:r>
        <w:rPr>
          <w:lang w:val="es-ES"/>
        </w:rPr>
        <w:t xml:space="preserve">de mejor calidad del que se crea ahora, en el inicio de legislatura" decía usted. Bueno, </w:t>
      </w:r>
      <w:r w:rsidRPr="00BD485C">
        <w:rPr>
          <w:lang w:val="es-ES"/>
        </w:rPr>
        <w:t>todos los parámetros que definen el empleo son mejores q</w:t>
      </w:r>
      <w:r>
        <w:rPr>
          <w:lang w:val="es-ES"/>
        </w:rPr>
        <w:t>ue ahora. El único discutible, e</w:t>
      </w:r>
      <w:r w:rsidRPr="00BD485C">
        <w:rPr>
          <w:lang w:val="es-ES"/>
        </w:rPr>
        <w:t xml:space="preserve">l único discutible puede ser la tasa de indefinidos, pero todo el resto, la tasa </w:t>
      </w:r>
      <w:r>
        <w:rPr>
          <w:lang w:val="es-ES"/>
        </w:rPr>
        <w:t>de empleo se va a acercar a</w:t>
      </w:r>
      <w:r w:rsidRPr="00BD485C">
        <w:rPr>
          <w:lang w:val="es-ES"/>
        </w:rPr>
        <w:t xml:space="preserve">l 9,3 el año que </w:t>
      </w:r>
      <w:r>
        <w:rPr>
          <w:lang w:val="es-ES"/>
        </w:rPr>
        <w:t>viene, la recuperación salarial –</w:t>
      </w:r>
      <w:r w:rsidRPr="00BD485C">
        <w:rPr>
          <w:lang w:val="es-ES"/>
        </w:rPr>
        <w:t xml:space="preserve">ya lo </w:t>
      </w:r>
      <w:r>
        <w:rPr>
          <w:lang w:val="es-ES"/>
        </w:rPr>
        <w:t xml:space="preserve">he dicho– ha comenzado </w:t>
      </w:r>
      <w:r w:rsidRPr="00BD485C">
        <w:rPr>
          <w:lang w:val="es-ES"/>
        </w:rPr>
        <w:t>en el 1</w:t>
      </w:r>
      <w:r>
        <w:rPr>
          <w:lang w:val="es-ES"/>
        </w:rPr>
        <w:t xml:space="preserve">8, </w:t>
      </w:r>
      <w:r w:rsidRPr="00BD485C">
        <w:rPr>
          <w:lang w:val="es-ES"/>
        </w:rPr>
        <w:t>cont</w:t>
      </w:r>
      <w:r>
        <w:rPr>
          <w:lang w:val="es-ES"/>
        </w:rPr>
        <w:t>inúa en el 19, esperemos continúe también en el 20. Y</w:t>
      </w:r>
      <w:r w:rsidRPr="00BD485C">
        <w:rPr>
          <w:lang w:val="es-ES"/>
        </w:rPr>
        <w:t xml:space="preserve"> la evolución</w:t>
      </w:r>
      <w:r>
        <w:rPr>
          <w:lang w:val="es-ES"/>
        </w:rPr>
        <w:t xml:space="preserve"> de los contratos indefinidos m</w:t>
      </w:r>
      <w:r w:rsidRPr="00BD485C">
        <w:rPr>
          <w:lang w:val="es-ES"/>
        </w:rPr>
        <w:t>arcó el año pasado un récord de 86.6</w:t>
      </w:r>
      <w:r>
        <w:rPr>
          <w:lang w:val="es-ES"/>
        </w:rPr>
        <w:t>25 años. Un récord, por tanto, h</w:t>
      </w:r>
      <w:r w:rsidRPr="00BD485C">
        <w:rPr>
          <w:lang w:val="es-ES"/>
        </w:rPr>
        <w:t xml:space="preserve">ombre, yo creo que no depende tanto de quién es </w:t>
      </w:r>
      <w:r>
        <w:rPr>
          <w:lang w:val="es-ES"/>
        </w:rPr>
        <w:t xml:space="preserve">el socio del Gobierno, el socio </w:t>
      </w:r>
      <w:r>
        <w:rPr>
          <w:lang w:val="es-ES"/>
        </w:rPr>
        <w:lastRenderedPageBreak/>
        <w:t>presupuestario d</w:t>
      </w:r>
      <w:r w:rsidRPr="00BD485C">
        <w:rPr>
          <w:lang w:val="es-ES"/>
        </w:rPr>
        <w:t xml:space="preserve">el Gobierno, sino también de las políticas que se llevan a cabo a nivel general y de la tesitura también, </w:t>
      </w:r>
      <w:r>
        <w:rPr>
          <w:lang w:val="es-ES"/>
        </w:rPr>
        <w:t>¿</w:t>
      </w:r>
      <w:r w:rsidRPr="00BD485C">
        <w:rPr>
          <w:lang w:val="es-ES"/>
        </w:rPr>
        <w:t>no</w:t>
      </w:r>
      <w:r>
        <w:rPr>
          <w:lang w:val="es-ES"/>
        </w:rPr>
        <w:t>?</w:t>
      </w:r>
    </w:p>
    <w:p w:rsidR="00AD0527" w:rsidRDefault="00AD0527" w:rsidP="00AD0527">
      <w:pPr>
        <w:pStyle w:val="Texto"/>
        <w:rPr>
          <w:lang w:val="es-ES"/>
        </w:rPr>
      </w:pPr>
    </w:p>
    <w:p w:rsidR="00AD0527" w:rsidRDefault="00AD0527" w:rsidP="00AD0527">
      <w:pPr>
        <w:pStyle w:val="Texto"/>
        <w:rPr>
          <w:lang w:val="es-ES"/>
        </w:rPr>
      </w:pPr>
      <w:r>
        <w:rPr>
          <w:lang w:val="es-ES"/>
        </w:rPr>
        <w:t xml:space="preserve">En el tema de </w:t>
      </w:r>
      <w:r w:rsidRPr="00973276">
        <w:rPr>
          <w:lang w:val="eu-ES"/>
        </w:rPr>
        <w:t>Adostuz</w:t>
      </w:r>
      <w:r>
        <w:rPr>
          <w:lang w:val="es-ES"/>
        </w:rPr>
        <w:t xml:space="preserve">, bueno, </w:t>
      </w:r>
      <w:r w:rsidRPr="00BD485C">
        <w:rPr>
          <w:lang w:val="es-ES"/>
        </w:rPr>
        <w:t xml:space="preserve">dice usted que esto </w:t>
      </w:r>
      <w:r>
        <w:rPr>
          <w:lang w:val="es-ES"/>
        </w:rPr>
        <w:t>"</w:t>
      </w:r>
      <w:r w:rsidRPr="00BD485C">
        <w:rPr>
          <w:lang w:val="es-ES"/>
        </w:rPr>
        <w:t>se podría fraccionar el pago en varios años</w:t>
      </w:r>
      <w:r>
        <w:rPr>
          <w:lang w:val="es-ES"/>
        </w:rPr>
        <w:t>". S</w:t>
      </w:r>
      <w:r w:rsidRPr="00BD485C">
        <w:rPr>
          <w:lang w:val="es-ES"/>
        </w:rPr>
        <w:t>e podría fraccionar el pago, pero la cont</w:t>
      </w:r>
      <w:r>
        <w:rPr>
          <w:lang w:val="es-ES"/>
        </w:rPr>
        <w:t xml:space="preserve">abilización se hace en un mismo, </w:t>
      </w:r>
      <w:r w:rsidRPr="00BD485C">
        <w:rPr>
          <w:lang w:val="es-ES"/>
        </w:rPr>
        <w:t xml:space="preserve">en un solo presupuesto, lo cual le hace </w:t>
      </w:r>
      <w:r>
        <w:rPr>
          <w:lang w:val="es-ES"/>
        </w:rPr>
        <w:t>un roto a cualquier presupuesto. Y</w:t>
      </w:r>
      <w:r w:rsidRPr="00BD485C">
        <w:rPr>
          <w:lang w:val="es-ES"/>
        </w:rPr>
        <w:t xml:space="preserve"> desde el </w:t>
      </w:r>
      <w:r>
        <w:rPr>
          <w:lang w:val="es-ES"/>
        </w:rPr>
        <w:t>punto de vista más filosófico, l</w:t>
      </w:r>
      <w:r w:rsidRPr="00BD485C">
        <w:rPr>
          <w:lang w:val="es-ES"/>
        </w:rPr>
        <w:t xml:space="preserve">o cierto es que hemos acordado con </w:t>
      </w:r>
      <w:r w:rsidRPr="00973276">
        <w:rPr>
          <w:lang w:val="eu-ES"/>
        </w:rPr>
        <w:t>Elkarrekin</w:t>
      </w:r>
      <w:r w:rsidRPr="00BD485C">
        <w:rPr>
          <w:lang w:val="es-ES"/>
        </w:rPr>
        <w:t xml:space="preserve"> Podemos que se </w:t>
      </w:r>
      <w:r>
        <w:rPr>
          <w:lang w:val="es-ES"/>
        </w:rPr>
        <w:t xml:space="preserve">lleve </w:t>
      </w:r>
      <w:r w:rsidRPr="00BD485C">
        <w:rPr>
          <w:lang w:val="es-ES"/>
        </w:rPr>
        <w:t xml:space="preserve">a la negociación colectiva y que se </w:t>
      </w:r>
      <w:r>
        <w:rPr>
          <w:lang w:val="es-ES"/>
        </w:rPr>
        <w:t>lleve a futuro, porque la pérdida de poder adquisitivo</w:t>
      </w:r>
      <w:r w:rsidRPr="00BD485C">
        <w:rPr>
          <w:lang w:val="es-ES"/>
        </w:rPr>
        <w:t xml:space="preserve"> que sufrió la sociedad vasca no hizo distinciones, no </w:t>
      </w:r>
      <w:r>
        <w:rPr>
          <w:lang w:val="es-ES"/>
        </w:rPr>
        <w:t xml:space="preserve">hizo distinciones y, por tanto, hay, aún quedan </w:t>
      </w:r>
      <w:r w:rsidRPr="00BD485C">
        <w:rPr>
          <w:lang w:val="es-ES"/>
        </w:rPr>
        <w:t xml:space="preserve">algunos puntos, por ejemplo, en lo que se aporta </w:t>
      </w:r>
      <w:r>
        <w:rPr>
          <w:lang w:val="es-ES"/>
        </w:rPr>
        <w:t xml:space="preserve">a </w:t>
      </w:r>
      <w:r w:rsidRPr="00973276">
        <w:rPr>
          <w:lang w:val="eu-ES"/>
        </w:rPr>
        <w:t>Itzarri</w:t>
      </w:r>
      <w:r>
        <w:rPr>
          <w:lang w:val="es-ES"/>
        </w:rPr>
        <w:t xml:space="preserve">, </w:t>
      </w:r>
      <w:r w:rsidRPr="00BD485C">
        <w:rPr>
          <w:lang w:val="es-ES"/>
        </w:rPr>
        <w:t xml:space="preserve">donde </w:t>
      </w:r>
      <w:r>
        <w:rPr>
          <w:lang w:val="es-ES"/>
        </w:rPr>
        <w:t xml:space="preserve">aún se </w:t>
      </w:r>
      <w:r w:rsidRPr="00BD485C">
        <w:rPr>
          <w:lang w:val="es-ES"/>
        </w:rPr>
        <w:t>puede recuperar</w:t>
      </w:r>
      <w:r>
        <w:rPr>
          <w:lang w:val="es-ES"/>
        </w:rPr>
        <w:t>. E</w:t>
      </w:r>
      <w:r w:rsidRPr="00BD485C">
        <w:rPr>
          <w:lang w:val="es-ES"/>
        </w:rPr>
        <w:t>so hay que llevarlo a la negociac</w:t>
      </w:r>
      <w:r>
        <w:rPr>
          <w:lang w:val="es-ES"/>
        </w:rPr>
        <w:t xml:space="preserve">ión colectiva y hay que mirar a futuro, </w:t>
      </w:r>
      <w:r w:rsidRPr="00BD485C">
        <w:rPr>
          <w:lang w:val="es-ES"/>
        </w:rPr>
        <w:t>porque con carácter retroactivo, si empezamos a tapar lo</w:t>
      </w:r>
      <w:r>
        <w:rPr>
          <w:lang w:val="es-ES"/>
        </w:rPr>
        <w:t xml:space="preserve"> que en aquel momento se perdió, </w:t>
      </w:r>
      <w:r w:rsidRPr="00BD485C">
        <w:rPr>
          <w:lang w:val="es-ES"/>
        </w:rPr>
        <w:t xml:space="preserve">pues prácticamente no había presupuesto durante cinco años para ello, </w:t>
      </w:r>
      <w:r>
        <w:rPr>
          <w:lang w:val="es-ES"/>
        </w:rPr>
        <w:t>¿no?</w:t>
      </w:r>
    </w:p>
    <w:p w:rsidR="00AD0527" w:rsidRDefault="00AD0527" w:rsidP="00AD0527">
      <w:pPr>
        <w:pStyle w:val="Texto"/>
        <w:rPr>
          <w:lang w:val="es-ES"/>
        </w:rPr>
      </w:pPr>
    </w:p>
    <w:p w:rsidR="00AD0527" w:rsidRDefault="00AD0527" w:rsidP="00AD0527">
      <w:pPr>
        <w:pStyle w:val="Texto"/>
        <w:rPr>
          <w:lang w:val="es-ES"/>
        </w:rPr>
      </w:pPr>
      <w:r>
        <w:rPr>
          <w:lang w:val="es-ES"/>
        </w:rPr>
        <w:t>En ayuda a las familias y</w:t>
      </w:r>
      <w:r w:rsidRPr="00BD485C">
        <w:rPr>
          <w:lang w:val="es-ES"/>
        </w:rPr>
        <w:t>a le</w:t>
      </w:r>
      <w:r>
        <w:rPr>
          <w:lang w:val="es-ES"/>
        </w:rPr>
        <w:t xml:space="preserve"> dijimos</w:t>
      </w:r>
      <w:r w:rsidRPr="00BD485C">
        <w:rPr>
          <w:lang w:val="es-ES"/>
        </w:rPr>
        <w:t xml:space="preserve"> hace</w:t>
      </w:r>
      <w:r>
        <w:rPr>
          <w:lang w:val="es-ES"/>
        </w:rPr>
        <w:t xml:space="preserve">… la semana pasada, </w:t>
      </w:r>
      <w:r w:rsidRPr="00BD485C">
        <w:rPr>
          <w:lang w:val="es-ES"/>
        </w:rPr>
        <w:t>el lunes de la semana pasada</w:t>
      </w:r>
      <w:r>
        <w:rPr>
          <w:lang w:val="es-ES"/>
        </w:rPr>
        <w:t>,</w:t>
      </w:r>
      <w:r w:rsidRPr="00BD485C">
        <w:rPr>
          <w:lang w:val="es-ES"/>
        </w:rPr>
        <w:t xml:space="preserve"> que prácticamente se</w:t>
      </w:r>
      <w:r>
        <w:rPr>
          <w:lang w:val="es-ES"/>
        </w:rPr>
        <w:t xml:space="preserve"> ha duplicado desde el 2012. Yo les traje los</w:t>
      </w:r>
      <w:r w:rsidRPr="00BD485C">
        <w:rPr>
          <w:lang w:val="es-ES"/>
        </w:rPr>
        <w:t xml:space="preserve"> datos. Este año son aproxim</w:t>
      </w:r>
      <w:r>
        <w:rPr>
          <w:lang w:val="es-ES"/>
        </w:rPr>
        <w:t>adamente 80 millones de euros f</w:t>
      </w:r>
      <w:r w:rsidRPr="00BD485C">
        <w:rPr>
          <w:lang w:val="es-ES"/>
        </w:rPr>
        <w:t>rente a lo</w:t>
      </w:r>
      <w:r>
        <w:rPr>
          <w:lang w:val="es-ES"/>
        </w:rPr>
        <w:t xml:space="preserve">s 46 millones –hablo de memoria– </w:t>
      </w:r>
      <w:r w:rsidRPr="00BD485C">
        <w:rPr>
          <w:lang w:val="es-ES"/>
        </w:rPr>
        <w:t>que eran en el año 2012. Y en el tema de las Haurreskolak</w:t>
      </w:r>
      <w:r>
        <w:rPr>
          <w:lang w:val="es-ES"/>
        </w:rPr>
        <w:t>, que es un tema transversal también importante, s</w:t>
      </w:r>
      <w:r w:rsidRPr="00BD485C">
        <w:rPr>
          <w:lang w:val="es-ES"/>
        </w:rPr>
        <w:t xml:space="preserve">e aumentan las </w:t>
      </w:r>
      <w:r>
        <w:rPr>
          <w:lang w:val="es-ES"/>
        </w:rPr>
        <w:t xml:space="preserve">ayudas en los presupuestos del 2020, </w:t>
      </w:r>
      <w:r w:rsidRPr="00BD485C">
        <w:rPr>
          <w:lang w:val="es-ES"/>
        </w:rPr>
        <w:t xml:space="preserve">con ese objetivo final que es el </w:t>
      </w:r>
      <w:r>
        <w:rPr>
          <w:lang w:val="es-ES"/>
        </w:rPr>
        <w:t>abaratar el servicio.</w:t>
      </w:r>
    </w:p>
    <w:p w:rsidR="00AD0527" w:rsidRDefault="00AD0527" w:rsidP="00AD0527">
      <w:pPr>
        <w:pStyle w:val="Texto"/>
        <w:rPr>
          <w:lang w:val="es-ES"/>
        </w:rPr>
      </w:pPr>
    </w:p>
    <w:p w:rsidR="00AD0527" w:rsidRDefault="00AD0527" w:rsidP="00AD0527">
      <w:pPr>
        <w:pStyle w:val="Texto"/>
        <w:rPr>
          <w:lang w:val="es-ES"/>
        </w:rPr>
      </w:pPr>
      <w:r>
        <w:rPr>
          <w:lang w:val="es-ES"/>
        </w:rPr>
        <w:t xml:space="preserve">En el canon del agua, no sé si… bueno, </w:t>
      </w:r>
      <w:r w:rsidRPr="00BD485C">
        <w:rPr>
          <w:lang w:val="es-ES"/>
        </w:rPr>
        <w:t xml:space="preserve">es un debate del tamaño de </w:t>
      </w:r>
      <w:r>
        <w:rPr>
          <w:lang w:val="es-ES"/>
        </w:rPr>
        <w:t xml:space="preserve">este </w:t>
      </w:r>
      <w:r w:rsidRPr="00BD485C">
        <w:rPr>
          <w:lang w:val="es-ES"/>
        </w:rPr>
        <w:t xml:space="preserve">debate presupuestario. También tuvimos </w:t>
      </w:r>
      <w:r>
        <w:rPr>
          <w:lang w:val="es-ES"/>
        </w:rPr>
        <w:t xml:space="preserve">este </w:t>
      </w:r>
      <w:r w:rsidRPr="00BD485C">
        <w:rPr>
          <w:lang w:val="es-ES"/>
        </w:rPr>
        <w:t xml:space="preserve">debate el viernes pasado. Lo cierto es que es un tema </w:t>
      </w:r>
      <w:r>
        <w:rPr>
          <w:lang w:val="es-ES"/>
        </w:rPr>
        <w:t xml:space="preserve">debatido y rebatido. Lo cierto es que </w:t>
      </w:r>
      <w:r w:rsidRPr="00BD485C">
        <w:rPr>
          <w:lang w:val="es-ES"/>
        </w:rPr>
        <w:t xml:space="preserve">no se suben los impuestos. Lo que </w:t>
      </w:r>
      <w:r>
        <w:rPr>
          <w:lang w:val="es-ES"/>
        </w:rPr>
        <w:t xml:space="preserve">se </w:t>
      </w:r>
      <w:r w:rsidRPr="00BD485C">
        <w:rPr>
          <w:lang w:val="es-ES"/>
        </w:rPr>
        <w:t>hace es rebajar un 50</w:t>
      </w:r>
      <w:r>
        <w:rPr>
          <w:lang w:val="es-ES"/>
        </w:rPr>
        <w:t> </w:t>
      </w:r>
      <w:r w:rsidRPr="00BD485C">
        <w:rPr>
          <w:lang w:val="es-ES"/>
        </w:rPr>
        <w:t>% la tasa del can</w:t>
      </w:r>
      <w:r>
        <w:rPr>
          <w:lang w:val="es-ES"/>
        </w:rPr>
        <w:t>on</w:t>
      </w:r>
      <w:r w:rsidRPr="00BD485C">
        <w:rPr>
          <w:lang w:val="es-ES"/>
        </w:rPr>
        <w:t xml:space="preserve"> del agua. Lo que va a ocurrir es que se va a pagar, porque </w:t>
      </w:r>
      <w:r>
        <w:rPr>
          <w:lang w:val="es-ES"/>
        </w:rPr>
        <w:t>actualmente la ley no se cumple. Y</w:t>
      </w:r>
      <w:r w:rsidRPr="00BD485C">
        <w:rPr>
          <w:lang w:val="es-ES"/>
        </w:rPr>
        <w:t xml:space="preserve"> una de las tres patas, que es el uso doméstico de la</w:t>
      </w:r>
      <w:r>
        <w:rPr>
          <w:lang w:val="es-ES"/>
        </w:rPr>
        <w:t>s captaciones de agua de ríos y manantiales,</w:t>
      </w:r>
      <w:r w:rsidRPr="00BD485C">
        <w:rPr>
          <w:lang w:val="es-ES"/>
        </w:rPr>
        <w:t xml:space="preserve"> no</w:t>
      </w:r>
      <w:r>
        <w:rPr>
          <w:lang w:val="es-ES"/>
        </w:rPr>
        <w:t xml:space="preserve"> se está cumpliendo. Pero bueno, </w:t>
      </w:r>
      <w:r w:rsidRPr="00BD485C">
        <w:rPr>
          <w:lang w:val="es-ES"/>
        </w:rPr>
        <w:t>esto ya lo debatimos largo y tendi</w:t>
      </w:r>
      <w:r>
        <w:rPr>
          <w:lang w:val="es-ES"/>
        </w:rPr>
        <w:t>do. No me voy a detener más.</w:t>
      </w:r>
    </w:p>
    <w:p w:rsidR="00AD0527" w:rsidRDefault="00AD0527" w:rsidP="00AD0527">
      <w:pPr>
        <w:pStyle w:val="Texto"/>
        <w:rPr>
          <w:lang w:val="es-ES"/>
        </w:rPr>
      </w:pPr>
    </w:p>
    <w:p w:rsidR="00AD0527" w:rsidRDefault="00AD0527" w:rsidP="00AD0527">
      <w:pPr>
        <w:pStyle w:val="Texto"/>
        <w:rPr>
          <w:lang w:val="es-ES"/>
        </w:rPr>
      </w:pPr>
      <w:r>
        <w:rPr>
          <w:lang w:val="es-ES"/>
        </w:rPr>
        <w:lastRenderedPageBreak/>
        <w:t>Y</w:t>
      </w:r>
      <w:r w:rsidRPr="00BD485C">
        <w:rPr>
          <w:lang w:val="es-ES"/>
        </w:rPr>
        <w:t xml:space="preserve"> en el caso de los trienios</w:t>
      </w:r>
      <w:r>
        <w:rPr>
          <w:lang w:val="es-ES"/>
        </w:rPr>
        <w:t>, y</w:t>
      </w:r>
      <w:r w:rsidRPr="00BD485C">
        <w:rPr>
          <w:lang w:val="es-ES"/>
        </w:rPr>
        <w:t>o</w:t>
      </w:r>
      <w:r>
        <w:rPr>
          <w:lang w:val="es-ES"/>
        </w:rPr>
        <w:t>… ha</w:t>
      </w:r>
      <w:r w:rsidRPr="00BD485C">
        <w:rPr>
          <w:lang w:val="es-ES"/>
        </w:rPr>
        <w:t xml:space="preserve"> tergiversado un </w:t>
      </w:r>
      <w:r>
        <w:rPr>
          <w:lang w:val="es-ES"/>
        </w:rPr>
        <w:t>poco lo que se hace en realidad. L</w:t>
      </w:r>
      <w:r w:rsidRPr="00BD485C">
        <w:rPr>
          <w:lang w:val="es-ES"/>
        </w:rPr>
        <w:t xml:space="preserve">os </w:t>
      </w:r>
      <w:r>
        <w:rPr>
          <w:lang w:val="es-ES"/>
        </w:rPr>
        <w:t xml:space="preserve">trienios </w:t>
      </w:r>
      <w:r w:rsidRPr="00BD485C">
        <w:rPr>
          <w:lang w:val="es-ES"/>
        </w:rPr>
        <w:t>no se pagan a cual</w:t>
      </w:r>
      <w:r>
        <w:rPr>
          <w:lang w:val="es-ES"/>
        </w:rPr>
        <w:t xml:space="preserve">quier alto cargo del Gobierno. </w:t>
      </w:r>
      <w:r w:rsidRPr="00BD485C">
        <w:rPr>
          <w:lang w:val="es-ES"/>
        </w:rPr>
        <w:t xml:space="preserve">La propuesta es que se les pague </w:t>
      </w:r>
      <w:r>
        <w:rPr>
          <w:lang w:val="es-ES"/>
        </w:rPr>
        <w:t>a al</w:t>
      </w:r>
      <w:r w:rsidRPr="00BD485C">
        <w:rPr>
          <w:lang w:val="es-ES"/>
        </w:rPr>
        <w:t xml:space="preserve">tos cargos del Gobierno que son funcionarios de carrera. </w:t>
      </w:r>
      <w:r>
        <w:rPr>
          <w:lang w:val="es-ES"/>
        </w:rPr>
        <w:t>¿Y a usted esto le parece mal?</w:t>
      </w:r>
      <w:r w:rsidRPr="00BD485C">
        <w:rPr>
          <w:lang w:val="es-ES"/>
        </w:rPr>
        <w:t xml:space="preserve"> Normalmente, normalmente la retribución no es el principal atractivo para que </w:t>
      </w:r>
      <w:r>
        <w:rPr>
          <w:lang w:val="es-ES"/>
        </w:rPr>
        <w:t>un funcionario de carrera se meta a alto cargo. N</w:t>
      </w:r>
      <w:r w:rsidRPr="00BD485C">
        <w:rPr>
          <w:lang w:val="es-ES"/>
        </w:rPr>
        <w:t>o es el principal atractivo. Por tanto, hagamos un discurso responsable y no saquemos esto para</w:t>
      </w:r>
      <w:r>
        <w:rPr>
          <w:lang w:val="es-ES"/>
        </w:rPr>
        <w:t xml:space="preserve"> afearle e</w:t>
      </w:r>
      <w:r w:rsidRPr="00BD485C">
        <w:rPr>
          <w:lang w:val="es-ES"/>
        </w:rPr>
        <w:t>n un barco de debate presupuestar</w:t>
      </w:r>
      <w:r>
        <w:rPr>
          <w:lang w:val="es-ES"/>
        </w:rPr>
        <w:t xml:space="preserve">io al nuevo socio, a dificultarle al nuevo socio </w:t>
      </w:r>
      <w:r w:rsidRPr="00BD485C">
        <w:rPr>
          <w:lang w:val="es-ES"/>
        </w:rPr>
        <w:t xml:space="preserve">el apoyo </w:t>
      </w:r>
      <w:r>
        <w:rPr>
          <w:lang w:val="es-ES"/>
        </w:rPr>
        <w:t>a los presupuestos.</w:t>
      </w:r>
    </w:p>
    <w:p w:rsidR="00AD0527" w:rsidRDefault="00AD0527" w:rsidP="00AD0527">
      <w:pPr>
        <w:pStyle w:val="Texto"/>
        <w:rPr>
          <w:lang w:val="es-ES"/>
        </w:rPr>
      </w:pPr>
    </w:p>
    <w:p w:rsidR="00AD0527" w:rsidRDefault="00AD0527" w:rsidP="00AD0527">
      <w:pPr>
        <w:pStyle w:val="Texto"/>
        <w:rPr>
          <w:lang w:val="es-ES"/>
        </w:rPr>
      </w:pPr>
      <w:r>
        <w:rPr>
          <w:lang w:val="es-ES"/>
        </w:rPr>
        <w:t>E</w:t>
      </w:r>
      <w:r w:rsidRPr="00BD485C">
        <w:rPr>
          <w:lang w:val="es-ES"/>
        </w:rPr>
        <w:t xml:space="preserve">l día de </w:t>
      </w:r>
      <w:r>
        <w:rPr>
          <w:lang w:val="es-ES"/>
        </w:rPr>
        <w:t xml:space="preserve">hoy es un día importante, ya digo, vamos a, </w:t>
      </w:r>
      <w:r w:rsidRPr="00BD485C">
        <w:rPr>
          <w:lang w:val="es-ES"/>
        </w:rPr>
        <w:t xml:space="preserve">se van a aprobar unos presupuestos buenos para Euskadi, que van a sostener la pujanza económica del 2020, la estabilidad económica, la creación de empleo. Lo vamos a hacer con un nuevo socio que se </w:t>
      </w:r>
      <w:r>
        <w:rPr>
          <w:lang w:val="es-ES"/>
        </w:rPr>
        <w:t>a</w:t>
      </w:r>
      <w:r w:rsidRPr="00BD485C">
        <w:rPr>
          <w:lang w:val="es-ES"/>
        </w:rPr>
        <w:t xml:space="preserve">viene a pactos de </w:t>
      </w:r>
      <w:r>
        <w:rPr>
          <w:lang w:val="es-ES"/>
        </w:rPr>
        <w:t xml:space="preserve">trascendencia. Y bueno, más allá de lo que… </w:t>
      </w:r>
      <w:r w:rsidRPr="00BD485C">
        <w:rPr>
          <w:lang w:val="es-ES"/>
        </w:rPr>
        <w:t>de los de los dimes y diretes del debate, creo que lo que vamos a demostrar hoy es que la política en Euskadi es diferente y que somos capaces de llegar a acuerdos entre</w:t>
      </w:r>
      <w:r>
        <w:rPr>
          <w:lang w:val="es-ES"/>
        </w:rPr>
        <w:t>…</w:t>
      </w:r>
      <w:r w:rsidRPr="00BD485C">
        <w:rPr>
          <w:lang w:val="es-ES"/>
        </w:rPr>
        <w:t xml:space="preserve"> trasversales e</w:t>
      </w:r>
      <w:r>
        <w:rPr>
          <w:lang w:val="es-ES"/>
        </w:rPr>
        <w:t>ntre diferentes.</w:t>
      </w:r>
    </w:p>
    <w:p w:rsidR="00AD0527" w:rsidRDefault="00AD0527" w:rsidP="00AD0527">
      <w:pPr>
        <w:pStyle w:val="Texto"/>
        <w:rPr>
          <w:lang w:val="es-ES"/>
        </w:rPr>
      </w:pPr>
    </w:p>
    <w:p w:rsidR="00AD0527" w:rsidRPr="006936F5" w:rsidRDefault="00AD0527" w:rsidP="00AD0527">
      <w:pPr>
        <w:pStyle w:val="Texto"/>
        <w:rPr>
          <w:lang w:val="eu-ES"/>
        </w:rPr>
      </w:pPr>
      <w:r w:rsidRPr="006936F5">
        <w:rPr>
          <w:lang w:val="eu-ES"/>
        </w:rPr>
        <w:t>Eskerrik asko.</w:t>
      </w:r>
    </w:p>
    <w:p w:rsidR="00AD0527" w:rsidRPr="006936F5" w:rsidRDefault="00AD0527" w:rsidP="00AD0527">
      <w:pPr>
        <w:pStyle w:val="Texto"/>
        <w:rPr>
          <w:lang w:val="eu-ES"/>
        </w:rPr>
      </w:pPr>
    </w:p>
    <w:p w:rsidR="00AD0527" w:rsidRPr="006936F5" w:rsidRDefault="00AD0527" w:rsidP="00AD0527">
      <w:pPr>
        <w:pStyle w:val="Texto"/>
        <w:rPr>
          <w:lang w:val="eu-ES"/>
        </w:rPr>
      </w:pPr>
    </w:p>
    <w:p w:rsidR="00AD0527" w:rsidRPr="006936F5" w:rsidRDefault="00AD0527" w:rsidP="00AD0527">
      <w:pPr>
        <w:pStyle w:val="Texto"/>
        <w:rPr>
          <w:lang w:val="eu-ES"/>
        </w:rPr>
      </w:pPr>
      <w:r w:rsidRPr="006936F5">
        <w:rPr>
          <w:rFonts w:ascii="Futura Md BT" w:hAnsi="Futura Md BT"/>
          <w:lang w:val="eu-ES"/>
        </w:rPr>
        <w:t>LEHENDAKARIAK</w:t>
      </w:r>
      <w:r w:rsidRPr="006936F5">
        <w:rPr>
          <w:lang w:val="eu-ES"/>
        </w:rPr>
        <w:t>: Eskerrik asko, Arruabarrena jauna. Erantzunen txandara pasatuz, Euskal Talde Popularraren ordezkaria, Damborenea jauna, zurea da hitza.</w:t>
      </w:r>
    </w:p>
    <w:p w:rsidR="00AD0527" w:rsidRPr="006936F5" w:rsidRDefault="00AD0527" w:rsidP="00AD0527">
      <w:pPr>
        <w:pStyle w:val="Texto"/>
        <w:rPr>
          <w:lang w:val="eu-ES"/>
        </w:rPr>
      </w:pPr>
    </w:p>
    <w:p w:rsidR="00AD0527" w:rsidRDefault="00AD0527" w:rsidP="00AD0527">
      <w:pPr>
        <w:pStyle w:val="Texto"/>
        <w:rPr>
          <w:lang w:val="es-ES"/>
        </w:rPr>
      </w:pPr>
    </w:p>
    <w:p w:rsidR="00AD0527" w:rsidRDefault="00AD0527" w:rsidP="00AD0527">
      <w:pPr>
        <w:pStyle w:val="Texto"/>
        <w:rPr>
          <w:lang w:val="es-ES"/>
        </w:rPr>
      </w:pPr>
      <w:r w:rsidRPr="00126D0C">
        <w:rPr>
          <w:rFonts w:ascii="Futura Md BT" w:hAnsi="Futura Md BT"/>
          <w:lang w:val="es-ES"/>
        </w:rPr>
        <w:t>DAMBORENEA BASTERRECHEA</w:t>
      </w:r>
      <w:r>
        <w:rPr>
          <w:lang w:val="es-ES"/>
        </w:rPr>
        <w:t xml:space="preserve"> </w:t>
      </w:r>
      <w:r w:rsidRPr="006936F5">
        <w:rPr>
          <w:lang w:val="eu-ES"/>
        </w:rPr>
        <w:t>jaunak</w:t>
      </w:r>
      <w:r>
        <w:rPr>
          <w:lang w:val="es-ES"/>
        </w:rPr>
        <w:t>: Muchas gracias, señora presidenta.</w:t>
      </w:r>
    </w:p>
    <w:p w:rsidR="00AD0527" w:rsidRDefault="00AD0527" w:rsidP="00AD0527">
      <w:pPr>
        <w:pStyle w:val="Texto"/>
        <w:rPr>
          <w:lang w:val="es-ES"/>
        </w:rPr>
      </w:pPr>
    </w:p>
    <w:p w:rsidR="00AD0527" w:rsidRDefault="00AD0527" w:rsidP="00AD0527">
      <w:pPr>
        <w:pStyle w:val="Texto"/>
        <w:rPr>
          <w:lang w:val="es-ES"/>
        </w:rPr>
      </w:pPr>
      <w:r>
        <w:rPr>
          <w:lang w:val="es-ES"/>
        </w:rPr>
        <w:t xml:space="preserve">Señora Castelo, sigue </w:t>
      </w:r>
      <w:r w:rsidRPr="00BD485C">
        <w:rPr>
          <w:lang w:val="es-ES"/>
        </w:rPr>
        <w:t xml:space="preserve">usted con el mantra </w:t>
      </w:r>
      <w:r>
        <w:rPr>
          <w:lang w:val="es-ES"/>
        </w:rPr>
        <w:t xml:space="preserve">del duelo por Mariano Rajoy y… Mire, le voy a dar solo un dato, </w:t>
      </w:r>
      <w:r w:rsidRPr="00BD485C">
        <w:rPr>
          <w:lang w:val="es-ES"/>
        </w:rPr>
        <w:t>y nosotros ya no pactamos nada en estos año y medio cutre</w:t>
      </w:r>
      <w:r>
        <w:rPr>
          <w:lang w:val="es-ES"/>
        </w:rPr>
        <w:t xml:space="preserve"> que llevamos de este Gobierno. L</w:t>
      </w:r>
      <w:r w:rsidRPr="00BD485C">
        <w:rPr>
          <w:lang w:val="es-ES"/>
        </w:rPr>
        <w:t xml:space="preserve">a única ley medianamente importante que afecta a varios miles de ciudadanos se ha aprobado el otro día </w:t>
      </w:r>
      <w:r w:rsidRPr="00BD485C">
        <w:rPr>
          <w:lang w:val="es-ES"/>
        </w:rPr>
        <w:lastRenderedPageBreak/>
        <w:t xml:space="preserve">con los votos </w:t>
      </w:r>
      <w:r>
        <w:rPr>
          <w:lang w:val="es-ES"/>
        </w:rPr>
        <w:t xml:space="preserve">del Partido Popular, que es la Ley de Cooperativas. Digo, </w:t>
      </w:r>
      <w:r w:rsidRPr="00BD485C">
        <w:rPr>
          <w:lang w:val="es-ES"/>
        </w:rPr>
        <w:t>por comentar esto de que nos negamos a habla</w:t>
      </w:r>
      <w:r>
        <w:rPr>
          <w:lang w:val="es-ES"/>
        </w:rPr>
        <w:t xml:space="preserve">r y a pactar y esto del arte de… </w:t>
      </w:r>
      <w:r w:rsidRPr="00BD485C">
        <w:rPr>
          <w:lang w:val="es-ES"/>
        </w:rPr>
        <w:t xml:space="preserve">la </w:t>
      </w:r>
      <w:r>
        <w:rPr>
          <w:lang w:val="es-ES"/>
        </w:rPr>
        <w:t xml:space="preserve">política es el arte del diálogo. Hombre, </w:t>
      </w:r>
      <w:r w:rsidRPr="00BD485C">
        <w:rPr>
          <w:lang w:val="es-ES"/>
        </w:rPr>
        <w:t>la política es el arte del diálo</w:t>
      </w:r>
      <w:r>
        <w:rPr>
          <w:lang w:val="es-ES"/>
        </w:rPr>
        <w:t xml:space="preserve">go cuando dos quieren dialogar. Cuando alguno </w:t>
      </w:r>
      <w:r w:rsidRPr="00BD485C">
        <w:rPr>
          <w:lang w:val="es-ES"/>
        </w:rPr>
        <w:t>se niega porque ya tiene un pacto hecho con otros</w:t>
      </w:r>
      <w:r>
        <w:rPr>
          <w:lang w:val="es-ES"/>
        </w:rPr>
        <w:t>, para</w:t>
      </w:r>
      <w:r w:rsidRPr="00BD485C">
        <w:rPr>
          <w:lang w:val="es-ES"/>
        </w:rPr>
        <w:t xml:space="preserve"> </w:t>
      </w:r>
      <w:r>
        <w:rPr>
          <w:lang w:val="es-ES"/>
        </w:rPr>
        <w:t>qué</w:t>
      </w:r>
      <w:r w:rsidRPr="00BD485C">
        <w:rPr>
          <w:lang w:val="es-ES"/>
        </w:rPr>
        <w:t xml:space="preserve"> hablar con otros ni de impuestos ni de nada,</w:t>
      </w:r>
      <w:r>
        <w:rPr>
          <w:lang w:val="es-ES"/>
        </w:rPr>
        <w:t xml:space="preserve"> que es lo que ha pasado aquí, pues</w:t>
      </w:r>
      <w:r w:rsidRPr="00BD485C">
        <w:rPr>
          <w:lang w:val="es-ES"/>
        </w:rPr>
        <w:t xml:space="preserve"> claro, estamos </w:t>
      </w:r>
      <w:r>
        <w:rPr>
          <w:lang w:val="es-ES"/>
        </w:rPr>
        <w:t>como estamos. Porque claro, el señor Martínez nos decía: "</w:t>
      </w:r>
      <w:r w:rsidRPr="00BD485C">
        <w:rPr>
          <w:lang w:val="es-ES"/>
        </w:rPr>
        <w:t>hoy no</w:t>
      </w:r>
      <w:r>
        <w:rPr>
          <w:lang w:val="es-ES"/>
        </w:rPr>
        <w:t xml:space="preserve"> </w:t>
      </w:r>
      <w:r w:rsidRPr="00BD485C">
        <w:rPr>
          <w:lang w:val="es-ES"/>
        </w:rPr>
        <w:t>s</w:t>
      </w:r>
      <w:r>
        <w:rPr>
          <w:lang w:val="es-ES"/>
        </w:rPr>
        <w:t>e entiende que este</w:t>
      </w:r>
      <w:r w:rsidRPr="00BD485C">
        <w:rPr>
          <w:lang w:val="es-ES"/>
        </w:rPr>
        <w:t>mos</w:t>
      </w:r>
      <w:r>
        <w:rPr>
          <w:lang w:val="es-ES"/>
        </w:rPr>
        <w:t xml:space="preserve"> aquí sin ver lo que pasa fuera". Pues claro, lo </w:t>
      </w:r>
      <w:r w:rsidRPr="00BD485C">
        <w:rPr>
          <w:lang w:val="es-ES"/>
        </w:rPr>
        <w:t xml:space="preserve">que </w:t>
      </w:r>
      <w:r>
        <w:rPr>
          <w:lang w:val="es-ES"/>
        </w:rPr>
        <w:t xml:space="preserve">ha </w:t>
      </w:r>
      <w:r w:rsidRPr="00BD485C">
        <w:rPr>
          <w:lang w:val="es-ES"/>
        </w:rPr>
        <w:t>pasado fuera hace ya seis meses</w:t>
      </w:r>
      <w:r>
        <w:rPr>
          <w:lang w:val="es-ES"/>
        </w:rPr>
        <w:t>,</w:t>
      </w:r>
      <w:r w:rsidRPr="00BD485C">
        <w:rPr>
          <w:lang w:val="es-ES"/>
        </w:rPr>
        <w:t xml:space="preserve"> más de seis </w:t>
      </w:r>
      <w:r>
        <w:rPr>
          <w:lang w:val="es-ES"/>
        </w:rPr>
        <w:t xml:space="preserve">meses, en Madrid. Porque aquí están </w:t>
      </w:r>
      <w:r w:rsidRPr="00BD485C">
        <w:rPr>
          <w:lang w:val="es-ES"/>
        </w:rPr>
        <w:t>los cuatro grupos q</w:t>
      </w:r>
      <w:r>
        <w:rPr>
          <w:lang w:val="es-ES"/>
        </w:rPr>
        <w:t>ue son socios del señor Sánchez. Son todos socios allí… algunos</w:t>
      </w:r>
      <w:r w:rsidRPr="00BD485C">
        <w:rPr>
          <w:lang w:val="es-ES"/>
        </w:rPr>
        <w:t xml:space="preserve"> se echan, se </w:t>
      </w:r>
      <w:r>
        <w:rPr>
          <w:lang w:val="es-ES"/>
        </w:rPr>
        <w:t xml:space="preserve">pone… </w:t>
      </w:r>
      <w:r w:rsidRPr="00BD485C">
        <w:rPr>
          <w:lang w:val="es-ES"/>
        </w:rPr>
        <w:t>se echan en ca</w:t>
      </w:r>
      <w:r>
        <w:rPr>
          <w:lang w:val="es-ES"/>
        </w:rPr>
        <w:t xml:space="preserve">ra algunas cosillas y otras no, pero en lo fundamental, en lo importante, en lo que de verdad cuenta, </w:t>
      </w:r>
      <w:r w:rsidRPr="00BD485C">
        <w:rPr>
          <w:lang w:val="es-ES"/>
        </w:rPr>
        <w:t>los cuatro grupo</w:t>
      </w:r>
      <w:r>
        <w:rPr>
          <w:lang w:val="es-ES"/>
        </w:rPr>
        <w:t>s que ha</w:t>
      </w:r>
      <w:r w:rsidRPr="00BD485C">
        <w:rPr>
          <w:lang w:val="es-ES"/>
        </w:rPr>
        <w:t>y aquí son soci</w:t>
      </w:r>
      <w:r>
        <w:rPr>
          <w:lang w:val="es-ES"/>
        </w:rPr>
        <w:t xml:space="preserve">os. Por eso estamos como estamos. Y aquí estos, </w:t>
      </w:r>
      <w:r w:rsidRPr="00BD485C">
        <w:rPr>
          <w:lang w:val="es-ES"/>
        </w:rPr>
        <w:t>pues ahora ele</w:t>
      </w:r>
      <w:r>
        <w:rPr>
          <w:lang w:val="es-ES"/>
        </w:rPr>
        <w:t>van el tono, pero en Navarra qué, si están apoyando al mismo Gobierno. Anda que no. PSOE,</w:t>
      </w:r>
      <w:r w:rsidRPr="00BD485C">
        <w:rPr>
          <w:lang w:val="es-ES"/>
        </w:rPr>
        <w:t xml:space="preserve"> PNV </w:t>
      </w:r>
      <w:r>
        <w:rPr>
          <w:lang w:val="es-ES"/>
        </w:rPr>
        <w:t>y Podemos. Lo mismo.</w:t>
      </w:r>
    </w:p>
    <w:p w:rsidR="00AD0527" w:rsidRDefault="00AD0527" w:rsidP="00AD0527">
      <w:pPr>
        <w:pStyle w:val="Texto"/>
        <w:rPr>
          <w:lang w:val="es-ES"/>
        </w:rPr>
      </w:pPr>
    </w:p>
    <w:p w:rsidR="00AD0527" w:rsidRPr="00BD485C" w:rsidRDefault="00AD0527" w:rsidP="00AD0527">
      <w:pPr>
        <w:pStyle w:val="Texto"/>
        <w:rPr>
          <w:lang w:val="es-ES"/>
        </w:rPr>
      </w:pPr>
      <w:r>
        <w:rPr>
          <w:lang w:val="es-ES"/>
        </w:rPr>
        <w:t xml:space="preserve">Y claro, </w:t>
      </w:r>
      <w:r w:rsidRPr="00BD485C">
        <w:rPr>
          <w:lang w:val="es-ES"/>
        </w:rPr>
        <w:t xml:space="preserve">señor </w:t>
      </w:r>
      <w:r>
        <w:rPr>
          <w:lang w:val="es-ES"/>
        </w:rPr>
        <w:t xml:space="preserve">Martínez, </w:t>
      </w:r>
      <w:r w:rsidRPr="00BD485C">
        <w:rPr>
          <w:lang w:val="es-ES"/>
        </w:rPr>
        <w:t xml:space="preserve">nos habla tal, hay dinero para </w:t>
      </w:r>
      <w:r>
        <w:rPr>
          <w:lang w:val="es-ES"/>
        </w:rPr>
        <w:t xml:space="preserve">las </w:t>
      </w:r>
      <w:r w:rsidRPr="00D36F1B">
        <w:rPr>
          <w:lang w:val="eu-ES"/>
        </w:rPr>
        <w:t>Haurreskolak</w:t>
      </w:r>
      <w:r>
        <w:rPr>
          <w:lang w:val="es-ES"/>
        </w:rPr>
        <w:t xml:space="preserve"> tal. Oiga, ¿para la concertada </w:t>
      </w:r>
      <w:r w:rsidRPr="00BD485C">
        <w:rPr>
          <w:lang w:val="es-ES"/>
        </w:rPr>
        <w:t xml:space="preserve">de cero </w:t>
      </w:r>
      <w:r>
        <w:rPr>
          <w:lang w:val="es-ES"/>
        </w:rPr>
        <w:t>a tres años han puesto un euro?</w:t>
      </w:r>
      <w:r w:rsidRPr="00BD485C">
        <w:rPr>
          <w:lang w:val="es-ES"/>
        </w:rPr>
        <w:t xml:space="preserve"> </w:t>
      </w:r>
      <w:r>
        <w:rPr>
          <w:lang w:val="es-ES"/>
        </w:rPr>
        <w:t>No. ¿E</w:t>
      </w:r>
      <w:r w:rsidRPr="00BD485C">
        <w:rPr>
          <w:lang w:val="es-ES"/>
        </w:rPr>
        <w:t>s</w:t>
      </w:r>
      <w:r>
        <w:rPr>
          <w:lang w:val="es-ES"/>
        </w:rPr>
        <w:t xml:space="preserve"> gratis? No.</w:t>
      </w:r>
      <w:r w:rsidRPr="00BD485C">
        <w:rPr>
          <w:lang w:val="es-ES"/>
        </w:rPr>
        <w:t xml:space="preserve"> No</w:t>
      </w:r>
      <w:r>
        <w:rPr>
          <w:lang w:val="es-ES"/>
        </w:rPr>
        <w:t xml:space="preserve">sotros sí tenemos una enmienda. Señor </w:t>
      </w:r>
      <w:r w:rsidRPr="00D36F1B">
        <w:rPr>
          <w:lang w:val="eu-ES"/>
        </w:rPr>
        <w:t>Arruabarrena</w:t>
      </w:r>
      <w:r>
        <w:rPr>
          <w:lang w:val="es-ES"/>
        </w:rPr>
        <w:t xml:space="preserve">, </w:t>
      </w:r>
      <w:r w:rsidRPr="00BD485C">
        <w:rPr>
          <w:lang w:val="es-ES"/>
        </w:rPr>
        <w:t xml:space="preserve">nosotros </w:t>
      </w:r>
      <w:r>
        <w:rPr>
          <w:lang w:val="es-ES"/>
        </w:rPr>
        <w:t>sí</w:t>
      </w:r>
      <w:r w:rsidRPr="00BD485C">
        <w:rPr>
          <w:lang w:val="es-ES"/>
        </w:rPr>
        <w:t xml:space="preserve"> tenemos una enmienda para que la concertada </w:t>
      </w:r>
      <w:r>
        <w:rPr>
          <w:lang w:val="es-ES"/>
        </w:rPr>
        <w:t>sea también gratis. N</w:t>
      </w:r>
      <w:r w:rsidRPr="00BD485C">
        <w:rPr>
          <w:lang w:val="es-ES"/>
        </w:rPr>
        <w:t>o qu</w:t>
      </w:r>
      <w:r>
        <w:rPr>
          <w:lang w:val="es-ES"/>
        </w:rPr>
        <w:t xml:space="preserve">e cueste menos, </w:t>
      </w:r>
      <w:r w:rsidRPr="00BD485C">
        <w:rPr>
          <w:lang w:val="es-ES"/>
        </w:rPr>
        <w:t>que sea gratis, cosa a la que ustedes…</w:t>
      </w:r>
    </w:p>
    <w:p w:rsidR="00AD0527" w:rsidRPr="00BD485C" w:rsidRDefault="00AD0527" w:rsidP="00AD0527">
      <w:pPr>
        <w:pStyle w:val="Texto"/>
        <w:rPr>
          <w:lang w:val="es-ES"/>
        </w:rPr>
      </w:pPr>
    </w:p>
    <w:p w:rsidR="00AD0527" w:rsidRPr="00AD0527" w:rsidRDefault="00AD0527" w:rsidP="00AD0527">
      <w:pPr>
        <w:pStyle w:val="Texto"/>
        <w:rPr>
          <w:lang w:val="eu-ES"/>
        </w:rPr>
      </w:pPr>
      <w:r w:rsidRPr="00AD0527">
        <w:rPr>
          <w:lang w:val="eu-ES"/>
        </w:rPr>
        <w:t>(19. zintaren amaiera)</w:t>
      </w:r>
    </w:p>
    <w:p w:rsidR="00AD0527" w:rsidRPr="00AD0527" w:rsidRDefault="00AD0527" w:rsidP="00AD0527">
      <w:pPr>
        <w:pStyle w:val="Texto"/>
        <w:rPr>
          <w:lang w:val="eu-ES"/>
        </w:rPr>
      </w:pPr>
      <w:r w:rsidRPr="00AD0527">
        <w:rPr>
          <w:lang w:val="eu-ES"/>
        </w:rPr>
        <w:t>(20. zintaren hasiera)</w:t>
      </w:r>
    </w:p>
    <w:p w:rsidR="00AD0527" w:rsidRDefault="00AD0527" w:rsidP="00AD0527">
      <w:pPr>
        <w:pStyle w:val="Texto"/>
      </w:pPr>
    </w:p>
    <w:p w:rsidR="00AD0527" w:rsidRDefault="00AD0527" w:rsidP="00AD0527">
      <w:pPr>
        <w:pStyle w:val="Texto"/>
      </w:pPr>
      <w:r>
        <w:t>…</w:t>
      </w:r>
      <w:r w:rsidRPr="005A607B">
        <w:t xml:space="preserve"> s</w:t>
      </w:r>
      <w:r>
        <w:t>í</w:t>
      </w:r>
      <w:r w:rsidRPr="005A607B">
        <w:t xml:space="preserve"> tenemos una enmienda para que la </w:t>
      </w:r>
      <w:r>
        <w:t>concertada sea también gratis.</w:t>
      </w:r>
      <w:r w:rsidRPr="005A607B">
        <w:t xml:space="preserve"> </w:t>
      </w:r>
      <w:r>
        <w:t>N</w:t>
      </w:r>
      <w:r w:rsidRPr="005A607B">
        <w:t>o que cueste menos, que sea gratis, cosa a la que ustedes se oponen</w:t>
      </w:r>
      <w:r>
        <w:t>.</w:t>
      </w:r>
    </w:p>
    <w:p w:rsidR="00AD0527" w:rsidRDefault="00AD0527" w:rsidP="00AD0527">
      <w:pPr>
        <w:pStyle w:val="Texto"/>
      </w:pPr>
    </w:p>
    <w:p w:rsidR="00AD0527" w:rsidRDefault="00AD0527" w:rsidP="00AD0527">
      <w:pPr>
        <w:pStyle w:val="Texto"/>
      </w:pPr>
      <w:r>
        <w:t xml:space="preserve">Hombre, yo, </w:t>
      </w:r>
      <w:r w:rsidRPr="005A607B">
        <w:t xml:space="preserve">señor </w:t>
      </w:r>
      <w:r>
        <w:t>Arruabarrena, yo</w:t>
      </w:r>
      <w:r w:rsidRPr="005A607B">
        <w:t xml:space="preserve"> por no</w:t>
      </w:r>
      <w:r>
        <w:t>…</w:t>
      </w:r>
      <w:r w:rsidRPr="005A607B">
        <w:t xml:space="preserve"> a ver</w:t>
      </w:r>
      <w:r>
        <w:t>,</w:t>
      </w:r>
      <w:r w:rsidRPr="005A607B">
        <w:t xml:space="preserve"> ayer</w:t>
      </w:r>
      <w:r>
        <w:t>, creo que era en el C</w:t>
      </w:r>
      <w:r w:rsidRPr="005A607B">
        <w:t>orreo</w:t>
      </w:r>
      <w:r>
        <w:t>, se veían los datos:</w:t>
      </w:r>
      <w:r w:rsidRPr="005A607B">
        <w:t xml:space="preserve"> la importancia del País Vasco y su economía en España </w:t>
      </w:r>
      <w:r>
        <w:t>en los</w:t>
      </w:r>
      <w:r w:rsidRPr="005A607B">
        <w:t xml:space="preserve"> últimos años y cómo</w:t>
      </w:r>
      <w:r>
        <w:t xml:space="preserve"> va</w:t>
      </w:r>
      <w:r w:rsidRPr="005A607B">
        <w:t xml:space="preserve"> así</w:t>
      </w:r>
      <w:r>
        <w:t>;</w:t>
      </w:r>
      <w:r w:rsidRPr="005A607B">
        <w:t xml:space="preserve"> en población</w:t>
      </w:r>
      <w:r>
        <w:t>, en PIB, va así, vamos así. Ésta es la realidad.</w:t>
      </w:r>
    </w:p>
    <w:p w:rsidR="00AD0527" w:rsidRDefault="00AD0527" w:rsidP="00AD0527">
      <w:pPr>
        <w:pStyle w:val="Texto"/>
      </w:pPr>
    </w:p>
    <w:p w:rsidR="00AD0527" w:rsidRDefault="00AD0527" w:rsidP="00AD0527">
      <w:pPr>
        <w:pStyle w:val="Texto"/>
      </w:pPr>
      <w:r w:rsidRPr="005A607B">
        <w:lastRenderedPageBreak/>
        <w:t>Cuando el PNV se puso al frente de las riendas de este país, éramos los primeros, ya no somos los primeros</w:t>
      </w:r>
      <w:r>
        <w:t>, señor lehendakari, lo siento mucho. Hombre,</w:t>
      </w:r>
      <w:r w:rsidRPr="005A607B">
        <w:t xml:space="preserve"> es evidente que no solo ha participado usted. Venimos ya de 40 largos años, </w:t>
      </w:r>
      <w:r>
        <w:t>¿</w:t>
      </w:r>
      <w:r w:rsidRPr="005A607B">
        <w:t>verdad</w:t>
      </w:r>
      <w:r>
        <w:t>?, y vamos así.</w:t>
      </w:r>
      <w:r w:rsidRPr="005A607B">
        <w:t xml:space="preserve"> </w:t>
      </w:r>
      <w:r>
        <w:t>P</w:t>
      </w:r>
      <w:r w:rsidRPr="005A607B">
        <w:t>ero</w:t>
      </w:r>
      <w:r>
        <w:t>,</w:t>
      </w:r>
      <w:r w:rsidRPr="005A607B">
        <w:t xml:space="preserve"> claro, </w:t>
      </w:r>
      <w:r>
        <w:t>señor Arruabarrena,</w:t>
      </w:r>
      <w:r w:rsidRPr="005A607B">
        <w:t xml:space="preserve"> nos dice no, porque el cuadro macroeconómico</w:t>
      </w:r>
      <w:r>
        <w:t xml:space="preserve">. Oiga, </w:t>
      </w:r>
      <w:r w:rsidRPr="005A607B">
        <w:t>este Gobierno</w:t>
      </w:r>
      <w:r>
        <w:t>, fíjese usted,</w:t>
      </w:r>
      <w:r w:rsidRPr="005A607B">
        <w:t xml:space="preserve"> ha tenido exceso de ingresos, lo que ha dado lugar</w:t>
      </w:r>
      <w:r>
        <w:t xml:space="preserve"> a</w:t>
      </w:r>
      <w:r w:rsidRPr="005A607B">
        <w:t xml:space="preserve"> un superávit de más de 2</w:t>
      </w:r>
      <w:r>
        <w:t>.</w:t>
      </w:r>
      <w:r w:rsidRPr="005A607B">
        <w:t>000 millones de euros</w:t>
      </w:r>
      <w:r>
        <w:t>,</w:t>
      </w:r>
      <w:r w:rsidRPr="005A607B">
        <w:t xml:space="preserve"> que se dice pronto</w:t>
      </w:r>
      <w:r>
        <w:t>,</w:t>
      </w:r>
      <w:r w:rsidRPr="005A607B">
        <w:t xml:space="preserve"> 2</w:t>
      </w:r>
      <w:r>
        <w:t>.</w:t>
      </w:r>
      <w:r w:rsidRPr="005A607B">
        <w:t>000 millones de euros</w:t>
      </w:r>
      <w:r>
        <w:t>. ¿Sabe usted</w:t>
      </w:r>
      <w:r w:rsidRPr="005A607B">
        <w:t xml:space="preserve"> dónde ha ido el dinero</w:t>
      </w:r>
      <w:r>
        <w:t>?</w:t>
      </w:r>
      <w:r w:rsidRPr="005A607B">
        <w:t xml:space="preserve"> </w:t>
      </w:r>
      <w:r>
        <w:t>A</w:t>
      </w:r>
      <w:r w:rsidRPr="005A607B">
        <w:t xml:space="preserve"> consolidar el gasto corriente</w:t>
      </w:r>
      <w:r>
        <w:t>.</w:t>
      </w:r>
      <w:r w:rsidRPr="005A607B">
        <w:t xml:space="preserve"> </w:t>
      </w:r>
      <w:r>
        <w:t>¿Y</w:t>
      </w:r>
      <w:r w:rsidRPr="005A607B">
        <w:t xml:space="preserve"> sabe para qué sirve</w:t>
      </w:r>
      <w:r>
        <w:t>? Para</w:t>
      </w:r>
      <w:r w:rsidRPr="005A607B">
        <w:t xml:space="preserve"> eso que se llama clientelismo</w:t>
      </w:r>
      <w:r>
        <w:t>.</w:t>
      </w:r>
      <w:r w:rsidRPr="005A607B">
        <w:t xml:space="preserve"> </w:t>
      </w:r>
      <w:r>
        <w:t>A</w:t>
      </w:r>
      <w:r w:rsidRPr="005A607B">
        <w:t xml:space="preserve"> ver</w:t>
      </w:r>
      <w:r>
        <w:t>,</w:t>
      </w:r>
      <w:r w:rsidRPr="005A607B">
        <w:t xml:space="preserve"> electoralmente</w:t>
      </w:r>
      <w:r>
        <w:t>, a</w:t>
      </w:r>
      <w:r w:rsidRPr="005A607B">
        <w:t xml:space="preserve"> usted</w:t>
      </w:r>
      <w:r>
        <w:t>es le i</w:t>
      </w:r>
      <w:r w:rsidRPr="005A607B">
        <w:t>rá muy bien, pero</w:t>
      </w:r>
      <w:r>
        <w:t>, a</w:t>
      </w:r>
      <w:r w:rsidRPr="005A607B">
        <w:t xml:space="preserve"> los </w:t>
      </w:r>
      <w:r>
        <w:t>que no son sus clientes, muy mal,</w:t>
      </w:r>
      <w:r w:rsidRPr="005A607B">
        <w:t xml:space="preserve"> que</w:t>
      </w:r>
      <w:r>
        <w:t>,</w:t>
      </w:r>
      <w:r w:rsidRPr="005A607B">
        <w:t xml:space="preserve"> por cierto</w:t>
      </w:r>
      <w:r>
        <w:t>, la mayoría no son sus clientes.</w:t>
      </w:r>
    </w:p>
    <w:p w:rsidR="00AD0527" w:rsidRDefault="00AD0527" w:rsidP="00AD0527">
      <w:pPr>
        <w:pStyle w:val="Texto"/>
      </w:pPr>
    </w:p>
    <w:p w:rsidR="00AD0527" w:rsidRDefault="00AD0527" w:rsidP="00AD0527">
      <w:pPr>
        <w:pStyle w:val="Texto"/>
      </w:pPr>
      <w:r>
        <w:t>M</w:t>
      </w:r>
      <w:r w:rsidRPr="005A607B">
        <w:t>e dice, vamos a potenciar con estos presupuestos la educación</w:t>
      </w:r>
      <w:r>
        <w:t>.</w:t>
      </w:r>
      <w:r w:rsidRPr="005A607B">
        <w:t xml:space="preserve"> </w:t>
      </w:r>
      <w:r>
        <w:t>A</w:t>
      </w:r>
      <w:r w:rsidRPr="005A607B">
        <w:t xml:space="preserve"> ver, somos la comunidad autónoma que más gastamos en educación y de las que </w:t>
      </w:r>
      <w:r>
        <w:t>peores</w:t>
      </w:r>
      <w:r w:rsidRPr="005A607B">
        <w:t xml:space="preserve"> resultados tiene</w:t>
      </w:r>
      <w:r>
        <w:t xml:space="preserve"> e</w:t>
      </w:r>
      <w:r w:rsidRPr="005A607B">
        <w:t>n educación</w:t>
      </w:r>
      <w:r>
        <w:t>.</w:t>
      </w:r>
      <w:r w:rsidRPr="005A607B">
        <w:t xml:space="preserve"> </w:t>
      </w:r>
      <w:r>
        <w:t>E</w:t>
      </w:r>
      <w:r w:rsidRPr="005A607B">
        <w:t>l inglés</w:t>
      </w:r>
      <w:r>
        <w:t xml:space="preserve"> sigue</w:t>
      </w:r>
      <w:r w:rsidRPr="005A607B">
        <w:t xml:space="preserve"> brillado por su ausencia</w:t>
      </w:r>
      <w:r>
        <w:t>,</w:t>
      </w:r>
      <w:r w:rsidRPr="005A607B">
        <w:t xml:space="preserve"> por su ausencia</w:t>
      </w:r>
      <w:r>
        <w:t>. Sí,</w:t>
      </w:r>
      <w:r w:rsidRPr="005A607B">
        <w:t xml:space="preserve"> nuestras </w:t>
      </w:r>
      <w:r>
        <w:t>enmiendas</w:t>
      </w:r>
      <w:r w:rsidRPr="005A607B">
        <w:t xml:space="preserve"> han sido rechazadas.</w:t>
      </w:r>
    </w:p>
    <w:p w:rsidR="00AD0527" w:rsidRDefault="00AD0527" w:rsidP="00AD0527">
      <w:pPr>
        <w:pStyle w:val="Texto"/>
      </w:pPr>
    </w:p>
    <w:p w:rsidR="00AD0527" w:rsidRDefault="00AD0527" w:rsidP="00AD0527">
      <w:pPr>
        <w:pStyle w:val="Texto"/>
      </w:pPr>
      <w:r w:rsidRPr="005A607B">
        <w:t>M</w:t>
      </w:r>
      <w:r>
        <w:t>e habla de gratuita y universal. Oiga, y ¿por qué hay que pagar en la concertada?,</w:t>
      </w:r>
      <w:r w:rsidRPr="005A607B">
        <w:t xml:space="preserve"> </w:t>
      </w:r>
      <w:r>
        <w:t>s</w:t>
      </w:r>
      <w:r w:rsidRPr="005A607B">
        <w:t xml:space="preserve">i es gratuita y universal, </w:t>
      </w:r>
      <w:r>
        <w:t xml:space="preserve">¿por </w:t>
      </w:r>
      <w:r w:rsidRPr="00CC6937">
        <w:rPr>
          <w:lang w:val="es-ES"/>
        </w:rPr>
        <w:t>qué</w:t>
      </w:r>
      <w:r>
        <w:t xml:space="preserve"> hay que pagar?</w:t>
      </w:r>
      <w:r w:rsidRPr="005A607B">
        <w:t xml:space="preserve"> </w:t>
      </w:r>
      <w:r>
        <w:t>P</w:t>
      </w:r>
      <w:r w:rsidRPr="005A607B">
        <w:t>orque en el acuerdo que ustedes tienen reconocen que es un derecho de los padres a elegir la educación de los hijos</w:t>
      </w:r>
      <w:r>
        <w:t>.</w:t>
      </w:r>
      <w:r w:rsidRPr="005A607B">
        <w:t xml:space="preserve"> </w:t>
      </w:r>
      <w:r>
        <w:t>¿Y</w:t>
      </w:r>
      <w:r w:rsidRPr="005A607B">
        <w:t xml:space="preserve"> por</w:t>
      </w:r>
      <w:r>
        <w:t xml:space="preserve"> </w:t>
      </w:r>
      <w:r w:rsidRPr="00705BA5">
        <w:rPr>
          <w:lang w:val="es-ES"/>
        </w:rPr>
        <w:t>qué</w:t>
      </w:r>
      <w:r w:rsidRPr="005A607B">
        <w:t xml:space="preserve"> hay que pagar</w:t>
      </w:r>
      <w:r>
        <w:t>?</w:t>
      </w:r>
      <w:r w:rsidRPr="005A607B">
        <w:t xml:space="preserve"> </w:t>
      </w:r>
      <w:r>
        <w:t>¿Y</w:t>
      </w:r>
      <w:r w:rsidRPr="005A607B">
        <w:t xml:space="preserve"> por qué el 50</w:t>
      </w:r>
      <w:r>
        <w:t> </w:t>
      </w:r>
      <w:r w:rsidRPr="005A607B">
        <w:t>% de los alumnos cuestan un tercio del presupuesto</w:t>
      </w:r>
      <w:r>
        <w:t>,</w:t>
      </w:r>
      <w:r w:rsidRPr="005A607B">
        <w:t xml:space="preserve"> y el otro 50</w:t>
      </w:r>
      <w:r>
        <w:t> </w:t>
      </w:r>
      <w:r w:rsidRPr="005A607B">
        <w:t>%</w:t>
      </w:r>
      <w:r>
        <w:t>,</w:t>
      </w:r>
      <w:r w:rsidRPr="005A607B">
        <w:t xml:space="preserve"> que es la pública</w:t>
      </w:r>
      <w:r>
        <w:t>,</w:t>
      </w:r>
      <w:r w:rsidRPr="005A607B">
        <w:t xml:space="preserve"> dos tercios del presupuesto</w:t>
      </w:r>
      <w:r>
        <w:t>?</w:t>
      </w:r>
      <w:r w:rsidRPr="005A607B">
        <w:t xml:space="preserve"> </w:t>
      </w:r>
      <w:r>
        <w:t>¿Usted cree que es justo? No sé,</w:t>
      </w:r>
      <w:r w:rsidRPr="005A607B">
        <w:t xml:space="preserve"> le pregunto</w:t>
      </w:r>
      <w:r>
        <w:t>.</w:t>
      </w:r>
    </w:p>
    <w:p w:rsidR="00AD0527" w:rsidRDefault="00AD0527" w:rsidP="00AD0527">
      <w:pPr>
        <w:pStyle w:val="Texto"/>
      </w:pPr>
    </w:p>
    <w:p w:rsidR="00AD0527" w:rsidRDefault="00AD0527" w:rsidP="00AD0527">
      <w:pPr>
        <w:pStyle w:val="Texto"/>
      </w:pPr>
      <w:r>
        <w:t>Y</w:t>
      </w:r>
      <w:r w:rsidRPr="005A607B">
        <w:t xml:space="preserve"> en este </w:t>
      </w:r>
      <w:r>
        <w:t>p</w:t>
      </w:r>
      <w:r w:rsidRPr="005A607B">
        <w:t>resupuesto</w:t>
      </w:r>
      <w:r>
        <w:t>,</w:t>
      </w:r>
      <w:r w:rsidRPr="005A607B">
        <w:t xml:space="preserve"> esa diferencia se incrementa, se incrementa y también</w:t>
      </w:r>
      <w:r>
        <w:t>,</w:t>
      </w:r>
      <w:r w:rsidRPr="005A607B">
        <w:t xml:space="preserve"> evidentemente</w:t>
      </w:r>
      <w:r>
        <w:t>,</w:t>
      </w:r>
      <w:r w:rsidRPr="005A607B">
        <w:t xml:space="preserve"> los sueldos de los profesores y profesoras de la concertada. Pero ese es el modelo social que ustedes están </w:t>
      </w:r>
      <w:r>
        <w:t>eligiendo y</w:t>
      </w:r>
      <w:r w:rsidRPr="005A607B">
        <w:t xml:space="preserve"> que han cambiado</w:t>
      </w:r>
      <w:r>
        <w:t>.</w:t>
      </w:r>
    </w:p>
    <w:p w:rsidR="00AD0527" w:rsidRDefault="00AD0527" w:rsidP="00AD0527">
      <w:pPr>
        <w:pStyle w:val="Texto"/>
      </w:pPr>
    </w:p>
    <w:p w:rsidR="00AD0527" w:rsidRDefault="00AD0527" w:rsidP="00AD0527">
      <w:pPr>
        <w:pStyle w:val="Texto"/>
      </w:pPr>
      <w:r>
        <w:t xml:space="preserve">Me habla </w:t>
      </w:r>
      <w:r w:rsidRPr="005A607B">
        <w:t>de los funcionarios</w:t>
      </w:r>
      <w:r>
        <w:t>, que si</w:t>
      </w:r>
      <w:r w:rsidRPr="005A607B">
        <w:t xml:space="preserve"> tenemos menos funcionarios</w:t>
      </w:r>
      <w:r>
        <w:t>. Bueno, me habla de sin contar</w:t>
      </w:r>
      <w:r w:rsidRPr="005A607B">
        <w:t xml:space="preserve"> el ejército</w:t>
      </w:r>
      <w:r>
        <w:t>. Oiga, mire, yo</w:t>
      </w:r>
      <w:r w:rsidRPr="005A607B">
        <w:t xml:space="preserve"> le voy a dar otro dato, </w:t>
      </w:r>
      <w:r>
        <w:t>¿</w:t>
      </w:r>
      <w:r w:rsidRPr="005A607B">
        <w:t>por qué no me cuenta usted cuántos personajes tenemos contr</w:t>
      </w:r>
      <w:r>
        <w:t>atados en las empresas públicas, se</w:t>
      </w:r>
      <w:r w:rsidRPr="005A607B">
        <w:t>mipúblicas</w:t>
      </w:r>
      <w:r>
        <w:t>,</w:t>
      </w:r>
      <w:r w:rsidRPr="005A607B">
        <w:t xml:space="preserve"> participadas, fundaciones, organismos, entes </w:t>
      </w:r>
      <w:r w:rsidRPr="005A607B">
        <w:lastRenderedPageBreak/>
        <w:t>y demás</w:t>
      </w:r>
      <w:r>
        <w:t>? S</w:t>
      </w:r>
      <w:r w:rsidRPr="005A607B">
        <w:t>úme</w:t>
      </w:r>
      <w:r>
        <w:t>mel</w:t>
      </w:r>
      <w:r w:rsidRPr="005A607B">
        <w:t>os. Y eso sin c</w:t>
      </w:r>
      <w:r>
        <w:t>ontar a los de las diputaciones y ayuntamiento. Súmemelos, a ver cuántos salen.</w:t>
      </w:r>
    </w:p>
    <w:p w:rsidR="00AD0527" w:rsidRDefault="00AD0527" w:rsidP="00AD0527">
      <w:pPr>
        <w:pStyle w:val="Texto"/>
      </w:pPr>
    </w:p>
    <w:p w:rsidR="00AD0527" w:rsidRDefault="00AD0527" w:rsidP="00AD0527">
      <w:pPr>
        <w:pStyle w:val="Texto"/>
      </w:pPr>
      <w:r>
        <w:t>Y luego</w:t>
      </w:r>
      <w:r w:rsidRPr="005A607B">
        <w:t xml:space="preserve">, por no decir, </w:t>
      </w:r>
      <w:r>
        <w:t>oiga</w:t>
      </w:r>
      <w:r w:rsidRPr="005A607B">
        <w:t>, porque en estos presupuestos que ustedes traen</w:t>
      </w:r>
      <w:r>
        <w:t>,</w:t>
      </w:r>
      <w:r w:rsidRPr="005A607B">
        <w:t xml:space="preserve"> si la mitad del presupuesto</w:t>
      </w:r>
      <w:r>
        <w:t xml:space="preserve"> es para subcontratar fuera</w:t>
      </w:r>
      <w:r w:rsidRPr="005A607B">
        <w:t xml:space="preserve"> lo que</w:t>
      </w:r>
      <w:r>
        <w:t>,</w:t>
      </w:r>
      <w:r w:rsidRPr="005A607B">
        <w:t xml:space="preserve"> teóricamente, por cierto, a dedo</w:t>
      </w:r>
      <w:r>
        <w:t>,</w:t>
      </w:r>
      <w:r w:rsidRPr="005A607B">
        <w:t xml:space="preserve"> también es clientelismo</w:t>
      </w:r>
      <w:r>
        <w:t xml:space="preserve">, con </w:t>
      </w:r>
      <w:r w:rsidRPr="005A607B">
        <w:t>partidas pequeñita</w:t>
      </w:r>
      <w:r>
        <w:t>s</w:t>
      </w:r>
      <w:r w:rsidRPr="005A607B">
        <w:t xml:space="preserve"> para adjudicar a </w:t>
      </w:r>
      <w:r>
        <w:t>dedo. Oiga, y esa subcontratación</w:t>
      </w:r>
      <w:r w:rsidRPr="005A607B">
        <w:t xml:space="preserve"> de </w:t>
      </w:r>
      <w:r>
        <w:t>cosas que,</w:t>
      </w:r>
      <w:r w:rsidRPr="005A607B">
        <w:t xml:space="preserve"> teóricamente</w:t>
      </w:r>
      <w:r>
        <w:t>,</w:t>
      </w:r>
      <w:r w:rsidRPr="005A607B">
        <w:t xml:space="preserve"> tendrían que hacer los funcionarios</w:t>
      </w:r>
      <w:r>
        <w:t>,</w:t>
      </w:r>
      <w:r w:rsidRPr="005A607B">
        <w:t xml:space="preserve"> </w:t>
      </w:r>
      <w:r>
        <w:t>¿</w:t>
      </w:r>
      <w:r w:rsidRPr="005A607B">
        <w:t>entra dentro del porcentaje de funcionarios,</w:t>
      </w:r>
      <w:r>
        <w:t xml:space="preserve"> o</w:t>
      </w:r>
      <w:r w:rsidRPr="005A607B">
        <w:t xml:space="preserve"> no entra dentro del porcentaje de funcionarios</w:t>
      </w:r>
      <w:r>
        <w:t>?,</w:t>
      </w:r>
      <w:r w:rsidRPr="005A607B">
        <w:t xml:space="preserve"> </w:t>
      </w:r>
      <w:r>
        <w:t>¿</w:t>
      </w:r>
      <w:r w:rsidRPr="005A607B">
        <w:t xml:space="preserve">de </w:t>
      </w:r>
      <w:r>
        <w:t>qué me está hablando?</w:t>
      </w:r>
    </w:p>
    <w:p w:rsidR="00AD0527" w:rsidRDefault="00AD0527" w:rsidP="00AD0527">
      <w:pPr>
        <w:pStyle w:val="Texto"/>
      </w:pPr>
    </w:p>
    <w:p w:rsidR="00AD0527" w:rsidRDefault="00AD0527" w:rsidP="00AD0527">
      <w:pPr>
        <w:pStyle w:val="Texto"/>
      </w:pPr>
      <w:r>
        <w:t>Oiga, yo</w:t>
      </w:r>
      <w:r w:rsidRPr="005A607B">
        <w:t xml:space="preserve"> no he dicho en ningún </w:t>
      </w:r>
      <w:r>
        <w:t>momento que estamos en crisis</w:t>
      </w:r>
      <w:r w:rsidRPr="005A607B">
        <w:t xml:space="preserve"> económic</w:t>
      </w:r>
      <w:r>
        <w:t>a. Pero como vamos a</w:t>
      </w:r>
      <w:r w:rsidRPr="005A607B">
        <w:t xml:space="preserve"> estar, </w:t>
      </w:r>
      <w:r>
        <w:t>¿</w:t>
      </w:r>
      <w:r w:rsidRPr="005A607B">
        <w:t>no estamos creciendo</w:t>
      </w:r>
      <w:r>
        <w:t>?</w:t>
      </w:r>
      <w:r w:rsidRPr="005A607B">
        <w:t xml:space="preserve"> </w:t>
      </w:r>
      <w:r>
        <w:t>C</w:t>
      </w:r>
      <w:r w:rsidRPr="005A607B">
        <w:t>omo estábamos creciendo</w:t>
      </w:r>
      <w:r>
        <w:t>. Oiga, que</w:t>
      </w:r>
      <w:r w:rsidRPr="005A607B">
        <w:t xml:space="preserve"> seguimos batiendo los récords de recaudación</w:t>
      </w:r>
      <w:r>
        <w:t>, ¿eh?</w:t>
      </w:r>
      <w:r w:rsidRPr="005A607B">
        <w:t xml:space="preserve"> </w:t>
      </w:r>
      <w:r>
        <w:t>En una crisis económica</w:t>
      </w:r>
      <w:r w:rsidRPr="005A607B">
        <w:t xml:space="preserve"> </w:t>
      </w:r>
      <w:r>
        <w:t xml:space="preserve">no se </w:t>
      </w:r>
      <w:r w:rsidRPr="005A607B">
        <w:t>baten los récord</w:t>
      </w:r>
      <w:r>
        <w:t>s de recaudación de impuestos. Bajan. En una</w:t>
      </w:r>
      <w:r w:rsidRPr="005A607B">
        <w:t xml:space="preserve"> crisis económica</w:t>
      </w:r>
      <w:r>
        <w:t>,</w:t>
      </w:r>
      <w:r w:rsidRPr="005A607B">
        <w:t xml:space="preserve"> baja</w:t>
      </w:r>
      <w:r>
        <w:t>n</w:t>
      </w:r>
      <w:r w:rsidRPr="005A607B">
        <w:t>.</w:t>
      </w:r>
    </w:p>
    <w:p w:rsidR="00AD0527" w:rsidRDefault="00AD0527" w:rsidP="00AD0527">
      <w:pPr>
        <w:pStyle w:val="Texto"/>
      </w:pPr>
    </w:p>
    <w:p w:rsidR="00AD0527" w:rsidRDefault="00AD0527" w:rsidP="00AD0527">
      <w:pPr>
        <w:pStyle w:val="Texto"/>
      </w:pPr>
      <w:r>
        <w:t>Y</w:t>
      </w:r>
      <w:r w:rsidRPr="005A607B">
        <w:t xml:space="preserve"> me habla de la RG</w:t>
      </w:r>
      <w:r>
        <w:t>I, la tasa de fraude.</w:t>
      </w:r>
      <w:r w:rsidRPr="005A607B">
        <w:t xml:space="preserve"> </w:t>
      </w:r>
      <w:r>
        <w:t>O</w:t>
      </w:r>
      <w:r w:rsidRPr="005A607B">
        <w:t xml:space="preserve">iga, </w:t>
      </w:r>
      <w:r>
        <w:t>¿es fraude cobrar la RGI y</w:t>
      </w:r>
      <w:r w:rsidRPr="005A607B">
        <w:t xml:space="preserve"> trabajar en negro</w:t>
      </w:r>
      <w:r>
        <w:t>?,</w:t>
      </w:r>
      <w:r w:rsidRPr="005A607B">
        <w:t xml:space="preserve"> </w:t>
      </w:r>
      <w:r>
        <w:t>¿</w:t>
      </w:r>
      <w:r w:rsidRPr="005A607B">
        <w:t>es fraude o no es fraude</w:t>
      </w:r>
      <w:r>
        <w:t>?,</w:t>
      </w:r>
      <w:r w:rsidRPr="005A607B">
        <w:t xml:space="preserve"> </w:t>
      </w:r>
      <w:r>
        <w:t>¿</w:t>
      </w:r>
      <w:r w:rsidRPr="005A607B">
        <w:t>para usted</w:t>
      </w:r>
      <w:r>
        <w:t xml:space="preserve"> es fraude o</w:t>
      </w:r>
      <w:r w:rsidRPr="005A607B">
        <w:t xml:space="preserve"> </w:t>
      </w:r>
      <w:r>
        <w:t>n</w:t>
      </w:r>
      <w:r w:rsidRPr="005A607B">
        <w:t>o</w:t>
      </w:r>
      <w:r>
        <w:t xml:space="preserve"> es fraude?</w:t>
      </w:r>
      <w:r w:rsidRPr="005A607B">
        <w:t xml:space="preserve"> </w:t>
      </w:r>
      <w:r>
        <w:t>P</w:t>
      </w:r>
      <w:r w:rsidRPr="005A607B">
        <w:t>orque es lo que fomenta este modelo. Si se lo he dicho antes</w:t>
      </w:r>
      <w:r>
        <w:t>. Claro, ¿</w:t>
      </w:r>
      <w:r w:rsidRPr="005A607B">
        <w:t>a cuánto cobra</w:t>
      </w:r>
      <w:r>
        <w:t>s</w:t>
      </w:r>
      <w:r w:rsidRPr="005A607B">
        <w:t xml:space="preserve"> la hora por incrementar </w:t>
      </w:r>
      <w:r>
        <w:t>t</w:t>
      </w:r>
      <w:r w:rsidRPr="005A607B">
        <w:t>u sueldo en 200 o 300 euros, tr</w:t>
      </w:r>
      <w:r>
        <w:t>abajando el mes o no trabajando?</w:t>
      </w:r>
      <w:r w:rsidRPr="005A607B">
        <w:t xml:space="preserve"> Este es el modelo. Oiga</w:t>
      </w:r>
      <w:r>
        <w:t>,</w:t>
      </w:r>
      <w:r w:rsidRPr="005A607B">
        <w:t xml:space="preserve"> ustedes y nosotros</w:t>
      </w:r>
      <w:r>
        <w:t>,</w:t>
      </w:r>
      <w:r w:rsidRPr="005A607B">
        <w:t xml:space="preserve"> hace dos años</w:t>
      </w:r>
      <w:r>
        <w:t>, dos tres años,</w:t>
      </w:r>
      <w:r w:rsidRPr="005A607B">
        <w:t xml:space="preserve"> sacamos el índice de</w:t>
      </w:r>
      <w:r>
        <w:t xml:space="preserve"> </w:t>
      </w:r>
      <w:r w:rsidRPr="005A607B">
        <w:t>l</w:t>
      </w:r>
      <w:r>
        <w:t>a</w:t>
      </w:r>
      <w:r w:rsidRPr="005A607B">
        <w:t xml:space="preserve"> RGI de </w:t>
      </w:r>
      <w:r>
        <w:t>la referencia al salario mínimo.</w:t>
      </w:r>
      <w:r w:rsidRPr="005A607B">
        <w:t xml:space="preserve"> </w:t>
      </w:r>
      <w:r>
        <w:t xml:space="preserve">¿Por qué? Era </w:t>
      </w:r>
      <w:r w:rsidRPr="005A607B">
        <w:t>un modelo</w:t>
      </w:r>
      <w:r>
        <w:t>. ¿Qué han</w:t>
      </w:r>
      <w:r w:rsidRPr="005A607B">
        <w:t xml:space="preserve"> hecho ustedes ahora</w:t>
      </w:r>
      <w:r>
        <w:t>?</w:t>
      </w:r>
      <w:r w:rsidRPr="005A607B">
        <w:t xml:space="preserve"> </w:t>
      </w:r>
      <w:r>
        <w:t>I</w:t>
      </w:r>
      <w:r w:rsidRPr="005A607B">
        <w:t>ncrementar</w:t>
      </w:r>
      <w:r>
        <w:t xml:space="preserve"> la RGI el 7 %. Oiga, pues, para eso, haberlo dejado igual. Si esto es lo que están haciendo ustedes con este presupuesto. Que es un cambio de modelo. Si no lo quiere ver, no lo vea. Los demás lo vemos perfectamente.</w:t>
      </w:r>
    </w:p>
    <w:p w:rsidR="00AD0527" w:rsidRDefault="00AD0527" w:rsidP="00AD0527">
      <w:pPr>
        <w:pStyle w:val="Texto"/>
      </w:pPr>
    </w:p>
    <w:p w:rsidR="00AD0527" w:rsidRDefault="00AD0527" w:rsidP="00AD0527">
      <w:pPr>
        <w:pStyle w:val="Texto"/>
      </w:pPr>
      <w:r>
        <w:t>Me dice "no, no estamos peor, los salarios, solo en los contratos indefinidos". Oiga,</w:t>
      </w:r>
      <w:r w:rsidRPr="005A607B">
        <w:t xml:space="preserve"> vamos a ver, es que el contrato de calidad</w:t>
      </w:r>
      <w:r>
        <w:t xml:space="preserve"> tiene dos patas. Una, A, es indefinido. Y, B, el sueldo. No, usted no </w:t>
      </w:r>
      <w:r w:rsidRPr="005A607B">
        <w:t>tiene razón</w:t>
      </w:r>
      <w:r>
        <w:t>,</w:t>
      </w:r>
      <w:r w:rsidRPr="005A607B">
        <w:t xml:space="preserve"> bueno</w:t>
      </w:r>
      <w:r>
        <w:t>,</w:t>
      </w:r>
      <w:r w:rsidRPr="005A607B">
        <w:t xml:space="preserve"> solo en los contratos indefinidos</w:t>
      </w:r>
      <w:r>
        <w:t>. Oiga, ya está, no se lo voy a discutir más.</w:t>
      </w:r>
    </w:p>
    <w:p w:rsidR="00AD0527" w:rsidRDefault="00AD0527" w:rsidP="00AD0527">
      <w:pPr>
        <w:pStyle w:val="Texto"/>
      </w:pPr>
    </w:p>
    <w:p w:rsidR="00AD0527" w:rsidRDefault="00AD0527" w:rsidP="00AD0527">
      <w:pPr>
        <w:pStyle w:val="Texto"/>
      </w:pPr>
      <w:r>
        <w:t>Me dice Ados</w:t>
      </w:r>
      <w:r w:rsidRPr="005A607B">
        <w:t>tu</w:t>
      </w:r>
      <w:r>
        <w:t>z,</w:t>
      </w:r>
      <w:r w:rsidRPr="005A607B">
        <w:t xml:space="preserve"> </w:t>
      </w:r>
      <w:r>
        <w:t>¿</w:t>
      </w:r>
      <w:r w:rsidRPr="005A607B">
        <w:t>no</w:t>
      </w:r>
      <w:r>
        <w:t>?, las pre</w:t>
      </w:r>
      <w:r w:rsidRPr="005A607B">
        <w:t>jubiladas de los pro</w:t>
      </w:r>
      <w:r>
        <w:t>fesores y profesoras prejubilada</w:t>
      </w:r>
      <w:r w:rsidRPr="005A607B">
        <w:t>s y</w:t>
      </w:r>
      <w:r>
        <w:t xml:space="preserve"> tal, y</w:t>
      </w:r>
      <w:r w:rsidRPr="005A607B">
        <w:t xml:space="preserve"> tanto que</w:t>
      </w:r>
      <w:r>
        <w:t>… que</w:t>
      </w:r>
      <w:r w:rsidRPr="005A607B">
        <w:t xml:space="preserve"> casi todas son señoras, por cierto, tanto que se habla aquí de discriminación, </w:t>
      </w:r>
      <w:r>
        <w:t>¿verdad?,</w:t>
      </w:r>
      <w:r w:rsidRPr="005A607B">
        <w:t xml:space="preserve"> </w:t>
      </w:r>
      <w:r>
        <w:t>y</w:t>
      </w:r>
      <w:r w:rsidRPr="005A607B">
        <w:t xml:space="preserve"> de las enmiendas morada</w:t>
      </w:r>
      <w:r>
        <w:t>s</w:t>
      </w:r>
      <w:r w:rsidRPr="005A607B">
        <w:t>, verde</w:t>
      </w:r>
      <w:r>
        <w:t>s, azules y amarillas. Oiga, señor Arruabarrena, ¿no dicen que</w:t>
      </w:r>
      <w:r w:rsidRPr="005A607B">
        <w:t xml:space="preserve"> han movido 200 millones de euro</w:t>
      </w:r>
      <w:r>
        <w:t>s este año en el presupuesto?</w:t>
      </w:r>
      <w:r w:rsidRPr="005A607B">
        <w:t xml:space="preserve"> </w:t>
      </w:r>
      <w:r>
        <w:t>¿</w:t>
      </w:r>
      <w:r w:rsidRPr="005A607B">
        <w:t>Y al señor Azpiazu no se le</w:t>
      </w:r>
      <w:r>
        <w:t xml:space="preserve"> ha</w:t>
      </w:r>
      <w:r w:rsidRPr="005A607B">
        <w:t xml:space="preserve"> descuadra</w:t>
      </w:r>
      <w:r>
        <w:t>do ningún cuad</w:t>
      </w:r>
      <w:r w:rsidRPr="005A607B">
        <w:t>ro macro</w:t>
      </w:r>
      <w:r>
        <w:t>?</w:t>
      </w:r>
      <w:r w:rsidRPr="005A607B">
        <w:t xml:space="preserve"> </w:t>
      </w:r>
      <w:r>
        <w:t>P</w:t>
      </w:r>
      <w:r w:rsidRPr="005A607B">
        <w:t>ues est</w:t>
      </w:r>
      <w:r>
        <w:t xml:space="preserve">o era menos. </w:t>
      </w:r>
      <w:r w:rsidRPr="005A607B">
        <w:t>Esto es menos</w:t>
      </w:r>
      <w:r>
        <w:t>.</w:t>
      </w:r>
      <w:r w:rsidRPr="005A607B">
        <w:t xml:space="preserve"> 50 millones menos</w:t>
      </w:r>
      <w:r>
        <w:t>,</w:t>
      </w:r>
      <w:r w:rsidRPr="005A607B">
        <w:t xml:space="preserve"> el total</w:t>
      </w:r>
      <w:r>
        <w:t xml:space="preserve">. Y la </w:t>
      </w:r>
      <w:r w:rsidRPr="005A607B">
        <w:t>proposición de ley que está en trámite</w:t>
      </w:r>
      <w:r>
        <w:t xml:space="preserve"> lo deja a tres años.</w:t>
      </w:r>
    </w:p>
    <w:p w:rsidR="00AD0527" w:rsidRDefault="00AD0527" w:rsidP="00AD0527">
      <w:pPr>
        <w:pStyle w:val="Texto"/>
      </w:pPr>
    </w:p>
    <w:p w:rsidR="00AD0527" w:rsidRDefault="00AD0527" w:rsidP="00AD0527">
      <w:pPr>
        <w:pStyle w:val="Texto"/>
      </w:pPr>
      <w:r w:rsidRPr="005A607B">
        <w:t>No sé cuál es su</w:t>
      </w:r>
      <w:r>
        <w:t>… sí sé</w:t>
      </w:r>
      <w:r w:rsidRPr="005A607B">
        <w:t xml:space="preserve"> cuál es su problema</w:t>
      </w:r>
      <w:r>
        <w:t>, sí</w:t>
      </w:r>
      <w:r w:rsidRPr="005A607B">
        <w:t xml:space="preserve"> se cuál es su problema</w:t>
      </w:r>
      <w:r>
        <w:t>:</w:t>
      </w:r>
      <w:r w:rsidRPr="005A607B">
        <w:t xml:space="preserve"> que</w:t>
      </w:r>
      <w:r>
        <w:t>,</w:t>
      </w:r>
      <w:r w:rsidRPr="005A607B">
        <w:t xml:space="preserve"> evidentemente</w:t>
      </w:r>
      <w:r>
        <w:t>,</w:t>
      </w:r>
      <w:r w:rsidRPr="005A607B">
        <w:t xml:space="preserve"> no quiere</w:t>
      </w:r>
      <w:r>
        <w:t>n</w:t>
      </w:r>
      <w:r w:rsidRPr="005A607B">
        <w:t xml:space="preserve"> revertir esos recortes sociales que se hicieron</w:t>
      </w:r>
      <w:r>
        <w:t>.</w:t>
      </w:r>
    </w:p>
    <w:p w:rsidR="00AD0527" w:rsidRDefault="00AD0527" w:rsidP="00AD0527">
      <w:pPr>
        <w:pStyle w:val="Texto"/>
      </w:pPr>
    </w:p>
    <w:p w:rsidR="00AD0527" w:rsidRDefault="00AD0527" w:rsidP="00AD0527">
      <w:pPr>
        <w:pStyle w:val="Texto"/>
      </w:pPr>
      <w:r>
        <w:t xml:space="preserve">Oiga, el canon del agua, si usted </w:t>
      </w:r>
      <w:r w:rsidRPr="005A607B">
        <w:t>grava en la toma del río</w:t>
      </w:r>
      <w:r>
        <w:t>,</w:t>
      </w:r>
      <w:r w:rsidRPr="005A607B">
        <w:t xml:space="preserve"> del pantano, de lo que </w:t>
      </w:r>
      <w:r>
        <w:t>usted</w:t>
      </w:r>
      <w:r w:rsidRPr="005A607B">
        <w:t xml:space="preserve"> quiera, </w:t>
      </w:r>
      <w:r>
        <w:t>¿</w:t>
      </w:r>
      <w:r w:rsidRPr="005A607B">
        <w:t>cómo va</w:t>
      </w:r>
      <w:r>
        <w:t xml:space="preserve"> a pagar más el que más consume?, que era la función de</w:t>
      </w:r>
      <w:r w:rsidRPr="005A607B">
        <w:t xml:space="preserve"> un impuesto ecologista</w:t>
      </w:r>
      <w:r>
        <w:t>. Ahora es recaudadora. Oiga, y no me diga que se baja,</w:t>
      </w:r>
      <w:r w:rsidRPr="005A607B">
        <w:t xml:space="preserve"> porq</w:t>
      </w:r>
      <w:r>
        <w:t>ue ustedes dicen que va a subir.</w:t>
      </w:r>
      <w:r w:rsidRPr="005A607B">
        <w:t xml:space="preserve"> </w:t>
      </w:r>
      <w:r>
        <w:t>Coño,</w:t>
      </w:r>
      <w:r w:rsidRPr="005A607B">
        <w:t xml:space="preserve"> </w:t>
      </w:r>
      <w:r>
        <w:t>s</w:t>
      </w:r>
      <w:r w:rsidRPr="005A607B">
        <w:t xml:space="preserve">ubir </w:t>
      </w:r>
      <w:r>
        <w:t>de uno a</w:t>
      </w:r>
      <w:r w:rsidRPr="005A607B">
        <w:t xml:space="preserve"> siete, </w:t>
      </w:r>
      <w:r>
        <w:t>o de</w:t>
      </w:r>
      <w:r w:rsidRPr="005A607B">
        <w:t xml:space="preserve"> dos a siete</w:t>
      </w:r>
      <w:r>
        <w:t>,</w:t>
      </w:r>
      <w:r w:rsidRPr="005A607B">
        <w:t xml:space="preserve"> es más de</w:t>
      </w:r>
      <w:r>
        <w:t>l</w:t>
      </w:r>
      <w:r w:rsidRPr="005A607B">
        <w:t xml:space="preserve"> 100</w:t>
      </w:r>
      <w:r>
        <w:t> </w:t>
      </w:r>
      <w:r w:rsidRPr="005A607B">
        <w:t>% y más del 200</w:t>
      </w:r>
      <w:r>
        <w:t> %, hasta donde yo sé.</w:t>
      </w:r>
    </w:p>
    <w:p w:rsidR="00AD0527" w:rsidRDefault="00AD0527" w:rsidP="00AD0527">
      <w:pPr>
        <w:pStyle w:val="Texto"/>
      </w:pPr>
    </w:p>
    <w:p w:rsidR="00AD0527" w:rsidRDefault="00AD0527" w:rsidP="00AD0527">
      <w:pPr>
        <w:pStyle w:val="Texto"/>
      </w:pPr>
      <w:r>
        <w:t>Hombre, y lo de</w:t>
      </w:r>
      <w:r w:rsidRPr="005A607B">
        <w:t xml:space="preserve"> los trienios</w:t>
      </w:r>
      <w:r>
        <w:t>,</w:t>
      </w:r>
      <w:r w:rsidRPr="005A607B">
        <w:t xml:space="preserve"> a ver, yo no </w:t>
      </w:r>
      <w:r>
        <w:t>sé si usted se ha hecho un lío…</w:t>
      </w:r>
    </w:p>
    <w:p w:rsidR="00AD0527" w:rsidRDefault="00AD0527" w:rsidP="00AD0527">
      <w:pPr>
        <w:pStyle w:val="Texto"/>
      </w:pPr>
    </w:p>
    <w:p w:rsidR="00AD0527" w:rsidRPr="00AD0527" w:rsidRDefault="00AD0527" w:rsidP="00AD0527">
      <w:pPr>
        <w:pStyle w:val="Texto"/>
        <w:rPr>
          <w:lang w:val="eu-ES"/>
        </w:rPr>
      </w:pPr>
      <w:r w:rsidRPr="00AD0527">
        <w:rPr>
          <w:lang w:val="eu-ES"/>
        </w:rPr>
        <w:t>(20. zintaren amaiera)</w:t>
      </w:r>
    </w:p>
    <w:p w:rsidR="00AD0527" w:rsidRPr="00AD0527" w:rsidRDefault="00AD0527" w:rsidP="00AD0527">
      <w:pPr>
        <w:pStyle w:val="Texto"/>
        <w:rPr>
          <w:lang w:val="eu-ES"/>
        </w:rPr>
      </w:pPr>
      <w:r w:rsidRPr="00AD0527">
        <w:rPr>
          <w:lang w:val="eu-ES"/>
        </w:rPr>
        <w:t>(21. zintaren hasiera)</w:t>
      </w:r>
    </w:p>
    <w:p w:rsidR="00AD0527" w:rsidRDefault="00AD0527" w:rsidP="00AD0527">
      <w:pPr>
        <w:pStyle w:val="Texto"/>
      </w:pPr>
    </w:p>
    <w:p w:rsidR="00AD0527" w:rsidRDefault="00AD0527" w:rsidP="00AD0527">
      <w:pPr>
        <w:pStyle w:val="Texto"/>
      </w:pPr>
      <w:r>
        <w:t xml:space="preserve">... </w:t>
      </w:r>
      <w:r w:rsidRPr="00872707">
        <w:t>dos a siete es más del 100</w:t>
      </w:r>
      <w:r>
        <w:t> </w:t>
      </w:r>
      <w:r w:rsidRPr="00872707">
        <w:t>% y más del 200</w:t>
      </w:r>
      <w:r>
        <w:t> </w:t>
      </w:r>
      <w:r w:rsidRPr="00872707">
        <w:t>%</w:t>
      </w:r>
      <w:r>
        <w:t xml:space="preserve"> hasta donde yo sé.</w:t>
      </w:r>
    </w:p>
    <w:p w:rsidR="00AD0527" w:rsidRDefault="00AD0527" w:rsidP="00AD0527">
      <w:pPr>
        <w:pStyle w:val="Texto"/>
      </w:pPr>
    </w:p>
    <w:p w:rsidR="00AD0527" w:rsidRDefault="00AD0527" w:rsidP="00AD0527">
      <w:pPr>
        <w:pStyle w:val="Texto"/>
      </w:pPr>
      <w:r>
        <w:t xml:space="preserve">Hombre, y lo de los trienios… A </w:t>
      </w:r>
      <w:r w:rsidRPr="00872707">
        <w:t>ver, yo no sé</w:t>
      </w:r>
      <w:r>
        <w:t xml:space="preserve"> si usted </w:t>
      </w:r>
      <w:r w:rsidRPr="00872707">
        <w:t>se ha hecho un lío</w:t>
      </w:r>
      <w:r>
        <w:t xml:space="preserve"> o no </w:t>
      </w:r>
      <w:r w:rsidRPr="00872707">
        <w:t xml:space="preserve">se </w:t>
      </w:r>
      <w:r>
        <w:t>ha hecho un lío. Los</w:t>
      </w:r>
      <w:r w:rsidRPr="00872707">
        <w:t xml:space="preserve"> funcionarios que están en el Gobierno Vasco ya cobran trienios</w:t>
      </w:r>
      <w:r>
        <w:t>,</w:t>
      </w:r>
      <w:r w:rsidRPr="00872707">
        <w:t xml:space="preserve"> como los parlamentarios que estén en este Parlamento</w:t>
      </w:r>
      <w:r>
        <w:t>,</w:t>
      </w:r>
      <w:r w:rsidRPr="00872707">
        <w:t xml:space="preserve"> también cobran trienios</w:t>
      </w:r>
      <w:r>
        <w:t xml:space="preserve">. Esta no es </w:t>
      </w:r>
      <w:r w:rsidRPr="00872707">
        <w:t>una medida para los funcionarios. Sí, sí</w:t>
      </w:r>
      <w:r>
        <w:t xml:space="preserve">, sí, sí. </w:t>
      </w:r>
      <w:r w:rsidRPr="00872707">
        <w:t>Esta es una medida para los no funcionarios</w:t>
      </w:r>
      <w:r>
        <w:t xml:space="preserve">. Para que </w:t>
      </w:r>
      <w:r w:rsidRPr="00872707">
        <w:t>los no funcionarios puedan cobrar</w:t>
      </w:r>
      <w:r>
        <w:t xml:space="preserve"> t</w:t>
      </w:r>
      <w:r w:rsidRPr="00872707">
        <w:t>ambién trienios</w:t>
      </w:r>
      <w:r>
        <w:t xml:space="preserve"> e</w:t>
      </w:r>
      <w:r w:rsidRPr="00872707">
        <w:t>n el Gobierno</w:t>
      </w:r>
      <w:r>
        <w:t xml:space="preserve">. Si usted fuera </w:t>
      </w:r>
      <w:r w:rsidRPr="00872707">
        <w:t xml:space="preserve">funcionario y estuviera </w:t>
      </w:r>
      <w:r>
        <w:t xml:space="preserve">aquí </w:t>
      </w:r>
      <w:r w:rsidRPr="00872707">
        <w:t>en el Parlamento Vasco cobraría su suelo más los tr</w:t>
      </w:r>
      <w:r>
        <w:t xml:space="preserve">ienios. </w:t>
      </w:r>
      <w:r>
        <w:lastRenderedPageBreak/>
        <w:t>Porque en este país los funcionarios…, es una gente que sí</w:t>
      </w:r>
      <w:r w:rsidRPr="00872707">
        <w:t xml:space="preserve"> tiene derechos en todas partes, cuando </w:t>
      </w:r>
      <w:r>
        <w:t xml:space="preserve">ejercen </w:t>
      </w:r>
      <w:r w:rsidRPr="00872707">
        <w:t>de funcionarios</w:t>
      </w:r>
      <w:r>
        <w:t xml:space="preserve"> y</w:t>
      </w:r>
      <w:r w:rsidRPr="00872707">
        <w:t xml:space="preserve"> cuando no ejercen de funciona</w:t>
      </w:r>
      <w:r>
        <w:t>rios. Y</w:t>
      </w:r>
      <w:r w:rsidRPr="00872707">
        <w:t xml:space="preserve"> eso es lo que los señores de </w:t>
      </w:r>
      <w:r>
        <w:t xml:space="preserve">Elkarrekin Podemos </w:t>
      </w:r>
      <w:r w:rsidRPr="00872707">
        <w:t>están aprobando.</w:t>
      </w:r>
    </w:p>
    <w:p w:rsidR="00AD0527" w:rsidRDefault="00AD0527" w:rsidP="00AD0527">
      <w:pPr>
        <w:pStyle w:val="Texto"/>
      </w:pPr>
    </w:p>
    <w:p w:rsidR="00AD0527" w:rsidRDefault="00AD0527" w:rsidP="00AD0527">
      <w:pPr>
        <w:pStyle w:val="Texto"/>
      </w:pPr>
      <w:r w:rsidRPr="00872707">
        <w:t>Por cierto, señor Martínez, no me ha contestado</w:t>
      </w:r>
      <w:r>
        <w:t>. ¿Qué se</w:t>
      </w:r>
      <w:r w:rsidRPr="00872707">
        <w:t xml:space="preserve"> siente apoyando al Gobierno más corrupto Europa en Madrid y al más corrupto de aquí</w:t>
      </w:r>
      <w:r>
        <w:t>,</w:t>
      </w:r>
      <w:r w:rsidRPr="00872707">
        <w:t xml:space="preserve"> aquí</w:t>
      </w:r>
      <w:r>
        <w:t>?</w:t>
      </w:r>
      <w:r w:rsidRPr="00872707">
        <w:t xml:space="preserve"> </w:t>
      </w:r>
      <w:r>
        <w:t>E</w:t>
      </w:r>
      <w:r w:rsidRPr="00872707">
        <w:t xml:space="preserve">n cualquier caso, como se me acaba el tiempo, </w:t>
      </w:r>
      <w:r>
        <w:t>les deseo a todos</w:t>
      </w:r>
      <w:r w:rsidRPr="00872707">
        <w:t xml:space="preserve"> Feliz Navidad y que el año 2020 por </w:t>
      </w:r>
      <w:r>
        <w:t>lo menos nos deje como estamos.</w:t>
      </w:r>
    </w:p>
    <w:p w:rsidR="00AD0527" w:rsidRDefault="00AD0527" w:rsidP="00AD0527">
      <w:pPr>
        <w:pStyle w:val="Texto"/>
      </w:pPr>
    </w:p>
    <w:p w:rsidR="00AD0527" w:rsidRDefault="00AD0527" w:rsidP="00AD0527">
      <w:pPr>
        <w:pStyle w:val="Texto"/>
      </w:pPr>
    </w:p>
    <w:p w:rsidR="00AD0527" w:rsidRDefault="00AD0527" w:rsidP="00AD0527">
      <w:pPr>
        <w:pStyle w:val="Texto"/>
        <w:rPr>
          <w:lang w:val="eu-ES"/>
        </w:rPr>
      </w:pPr>
      <w:r>
        <w:rPr>
          <w:rFonts w:ascii="Futura Md BT" w:hAnsi="Futura Md BT"/>
        </w:rPr>
        <w:t>LEHENDAKARIAK</w:t>
      </w:r>
      <w:r>
        <w:t xml:space="preserve">: </w:t>
      </w:r>
      <w:r>
        <w:rPr>
          <w:lang w:val="eu-ES"/>
        </w:rPr>
        <w:t>Eskerrik asko, Dam</w:t>
      </w:r>
      <w:r w:rsidRPr="00FB0195">
        <w:rPr>
          <w:lang w:val="eu-ES"/>
        </w:rPr>
        <w:t>borenea jauna</w:t>
      </w:r>
      <w:r>
        <w:rPr>
          <w:lang w:val="eu-ES"/>
        </w:rPr>
        <w:t>. Euskal Sozialistak, Castelo and</w:t>
      </w:r>
      <w:r w:rsidRPr="00FB0195">
        <w:rPr>
          <w:lang w:val="eu-ES"/>
        </w:rPr>
        <w:t xml:space="preserve">rea, zurea </w:t>
      </w:r>
      <w:r>
        <w:rPr>
          <w:lang w:val="eu-ES"/>
        </w:rPr>
        <w:t>da hitza.</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pPr>
      <w:r>
        <w:rPr>
          <w:rFonts w:ascii="Futura Md BT" w:hAnsi="Futura Md BT"/>
          <w:caps/>
          <w:lang w:val="eu-ES"/>
        </w:rPr>
        <w:t xml:space="preserve">castelo de sa </w:t>
      </w:r>
      <w:r>
        <w:rPr>
          <w:lang w:val="eu-ES"/>
        </w:rPr>
        <w:t xml:space="preserve">andreak: </w:t>
      </w:r>
      <w:r w:rsidRPr="00872707">
        <w:t>La verdad es que</w:t>
      </w:r>
      <w:r>
        <w:t>,</w:t>
      </w:r>
      <w:r w:rsidRPr="00872707">
        <w:t xml:space="preserve"> claro</w:t>
      </w:r>
      <w:r>
        <w:t>,</w:t>
      </w:r>
      <w:r w:rsidRPr="00872707">
        <w:t xml:space="preserve"> </w:t>
      </w:r>
      <w:r>
        <w:t>al Partido Popular le había escuchado cuando he</w:t>
      </w:r>
      <w:r w:rsidRPr="00872707">
        <w:t xml:space="preserve"> salido</w:t>
      </w:r>
      <w:r>
        <w:t xml:space="preserve"> yo</w:t>
      </w:r>
      <w:r w:rsidRPr="00872707">
        <w:t xml:space="preserve"> a intervenir</w:t>
      </w:r>
      <w:r>
        <w:t>. No h</w:t>
      </w:r>
      <w:r w:rsidRPr="00872707">
        <w:t>abía escuchado</w:t>
      </w:r>
      <w:r>
        <w:t xml:space="preserve"> a EH Bildu, pero </w:t>
      </w:r>
      <w:r w:rsidRPr="00872707">
        <w:t>es una cosa curiosa</w:t>
      </w:r>
      <w:r>
        <w:t>.</w:t>
      </w:r>
    </w:p>
    <w:p w:rsidR="00AD0527" w:rsidRDefault="00AD0527" w:rsidP="00AD0527">
      <w:pPr>
        <w:pStyle w:val="Texto"/>
      </w:pPr>
    </w:p>
    <w:p w:rsidR="00AD0527" w:rsidRDefault="00AD0527" w:rsidP="00AD0527">
      <w:pPr>
        <w:pStyle w:val="Texto"/>
      </w:pPr>
      <w:r>
        <w:t>D</w:t>
      </w:r>
      <w:r w:rsidRPr="00872707">
        <w:t>e las intervenciones</w:t>
      </w:r>
      <w:r>
        <w:t>,</w:t>
      </w:r>
      <w:r w:rsidRPr="00872707">
        <w:t xml:space="preserve"> tanto del Partido Popular como la de EH Bildu, </w:t>
      </w:r>
      <w:r>
        <w:t>no tengo muy c</w:t>
      </w:r>
      <w:r w:rsidRPr="00872707">
        <w:t>l</w:t>
      </w:r>
      <w:r>
        <w:t>aro</w:t>
      </w:r>
      <w:r w:rsidRPr="00872707">
        <w:t xml:space="preserve"> cuáles son las enmiendas parciales que ustedes </w:t>
      </w:r>
      <w:r>
        <w:t xml:space="preserve">han reservado a este </w:t>
      </w:r>
      <w:r w:rsidRPr="00872707">
        <w:t>Pleno o cuál es su contenido</w:t>
      </w:r>
      <w:r>
        <w:t xml:space="preserve">. Porque, claro, </w:t>
      </w:r>
      <w:r w:rsidRPr="00872707">
        <w:t>de 30 minutos</w:t>
      </w:r>
      <w:r>
        <w:t xml:space="preserve"> que ha utilizado la señora </w:t>
      </w:r>
      <w:r w:rsidRPr="00872707">
        <w:t>Pinedo para explicar la posición del partido</w:t>
      </w:r>
      <w:r>
        <w:t>…, d</w:t>
      </w:r>
      <w:r w:rsidRPr="00872707">
        <w:t>e su partido, ha dedicado 27 minutos exactamente</w:t>
      </w:r>
      <w:r>
        <w:t>,</w:t>
      </w:r>
      <w:r w:rsidRPr="00872707">
        <w:t xml:space="preserve"> 27 minutos a criticar la actitud de</w:t>
      </w:r>
      <w:r>
        <w:t xml:space="preserve"> Elkarrekin Podemos, bueno, de una parte de Elkarrekin Podemos, que yo creo que ha tenido un poco de retranca esa parte final –yo no estaría tampoco muy contento con que me agradecieran desde una tribuna, verdad, una posición (…) </w:t>
      </w:r>
      <w:r w:rsidRPr="00872707">
        <w:t xml:space="preserve">de los compañeros con los que estoy día </w:t>
      </w:r>
      <w:r>
        <w:t xml:space="preserve">a día– </w:t>
      </w:r>
      <w:r w:rsidRPr="00872707">
        <w:t xml:space="preserve">y ha </w:t>
      </w:r>
      <w:r>
        <w:t xml:space="preserve">dedicado </w:t>
      </w:r>
      <w:r w:rsidRPr="00872707">
        <w:t>tres minutos</w:t>
      </w:r>
      <w:r>
        <w:t>,</w:t>
      </w:r>
      <w:r w:rsidRPr="00872707">
        <w:t xml:space="preserve"> tres minutos para el cambio de modelo, la alternativa que supone EH Bildu</w:t>
      </w:r>
      <w:r>
        <w:t>.</w:t>
      </w:r>
    </w:p>
    <w:p w:rsidR="00AD0527" w:rsidRDefault="00AD0527" w:rsidP="00AD0527">
      <w:pPr>
        <w:pStyle w:val="Texto"/>
      </w:pPr>
    </w:p>
    <w:p w:rsidR="00AD0527" w:rsidRDefault="00AD0527" w:rsidP="00AD0527">
      <w:pPr>
        <w:pStyle w:val="Texto"/>
      </w:pPr>
      <w:r w:rsidRPr="00872707">
        <w:t>Una alternativa que se les debió de olvidar</w:t>
      </w:r>
      <w:r>
        <w:t xml:space="preserve"> en el año</w:t>
      </w:r>
      <w:r w:rsidRPr="00872707">
        <w:t xml:space="preserve"> 2019 cuando </w:t>
      </w:r>
      <w:r>
        <w:t>a</w:t>
      </w:r>
      <w:r w:rsidRPr="00872707">
        <w:t>r</w:t>
      </w:r>
      <w:r>
        <w:t>r</w:t>
      </w:r>
      <w:r w:rsidRPr="00872707">
        <w:t>eman</w:t>
      </w:r>
      <w:r>
        <w:t xml:space="preserve">gándose </w:t>
      </w:r>
      <w:r w:rsidRPr="00872707">
        <w:t xml:space="preserve">la patita </w:t>
      </w:r>
      <w:r>
        <w:t xml:space="preserve">se </w:t>
      </w:r>
      <w:r w:rsidRPr="00872707">
        <w:t>pusie</w:t>
      </w:r>
      <w:r>
        <w:t xml:space="preserve">ron ustedes </w:t>
      </w:r>
      <w:r w:rsidRPr="00872707">
        <w:t>a negociar con el Gobierno Vasco los presupuestos</w:t>
      </w:r>
      <w:r>
        <w:t xml:space="preserve">. Porque </w:t>
      </w:r>
      <w:r w:rsidRPr="00872707">
        <w:t xml:space="preserve">de todo eso que me ha contado aquí, salario </w:t>
      </w:r>
      <w:r w:rsidRPr="00872707">
        <w:lastRenderedPageBreak/>
        <w:t>mínimo</w:t>
      </w:r>
      <w:r>
        <w:t>..</w:t>
      </w:r>
      <w:r w:rsidRPr="00872707">
        <w:t>.</w:t>
      </w:r>
      <w:r>
        <w:t xml:space="preserve">, creo que </w:t>
      </w:r>
      <w:r w:rsidRPr="00872707">
        <w:t>han sido siete puntos, salario mínimo de 1.200 euros en todas las contrataciones públicas</w:t>
      </w:r>
      <w:r>
        <w:t>, u</w:t>
      </w:r>
      <w:r w:rsidRPr="00872707">
        <w:t>n plan de choque para jóvenes, un plan d</w:t>
      </w:r>
      <w:r>
        <w:t xml:space="preserve">e choque para larga duración, un plan de choque </w:t>
      </w:r>
      <w:r w:rsidRPr="00872707">
        <w:t>para emprendimiento</w:t>
      </w:r>
      <w:r>
        <w:t xml:space="preserve"> –les encantan los choques–, </w:t>
      </w:r>
      <w:r w:rsidRPr="00872707">
        <w:t>un instrumento financiero</w:t>
      </w:r>
      <w:r>
        <w:t xml:space="preserve">, I+D+I, </w:t>
      </w:r>
      <w:r w:rsidRPr="00872707">
        <w:t>un fondo de compensación para las mujeres</w:t>
      </w:r>
      <w:r>
        <w:t xml:space="preserve"> </w:t>
      </w:r>
      <w:r w:rsidRPr="00872707">
        <w:t>cuidadoras</w:t>
      </w:r>
      <w:r>
        <w:t>,</w:t>
      </w:r>
      <w:r w:rsidRPr="00872707">
        <w:t xml:space="preserve"> un complemento de pensiones, una renta de emancipación universal para los jóvenes, un </w:t>
      </w:r>
      <w:r>
        <w:t xml:space="preserve">0,7 de </w:t>
      </w:r>
      <w:r w:rsidRPr="00872707">
        <w:t>cooperación al desarrollo</w:t>
      </w:r>
      <w:r>
        <w:t>… Es que todo esto, todo ¿eh?, todo se les olvidó el año pasado</w:t>
      </w:r>
      <w:r w:rsidRPr="00872707">
        <w:t xml:space="preserve"> cuando entraban a negociar</w:t>
      </w:r>
      <w:r>
        <w:t>. D</w:t>
      </w:r>
      <w:r w:rsidRPr="00872707">
        <w:t>e temas verdes</w:t>
      </w:r>
      <w:r>
        <w:t xml:space="preserve"> ni uno. No debió usted estar en las reuniones y ni uno.</w:t>
      </w:r>
    </w:p>
    <w:p w:rsidR="00AD0527" w:rsidRDefault="00AD0527" w:rsidP="00AD0527">
      <w:pPr>
        <w:pStyle w:val="Texto"/>
      </w:pPr>
    </w:p>
    <w:p w:rsidR="00AD0527" w:rsidRDefault="00AD0527" w:rsidP="00AD0527">
      <w:pPr>
        <w:pStyle w:val="Texto"/>
      </w:pPr>
      <w:r>
        <w:t>S</w:t>
      </w:r>
      <w:r w:rsidRPr="00872707">
        <w:t xml:space="preserve">e centraron </w:t>
      </w:r>
      <w:r>
        <w:t>en dos cosas. Un porcentaje de sub</w:t>
      </w:r>
      <w:r w:rsidRPr="00872707">
        <w:t>ida de la RGI</w:t>
      </w:r>
      <w:r>
        <w:t>, u</w:t>
      </w:r>
      <w:r w:rsidRPr="00872707">
        <w:t>n porcentaje de su</w:t>
      </w:r>
      <w:r>
        <w:t>b</w:t>
      </w:r>
      <w:r w:rsidRPr="00872707">
        <w:t xml:space="preserve">ida de la RGI, porque el </w:t>
      </w:r>
      <w:r>
        <w:t xml:space="preserve">SMI ni </w:t>
      </w:r>
      <w:r w:rsidRPr="00872707">
        <w:t>apareció</w:t>
      </w:r>
      <w:r>
        <w:t>,</w:t>
      </w:r>
      <w:r w:rsidRPr="00872707">
        <w:t xml:space="preserve"> algo que han logrado </w:t>
      </w:r>
      <w:r>
        <w:t xml:space="preserve">con </w:t>
      </w:r>
      <w:r w:rsidRPr="00872707">
        <w:t>el acuerdo</w:t>
      </w:r>
      <w:r>
        <w:t xml:space="preserve"> de Elkarrekin Podemos este año y </w:t>
      </w:r>
      <w:r w:rsidRPr="00872707">
        <w:t>propuestas concretas en programas de empleo</w:t>
      </w:r>
      <w:r>
        <w:t>. Y punto. Y punto.</w:t>
      </w:r>
    </w:p>
    <w:p w:rsidR="00AD0527" w:rsidRDefault="00AD0527" w:rsidP="00AD0527">
      <w:pPr>
        <w:pStyle w:val="Texto"/>
      </w:pPr>
    </w:p>
    <w:p w:rsidR="00AD0527" w:rsidRDefault="00AD0527" w:rsidP="00AD0527">
      <w:pPr>
        <w:pStyle w:val="Texto"/>
      </w:pPr>
      <w:r>
        <w:t>Con el principio de realidad de</w:t>
      </w:r>
      <w:r w:rsidRPr="00872707">
        <w:t xml:space="preserve"> intentar </w:t>
      </w:r>
      <w:r>
        <w:t>ar</w:t>
      </w:r>
      <w:r w:rsidRPr="00872707">
        <w:t>remangarse para decir que quiere usted</w:t>
      </w:r>
      <w:r>
        <w:t>es</w:t>
      </w:r>
      <w:r w:rsidRPr="00872707">
        <w:t xml:space="preserve"> </w:t>
      </w:r>
      <w:r>
        <w:t>ser, ¿cómo ha dicho?, "EH Bildu sigue aquí". Me venía la canción, me venía aquí la canción esa de "y sigo aquí esperándote…" Pues esa es la que me venía porque otra cosa a mí… no creo que ustedes den el paso.</w:t>
      </w:r>
    </w:p>
    <w:p w:rsidR="00AD0527" w:rsidRDefault="00AD0527" w:rsidP="00AD0527">
      <w:pPr>
        <w:pStyle w:val="Texto"/>
      </w:pPr>
    </w:p>
    <w:p w:rsidR="00AD0527" w:rsidRDefault="00AD0527" w:rsidP="00AD0527">
      <w:pPr>
        <w:pStyle w:val="Texto"/>
      </w:pPr>
      <w:r>
        <w:t>L</w:t>
      </w:r>
      <w:r w:rsidRPr="00872707">
        <w:t>levan décadas</w:t>
      </w:r>
      <w:r>
        <w:t>,</w:t>
      </w:r>
      <w:r w:rsidRPr="00872707">
        <w:t xml:space="preserve"> ahí</w:t>
      </w:r>
      <w:r>
        <w:t>,</w:t>
      </w:r>
      <w:r w:rsidRPr="00872707">
        <w:t xml:space="preserve"> décadas</w:t>
      </w:r>
      <w:r>
        <w:t>,</w:t>
      </w:r>
      <w:r w:rsidRPr="00872707">
        <w:t xml:space="preserve"> ahí</w:t>
      </w:r>
      <w:r>
        <w:t>. Y</w:t>
      </w:r>
      <w:r w:rsidRPr="00872707">
        <w:t xml:space="preserve"> nunca</w:t>
      </w:r>
      <w:r>
        <w:t xml:space="preserve">. ¿Mano tendida? Pues la tendrán tendida, lo que no sé también si es para saber si llueve o hace sol. Pero desde luego para ser útiles a los ciudadanos, para influir en las políticas que se hacen desde el Gobierno Vasco, para eso </w:t>
      </w:r>
      <w:r w:rsidRPr="00872707">
        <w:t>que tanto les preocupa de las necesidades, de los retos, del futuro, de las incertidumbres</w:t>
      </w:r>
      <w:r>
        <w:t>…</w:t>
      </w:r>
      <w:r w:rsidRPr="00872707">
        <w:t>, para eso, nada</w:t>
      </w:r>
      <w:r>
        <w:t xml:space="preserve">. Ahí, en el confort de sus asientos. Ahí, como diría Félix Rodríguez de la Fuente, porque yo no veía </w:t>
      </w:r>
      <w:r w:rsidRPr="00771FBE">
        <w:rPr>
          <w:i/>
        </w:rPr>
        <w:t>National Geographic</w:t>
      </w:r>
      <w:r>
        <w:t xml:space="preserve">, era más de la cadena, ya saben, estatal. Somos un partido estatal, así creo que nos acaban de definir hoy. Pues allí estaba el oso pardo, hibernando, y a ustedes eso le canta. Yo del ñu del </w:t>
      </w:r>
      <w:r w:rsidRPr="00771FBE">
        <w:rPr>
          <w:i/>
        </w:rPr>
        <w:t>Serengueti</w:t>
      </w:r>
      <w:r>
        <w:t xml:space="preserve"> poco. Yo, el otro día cuando lo dijeron no lo llegué a entender.</w:t>
      </w:r>
    </w:p>
    <w:p w:rsidR="00AD0527" w:rsidRDefault="00AD0527" w:rsidP="00AD0527">
      <w:pPr>
        <w:pStyle w:val="Texto"/>
      </w:pPr>
    </w:p>
    <w:p w:rsidR="00AD0527" w:rsidRDefault="00AD0527" w:rsidP="00AD0527">
      <w:pPr>
        <w:pStyle w:val="Texto"/>
      </w:pPr>
      <w:r>
        <w:lastRenderedPageBreak/>
        <w:t>Por tanto, a mí me hace mucha gracia porque dicen ustedes "Yo quiero ser el dueño del balón". Pues está muy bien, pero ¿sabe qué es lo que pasa?, que los balones los dan o los venden los ciudadanos. Y resulta que no se los entregan. Los ciudadanos no les entregan a ustedes el balón para hacer todo eso que a ustedes parece que se les pone en la cabeza, lógicamente, cuando están en la oposición. Que cuando están en el Gobierno… pregúnteselo cuando estuvieron en Gipuzkoa, pregúnteselo cuando estuvieron en Navarra, p</w:t>
      </w:r>
      <w:r w:rsidRPr="00872707">
        <w:t>ues entonces ahí ya se les olvida</w:t>
      </w:r>
      <w:r>
        <w:t>. E</w:t>
      </w:r>
      <w:r w:rsidRPr="00872707">
        <w:t>l principio de realidad se les impone</w:t>
      </w:r>
      <w:r>
        <w:t>,</w:t>
      </w:r>
      <w:r w:rsidRPr="00872707">
        <w:t xml:space="preserve"> el </w:t>
      </w:r>
      <w:r>
        <w:t xml:space="preserve">balón </w:t>
      </w:r>
      <w:r w:rsidRPr="00872707">
        <w:t>cambia de color, cambia el espacio de juego y</w:t>
      </w:r>
      <w:r>
        <w:t>,</w:t>
      </w:r>
      <w:r w:rsidRPr="00872707">
        <w:t xml:space="preserve"> a partir de ahí</w:t>
      </w:r>
      <w:r>
        <w:t>,</w:t>
      </w:r>
      <w:r w:rsidRPr="00872707">
        <w:t xml:space="preserve"> ni el SMI</w:t>
      </w:r>
      <w:r>
        <w:t>,</w:t>
      </w:r>
      <w:r w:rsidRPr="00872707">
        <w:t xml:space="preserve"> este</w:t>
      </w:r>
      <w:r>
        <w:t>,</w:t>
      </w:r>
      <w:r w:rsidRPr="00872707">
        <w:t xml:space="preserve"> vasco</w:t>
      </w:r>
      <w:r>
        <w:t>… (…),</w:t>
      </w:r>
      <w:r w:rsidRPr="00872707">
        <w:t xml:space="preserve"> para nada los 1.200 mínimos de contratación</w:t>
      </w:r>
      <w:r>
        <w:t>,</w:t>
      </w:r>
      <w:r w:rsidRPr="00872707">
        <w:t xml:space="preserve"> alguna otra cuestión, </w:t>
      </w:r>
      <w:r>
        <w:t>¿</w:t>
      </w:r>
      <w:r w:rsidRPr="00872707">
        <w:t>verdad</w:t>
      </w:r>
      <w:r>
        <w:t>?, t</w:t>
      </w:r>
      <w:r w:rsidRPr="00872707">
        <w:t>enemos</w:t>
      </w:r>
      <w:r>
        <w:t>,</w:t>
      </w:r>
      <w:r w:rsidRPr="00872707">
        <w:t xml:space="preserve"> como aplicar los convenios estatales de </w:t>
      </w:r>
      <w:r>
        <w:t xml:space="preserve">Call Center, o contratar empresas que estaban en </w:t>
      </w:r>
      <w:r w:rsidRPr="00872707">
        <w:t xml:space="preserve">Valencia para </w:t>
      </w:r>
      <w:r>
        <w:t>a</w:t>
      </w:r>
      <w:r w:rsidRPr="00872707">
        <w:t>ten</w:t>
      </w:r>
      <w:r>
        <w:t>d</w:t>
      </w:r>
      <w:r w:rsidRPr="00872707">
        <w:t xml:space="preserve">er servicios de Gipuzkoa. Bueno, </w:t>
      </w:r>
      <w:r>
        <w:t xml:space="preserve">no sé… Hemos </w:t>
      </w:r>
      <w:r w:rsidRPr="00872707">
        <w:t>podido ver tantas incoherencias también con EH Bildu que</w:t>
      </w:r>
      <w:r>
        <w:t>,</w:t>
      </w:r>
      <w:r w:rsidRPr="00872707">
        <w:t xml:space="preserve"> la verdad</w:t>
      </w:r>
      <w:r>
        <w:t>,</w:t>
      </w:r>
      <w:r w:rsidRPr="00872707">
        <w:t xml:space="preserve"> no sé si merece mucho más la pena</w:t>
      </w:r>
      <w:r>
        <w:t xml:space="preserve">. Porque, claro, como </w:t>
      </w:r>
      <w:r w:rsidRPr="00872707">
        <w:t>no se han molestado</w:t>
      </w:r>
      <w:r>
        <w:t>,</w:t>
      </w:r>
      <w:r w:rsidRPr="00872707">
        <w:t xml:space="preserve"> ni en </w:t>
      </w:r>
      <w:r>
        <w:t>c</w:t>
      </w:r>
      <w:r w:rsidRPr="00872707">
        <w:t>omisión ni aquí, en defender sus propuestas</w:t>
      </w:r>
      <w:r>
        <w:t>…</w:t>
      </w:r>
      <w:r w:rsidRPr="00872707">
        <w:t xml:space="preserve"> Algo que</w:t>
      </w:r>
      <w:r>
        <w:t>,</w:t>
      </w:r>
      <w:r w:rsidRPr="00872707">
        <w:t xml:space="preserve"> por cierto</w:t>
      </w:r>
      <w:r>
        <w:t>,</w:t>
      </w:r>
      <w:r w:rsidRPr="00872707">
        <w:t xml:space="preserve"> también </w:t>
      </w:r>
      <w:r>
        <w:t>ha pasado con el Grupo Popular.</w:t>
      </w:r>
    </w:p>
    <w:p w:rsidR="00AD0527" w:rsidRDefault="00AD0527" w:rsidP="00AD0527">
      <w:pPr>
        <w:pStyle w:val="Texto"/>
      </w:pPr>
    </w:p>
    <w:p w:rsidR="00AD0527" w:rsidRDefault="00AD0527" w:rsidP="00AD0527">
      <w:pPr>
        <w:pStyle w:val="Texto"/>
      </w:pPr>
      <w:r>
        <w:t>E</w:t>
      </w:r>
      <w:r w:rsidRPr="00872707">
        <w:t>l Grupo Popular</w:t>
      </w:r>
      <w:r>
        <w:t>,</w:t>
      </w:r>
      <w:r w:rsidRPr="00872707">
        <w:t xml:space="preserve"> en la comisión, en todas sus enmiendas, en</w:t>
      </w:r>
      <w:r>
        <w:t xml:space="preserve"> las 600 y pico enmiendas usó u</w:t>
      </w:r>
      <w:r w:rsidRPr="00872707">
        <w:t>na táctica que duraba aproximadamente 30 segundos y</w:t>
      </w:r>
      <w:r>
        <w:t xml:space="preserve"> es "damos por de</w:t>
      </w:r>
      <w:r w:rsidRPr="00872707">
        <w:t>fendida</w:t>
      </w:r>
      <w:r>
        <w:t>s</w:t>
      </w:r>
      <w:r w:rsidRPr="00872707">
        <w:t xml:space="preserve"> nuestras enmiendas</w:t>
      </w:r>
      <w:r>
        <w:t xml:space="preserve">". </w:t>
      </w:r>
      <w:r w:rsidRPr="00872707">
        <w:t xml:space="preserve">600 y pico. </w:t>
      </w:r>
      <w:r>
        <w:t>"</w:t>
      </w:r>
      <w:r w:rsidRPr="00872707">
        <w:t xml:space="preserve">Damos por defendidas nuestras </w:t>
      </w:r>
      <w:r>
        <w:t>enmiendas"</w:t>
      </w:r>
      <w:r w:rsidRPr="00872707">
        <w:t xml:space="preserve">, </w:t>
      </w:r>
      <w:r>
        <w:t>"damos por defendidas</w:t>
      </w:r>
      <w:r w:rsidRPr="00872707">
        <w:t xml:space="preserve"> nuestras e</w:t>
      </w:r>
      <w:r>
        <w:t>n</w:t>
      </w:r>
      <w:r w:rsidRPr="00872707">
        <w:t>m</w:t>
      </w:r>
      <w:r>
        <w:t>i</w:t>
      </w:r>
      <w:r w:rsidRPr="00872707">
        <w:t>enda</w:t>
      </w:r>
      <w:r>
        <w:t>s". Y</w:t>
      </w:r>
      <w:r w:rsidRPr="00872707">
        <w:t xml:space="preserve"> aquí usted ha salido y n</w:t>
      </w:r>
      <w:r>
        <w:t xml:space="preserve">o ha defendido sus enmiendas. Ha venido a hablar de que usted no está dolido. Pues, para no estar dolido se le ha olvidado que la sentencia Gürtel no era una cosa que afectaba por ahí, en un ayuntamiento. Se condenaba por financiación ilegal a un partido político que en aquel </w:t>
      </w:r>
      <w:r w:rsidRPr="00872707">
        <w:t>momento estaba en el Gobierno, a un pr</w:t>
      </w:r>
      <w:r>
        <w:t>esidente del Gobierno que se le…</w:t>
      </w:r>
    </w:p>
    <w:p w:rsidR="00AD0527" w:rsidRDefault="00AD0527" w:rsidP="00AD0527">
      <w:pPr>
        <w:pStyle w:val="Texto"/>
      </w:pPr>
    </w:p>
    <w:p w:rsidR="00AD0527" w:rsidRDefault="00AD0527" w:rsidP="00AD0527">
      <w:pPr>
        <w:pStyle w:val="Texto"/>
      </w:pPr>
    </w:p>
    <w:p w:rsidR="00AD0527" w:rsidRPr="00181F3D" w:rsidRDefault="00AD0527" w:rsidP="00AD0527">
      <w:pPr>
        <w:pStyle w:val="Texto"/>
        <w:rPr>
          <w:lang w:val="eu-ES"/>
        </w:rPr>
      </w:pPr>
      <w:r>
        <w:rPr>
          <w:rFonts w:ascii="Futura Md BT" w:hAnsi="Futura Md BT"/>
        </w:rPr>
        <w:t>LEHENDAKARIAK</w:t>
      </w:r>
      <w:r>
        <w:t xml:space="preserve">: </w:t>
      </w:r>
      <w:r w:rsidRPr="00181F3D">
        <w:rPr>
          <w:lang w:val="eu-ES"/>
        </w:rPr>
        <w:t>Isiltasuna, isiltasuna.</w:t>
      </w:r>
    </w:p>
    <w:p w:rsidR="00AD0527" w:rsidRDefault="00AD0527" w:rsidP="00AD0527">
      <w:pPr>
        <w:pStyle w:val="Texto"/>
      </w:pPr>
    </w:p>
    <w:p w:rsidR="00AD0527" w:rsidRDefault="00AD0527" w:rsidP="00AD0527">
      <w:pPr>
        <w:pStyle w:val="Texto"/>
      </w:pPr>
    </w:p>
    <w:p w:rsidR="00AD0527" w:rsidRDefault="00AD0527" w:rsidP="00AD0527">
      <w:pPr>
        <w:pStyle w:val="Texto"/>
      </w:pPr>
      <w:r>
        <w:rPr>
          <w:rFonts w:ascii="Futura Md BT" w:hAnsi="Futura Md BT"/>
          <w:caps/>
        </w:rPr>
        <w:t>castelo de sa</w:t>
      </w:r>
      <w:r>
        <w:t xml:space="preserve"> </w:t>
      </w:r>
      <w:r w:rsidRPr="00C32A1A">
        <w:rPr>
          <w:lang w:val="eu-ES"/>
        </w:rPr>
        <w:t>andreak</w:t>
      </w:r>
      <w:r>
        <w:t>: … Pero, ¿veis como sí estáis dolidos? ¿Veis como sí estáis despechados?...</w:t>
      </w:r>
    </w:p>
    <w:p w:rsidR="00AD0527" w:rsidRDefault="00AD0527" w:rsidP="00AD0527">
      <w:pPr>
        <w:pStyle w:val="Texto"/>
      </w:pPr>
    </w:p>
    <w:p w:rsidR="00AD0527" w:rsidRDefault="00AD0527" w:rsidP="00AD0527">
      <w:pPr>
        <w:pStyle w:val="Texto"/>
      </w:pPr>
    </w:p>
    <w:p w:rsidR="00AD0527" w:rsidRDefault="00AD0527" w:rsidP="00AD0527">
      <w:pPr>
        <w:pStyle w:val="Texto"/>
        <w:rPr>
          <w:lang w:val="eu-ES"/>
        </w:rPr>
      </w:pPr>
      <w:r>
        <w:rPr>
          <w:rFonts w:ascii="Futura Md BT" w:hAnsi="Futura Md BT"/>
        </w:rPr>
        <w:t>LEHENDAKARIAK</w:t>
      </w:r>
      <w:r>
        <w:t xml:space="preserve">: </w:t>
      </w:r>
      <w:r w:rsidRPr="00181F3D">
        <w:rPr>
          <w:lang w:val="eu-ES"/>
        </w:rPr>
        <w:t xml:space="preserve">Isiltasuna. </w:t>
      </w:r>
      <w:r>
        <w:rPr>
          <w:lang w:val="eu-ES"/>
        </w:rPr>
        <w:t>Ruiz de Arbulo, i</w:t>
      </w:r>
      <w:r w:rsidRPr="00181F3D">
        <w:rPr>
          <w:lang w:val="eu-ES"/>
        </w:rPr>
        <w:t>siltasuna</w:t>
      </w:r>
      <w:r>
        <w:rPr>
          <w:lang w:val="eu-ES"/>
        </w:rPr>
        <w:t>.</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pPr>
      <w:r>
        <w:rPr>
          <w:rFonts w:ascii="Futura Md BT" w:hAnsi="Futura Md BT"/>
          <w:caps/>
        </w:rPr>
        <w:t>castelo de sa</w:t>
      </w:r>
      <w:r>
        <w:t xml:space="preserve"> </w:t>
      </w:r>
      <w:r w:rsidRPr="00C32A1A">
        <w:rPr>
          <w:lang w:val="eu-ES"/>
        </w:rPr>
        <w:t>andreak</w:t>
      </w:r>
      <w:r>
        <w:t>: … Señora presidenta, yo sin ningún problema. Es lo que tiene ese duelo. Es lo que tiene no querer reconocer y es lo que tiene querer maquillar. ¿Verdad?</w:t>
      </w:r>
    </w:p>
    <w:p w:rsidR="00AD0527" w:rsidRDefault="00AD0527" w:rsidP="00AD0527">
      <w:pPr>
        <w:pStyle w:val="Texto"/>
      </w:pPr>
    </w:p>
    <w:p w:rsidR="00AD0527" w:rsidRDefault="00AD0527" w:rsidP="00AD0527">
      <w:pPr>
        <w:pStyle w:val="Texto"/>
      </w:pPr>
      <w:r>
        <w:t>Eso es un poco,</w:t>
      </w:r>
      <w:r w:rsidRPr="00872707">
        <w:t xml:space="preserve"> </w:t>
      </w:r>
      <w:r>
        <w:t>e</w:t>
      </w:r>
      <w:r w:rsidRPr="00872707">
        <w:t>s un poco lo que</w:t>
      </w:r>
      <w:r>
        <w:t>…,</w:t>
      </w:r>
      <w:r w:rsidRPr="00872707">
        <w:t xml:space="preserve"> lo que hay</w:t>
      </w:r>
      <w:r>
        <w:t>. Po</w:t>
      </w:r>
      <w:r w:rsidRPr="00872707">
        <w:t>rque ustedes hacen biribil</w:t>
      </w:r>
      <w:r>
        <w:t>ketas. Me dicen: "hemos aprobado</w:t>
      </w:r>
      <w:r w:rsidRPr="00872707">
        <w:t xml:space="preserve"> una</w:t>
      </w:r>
      <w:r>
        <w:t>,</w:t>
      </w:r>
      <w:r w:rsidRPr="00872707">
        <w:t xml:space="preserve"> la de cooperativas</w:t>
      </w:r>
      <w:r>
        <w:t xml:space="preserve">". Si no igual el señor Barrio no sale por la puerta de este Parlamento después de toda la insistencia que tuvo con el sector y de introducir las enmiendas y de estar en una </w:t>
      </w:r>
      <w:r w:rsidRPr="00872707">
        <w:t>negociación, como digo yo</w:t>
      </w:r>
      <w:r>
        <w:t>,</w:t>
      </w:r>
      <w:r w:rsidRPr="00872707">
        <w:t xml:space="preserve"> sincera, para defender los intereses de </w:t>
      </w:r>
      <w:r>
        <w:t>un sistema. P</w:t>
      </w:r>
      <w:r w:rsidRPr="00872707">
        <w:t xml:space="preserve">ero </w:t>
      </w:r>
      <w:r>
        <w:t xml:space="preserve">yo </w:t>
      </w:r>
      <w:r w:rsidRPr="00872707">
        <w:t>le podría nombrar otras nueve o diez</w:t>
      </w:r>
      <w:r>
        <w:t>..</w:t>
      </w:r>
      <w:r w:rsidRPr="00872707">
        <w:t>.</w:t>
      </w:r>
    </w:p>
    <w:p w:rsidR="00AD0527" w:rsidRDefault="00AD0527" w:rsidP="00AD0527">
      <w:pPr>
        <w:pStyle w:val="Texto"/>
      </w:pPr>
    </w:p>
    <w:p w:rsidR="00AD0527" w:rsidRPr="00984800" w:rsidRDefault="00AD0527" w:rsidP="00AD0527">
      <w:pPr>
        <w:pStyle w:val="Texto"/>
        <w:rPr>
          <w:lang w:val="eu-ES"/>
        </w:rPr>
      </w:pPr>
      <w:r w:rsidRPr="00984800">
        <w:rPr>
          <w:lang w:val="eu-ES"/>
        </w:rPr>
        <w:t>(21. zintaren amaiera)</w:t>
      </w:r>
    </w:p>
    <w:p w:rsidR="00AD0527" w:rsidRPr="00AD0527" w:rsidRDefault="00AD0527" w:rsidP="00AD0527">
      <w:pPr>
        <w:pStyle w:val="Texto"/>
        <w:rPr>
          <w:lang w:val="eu-ES"/>
        </w:rPr>
      </w:pPr>
      <w:r w:rsidRPr="00AD0527">
        <w:rPr>
          <w:lang w:val="eu-ES"/>
        </w:rPr>
        <w:t>(22. zintaren hasiera)</w:t>
      </w:r>
    </w:p>
    <w:p w:rsidR="00AD0527" w:rsidRPr="00955313" w:rsidRDefault="00AD0527" w:rsidP="00AD0527">
      <w:pPr>
        <w:pStyle w:val="Texto"/>
        <w:rPr>
          <w:lang w:val="es-ES"/>
        </w:rPr>
      </w:pPr>
    </w:p>
    <w:p w:rsidR="00AD0527" w:rsidRDefault="00AD0527" w:rsidP="00AD0527">
      <w:pPr>
        <w:pStyle w:val="Texto"/>
        <w:rPr>
          <w:lang w:val="es-ES"/>
        </w:rPr>
      </w:pPr>
      <w:r w:rsidRPr="00955313">
        <w:rPr>
          <w:lang w:val="es-ES"/>
        </w:rPr>
        <w:t>… las enmiendas y de estar en una negociación, como digo yo, sincera para defender los intereses de</w:t>
      </w:r>
      <w:r>
        <w:rPr>
          <w:lang w:val="es-ES"/>
        </w:rPr>
        <w:t xml:space="preserve"> un sistema. P</w:t>
      </w:r>
      <w:r w:rsidRPr="00955313">
        <w:rPr>
          <w:lang w:val="es-ES"/>
        </w:rPr>
        <w:t xml:space="preserve">ero </w:t>
      </w:r>
      <w:r>
        <w:rPr>
          <w:lang w:val="es-ES"/>
        </w:rPr>
        <w:t xml:space="preserve">yo </w:t>
      </w:r>
      <w:r w:rsidRPr="00955313">
        <w:rPr>
          <w:lang w:val="es-ES"/>
        </w:rPr>
        <w:t>le podría nombrar otras nueve o die</w:t>
      </w:r>
      <w:r>
        <w:rPr>
          <w:lang w:val="es-ES"/>
        </w:rPr>
        <w:t xml:space="preserve">z en las que estamos pues, bueno, tonteando día sí </w:t>
      </w:r>
      <w:r w:rsidRPr="00955313">
        <w:rPr>
          <w:lang w:val="es-ES"/>
        </w:rPr>
        <w:t>día también en las ponencias, si</w:t>
      </w:r>
      <w:r>
        <w:rPr>
          <w:lang w:val="es-ES"/>
        </w:rPr>
        <w:t>n argumento ninguno. No nos señale usted para allí. Le señalo para allí. S</w:t>
      </w:r>
      <w:r w:rsidRPr="00955313">
        <w:rPr>
          <w:lang w:val="es-ES"/>
        </w:rPr>
        <w:t>i yo tengo algunos compañeros suyos</w:t>
      </w:r>
      <w:r>
        <w:rPr>
          <w:lang w:val="es-ES"/>
        </w:rPr>
        <w:t xml:space="preserve"> con los que estoy en ponencia entreteniéndo</w:t>
      </w:r>
      <w:r w:rsidRPr="00955313">
        <w:rPr>
          <w:lang w:val="es-ES"/>
        </w:rPr>
        <w:t>me desde</w:t>
      </w:r>
      <w:r>
        <w:rPr>
          <w:lang w:val="es-ES"/>
        </w:rPr>
        <w:t xml:space="preserve"> hace aproximadamente dos años, </w:t>
      </w:r>
      <w:r w:rsidRPr="00955313">
        <w:rPr>
          <w:lang w:val="es-ES"/>
        </w:rPr>
        <w:t xml:space="preserve">sin avanzar mucho </w:t>
      </w:r>
      <w:r>
        <w:rPr>
          <w:lang w:val="es-ES"/>
        </w:rPr>
        <w:t xml:space="preserve">en </w:t>
      </w:r>
      <w:r w:rsidRPr="00955313">
        <w:rPr>
          <w:lang w:val="es-ES"/>
        </w:rPr>
        <w:t>los argumentos porque no los tiene</w:t>
      </w:r>
      <w:r>
        <w:rPr>
          <w:lang w:val="es-ES"/>
        </w:rPr>
        <w:t>n.</w:t>
      </w:r>
      <w:r w:rsidRPr="00955313">
        <w:rPr>
          <w:lang w:val="es-ES"/>
        </w:rPr>
        <w:t xml:space="preserve"> </w:t>
      </w:r>
      <w:r>
        <w:rPr>
          <w:lang w:val="es-ES"/>
        </w:rPr>
        <w:t xml:space="preserve">Simplemente, </w:t>
      </w:r>
      <w:r w:rsidRPr="00955313">
        <w:rPr>
          <w:lang w:val="es-ES"/>
        </w:rPr>
        <w:t>es una cuestión de</w:t>
      </w:r>
      <w:r>
        <w:rPr>
          <w:lang w:val="es-ES"/>
        </w:rPr>
        <w:t xml:space="preserve"> no porque no y no es que es no. Y en esas estamos. Y llegamos aquí y d</w:t>
      </w:r>
      <w:r w:rsidRPr="00955313">
        <w:rPr>
          <w:lang w:val="es-ES"/>
        </w:rPr>
        <w:t>ecimos pues cuestiones que s</w:t>
      </w:r>
      <w:r>
        <w:rPr>
          <w:lang w:val="es-ES"/>
        </w:rPr>
        <w:t>on totalmente pues incoherentes, ¿</w:t>
      </w:r>
      <w:r w:rsidRPr="00955313">
        <w:rPr>
          <w:lang w:val="es-ES"/>
        </w:rPr>
        <w:t>no</w:t>
      </w:r>
      <w:r>
        <w:rPr>
          <w:lang w:val="es-ES"/>
        </w:rPr>
        <w:t xml:space="preserve">? No estamos en una crisis. Menos mal, hoy se lo he empezado a escuchar, </w:t>
      </w:r>
      <w:r w:rsidRPr="00955313">
        <w:rPr>
          <w:lang w:val="es-ES"/>
        </w:rPr>
        <w:t>porque hace unos meses estábamos en un</w:t>
      </w:r>
      <w:r>
        <w:rPr>
          <w:lang w:val="es-ES"/>
        </w:rPr>
        <w:t xml:space="preserve">a situación terrible, dramática. Claro, </w:t>
      </w:r>
      <w:r w:rsidRPr="00955313">
        <w:rPr>
          <w:lang w:val="es-ES"/>
        </w:rPr>
        <w:t>tenemos más recaudación en IRPF, un impuesto que no se ha tocado en los últimos años, desde aquel</w:t>
      </w:r>
      <w:r>
        <w:rPr>
          <w:lang w:val="es-ES"/>
        </w:rPr>
        <w:t xml:space="preserve"> pacto con ustedes. Con ustedes. P</w:t>
      </w:r>
      <w:r w:rsidRPr="00955313">
        <w:rPr>
          <w:lang w:val="es-ES"/>
        </w:rPr>
        <w:t>or cierto, en el que está</w:t>
      </w:r>
      <w:r>
        <w:rPr>
          <w:lang w:val="es-ES"/>
        </w:rPr>
        <w:t xml:space="preserve">bamos los dos, de forma personal, en </w:t>
      </w:r>
      <w:r w:rsidRPr="00955313">
        <w:rPr>
          <w:lang w:val="es-ES"/>
        </w:rPr>
        <w:t xml:space="preserve">el </w:t>
      </w:r>
      <w:r>
        <w:rPr>
          <w:lang w:val="es-ES"/>
        </w:rPr>
        <w:t xml:space="preserve">que usted sabe </w:t>
      </w:r>
      <w:r w:rsidRPr="00955313">
        <w:rPr>
          <w:lang w:val="es-ES"/>
        </w:rPr>
        <w:t xml:space="preserve">que la fecha </w:t>
      </w:r>
      <w:r>
        <w:rPr>
          <w:lang w:val="es-ES"/>
        </w:rPr>
        <w:t xml:space="preserve">para la nueva </w:t>
      </w:r>
      <w:r>
        <w:rPr>
          <w:lang w:val="es-ES"/>
        </w:rPr>
        <w:lastRenderedPageBreak/>
        <w:t xml:space="preserve">revisión es 2020. Sea lo que sea, en el 2020. Datos del 19, </w:t>
      </w:r>
      <w:r w:rsidRPr="00955313">
        <w:rPr>
          <w:lang w:val="es-ES"/>
        </w:rPr>
        <w:t xml:space="preserve">análisis y </w:t>
      </w:r>
      <w:r>
        <w:rPr>
          <w:lang w:val="es-ES"/>
        </w:rPr>
        <w:t xml:space="preserve">el mismo </w:t>
      </w:r>
      <w:r w:rsidRPr="00955313">
        <w:rPr>
          <w:lang w:val="es-ES"/>
        </w:rPr>
        <w:t>procedimient</w:t>
      </w:r>
      <w:r>
        <w:rPr>
          <w:lang w:val="es-ES"/>
        </w:rPr>
        <w:t>o que se utilizó en el anterior.</w:t>
      </w:r>
    </w:p>
    <w:p w:rsidR="00AD0527" w:rsidRDefault="00AD0527" w:rsidP="00AD0527">
      <w:pPr>
        <w:pStyle w:val="Texto"/>
        <w:rPr>
          <w:lang w:val="es-ES"/>
        </w:rPr>
      </w:pPr>
    </w:p>
    <w:p w:rsidR="00AD0527" w:rsidRDefault="00AD0527" w:rsidP="00AD0527">
      <w:pPr>
        <w:pStyle w:val="Texto"/>
        <w:rPr>
          <w:lang w:val="es-ES"/>
        </w:rPr>
      </w:pPr>
      <w:r>
        <w:rPr>
          <w:lang w:val="es-ES"/>
        </w:rPr>
        <w:t xml:space="preserve">Y claro, </w:t>
      </w:r>
      <w:r w:rsidRPr="00955313">
        <w:rPr>
          <w:lang w:val="es-ES"/>
        </w:rPr>
        <w:t>resulta que la recaudac</w:t>
      </w:r>
      <w:r>
        <w:rPr>
          <w:lang w:val="es-ES"/>
        </w:rPr>
        <w:t>ión por el IRPF se incrementa –usted ha dicho– "exponencialmente". N</w:t>
      </w:r>
      <w:r w:rsidRPr="00955313">
        <w:rPr>
          <w:lang w:val="es-ES"/>
        </w:rPr>
        <w:t>o sé si es</w:t>
      </w:r>
      <w:r>
        <w:rPr>
          <w:lang w:val="es-ES"/>
        </w:rPr>
        <w:t xml:space="preserve"> ta</w:t>
      </w:r>
      <w:r w:rsidRPr="00955313">
        <w:rPr>
          <w:lang w:val="es-ES"/>
        </w:rPr>
        <w:t>n expone</w:t>
      </w:r>
      <w:r>
        <w:rPr>
          <w:lang w:val="es-ES"/>
        </w:rPr>
        <w:t xml:space="preserve">ncialmente. Sabe </w:t>
      </w:r>
      <w:r w:rsidRPr="00955313">
        <w:rPr>
          <w:lang w:val="es-ES"/>
        </w:rPr>
        <w:t>usted por</w:t>
      </w:r>
      <w:r>
        <w:rPr>
          <w:lang w:val="es-ES"/>
        </w:rPr>
        <w:t xml:space="preserve"> qué, ¿verdad? P</w:t>
      </w:r>
      <w:r w:rsidRPr="00955313">
        <w:rPr>
          <w:lang w:val="es-ES"/>
        </w:rPr>
        <w:t>orque hay más personas pagando imp</w:t>
      </w:r>
      <w:r>
        <w:rPr>
          <w:lang w:val="es-ES"/>
        </w:rPr>
        <w:t>uestos y hay mejores salarios, por eso recauda más el IRPF. N</w:t>
      </w:r>
      <w:r w:rsidRPr="00955313">
        <w:rPr>
          <w:lang w:val="es-ES"/>
        </w:rPr>
        <w:t xml:space="preserve">o se recauda </w:t>
      </w:r>
      <w:r>
        <w:rPr>
          <w:lang w:val="es-ES"/>
        </w:rPr>
        <w:t xml:space="preserve">de </w:t>
      </w:r>
      <w:r w:rsidRPr="00955313">
        <w:rPr>
          <w:lang w:val="es-ES"/>
        </w:rPr>
        <w:t xml:space="preserve">otro motivo. </w:t>
      </w:r>
      <w:r>
        <w:rPr>
          <w:lang w:val="es-ES"/>
        </w:rPr>
        <w:t>Recauda cuando la gente trabaja, hay más gente trabajando, y recauda</w:t>
      </w:r>
      <w:r w:rsidRPr="00955313">
        <w:rPr>
          <w:lang w:val="es-ES"/>
        </w:rPr>
        <w:t xml:space="preserve"> cuando esa gente gana más diner</w:t>
      </w:r>
      <w:r>
        <w:rPr>
          <w:lang w:val="es-ES"/>
        </w:rPr>
        <w:t>o. N</w:t>
      </w:r>
      <w:r w:rsidRPr="00955313">
        <w:rPr>
          <w:lang w:val="es-ES"/>
        </w:rPr>
        <w:t>o es otr</w:t>
      </w:r>
      <w:r>
        <w:rPr>
          <w:lang w:val="es-ES"/>
        </w:rPr>
        <w:t>o el misterio de la recaudación. ¿Y eso qué significa? Pu</w:t>
      </w:r>
      <w:r w:rsidRPr="00955313">
        <w:rPr>
          <w:lang w:val="es-ES"/>
        </w:rPr>
        <w:t>es que hay más empleo y de mejor calidad. Ese es el argumen</w:t>
      </w:r>
      <w:r>
        <w:rPr>
          <w:lang w:val="es-ES"/>
        </w:rPr>
        <w:t>to que usted no es capaz de ver. E</w:t>
      </w:r>
      <w:r w:rsidRPr="00955313">
        <w:rPr>
          <w:lang w:val="es-ES"/>
        </w:rPr>
        <w:t>l mismo que</w:t>
      </w:r>
      <w:r>
        <w:rPr>
          <w:lang w:val="es-ES"/>
        </w:rPr>
        <w:t xml:space="preserve"> no es capaz de ver con la RGI.</w:t>
      </w:r>
    </w:p>
    <w:p w:rsidR="00AD0527" w:rsidRDefault="00AD0527" w:rsidP="00AD0527">
      <w:pPr>
        <w:pStyle w:val="Texto"/>
        <w:rPr>
          <w:lang w:val="es-ES"/>
        </w:rPr>
      </w:pPr>
    </w:p>
    <w:p w:rsidR="00AD0527" w:rsidRDefault="00AD0527" w:rsidP="00AD0527">
      <w:pPr>
        <w:pStyle w:val="Texto"/>
        <w:rPr>
          <w:lang w:val="es-ES"/>
        </w:rPr>
      </w:pPr>
      <w:r w:rsidRPr="00955313">
        <w:rPr>
          <w:lang w:val="es-ES"/>
        </w:rPr>
        <w:t>La renta de garantía de ingresos es un sistema de protección social para cuando tiene</w:t>
      </w:r>
      <w:r>
        <w:rPr>
          <w:lang w:val="es-ES"/>
        </w:rPr>
        <w:t>s</w:t>
      </w:r>
      <w:r w:rsidRPr="00955313">
        <w:rPr>
          <w:lang w:val="es-ES"/>
        </w:rPr>
        <w:t xml:space="preserve"> dificultades</w:t>
      </w:r>
      <w:r>
        <w:rPr>
          <w:lang w:val="es-ES"/>
        </w:rPr>
        <w:t>,</w:t>
      </w:r>
      <w:r w:rsidRPr="00955313">
        <w:rPr>
          <w:lang w:val="es-ES"/>
        </w:rPr>
        <w:t xml:space="preserve"> para cuando tiene</w:t>
      </w:r>
      <w:r>
        <w:rPr>
          <w:lang w:val="es-ES"/>
        </w:rPr>
        <w:t>s</w:t>
      </w:r>
      <w:r w:rsidRPr="00955313">
        <w:rPr>
          <w:lang w:val="es-ES"/>
        </w:rPr>
        <w:t xml:space="preserve"> problemas. Es un sistema de protección que lo que</w:t>
      </w:r>
      <w:r>
        <w:rPr>
          <w:lang w:val="es-ES"/>
        </w:rPr>
        <w:t xml:space="preserve"> hace es que las desigualdades –esa</w:t>
      </w:r>
      <w:r w:rsidRPr="00955313">
        <w:rPr>
          <w:lang w:val="es-ES"/>
        </w:rPr>
        <w:t xml:space="preserve">s que </w:t>
      </w:r>
      <w:r>
        <w:rPr>
          <w:lang w:val="es-ES"/>
        </w:rPr>
        <w:t xml:space="preserve">a ustedes no le importan, porque quieren </w:t>
      </w:r>
      <w:r w:rsidRPr="00955313">
        <w:rPr>
          <w:lang w:val="es-ES"/>
        </w:rPr>
        <w:t xml:space="preserve">que los ciudadanos sean libres con lo que tengan y </w:t>
      </w:r>
      <w:r>
        <w:rPr>
          <w:lang w:val="es-ES"/>
        </w:rPr>
        <w:t xml:space="preserve">elijan </w:t>
      </w:r>
      <w:r w:rsidRPr="00955313">
        <w:rPr>
          <w:lang w:val="es-ES"/>
        </w:rPr>
        <w:t>con lo qu</w:t>
      </w:r>
      <w:r>
        <w:rPr>
          <w:lang w:val="es-ES"/>
        </w:rPr>
        <w:t>e puedan–</w:t>
      </w:r>
      <w:r w:rsidRPr="00955313">
        <w:rPr>
          <w:lang w:val="es-ES"/>
        </w:rPr>
        <w:t xml:space="preserve"> lo qu</w:t>
      </w:r>
      <w:r>
        <w:rPr>
          <w:lang w:val="es-ES"/>
        </w:rPr>
        <w:t>e hace es proteger a esa gente</w:t>
      </w:r>
      <w:r w:rsidRPr="00955313">
        <w:rPr>
          <w:lang w:val="es-ES"/>
        </w:rPr>
        <w:t xml:space="preserve"> de vivir en la indigencia, de tener cu</w:t>
      </w:r>
      <w:r>
        <w:rPr>
          <w:lang w:val="es-ES"/>
        </w:rPr>
        <w:t xml:space="preserve">biertas sus necesidades básicas. Y usted sabe, como yo sé, que desde que se inició la legislatura hasta ahora hay </w:t>
      </w:r>
      <w:r w:rsidRPr="00955313">
        <w:rPr>
          <w:lang w:val="es-ES"/>
        </w:rPr>
        <w:t xml:space="preserve">menos perceptores de </w:t>
      </w:r>
      <w:r>
        <w:rPr>
          <w:lang w:val="es-ES"/>
        </w:rPr>
        <w:t>la RGI, por tanto, es mentira, e</w:t>
      </w:r>
      <w:r w:rsidRPr="00955313">
        <w:rPr>
          <w:lang w:val="es-ES"/>
        </w:rPr>
        <w:t xml:space="preserve">l </w:t>
      </w:r>
      <w:r>
        <w:rPr>
          <w:lang w:val="es-ES"/>
        </w:rPr>
        <w:t>argumento</w:t>
      </w:r>
      <w:r w:rsidRPr="00955313">
        <w:rPr>
          <w:lang w:val="es-ES"/>
        </w:rPr>
        <w:t xml:space="preserve"> que</w:t>
      </w:r>
      <w:r>
        <w:rPr>
          <w:lang w:val="es-ES"/>
        </w:rPr>
        <w:t xml:space="preserve"> dan </w:t>
      </w:r>
      <w:r w:rsidRPr="00955313">
        <w:rPr>
          <w:lang w:val="es-ES"/>
        </w:rPr>
        <w:t>de que la</w:t>
      </w:r>
      <w:r>
        <w:rPr>
          <w:lang w:val="es-ES"/>
        </w:rPr>
        <w:t xml:space="preserve"> gente se quiere cronificar ahí. Y se olvida otra vez usted </w:t>
      </w:r>
      <w:r w:rsidRPr="00955313">
        <w:rPr>
          <w:lang w:val="es-ES"/>
        </w:rPr>
        <w:t>también qu</w:t>
      </w:r>
      <w:r>
        <w:rPr>
          <w:lang w:val="es-ES"/>
        </w:rPr>
        <w:t xml:space="preserve">e hay una parte que se mantiene </w:t>
      </w:r>
      <w:r w:rsidRPr="00955313">
        <w:rPr>
          <w:lang w:val="es-ES"/>
        </w:rPr>
        <w:t>porque respo</w:t>
      </w:r>
      <w:r>
        <w:rPr>
          <w:lang w:val="es-ES"/>
        </w:rPr>
        <w:t>nde a complementos de pensiones. D</w:t>
      </w:r>
      <w:r w:rsidRPr="00955313">
        <w:rPr>
          <w:lang w:val="es-ES"/>
        </w:rPr>
        <w:t>e pensionistas que tienen una pensión baja, que es complementada con l</w:t>
      </w:r>
      <w:r>
        <w:rPr>
          <w:lang w:val="es-ES"/>
        </w:rPr>
        <w:t xml:space="preserve">a renta de garantía de ingresos. Y </w:t>
      </w:r>
      <w:r w:rsidRPr="00955313">
        <w:rPr>
          <w:lang w:val="es-ES"/>
        </w:rPr>
        <w:t xml:space="preserve">que la parte activa entra y sale del sistema en función de la </w:t>
      </w:r>
      <w:r>
        <w:rPr>
          <w:lang w:val="es-ES"/>
        </w:rPr>
        <w:t>fluctuación</w:t>
      </w:r>
      <w:r w:rsidRPr="00955313">
        <w:rPr>
          <w:lang w:val="es-ES"/>
        </w:rPr>
        <w:t xml:space="preserve"> del mercado de trabajo. Por tanto, la criminalización que ustedes pretenden hacer de la renta de garantía de ingresos es totalmente demagógica</w:t>
      </w:r>
      <w:r>
        <w:rPr>
          <w:lang w:val="es-ES"/>
        </w:rPr>
        <w:t>.</w:t>
      </w:r>
    </w:p>
    <w:p w:rsidR="00AD0527" w:rsidRDefault="00AD0527" w:rsidP="00AD0527">
      <w:pPr>
        <w:pStyle w:val="Texto"/>
        <w:rPr>
          <w:lang w:val="es-ES"/>
        </w:rPr>
      </w:pPr>
    </w:p>
    <w:p w:rsidR="00AD0527" w:rsidRDefault="00AD0527" w:rsidP="00AD0527">
      <w:pPr>
        <w:pStyle w:val="Texto"/>
        <w:rPr>
          <w:lang w:val="es-ES"/>
        </w:rPr>
      </w:pPr>
      <w:r>
        <w:rPr>
          <w:lang w:val="es-ES"/>
        </w:rPr>
        <w:t>Y</w:t>
      </w:r>
      <w:r w:rsidRPr="00955313">
        <w:rPr>
          <w:lang w:val="es-ES"/>
        </w:rPr>
        <w:t xml:space="preserve"> la v</w:t>
      </w:r>
      <w:r>
        <w:rPr>
          <w:lang w:val="es-ES"/>
        </w:rPr>
        <w:t xml:space="preserve">erdad, </w:t>
      </w:r>
      <w:r w:rsidRPr="00955313">
        <w:rPr>
          <w:lang w:val="es-ES"/>
        </w:rPr>
        <w:t>es que creo que flaco favor nos ha</w:t>
      </w:r>
      <w:r>
        <w:rPr>
          <w:lang w:val="es-ES"/>
        </w:rPr>
        <w:t>ce con los nuevos protagonistas</w:t>
      </w:r>
      <w:r w:rsidRPr="00955313">
        <w:rPr>
          <w:lang w:val="es-ES"/>
        </w:rPr>
        <w:t xml:space="preserve"> </w:t>
      </w:r>
      <w:r>
        <w:rPr>
          <w:lang w:val="es-ES"/>
        </w:rPr>
        <w:t xml:space="preserve">del ámbito político, </w:t>
      </w:r>
      <w:r w:rsidRPr="00955313">
        <w:rPr>
          <w:lang w:val="es-ES"/>
        </w:rPr>
        <w:t>esos a los que us</w:t>
      </w:r>
      <w:r>
        <w:rPr>
          <w:lang w:val="es-ES"/>
        </w:rPr>
        <w:t xml:space="preserve">tedes pues no les hacen muchos </w:t>
      </w:r>
      <w:r w:rsidRPr="00955313">
        <w:rPr>
          <w:lang w:val="es-ES"/>
        </w:rPr>
        <w:t>ascos con tal de poder estar en algunos sil</w:t>
      </w:r>
      <w:r>
        <w:rPr>
          <w:lang w:val="es-ES"/>
        </w:rPr>
        <w:t>lones de algunas instituciones.</w:t>
      </w:r>
    </w:p>
    <w:p w:rsidR="00AD0527" w:rsidRDefault="00AD0527" w:rsidP="00AD0527">
      <w:pPr>
        <w:pStyle w:val="Texto"/>
        <w:rPr>
          <w:lang w:val="es-ES"/>
        </w:rPr>
      </w:pPr>
    </w:p>
    <w:p w:rsidR="00AD0527" w:rsidRDefault="00AD0527" w:rsidP="00AD0527">
      <w:pPr>
        <w:pStyle w:val="Texto"/>
        <w:rPr>
          <w:lang w:val="es-ES"/>
        </w:rPr>
      </w:pPr>
      <w:r w:rsidRPr="00955313">
        <w:rPr>
          <w:lang w:val="es-ES"/>
        </w:rPr>
        <w:lastRenderedPageBreak/>
        <w:t>Yo, en cualquier caso, no comparto</w:t>
      </w:r>
      <w:r>
        <w:rPr>
          <w:lang w:val="es-ES"/>
        </w:rPr>
        <w:t xml:space="preserve"> su modelo. No comparto bajar impuestos. Y he recogido frases que ha dicho. No comparto trabajar siete días. Mo me gusta trabajar siete días seguidos. No comparto que no haya un salario mínimo interprofesional. </w:t>
      </w:r>
      <w:r w:rsidRPr="00955313">
        <w:rPr>
          <w:lang w:val="es-ES"/>
        </w:rPr>
        <w:t xml:space="preserve">Creo que los trabajadores tienen derecho a tener un mínimo de retribución por el trabajo que realizan. No comparto que tenga </w:t>
      </w:r>
      <w:r>
        <w:rPr>
          <w:lang w:val="es-ES"/>
        </w:rPr>
        <w:t>que haber menos prestaciones. N</w:t>
      </w:r>
      <w:r w:rsidRPr="00955313">
        <w:rPr>
          <w:lang w:val="es-ES"/>
        </w:rPr>
        <w:t>o comparto que tenga que haber menos gasto público. No comparto que no tenga que haber servicios para todos. No comparto que elija solamente e</w:t>
      </w:r>
      <w:r>
        <w:rPr>
          <w:lang w:val="es-ES"/>
        </w:rPr>
        <w:t>l que pueda. Q</w:t>
      </w:r>
      <w:r w:rsidRPr="00955313">
        <w:rPr>
          <w:lang w:val="es-ES"/>
        </w:rPr>
        <w:t>uiero que</w:t>
      </w:r>
      <w:r>
        <w:rPr>
          <w:lang w:val="es-ES"/>
        </w:rPr>
        <w:t xml:space="preserve"> puedan elegir todos libremente</w:t>
      </w:r>
      <w:r w:rsidRPr="00955313">
        <w:rPr>
          <w:lang w:val="es-ES"/>
        </w:rPr>
        <w:t xml:space="preserve"> sin tener en cuenta</w:t>
      </w:r>
      <w:r>
        <w:rPr>
          <w:lang w:val="es-ES"/>
        </w:rPr>
        <w:t xml:space="preserve"> cuál es su situación económica.</w:t>
      </w:r>
    </w:p>
    <w:p w:rsidR="00AD0527" w:rsidRDefault="00AD0527" w:rsidP="00AD0527">
      <w:pPr>
        <w:pStyle w:val="Texto"/>
        <w:rPr>
          <w:lang w:val="es-ES"/>
        </w:rPr>
      </w:pPr>
    </w:p>
    <w:p w:rsidR="00AD0527" w:rsidRPr="008410F2" w:rsidRDefault="00AD0527" w:rsidP="00AD0527">
      <w:pPr>
        <w:pStyle w:val="Texto"/>
        <w:rPr>
          <w:lang w:val="es-ES"/>
        </w:rPr>
      </w:pPr>
      <w:r>
        <w:rPr>
          <w:lang w:val="es-ES"/>
        </w:rPr>
        <w:t>Y</w:t>
      </w:r>
      <w:r w:rsidRPr="00955313">
        <w:rPr>
          <w:lang w:val="es-ES"/>
        </w:rPr>
        <w:t xml:space="preserve"> para mí el combate al fraude lo es en todos los aspectos</w:t>
      </w:r>
      <w:r>
        <w:rPr>
          <w:lang w:val="es-ES"/>
        </w:rPr>
        <w:t>. Critico</w:t>
      </w:r>
      <w:r w:rsidRPr="00955313">
        <w:rPr>
          <w:lang w:val="es-ES"/>
        </w:rPr>
        <w:t xml:space="preserve"> tant</w:t>
      </w:r>
      <w:r>
        <w:rPr>
          <w:lang w:val="es-ES"/>
        </w:rPr>
        <w:t xml:space="preserve">o el fraude fiscal –de empresas, de autónomos o de particulares– </w:t>
      </w:r>
      <w:r w:rsidRPr="00955313">
        <w:rPr>
          <w:lang w:val="es-ES"/>
        </w:rPr>
        <w:t>como el fraude que se pueda realizar en las ayudas, tant</w:t>
      </w:r>
      <w:r>
        <w:rPr>
          <w:lang w:val="es-ES"/>
        </w:rPr>
        <w:t>o de emergencia social como de r</w:t>
      </w:r>
      <w:r w:rsidRPr="00955313">
        <w:rPr>
          <w:lang w:val="es-ES"/>
        </w:rPr>
        <w:t>enta de garantías o de cualquier otras ayudas que pueda otorgar una administración pública, porque el sist</w:t>
      </w:r>
      <w:r>
        <w:rPr>
          <w:lang w:val="es-ES"/>
        </w:rPr>
        <w:t>ema está para quien lo necesita, no</w:t>
      </w:r>
      <w:r w:rsidRPr="00955313">
        <w:rPr>
          <w:lang w:val="es-ES"/>
        </w:rPr>
        <w:t xml:space="preserve"> para que se aproveche de </w:t>
      </w:r>
      <w:r>
        <w:rPr>
          <w:lang w:val="es-ES"/>
        </w:rPr>
        <w:t xml:space="preserve">él. Pero, ¿sabe cuál </w:t>
      </w:r>
      <w:r w:rsidRPr="00955313">
        <w:rPr>
          <w:lang w:val="es-ES"/>
        </w:rPr>
        <w:t>es la diferencia entre ustedes y nosotros</w:t>
      </w:r>
      <w:r>
        <w:rPr>
          <w:lang w:val="es-ES"/>
        </w:rPr>
        <w:t>? Q</w:t>
      </w:r>
      <w:r w:rsidRPr="00955313">
        <w:rPr>
          <w:lang w:val="es-ES"/>
        </w:rPr>
        <w:t>ue ustedes al fraude fiscal le dan menor</w:t>
      </w:r>
      <w:r>
        <w:rPr>
          <w:lang w:val="es-ES"/>
        </w:rPr>
        <w:t xml:space="preserve"> importancia y de vez en cuando, </w:t>
      </w:r>
      <w:r w:rsidRPr="00955313">
        <w:rPr>
          <w:lang w:val="es-ES"/>
        </w:rPr>
        <w:t xml:space="preserve">en esa </w:t>
      </w:r>
      <w:r>
        <w:rPr>
          <w:lang w:val="es-ES"/>
        </w:rPr>
        <w:t xml:space="preserve">economía </w:t>
      </w:r>
      <w:r w:rsidRPr="00955313">
        <w:rPr>
          <w:lang w:val="es-ES"/>
        </w:rPr>
        <w:t>sumergida que tanto le preocupa y en ese frau</w:t>
      </w:r>
      <w:r>
        <w:rPr>
          <w:lang w:val="es-ES"/>
        </w:rPr>
        <w:t xml:space="preserve">de fiscal que tanto le interesa, </w:t>
      </w:r>
      <w:r w:rsidRPr="00955313">
        <w:rPr>
          <w:lang w:val="es-ES"/>
        </w:rPr>
        <w:t xml:space="preserve">conceden amnistías fiscales para </w:t>
      </w:r>
      <w:r>
        <w:rPr>
          <w:lang w:val="es-ES"/>
        </w:rPr>
        <w:t xml:space="preserve">la </w:t>
      </w:r>
      <w:r w:rsidRPr="00955313">
        <w:rPr>
          <w:lang w:val="es-ES"/>
        </w:rPr>
        <w:t>afloración de ese dinero negro. Y eso es lo que, por ejemplo, gente</w:t>
      </w:r>
      <w:r>
        <w:rPr>
          <w:lang w:val="es-ES"/>
        </w:rPr>
        <w:t xml:space="preserve"> que no tiene más que 700 euros</w:t>
      </w:r>
      <w:r w:rsidRPr="00955313">
        <w:rPr>
          <w:lang w:val="es-ES"/>
        </w:rPr>
        <w:t xml:space="preserve"> </w:t>
      </w:r>
      <w:r>
        <w:rPr>
          <w:lang w:val="es-ES"/>
        </w:rPr>
        <w:t>–</w:t>
      </w:r>
      <w:r w:rsidRPr="00955313">
        <w:rPr>
          <w:lang w:val="es-ES"/>
        </w:rPr>
        <w:t xml:space="preserve">que </w:t>
      </w:r>
      <w:r>
        <w:rPr>
          <w:lang w:val="es-ES"/>
        </w:rPr>
        <w:t xml:space="preserve">a usted le </w:t>
      </w:r>
      <w:r w:rsidRPr="00955313">
        <w:rPr>
          <w:lang w:val="es-ES"/>
        </w:rPr>
        <w:t>parecerá</w:t>
      </w:r>
      <w:r>
        <w:rPr>
          <w:lang w:val="es-ES"/>
        </w:rPr>
        <w:t xml:space="preserve"> estupendo, una cantidad divina–, pero gente de su grupo, de su g</w:t>
      </w:r>
      <w:r w:rsidRPr="00955313">
        <w:rPr>
          <w:lang w:val="es-ES"/>
        </w:rPr>
        <w:t xml:space="preserve">rupo en otras instituciones y </w:t>
      </w:r>
      <w:r>
        <w:rPr>
          <w:lang w:val="es-ES"/>
        </w:rPr>
        <w:t xml:space="preserve">en </w:t>
      </w:r>
      <w:r w:rsidRPr="00955313">
        <w:rPr>
          <w:lang w:val="es-ES"/>
        </w:rPr>
        <w:t>otros ámbitos, no les llega</w:t>
      </w:r>
      <w:r>
        <w:rPr>
          <w:lang w:val="es-ES"/>
        </w:rPr>
        <w:t>ba</w:t>
      </w:r>
      <w:r w:rsidRPr="00955313">
        <w:rPr>
          <w:lang w:val="es-ES"/>
        </w:rPr>
        <w:t xml:space="preserve"> con el sueldo de parlamentario, no les llegaba con el sueldo del cargo en el que estaban ocupando y recibía</w:t>
      </w:r>
      <w:r>
        <w:rPr>
          <w:lang w:val="es-ES"/>
        </w:rPr>
        <w:t>n</w:t>
      </w:r>
      <w:r w:rsidRPr="00955313">
        <w:rPr>
          <w:lang w:val="es-ES"/>
        </w:rPr>
        <w:t xml:space="preserve"> sobresueldos</w:t>
      </w:r>
      <w:r>
        <w:rPr>
          <w:lang w:val="es-ES"/>
        </w:rPr>
        <w:t>. Y no eran 700 euros lo</w:t>
      </w:r>
      <w:r w:rsidRPr="00955313">
        <w:rPr>
          <w:lang w:val="es-ES"/>
        </w:rPr>
        <w:t xml:space="preserve"> que tenían. Por tanto, no tienen ustedes ningún derecho </w:t>
      </w:r>
      <w:r>
        <w:rPr>
          <w:lang w:val="es-ES"/>
        </w:rPr>
        <w:t xml:space="preserve">ni ninguna moralidad para poder, ni ninguna ética, para poder venir y criticar aquí </w:t>
      </w:r>
      <w:r w:rsidRPr="00955313">
        <w:rPr>
          <w:lang w:val="es-ES"/>
        </w:rPr>
        <w:t>que 700 euros desincentiva una</w:t>
      </w:r>
      <w:r>
        <w:rPr>
          <w:lang w:val="es-ES"/>
        </w:rPr>
        <w:t xml:space="preserve"> familia para trabajar y </w:t>
      </w:r>
      <w:r w:rsidRPr="008410F2">
        <w:rPr>
          <w:lang w:val="es-ES"/>
        </w:rPr>
        <w:t>vivir.</w:t>
      </w:r>
    </w:p>
    <w:p w:rsidR="00AD0527" w:rsidRDefault="00AD0527" w:rsidP="00AD0527">
      <w:pPr>
        <w:pStyle w:val="Texto"/>
        <w:rPr>
          <w:lang w:val="es-ES"/>
        </w:rPr>
      </w:pPr>
    </w:p>
    <w:p w:rsidR="00AD0527" w:rsidRDefault="00AD0527" w:rsidP="00AD0527">
      <w:pPr>
        <w:pStyle w:val="Texto"/>
        <w:rPr>
          <w:lang w:val="es-ES"/>
        </w:rPr>
      </w:pPr>
    </w:p>
    <w:p w:rsidR="00AD0527" w:rsidRPr="008410F2" w:rsidRDefault="00AD0527" w:rsidP="00AD0527">
      <w:pPr>
        <w:pStyle w:val="Texto"/>
        <w:rPr>
          <w:lang w:val="eu-ES"/>
        </w:rPr>
      </w:pPr>
      <w:r w:rsidRPr="00844D0C">
        <w:rPr>
          <w:rFonts w:ascii="Futura Md BT" w:hAnsi="Futura Md BT"/>
          <w:lang w:val="es-ES"/>
        </w:rPr>
        <w:t>LEHENDAKARIAK</w:t>
      </w:r>
      <w:r>
        <w:rPr>
          <w:lang w:val="es-ES"/>
        </w:rPr>
        <w:t xml:space="preserve">: </w:t>
      </w:r>
      <w:r w:rsidRPr="008410F2">
        <w:rPr>
          <w:lang w:val="eu-ES"/>
        </w:rPr>
        <w:t>Eskerrik asko</w:t>
      </w:r>
      <w:r>
        <w:rPr>
          <w:lang w:val="es-ES"/>
        </w:rPr>
        <w:t xml:space="preserve">, Castelo </w:t>
      </w:r>
      <w:r w:rsidRPr="008410F2">
        <w:rPr>
          <w:lang w:val="eu-ES"/>
        </w:rPr>
        <w:t>andrea. Elkarrekin</w:t>
      </w:r>
      <w:r>
        <w:rPr>
          <w:lang w:val="es-ES"/>
        </w:rPr>
        <w:t xml:space="preserve"> Podemos, Martí</w:t>
      </w:r>
      <w:r w:rsidRPr="00955313">
        <w:rPr>
          <w:lang w:val="es-ES"/>
        </w:rPr>
        <w:t xml:space="preserve">nez </w:t>
      </w:r>
      <w:r w:rsidRPr="008410F2">
        <w:rPr>
          <w:lang w:val="eu-ES"/>
        </w:rPr>
        <w:t>jauna, zurea da hitza.</w:t>
      </w:r>
    </w:p>
    <w:p w:rsidR="00AD0527" w:rsidRDefault="00AD0527">
      <w:pPr>
        <w:tabs>
          <w:tab w:val="clear" w:pos="510"/>
        </w:tabs>
        <w:jc w:val="left"/>
        <w:rPr>
          <w:lang w:val="es-ES"/>
        </w:rPr>
      </w:pPr>
    </w:p>
    <w:p w:rsidR="00AD0527" w:rsidRDefault="00AD0527">
      <w:pPr>
        <w:tabs>
          <w:tab w:val="clear" w:pos="510"/>
        </w:tabs>
        <w:jc w:val="left"/>
        <w:rPr>
          <w:lang w:val="es-ES"/>
        </w:rPr>
      </w:pPr>
    </w:p>
    <w:p w:rsidR="00AD0527" w:rsidRDefault="00AD0527" w:rsidP="00AD0527">
      <w:pPr>
        <w:pStyle w:val="Texto"/>
        <w:rPr>
          <w:lang w:val="es-ES"/>
        </w:rPr>
      </w:pPr>
      <w:r w:rsidRPr="00844D0C">
        <w:rPr>
          <w:rFonts w:ascii="Futura Md BT" w:hAnsi="Futura Md BT"/>
          <w:lang w:val="es-ES"/>
        </w:rPr>
        <w:lastRenderedPageBreak/>
        <w:t>MARTÍNEZ HIERRO</w:t>
      </w:r>
      <w:r>
        <w:rPr>
          <w:lang w:val="es-ES"/>
        </w:rPr>
        <w:t xml:space="preserve"> </w:t>
      </w:r>
      <w:r w:rsidRPr="008410F2">
        <w:rPr>
          <w:lang w:val="eu-ES"/>
        </w:rPr>
        <w:t>jaunak: Eskerrik asko, presidente andrea</w:t>
      </w:r>
      <w:r>
        <w:rPr>
          <w:lang w:val="es-ES"/>
        </w:rPr>
        <w:t>.</w:t>
      </w:r>
    </w:p>
    <w:p w:rsidR="00AD0527" w:rsidRDefault="00AD0527" w:rsidP="00AD0527">
      <w:pPr>
        <w:pStyle w:val="Texto"/>
        <w:rPr>
          <w:lang w:val="es-ES"/>
        </w:rPr>
      </w:pPr>
    </w:p>
    <w:p w:rsidR="00AD0527" w:rsidRDefault="00AD0527" w:rsidP="00AD0527">
      <w:pPr>
        <w:pStyle w:val="Texto"/>
        <w:rPr>
          <w:lang w:val="es-ES"/>
        </w:rPr>
      </w:pPr>
      <w:r>
        <w:rPr>
          <w:lang w:val="es-ES"/>
        </w:rPr>
        <w:t>Bueno, empezando por el señor Dam</w:t>
      </w:r>
      <w:r w:rsidRPr="00955313">
        <w:rPr>
          <w:lang w:val="es-ES"/>
        </w:rPr>
        <w:t xml:space="preserve">borenea, </w:t>
      </w:r>
      <w:r>
        <w:rPr>
          <w:lang w:val="es-ES"/>
        </w:rPr>
        <w:t xml:space="preserve">brevemente, </w:t>
      </w:r>
      <w:r w:rsidRPr="00955313">
        <w:rPr>
          <w:lang w:val="es-ES"/>
        </w:rPr>
        <w:t>que ha dejado claro</w:t>
      </w:r>
      <w:r>
        <w:rPr>
          <w:lang w:val="es-ES"/>
        </w:rPr>
        <w:t xml:space="preserve"> el modelo de país que quiere, p</w:t>
      </w:r>
      <w:r w:rsidRPr="00955313">
        <w:rPr>
          <w:lang w:val="es-ES"/>
        </w:rPr>
        <w:t>ero lo que no sé si usted tiene tan cla</w:t>
      </w:r>
      <w:r>
        <w:rPr>
          <w:lang w:val="es-ES"/>
        </w:rPr>
        <w:t>ro es que lo que defiende usted, y</w:t>
      </w:r>
      <w:r w:rsidRPr="00955313">
        <w:rPr>
          <w:lang w:val="es-ES"/>
        </w:rPr>
        <w:t xml:space="preserve"> que lo que defiende su partido</w:t>
      </w:r>
      <w:r>
        <w:rPr>
          <w:lang w:val="es-ES"/>
        </w:rPr>
        <w:t>,</w:t>
      </w:r>
      <w:r w:rsidRPr="00955313">
        <w:rPr>
          <w:lang w:val="es-ES"/>
        </w:rPr>
        <w:t xml:space="preserve"> está muy lejos del consenso social que existe en Euskadi</w:t>
      </w:r>
      <w:r>
        <w:rPr>
          <w:lang w:val="es-ES"/>
        </w:rPr>
        <w:t>. Y</w:t>
      </w:r>
      <w:r w:rsidRPr="00955313">
        <w:rPr>
          <w:lang w:val="es-ES"/>
        </w:rPr>
        <w:t xml:space="preserve"> que es</w:t>
      </w:r>
      <w:r>
        <w:rPr>
          <w:lang w:val="es-ES"/>
        </w:rPr>
        <w:t>ta estrategia de ir a por los votos, los</w:t>
      </w:r>
      <w:r w:rsidRPr="00955313">
        <w:rPr>
          <w:lang w:val="es-ES"/>
        </w:rPr>
        <w:t xml:space="preserve"> muy pocos votos</w:t>
      </w:r>
      <w:r>
        <w:rPr>
          <w:lang w:val="es-ES"/>
        </w:rPr>
        <w:t>,</w:t>
      </w:r>
      <w:r w:rsidRPr="00955313">
        <w:rPr>
          <w:lang w:val="es-ES"/>
        </w:rPr>
        <w:t xml:space="preserve"> de </w:t>
      </w:r>
      <w:r>
        <w:rPr>
          <w:lang w:val="es-ES"/>
        </w:rPr>
        <w:t xml:space="preserve">Vox va a acabar pasándole </w:t>
      </w:r>
      <w:r w:rsidRPr="00955313">
        <w:rPr>
          <w:lang w:val="es-ES"/>
        </w:rPr>
        <w:t xml:space="preserve">la factura y va </w:t>
      </w:r>
      <w:r>
        <w:rPr>
          <w:lang w:val="es-ES"/>
        </w:rPr>
        <w:t>a acabar dejá</w:t>
      </w:r>
      <w:r w:rsidRPr="00955313">
        <w:rPr>
          <w:lang w:val="es-ES"/>
        </w:rPr>
        <w:t>ndo</w:t>
      </w:r>
      <w:r>
        <w:rPr>
          <w:lang w:val="es-ES"/>
        </w:rPr>
        <w:t>le</w:t>
      </w:r>
      <w:r w:rsidRPr="00955313">
        <w:rPr>
          <w:lang w:val="es-ES"/>
        </w:rPr>
        <w:t xml:space="preserve"> en los márgenes de la política vasca. El mundo ha cambiado, pero el Partido Popular s</w:t>
      </w:r>
      <w:r>
        <w:rPr>
          <w:lang w:val="es-ES"/>
        </w:rPr>
        <w:t>igue predicando en los años 90. Ni</w:t>
      </w:r>
      <w:r w:rsidRPr="00955313">
        <w:rPr>
          <w:lang w:val="es-ES"/>
        </w:rPr>
        <w:t xml:space="preserve"> su discurso es creíble ni su discurso </w:t>
      </w:r>
      <w:r>
        <w:rPr>
          <w:lang w:val="es-ES"/>
        </w:rPr>
        <w:t xml:space="preserve">es </w:t>
      </w:r>
      <w:r w:rsidRPr="00955313">
        <w:rPr>
          <w:lang w:val="es-ES"/>
        </w:rPr>
        <w:t>constructivo</w:t>
      </w:r>
      <w:r>
        <w:rPr>
          <w:lang w:val="es-ES"/>
        </w:rPr>
        <w:t>;</w:t>
      </w:r>
      <w:r w:rsidRPr="00955313">
        <w:rPr>
          <w:lang w:val="es-ES"/>
        </w:rPr>
        <w:t xml:space="preserve"> es incendiario, es clasista, es demagógico</w:t>
      </w:r>
      <w:r>
        <w:rPr>
          <w:lang w:val="es-ES"/>
        </w:rPr>
        <w:t>,</w:t>
      </w:r>
      <w:r w:rsidRPr="00955313">
        <w:rPr>
          <w:lang w:val="es-ES"/>
        </w:rPr>
        <w:t xml:space="preserve"> </w:t>
      </w:r>
      <w:r>
        <w:rPr>
          <w:lang w:val="es-ES"/>
        </w:rPr>
        <w:t>es xenófobo, es re</w:t>
      </w:r>
      <w:r w:rsidRPr="00955313">
        <w:rPr>
          <w:lang w:val="es-ES"/>
        </w:rPr>
        <w:t>accionar</w:t>
      </w:r>
      <w:r>
        <w:rPr>
          <w:lang w:val="es-ES"/>
        </w:rPr>
        <w:t>io y es inmovilista. Y</w:t>
      </w:r>
      <w:r w:rsidRPr="00955313">
        <w:rPr>
          <w:lang w:val="es-ES"/>
        </w:rPr>
        <w:t xml:space="preserve"> es que está</w:t>
      </w:r>
      <w:r>
        <w:rPr>
          <w:lang w:val="es-ES"/>
        </w:rPr>
        <w:t xml:space="preserve">, además, </w:t>
      </w:r>
      <w:r w:rsidRPr="00955313">
        <w:rPr>
          <w:lang w:val="es-ES"/>
        </w:rPr>
        <w:t>tan lleno d</w:t>
      </w:r>
      <w:r>
        <w:rPr>
          <w:lang w:val="es-ES"/>
        </w:rPr>
        <w:t>e falsedades que ni siquiera me voy a molestar en rebatir.</w:t>
      </w:r>
    </w:p>
    <w:p w:rsidR="00AD0527" w:rsidRDefault="00AD0527" w:rsidP="00AD0527">
      <w:pPr>
        <w:pStyle w:val="Texto"/>
        <w:rPr>
          <w:lang w:val="es-ES"/>
        </w:rPr>
      </w:pPr>
    </w:p>
    <w:p w:rsidR="00AD0527" w:rsidRDefault="00AD0527" w:rsidP="00AD0527">
      <w:pPr>
        <w:pStyle w:val="Texto"/>
        <w:rPr>
          <w:lang w:val="es-ES"/>
        </w:rPr>
      </w:pPr>
      <w:r w:rsidRPr="00955313">
        <w:rPr>
          <w:lang w:val="es-ES"/>
        </w:rPr>
        <w:t xml:space="preserve">Continuando por la señora Pinedo, que no creo que sea la persona más adecuada para meterse </w:t>
      </w:r>
      <w:r>
        <w:rPr>
          <w:lang w:val="es-ES"/>
        </w:rPr>
        <w:t xml:space="preserve">en </w:t>
      </w:r>
      <w:r w:rsidRPr="00955313">
        <w:rPr>
          <w:lang w:val="es-ES"/>
        </w:rPr>
        <w:t>las cuestiones internas de nadie, c</w:t>
      </w:r>
      <w:r>
        <w:rPr>
          <w:lang w:val="es-ES"/>
        </w:rPr>
        <w:t>osa que creo que está muy fea, por cierto, s</w:t>
      </w:r>
      <w:r w:rsidRPr="00955313">
        <w:rPr>
          <w:lang w:val="es-ES"/>
        </w:rPr>
        <w:t xml:space="preserve">u discurso ha sido una réplica del argumentario de </w:t>
      </w:r>
      <w:r w:rsidRPr="00D21603">
        <w:rPr>
          <w:lang w:val="eu-ES"/>
        </w:rPr>
        <w:t>Euskal Herria</w:t>
      </w:r>
      <w:r w:rsidRPr="00955313">
        <w:rPr>
          <w:lang w:val="es-ES"/>
        </w:rPr>
        <w:t xml:space="preserve"> Bildu, el que ha desplegado estas semanas para criticar legítimamente</w:t>
      </w:r>
      <w:r>
        <w:rPr>
          <w:lang w:val="es-ES"/>
        </w:rPr>
        <w:t>,</w:t>
      </w:r>
      <w:r w:rsidRPr="00955313">
        <w:rPr>
          <w:lang w:val="es-ES"/>
        </w:rPr>
        <w:t xml:space="preserve"> de</w:t>
      </w:r>
      <w:r>
        <w:rPr>
          <w:lang w:val="es-ES"/>
        </w:rPr>
        <w:t xml:space="preserve">sde una manera feroz </w:t>
      </w:r>
      <w:r w:rsidRPr="00955313">
        <w:rPr>
          <w:lang w:val="es-ES"/>
        </w:rPr>
        <w:t>e incomprensible</w:t>
      </w:r>
      <w:r>
        <w:rPr>
          <w:lang w:val="es-ES"/>
        </w:rPr>
        <w:t>,</w:t>
      </w:r>
      <w:r w:rsidRPr="00955313">
        <w:rPr>
          <w:lang w:val="es-ES"/>
        </w:rPr>
        <w:t xml:space="preserve"> para criticar un acuerdo que </w:t>
      </w:r>
      <w:r>
        <w:rPr>
          <w:lang w:val="es-ES"/>
        </w:rPr>
        <w:t xml:space="preserve">en el fondo saben que es bueno. Es </w:t>
      </w:r>
      <w:r w:rsidRPr="00955313">
        <w:rPr>
          <w:lang w:val="es-ES"/>
        </w:rPr>
        <w:t xml:space="preserve">que se han olvidado de que el año pasado </w:t>
      </w:r>
      <w:r>
        <w:rPr>
          <w:lang w:val="es-ES"/>
        </w:rPr>
        <w:t xml:space="preserve">ustedes </w:t>
      </w:r>
      <w:r w:rsidRPr="00955313">
        <w:rPr>
          <w:lang w:val="es-ES"/>
        </w:rPr>
        <w:t>iniciar</w:t>
      </w:r>
      <w:r>
        <w:rPr>
          <w:lang w:val="es-ES"/>
        </w:rPr>
        <w:t>on</w:t>
      </w:r>
      <w:r w:rsidRPr="00955313">
        <w:rPr>
          <w:lang w:val="es-ES"/>
        </w:rPr>
        <w:t xml:space="preserve"> un proceso </w:t>
      </w:r>
      <w:r>
        <w:rPr>
          <w:lang w:val="es-ES"/>
        </w:rPr>
        <w:t>de negociación del que se bajaro</w:t>
      </w:r>
      <w:r w:rsidRPr="00955313">
        <w:rPr>
          <w:lang w:val="es-ES"/>
        </w:rPr>
        <w:t>n en el último minuto</w:t>
      </w:r>
      <w:r>
        <w:rPr>
          <w:lang w:val="es-ES"/>
        </w:rPr>
        <w:t>,</w:t>
      </w:r>
      <w:r w:rsidRPr="00955313">
        <w:rPr>
          <w:lang w:val="es-ES"/>
        </w:rPr>
        <w:t xml:space="preserve"> en el último min</w:t>
      </w:r>
      <w:r>
        <w:rPr>
          <w:lang w:val="es-ES"/>
        </w:rPr>
        <w:t>uto. O sea, que tan mal no fue si</w:t>
      </w:r>
      <w:r w:rsidRPr="00955313">
        <w:rPr>
          <w:lang w:val="es-ES"/>
        </w:rPr>
        <w:t xml:space="preserve"> aguanta</w:t>
      </w:r>
      <w:r>
        <w:rPr>
          <w:lang w:val="es-ES"/>
        </w:rPr>
        <w:t>ro</w:t>
      </w:r>
      <w:r w:rsidRPr="00955313">
        <w:rPr>
          <w:lang w:val="es-ES"/>
        </w:rPr>
        <w:t>n tanto tiempo</w:t>
      </w:r>
      <w:r>
        <w:rPr>
          <w:lang w:val="es-ES"/>
        </w:rPr>
        <w:t>. Y hoy nos echan en cara medidas que</w:t>
      </w:r>
      <w:r w:rsidRPr="00955313">
        <w:rPr>
          <w:lang w:val="es-ES"/>
        </w:rPr>
        <w:t xml:space="preserve"> están en el acuerdo que ustedes ni </w:t>
      </w:r>
      <w:r>
        <w:rPr>
          <w:lang w:val="es-ES"/>
        </w:rPr>
        <w:t>siquiera pusieron encima de la mesa, de la… en su plataforma de negociación. ¿Porque qué</w:t>
      </w:r>
      <w:r w:rsidRPr="00955313">
        <w:rPr>
          <w:lang w:val="es-ES"/>
        </w:rPr>
        <w:t xml:space="preserve"> </w:t>
      </w:r>
      <w:r>
        <w:rPr>
          <w:lang w:val="es-ES"/>
        </w:rPr>
        <w:t xml:space="preserve">negociaron en </w:t>
      </w:r>
      <w:r w:rsidRPr="00955313">
        <w:rPr>
          <w:lang w:val="es-ES"/>
        </w:rPr>
        <w:t xml:space="preserve">políticas feministas </w:t>
      </w:r>
      <w:r>
        <w:rPr>
          <w:lang w:val="es-ES"/>
        </w:rPr>
        <w:t xml:space="preserve">o en lucha </w:t>
      </w:r>
      <w:r w:rsidRPr="00955313">
        <w:rPr>
          <w:lang w:val="es-ES"/>
        </w:rPr>
        <w:t>contra las violencias machistas</w:t>
      </w:r>
      <w:r>
        <w:rPr>
          <w:lang w:val="es-ES"/>
        </w:rPr>
        <w:t xml:space="preserve">? ¿O qué negociaron en </w:t>
      </w:r>
      <w:r w:rsidRPr="00955313">
        <w:rPr>
          <w:lang w:val="es-ES"/>
        </w:rPr>
        <w:t>medidas contra el cambio cl</w:t>
      </w:r>
      <w:r>
        <w:rPr>
          <w:lang w:val="es-ES"/>
        </w:rPr>
        <w:t>imático? Nada.</w:t>
      </w:r>
    </w:p>
    <w:p w:rsidR="00AD0527" w:rsidRDefault="00AD0527" w:rsidP="00AD0527">
      <w:pPr>
        <w:pStyle w:val="Texto"/>
        <w:rPr>
          <w:lang w:val="es-ES"/>
        </w:rPr>
      </w:pPr>
    </w:p>
    <w:p w:rsidR="00AD0527" w:rsidRPr="00955313" w:rsidRDefault="00AD0527" w:rsidP="00AD0527">
      <w:pPr>
        <w:pStyle w:val="Texto"/>
        <w:rPr>
          <w:lang w:val="es-ES"/>
        </w:rPr>
      </w:pPr>
      <w:r>
        <w:rPr>
          <w:lang w:val="es-ES"/>
        </w:rPr>
        <w:t>Y</w:t>
      </w:r>
      <w:r w:rsidRPr="00955313">
        <w:rPr>
          <w:lang w:val="es-ES"/>
        </w:rPr>
        <w:t xml:space="preserve"> tam</w:t>
      </w:r>
      <w:r>
        <w:rPr>
          <w:lang w:val="es-ES"/>
        </w:rPr>
        <w:t>bién les diría que dejen de ret</w:t>
      </w:r>
      <w:r w:rsidRPr="00955313">
        <w:rPr>
          <w:lang w:val="es-ES"/>
        </w:rPr>
        <w:t>o</w:t>
      </w:r>
      <w:r>
        <w:rPr>
          <w:lang w:val="es-ES"/>
        </w:rPr>
        <w:t>rce</w:t>
      </w:r>
      <w:r w:rsidRPr="00955313">
        <w:rPr>
          <w:lang w:val="es-ES"/>
        </w:rPr>
        <w:t xml:space="preserve">r </w:t>
      </w:r>
      <w:r>
        <w:rPr>
          <w:lang w:val="es-ES"/>
        </w:rPr>
        <w:t xml:space="preserve">y manipular los (…) </w:t>
      </w:r>
      <w:r w:rsidRPr="00955313">
        <w:rPr>
          <w:lang w:val="es-ES"/>
        </w:rPr>
        <w:t xml:space="preserve">sobre la </w:t>
      </w:r>
      <w:r>
        <w:rPr>
          <w:lang w:val="es-ES"/>
        </w:rPr>
        <w:t>Renta de Garantía de Ingresos, porque h</w:t>
      </w:r>
      <w:r w:rsidRPr="00955313">
        <w:rPr>
          <w:lang w:val="es-ES"/>
        </w:rPr>
        <w:t>a</w:t>
      </w:r>
      <w:r>
        <w:rPr>
          <w:lang w:val="es-ES"/>
        </w:rPr>
        <w:t>y una realidad irrefutable. H</w:t>
      </w:r>
      <w:r w:rsidRPr="00955313">
        <w:rPr>
          <w:lang w:val="es-ES"/>
        </w:rPr>
        <w:t xml:space="preserve">ay una realidad </w:t>
      </w:r>
      <w:r>
        <w:rPr>
          <w:lang w:val="es-ES"/>
        </w:rPr>
        <w:t xml:space="preserve">irrefutable, que es </w:t>
      </w:r>
      <w:r w:rsidRPr="00955313">
        <w:rPr>
          <w:lang w:val="es-ES"/>
        </w:rPr>
        <w:t>gracias…</w:t>
      </w:r>
    </w:p>
    <w:p w:rsidR="00AD0527" w:rsidRPr="00955313" w:rsidRDefault="00AD0527" w:rsidP="00AD0527">
      <w:pPr>
        <w:pStyle w:val="Texto"/>
        <w:rPr>
          <w:lang w:val="es-ES"/>
        </w:rPr>
      </w:pPr>
    </w:p>
    <w:p w:rsidR="00AD0527" w:rsidRPr="00955313" w:rsidRDefault="00AD0527" w:rsidP="00AD0527">
      <w:pPr>
        <w:pStyle w:val="Texto"/>
        <w:rPr>
          <w:lang w:val="es-ES"/>
        </w:rPr>
      </w:pPr>
      <w:r w:rsidRPr="00955313">
        <w:rPr>
          <w:lang w:val="es-ES"/>
        </w:rPr>
        <w:t>(22. zintaren amaiera)</w:t>
      </w:r>
    </w:p>
    <w:p w:rsidR="00AD0527" w:rsidRPr="001B7BDB" w:rsidRDefault="00AD0527" w:rsidP="00AD0527">
      <w:pPr>
        <w:pStyle w:val="Texto"/>
        <w:rPr>
          <w:lang w:val="eu-ES"/>
        </w:rPr>
      </w:pPr>
      <w:r w:rsidRPr="001B7BDB">
        <w:rPr>
          <w:lang w:val="eu-ES"/>
        </w:rPr>
        <w:t>(23. zintaren hasiera)</w:t>
      </w:r>
    </w:p>
    <w:p w:rsidR="00AD0527" w:rsidRPr="001B7BDB" w:rsidRDefault="00AD0527" w:rsidP="00AD0527">
      <w:pPr>
        <w:pStyle w:val="Texto"/>
        <w:rPr>
          <w:lang w:val="es-ES"/>
        </w:rPr>
      </w:pPr>
    </w:p>
    <w:p w:rsidR="00AD0527" w:rsidRDefault="00AD0527" w:rsidP="00AD0527">
      <w:pPr>
        <w:pStyle w:val="Texto"/>
        <w:rPr>
          <w:lang w:val="es-ES"/>
        </w:rPr>
      </w:pPr>
      <w:r w:rsidRPr="001B7BDB">
        <w:rPr>
          <w:lang w:val="es-ES"/>
        </w:rPr>
        <w:t>…</w:t>
      </w:r>
      <w:r>
        <w:rPr>
          <w:lang w:val="es-ES"/>
        </w:rPr>
        <w:t xml:space="preserve"> y</w:t>
      </w:r>
      <w:r w:rsidRPr="001B7BDB">
        <w:rPr>
          <w:lang w:val="es-ES"/>
        </w:rPr>
        <w:t xml:space="preserve"> también les diría que de</w:t>
      </w:r>
      <w:r>
        <w:rPr>
          <w:lang w:val="es-ES"/>
        </w:rPr>
        <w:t>je</w:t>
      </w:r>
      <w:r w:rsidRPr="001B7BDB">
        <w:rPr>
          <w:lang w:val="es-ES"/>
        </w:rPr>
        <w:t>n de re</w:t>
      </w:r>
      <w:r>
        <w:rPr>
          <w:lang w:val="es-ES"/>
        </w:rPr>
        <w:t>torcer y</w:t>
      </w:r>
      <w:r w:rsidRPr="001B7BDB">
        <w:rPr>
          <w:lang w:val="es-ES"/>
        </w:rPr>
        <w:t xml:space="preserve"> manipular los </w:t>
      </w:r>
      <w:r>
        <w:rPr>
          <w:lang w:val="es-ES"/>
        </w:rPr>
        <w:t>números so</w:t>
      </w:r>
      <w:r w:rsidRPr="001B7BDB">
        <w:rPr>
          <w:lang w:val="es-ES"/>
        </w:rPr>
        <w:t>bre la</w:t>
      </w:r>
      <w:r>
        <w:rPr>
          <w:lang w:val="es-ES"/>
        </w:rPr>
        <w:t xml:space="preserve"> Renta de Garantía de Ingresos, p</w:t>
      </w:r>
      <w:r w:rsidRPr="001B7BDB">
        <w:rPr>
          <w:lang w:val="es-ES"/>
        </w:rPr>
        <w:t xml:space="preserve">orque </w:t>
      </w:r>
      <w:r>
        <w:rPr>
          <w:lang w:val="es-ES"/>
        </w:rPr>
        <w:t xml:space="preserve">hay </w:t>
      </w:r>
      <w:r w:rsidRPr="001B7BDB">
        <w:rPr>
          <w:lang w:val="es-ES"/>
        </w:rPr>
        <w:t xml:space="preserve">una realidad </w:t>
      </w:r>
      <w:r>
        <w:rPr>
          <w:lang w:val="es-ES"/>
        </w:rPr>
        <w:t>irrefutable.</w:t>
      </w:r>
    </w:p>
    <w:p w:rsidR="00AD0527" w:rsidRDefault="00AD0527" w:rsidP="00AD0527">
      <w:pPr>
        <w:pStyle w:val="Texto"/>
        <w:rPr>
          <w:lang w:val="es-ES"/>
        </w:rPr>
      </w:pPr>
    </w:p>
    <w:p w:rsidR="00AD0527" w:rsidRDefault="00AD0527" w:rsidP="00AD0527">
      <w:pPr>
        <w:pStyle w:val="Texto"/>
        <w:rPr>
          <w:lang w:val="es-ES"/>
        </w:rPr>
      </w:pPr>
      <w:r>
        <w:rPr>
          <w:lang w:val="es-ES"/>
        </w:rPr>
        <w:t>H</w:t>
      </w:r>
      <w:r w:rsidRPr="001B7BDB">
        <w:rPr>
          <w:lang w:val="es-ES"/>
        </w:rPr>
        <w:t xml:space="preserve">ay una realidad </w:t>
      </w:r>
      <w:r>
        <w:rPr>
          <w:lang w:val="es-ES"/>
        </w:rPr>
        <w:t xml:space="preserve">irrefutable, que es que, gracias a Elkarrekin Podemos, </w:t>
      </w:r>
      <w:r w:rsidRPr="001B7BDB">
        <w:rPr>
          <w:lang w:val="es-ES"/>
        </w:rPr>
        <w:t xml:space="preserve">las personas perceptoras de la </w:t>
      </w:r>
      <w:r>
        <w:rPr>
          <w:lang w:val="es-ES"/>
        </w:rPr>
        <w:t>RGI van a cobrar</w:t>
      </w:r>
      <w:r w:rsidRPr="001B7BDB">
        <w:rPr>
          <w:lang w:val="es-ES"/>
        </w:rPr>
        <w:t xml:space="preserve"> 49 euros más en</w:t>
      </w:r>
      <w:r>
        <w:rPr>
          <w:lang w:val="es-ES"/>
        </w:rPr>
        <w:t xml:space="preserve"> 2020. ¿Cuánto habría mejorado su capacidad adquisitiva gracias a E</w:t>
      </w:r>
      <w:r w:rsidRPr="001B7BDB">
        <w:rPr>
          <w:lang w:val="es-ES"/>
        </w:rPr>
        <w:t>uskal</w:t>
      </w:r>
      <w:r>
        <w:rPr>
          <w:lang w:val="es-ES"/>
        </w:rPr>
        <w:t xml:space="preserve"> Herria Bildu? C</w:t>
      </w:r>
      <w:r w:rsidRPr="001B7BDB">
        <w:rPr>
          <w:lang w:val="es-ES"/>
        </w:rPr>
        <w:t>ero</w:t>
      </w:r>
      <w:r>
        <w:rPr>
          <w:lang w:val="es-ES"/>
        </w:rPr>
        <w:t xml:space="preserve"> euros, señora Pinedo. C</w:t>
      </w:r>
      <w:r w:rsidRPr="001B7BDB">
        <w:rPr>
          <w:lang w:val="es-ES"/>
        </w:rPr>
        <w:t>ero euros. Así que</w:t>
      </w:r>
      <w:r>
        <w:rPr>
          <w:lang w:val="es-ES"/>
        </w:rPr>
        <w:t>,</w:t>
      </w:r>
      <w:r w:rsidRPr="001B7BDB">
        <w:rPr>
          <w:lang w:val="es-ES"/>
        </w:rPr>
        <w:t xml:space="preserve"> yo</w:t>
      </w:r>
      <w:r>
        <w:rPr>
          <w:lang w:val="es-ES"/>
        </w:rPr>
        <w:t xml:space="preserve"> creo que n</w:t>
      </w:r>
      <w:r w:rsidRPr="001B7BDB">
        <w:rPr>
          <w:lang w:val="es-ES"/>
        </w:rPr>
        <w:t>o es momento de dar l</w:t>
      </w:r>
      <w:r>
        <w:rPr>
          <w:lang w:val="es-ES"/>
        </w:rPr>
        <w:t xml:space="preserve">ecciones sobre esta cuestión: de </w:t>
      </w:r>
      <w:r w:rsidRPr="001B7BDB">
        <w:rPr>
          <w:lang w:val="es-ES"/>
        </w:rPr>
        <w:t>qui</w:t>
      </w:r>
      <w:r>
        <w:rPr>
          <w:lang w:val="es-ES"/>
        </w:rPr>
        <w:t>é</w:t>
      </w:r>
      <w:r w:rsidRPr="001B7BDB">
        <w:rPr>
          <w:lang w:val="es-ES"/>
        </w:rPr>
        <w:t>n trabaja para mejorar la vida de los que peor lo están pasando</w:t>
      </w:r>
      <w:r>
        <w:rPr>
          <w:lang w:val="es-ES"/>
        </w:rPr>
        <w:t>, porque 50 euros para</w:t>
      </w:r>
      <w:r w:rsidRPr="001B7BDB">
        <w:rPr>
          <w:lang w:val="es-ES"/>
        </w:rPr>
        <w:t xml:space="preserve"> una familia que no puede llegar a fin de me</w:t>
      </w:r>
      <w:r>
        <w:rPr>
          <w:lang w:val="es-ES"/>
        </w:rPr>
        <w:t>s es una mejora significativa. ¿S</w:t>
      </w:r>
      <w:r w:rsidRPr="001B7BDB">
        <w:rPr>
          <w:lang w:val="es-ES"/>
        </w:rPr>
        <w:t>uficiente</w:t>
      </w:r>
      <w:r>
        <w:rPr>
          <w:lang w:val="es-ES"/>
        </w:rPr>
        <w:t>? O</w:t>
      </w:r>
      <w:r w:rsidRPr="001B7BDB">
        <w:rPr>
          <w:lang w:val="es-ES"/>
        </w:rPr>
        <w:t>bviamente</w:t>
      </w:r>
      <w:r>
        <w:rPr>
          <w:lang w:val="es-ES"/>
        </w:rPr>
        <w:t>, no. ¿Q</w:t>
      </w:r>
      <w:r w:rsidRPr="001B7BDB">
        <w:rPr>
          <w:lang w:val="es-ES"/>
        </w:rPr>
        <w:t>ue el sistema es injusto y no sirve para s</w:t>
      </w:r>
      <w:r>
        <w:rPr>
          <w:lang w:val="es-ES"/>
        </w:rPr>
        <w:t>ali</w:t>
      </w:r>
      <w:r w:rsidRPr="001B7BDB">
        <w:rPr>
          <w:lang w:val="es-ES"/>
        </w:rPr>
        <w:t>r de l</w:t>
      </w:r>
      <w:r>
        <w:rPr>
          <w:lang w:val="es-ES"/>
        </w:rPr>
        <w:t xml:space="preserve">a pobreza y necesita reformarse? Obviamente, estamos de acuerdo. Pero, es que, ese </w:t>
      </w:r>
      <w:r w:rsidRPr="001B7BDB">
        <w:rPr>
          <w:lang w:val="es-ES"/>
        </w:rPr>
        <w:t>no e</w:t>
      </w:r>
      <w:r>
        <w:rPr>
          <w:lang w:val="es-ES"/>
        </w:rPr>
        <w:t xml:space="preserve">s el debate presupuestario. Y mucho podríamos hablar aquí del papel que ha jugado </w:t>
      </w:r>
      <w:r w:rsidRPr="001B7BDB">
        <w:rPr>
          <w:lang w:val="es-ES"/>
        </w:rPr>
        <w:t xml:space="preserve">cada uno en el otro debate, pero </w:t>
      </w:r>
      <w:r>
        <w:rPr>
          <w:lang w:val="es-ES"/>
        </w:rPr>
        <w:t>el que a</w:t>
      </w:r>
      <w:r w:rsidRPr="001B7BDB">
        <w:rPr>
          <w:lang w:val="es-ES"/>
        </w:rPr>
        <w:t>quí estamos valorando son los l</w:t>
      </w:r>
      <w:r>
        <w:rPr>
          <w:lang w:val="es-ES"/>
        </w:rPr>
        <w:t>ogros</w:t>
      </w:r>
      <w:r w:rsidRPr="001B7BDB">
        <w:rPr>
          <w:lang w:val="es-ES"/>
        </w:rPr>
        <w:t xml:space="preserve"> de</w:t>
      </w:r>
      <w:r>
        <w:rPr>
          <w:lang w:val="es-ES"/>
        </w:rPr>
        <w:t xml:space="preserve"> Elkarrekin Podemos en esta negociación. Y está claro que son muchos, que son variados, y que llegará</w:t>
      </w:r>
      <w:r w:rsidRPr="001B7BDB">
        <w:rPr>
          <w:lang w:val="es-ES"/>
        </w:rPr>
        <w:t>n a muchas personas</w:t>
      </w:r>
      <w:r>
        <w:rPr>
          <w:lang w:val="es-ES"/>
        </w:rPr>
        <w:t xml:space="preserve">.¿Le parece mal a usted que se abaraten las haurreskolas? ¿O que haya un fondo contra la ludopatía? Claro que me puede contestar. Muy mal supongo que no le parecerá cuando, </w:t>
      </w:r>
      <w:r w:rsidRPr="001B7BDB">
        <w:rPr>
          <w:lang w:val="es-ES"/>
        </w:rPr>
        <w:t xml:space="preserve">tras conocerse el acuerdo, inmediatamente después, han registrado dos </w:t>
      </w:r>
      <w:r>
        <w:rPr>
          <w:lang w:val="es-ES"/>
        </w:rPr>
        <w:t>PNL sobre estos temas. P</w:t>
      </w:r>
      <w:r w:rsidRPr="001B7BDB">
        <w:rPr>
          <w:lang w:val="es-ES"/>
        </w:rPr>
        <w:t>ero</w:t>
      </w:r>
      <w:r>
        <w:rPr>
          <w:lang w:val="es-ES"/>
        </w:rPr>
        <w:t xml:space="preserve"> es que esa es la diferencia:</w:t>
      </w:r>
      <w:r w:rsidRPr="001B7BDB">
        <w:rPr>
          <w:lang w:val="es-ES"/>
        </w:rPr>
        <w:t xml:space="preserve"> que ustedes hacen declaraciones de intenciones y nosotros medidas efectivas.</w:t>
      </w:r>
    </w:p>
    <w:p w:rsidR="00AD0527" w:rsidRDefault="00AD0527" w:rsidP="00AD0527">
      <w:pPr>
        <w:pStyle w:val="Texto"/>
        <w:rPr>
          <w:lang w:val="es-ES"/>
        </w:rPr>
      </w:pPr>
    </w:p>
    <w:p w:rsidR="00AD0527" w:rsidRDefault="00AD0527" w:rsidP="00AD0527">
      <w:pPr>
        <w:pStyle w:val="Texto"/>
        <w:rPr>
          <w:lang w:val="es-ES"/>
        </w:rPr>
      </w:pPr>
      <w:r w:rsidRPr="001B7BDB">
        <w:rPr>
          <w:lang w:val="es-ES"/>
        </w:rPr>
        <w:t>Y podrí</w:t>
      </w:r>
      <w:r>
        <w:rPr>
          <w:lang w:val="es-ES"/>
        </w:rPr>
        <w:t>amos seguir enumerando medidas. P</w:t>
      </w:r>
      <w:r w:rsidRPr="001B7BDB">
        <w:rPr>
          <w:lang w:val="es-ES"/>
        </w:rPr>
        <w:t>orque</w:t>
      </w:r>
      <w:r>
        <w:rPr>
          <w:lang w:val="es-ES"/>
        </w:rPr>
        <w:t>,</w:t>
      </w:r>
      <w:r w:rsidRPr="001B7BDB">
        <w:rPr>
          <w:lang w:val="es-ES"/>
        </w:rPr>
        <w:t xml:space="preserve"> no s</w:t>
      </w:r>
      <w:r>
        <w:rPr>
          <w:lang w:val="es-ES"/>
        </w:rPr>
        <w:t>é,</w:t>
      </w:r>
      <w:r w:rsidRPr="001B7BDB">
        <w:rPr>
          <w:lang w:val="es-ES"/>
        </w:rPr>
        <w:t xml:space="preserve"> </w:t>
      </w:r>
      <w:r>
        <w:rPr>
          <w:lang w:val="es-ES"/>
        </w:rPr>
        <w:t>¿</w:t>
      </w:r>
      <w:r w:rsidRPr="001B7BDB">
        <w:rPr>
          <w:lang w:val="es-ES"/>
        </w:rPr>
        <w:t xml:space="preserve">creen que es una mala noticia que hayamos hecho que el Gobierno tome medidas de prevención y protección contra las </w:t>
      </w:r>
      <w:r>
        <w:rPr>
          <w:lang w:val="es-ES"/>
        </w:rPr>
        <w:t xml:space="preserve">violencias machistas, </w:t>
      </w:r>
      <w:r w:rsidRPr="001B7BDB">
        <w:rPr>
          <w:lang w:val="es-ES"/>
        </w:rPr>
        <w:t>que debería haberse hecho hace</w:t>
      </w:r>
      <w:r>
        <w:rPr>
          <w:lang w:val="es-ES"/>
        </w:rPr>
        <w:t xml:space="preserve"> mucho</w:t>
      </w:r>
      <w:r w:rsidRPr="001B7BDB">
        <w:rPr>
          <w:lang w:val="es-ES"/>
        </w:rPr>
        <w:t xml:space="preserve"> tiempo y que son reclamadas co</w:t>
      </w:r>
      <w:r>
        <w:rPr>
          <w:lang w:val="es-ES"/>
        </w:rPr>
        <w:t>mo el punto de partida esencial para articular políticas efectivas?</w:t>
      </w:r>
      <w:r w:rsidRPr="001B7BDB">
        <w:rPr>
          <w:lang w:val="es-ES"/>
        </w:rPr>
        <w:t xml:space="preserve"> Quizás es que Euskal </w:t>
      </w:r>
      <w:r>
        <w:rPr>
          <w:lang w:val="es-ES"/>
        </w:rPr>
        <w:t>Herria Bildu no ve lo</w:t>
      </w:r>
      <w:r w:rsidRPr="001B7BDB">
        <w:rPr>
          <w:lang w:val="es-ES"/>
        </w:rPr>
        <w:t xml:space="preserve"> que le va a cambiar </w:t>
      </w:r>
      <w:r>
        <w:rPr>
          <w:lang w:val="es-ES"/>
        </w:rPr>
        <w:t>la vida a las familias que saldrán beneficiadas por los centros de S</w:t>
      </w:r>
      <w:r w:rsidRPr="001B7BDB">
        <w:rPr>
          <w:lang w:val="es-ES"/>
        </w:rPr>
        <w:t>alud Mental p</w:t>
      </w:r>
      <w:r>
        <w:rPr>
          <w:lang w:val="es-ES"/>
        </w:rPr>
        <w:t>ara niños, niñas y adolescentes. O</w:t>
      </w:r>
      <w:r w:rsidRPr="001B7BDB">
        <w:rPr>
          <w:lang w:val="es-ES"/>
        </w:rPr>
        <w:t xml:space="preserve"> que preferiría que no</w:t>
      </w:r>
      <w:r>
        <w:rPr>
          <w:lang w:val="es-ES"/>
        </w:rPr>
        <w:t xml:space="preserve"> </w:t>
      </w:r>
      <w:r w:rsidRPr="001B7BDB">
        <w:rPr>
          <w:lang w:val="es-ES"/>
        </w:rPr>
        <w:t>s</w:t>
      </w:r>
      <w:r>
        <w:rPr>
          <w:lang w:val="es-ES"/>
        </w:rPr>
        <w:t>e</w:t>
      </w:r>
      <w:r w:rsidRPr="001B7BDB">
        <w:rPr>
          <w:lang w:val="es-ES"/>
        </w:rPr>
        <w:t xml:space="preserve"> incrementa</w:t>
      </w:r>
      <w:r>
        <w:rPr>
          <w:lang w:val="es-ES"/>
        </w:rPr>
        <w:t xml:space="preserve">se la inversión en la red </w:t>
      </w:r>
      <w:r w:rsidRPr="001B7BDB">
        <w:rPr>
          <w:lang w:val="es-ES"/>
        </w:rPr>
        <w:t>de escuelas públicas, como el Partido Popular. Sinceramente, en su cr</w:t>
      </w:r>
      <w:r>
        <w:rPr>
          <w:lang w:val="es-ES"/>
        </w:rPr>
        <w:t>ítica –legí</w:t>
      </w:r>
      <w:r w:rsidRPr="001B7BDB">
        <w:rPr>
          <w:lang w:val="es-ES"/>
        </w:rPr>
        <w:t>tim</w:t>
      </w:r>
      <w:r>
        <w:rPr>
          <w:lang w:val="es-ES"/>
        </w:rPr>
        <w:t>a</w:t>
      </w:r>
      <w:r w:rsidRPr="001B7BDB">
        <w:rPr>
          <w:lang w:val="es-ES"/>
        </w:rPr>
        <w:t xml:space="preserve"> </w:t>
      </w:r>
      <w:r>
        <w:rPr>
          <w:lang w:val="es-ES"/>
        </w:rPr>
        <w:t>y respetable, insisto–,</w:t>
      </w:r>
      <w:r w:rsidRPr="001B7BDB">
        <w:rPr>
          <w:lang w:val="es-ES"/>
        </w:rPr>
        <w:t xml:space="preserve"> creo que hay muy poca política y mucha</w:t>
      </w:r>
      <w:r>
        <w:rPr>
          <w:lang w:val="es-ES"/>
        </w:rPr>
        <w:t xml:space="preserve"> de</w:t>
      </w:r>
      <w:r w:rsidRPr="001B7BDB">
        <w:rPr>
          <w:lang w:val="es-ES"/>
        </w:rPr>
        <w:t>magogia</w:t>
      </w:r>
      <w:r>
        <w:rPr>
          <w:lang w:val="es-ES"/>
        </w:rPr>
        <w:t xml:space="preserve">. Y no creo que deban </w:t>
      </w:r>
      <w:r>
        <w:rPr>
          <w:lang w:val="es-ES"/>
        </w:rPr>
        <w:lastRenderedPageBreak/>
        <w:t xml:space="preserve">hacer </w:t>
      </w:r>
      <w:r w:rsidRPr="001B7BDB">
        <w:rPr>
          <w:lang w:val="es-ES"/>
        </w:rPr>
        <w:t>lecciones sobre principios y val</w:t>
      </w:r>
      <w:r>
        <w:rPr>
          <w:lang w:val="es-ES"/>
        </w:rPr>
        <w:t>ores. Los principios están para</w:t>
      </w:r>
      <w:r w:rsidRPr="001B7BDB">
        <w:rPr>
          <w:lang w:val="es-ES"/>
        </w:rPr>
        <w:t xml:space="preserve"> usarlos</w:t>
      </w:r>
      <w:r>
        <w:rPr>
          <w:lang w:val="es-ES"/>
        </w:rPr>
        <w:t>,</w:t>
      </w:r>
      <w:r w:rsidRPr="001B7BDB">
        <w:rPr>
          <w:lang w:val="es-ES"/>
        </w:rPr>
        <w:t xml:space="preserve"> para que cobren vida en fo</w:t>
      </w:r>
      <w:r>
        <w:rPr>
          <w:lang w:val="es-ES"/>
        </w:rPr>
        <w:t>rma de políticas y de medidas. Si ustedes q</w:t>
      </w:r>
      <w:r w:rsidRPr="001B7BDB">
        <w:rPr>
          <w:lang w:val="es-ES"/>
        </w:rPr>
        <w:t>uieren preservarlos en una urna de cristal</w:t>
      </w:r>
      <w:r>
        <w:rPr>
          <w:lang w:val="es-ES"/>
        </w:rPr>
        <w:t xml:space="preserve"> es su decisión, pero no</w:t>
      </w:r>
      <w:r w:rsidRPr="001B7BDB">
        <w:rPr>
          <w:lang w:val="es-ES"/>
        </w:rPr>
        <w:t xml:space="preserve"> cuestionen la voluntad de mejora de la vida de la ciudadanía, de aquello</w:t>
      </w:r>
      <w:r>
        <w:rPr>
          <w:lang w:val="es-ES"/>
        </w:rPr>
        <w:t>s que entendemos la política como una herramienta para avanzar. A</w:t>
      </w:r>
      <w:r w:rsidRPr="001B7BDB">
        <w:rPr>
          <w:lang w:val="es-ES"/>
        </w:rPr>
        <w:t>unque sea despacio, aunque sea en menor medida de lo que des</w:t>
      </w:r>
      <w:r>
        <w:rPr>
          <w:lang w:val="es-ES"/>
        </w:rPr>
        <w:t>earíamos. Pero, en</w:t>
      </w:r>
      <w:r w:rsidRPr="001B7BDB">
        <w:rPr>
          <w:lang w:val="es-ES"/>
        </w:rPr>
        <w:t xml:space="preserve"> el actual momento político, </w:t>
      </w:r>
      <w:r>
        <w:rPr>
          <w:lang w:val="es-ES"/>
        </w:rPr>
        <w:t>hay dos opciones: q</w:t>
      </w:r>
      <w:r w:rsidRPr="001B7BDB">
        <w:rPr>
          <w:lang w:val="es-ES"/>
        </w:rPr>
        <w:t>uedarse dando lecciones sobre cómo debería</w:t>
      </w:r>
      <w:r>
        <w:rPr>
          <w:lang w:val="es-ES"/>
        </w:rPr>
        <w:t>n de ser</w:t>
      </w:r>
      <w:r w:rsidRPr="001B7BDB">
        <w:rPr>
          <w:lang w:val="es-ES"/>
        </w:rPr>
        <w:t xml:space="preserve"> las cosas o </w:t>
      </w:r>
      <w:r>
        <w:rPr>
          <w:lang w:val="es-ES"/>
        </w:rPr>
        <w:t>ar</w:t>
      </w:r>
      <w:r w:rsidRPr="001B7BDB">
        <w:rPr>
          <w:lang w:val="es-ES"/>
        </w:rPr>
        <w:t>remangarse</w:t>
      </w:r>
      <w:r>
        <w:rPr>
          <w:lang w:val="es-ES"/>
        </w:rPr>
        <w:t xml:space="preserve"> y</w:t>
      </w:r>
      <w:r w:rsidRPr="001B7BDB">
        <w:rPr>
          <w:lang w:val="es-ES"/>
        </w:rPr>
        <w:t xml:space="preserve"> buscar cambiar las cosas</w:t>
      </w:r>
      <w:r>
        <w:rPr>
          <w:lang w:val="es-ES"/>
        </w:rPr>
        <w:t>, aunque sea de una manera menos trans</w:t>
      </w:r>
      <w:r w:rsidRPr="001B7BDB">
        <w:rPr>
          <w:lang w:val="es-ES"/>
        </w:rPr>
        <w:t>forma</w:t>
      </w:r>
      <w:r>
        <w:rPr>
          <w:lang w:val="es-ES"/>
        </w:rPr>
        <w:t>d</w:t>
      </w:r>
      <w:r w:rsidRPr="001B7BDB">
        <w:rPr>
          <w:lang w:val="es-ES"/>
        </w:rPr>
        <w:t>ora</w:t>
      </w:r>
      <w:r>
        <w:rPr>
          <w:lang w:val="es-ES"/>
        </w:rPr>
        <w:t xml:space="preserve"> de la que nos gustaría.</w:t>
      </w:r>
    </w:p>
    <w:p w:rsidR="00AD0527" w:rsidRDefault="00AD0527" w:rsidP="00AD0527">
      <w:pPr>
        <w:pStyle w:val="Texto"/>
        <w:rPr>
          <w:lang w:val="es-ES"/>
        </w:rPr>
      </w:pPr>
    </w:p>
    <w:p w:rsidR="00AD0527" w:rsidRDefault="00AD0527" w:rsidP="00AD0527">
      <w:pPr>
        <w:pStyle w:val="Texto"/>
        <w:rPr>
          <w:lang w:val="es-ES"/>
        </w:rPr>
      </w:pPr>
      <w:r>
        <w:rPr>
          <w:lang w:val="es-ES"/>
        </w:rPr>
        <w:t>Pero es que usted lo ha dejado</w:t>
      </w:r>
      <w:r w:rsidRPr="001B7BDB">
        <w:rPr>
          <w:lang w:val="es-ES"/>
        </w:rPr>
        <w:t xml:space="preserve"> muy </w:t>
      </w:r>
      <w:r>
        <w:rPr>
          <w:lang w:val="es-ES"/>
        </w:rPr>
        <w:t xml:space="preserve">muy </w:t>
      </w:r>
      <w:r w:rsidRPr="001B7BDB">
        <w:rPr>
          <w:lang w:val="es-ES"/>
        </w:rPr>
        <w:t>claro en su intervención</w:t>
      </w:r>
      <w:r>
        <w:rPr>
          <w:lang w:val="es-ES"/>
        </w:rPr>
        <w:t xml:space="preserve">. Ha dejado muy claro cómo entiende </w:t>
      </w:r>
      <w:r w:rsidRPr="001B7BDB">
        <w:rPr>
          <w:lang w:val="es-ES"/>
        </w:rPr>
        <w:t>la política y el debate sobre pr</w:t>
      </w:r>
      <w:r>
        <w:rPr>
          <w:lang w:val="es-ES"/>
        </w:rPr>
        <w:t>opuestas. H</w:t>
      </w:r>
      <w:r w:rsidRPr="001B7BDB">
        <w:rPr>
          <w:lang w:val="es-ES"/>
        </w:rPr>
        <w:t>a dicho que quiere</w:t>
      </w:r>
      <w:r>
        <w:rPr>
          <w:lang w:val="es-ES"/>
        </w:rPr>
        <w:t>n jugar con su propio baló</w:t>
      </w:r>
      <w:r w:rsidRPr="001B7BDB">
        <w:rPr>
          <w:lang w:val="es-ES"/>
        </w:rPr>
        <w:t>n</w:t>
      </w:r>
      <w:r>
        <w:rPr>
          <w:lang w:val="es-ES"/>
        </w:rPr>
        <w:t>.</w:t>
      </w:r>
      <w:r w:rsidRPr="001B7BDB">
        <w:rPr>
          <w:lang w:val="es-ES"/>
        </w:rPr>
        <w:t xml:space="preserve"> Es</w:t>
      </w:r>
      <w:r>
        <w:rPr>
          <w:lang w:val="es-ES"/>
        </w:rPr>
        <w:t xml:space="preserve">e es </w:t>
      </w:r>
      <w:r w:rsidRPr="001B7BDB">
        <w:rPr>
          <w:lang w:val="es-ES"/>
        </w:rPr>
        <w:t>el problema</w:t>
      </w:r>
      <w:r>
        <w:rPr>
          <w:lang w:val="es-ES"/>
        </w:rPr>
        <w:t>:</w:t>
      </w:r>
      <w:r w:rsidRPr="001B7BDB">
        <w:rPr>
          <w:lang w:val="es-ES"/>
        </w:rPr>
        <w:t xml:space="preserve"> que quiere</w:t>
      </w:r>
      <w:r>
        <w:rPr>
          <w:lang w:val="es-ES"/>
        </w:rPr>
        <w:t xml:space="preserve">n ser dueños del balón, y </w:t>
      </w:r>
      <w:r w:rsidRPr="001B7BDB">
        <w:rPr>
          <w:lang w:val="es-ES"/>
        </w:rPr>
        <w:t>que si las cosas no va</w:t>
      </w:r>
      <w:r>
        <w:rPr>
          <w:lang w:val="es-ES"/>
        </w:rPr>
        <w:t>n</w:t>
      </w:r>
      <w:r w:rsidRPr="001B7BDB">
        <w:rPr>
          <w:lang w:val="es-ES"/>
        </w:rPr>
        <w:t xml:space="preserve"> como </w:t>
      </w:r>
      <w:r>
        <w:rPr>
          <w:lang w:val="es-ES"/>
        </w:rPr>
        <w:t>a ustedes les</w:t>
      </w:r>
      <w:r w:rsidRPr="001B7BDB">
        <w:rPr>
          <w:lang w:val="es-ES"/>
        </w:rPr>
        <w:t xml:space="preserve"> gusta</w:t>
      </w:r>
      <w:r>
        <w:rPr>
          <w:lang w:val="es-ES"/>
        </w:rPr>
        <w:t>,</w:t>
      </w:r>
      <w:r w:rsidRPr="001B7BDB">
        <w:rPr>
          <w:lang w:val="es-ES"/>
        </w:rPr>
        <w:t xml:space="preserve"> coge</w:t>
      </w:r>
      <w:r>
        <w:rPr>
          <w:lang w:val="es-ES"/>
        </w:rPr>
        <w:t xml:space="preserve">r el balón, se lo </w:t>
      </w:r>
      <w:r w:rsidRPr="001B7BDB">
        <w:rPr>
          <w:lang w:val="es-ES"/>
        </w:rPr>
        <w:t>llevan</w:t>
      </w:r>
      <w:r>
        <w:rPr>
          <w:lang w:val="es-ES"/>
        </w:rPr>
        <w:t xml:space="preserve">, lo pinchan –depende del momento– y se acabó el partido. Y </w:t>
      </w:r>
      <w:r w:rsidRPr="001B7BDB">
        <w:rPr>
          <w:lang w:val="es-ES"/>
        </w:rPr>
        <w:t>sinceramente le digo que con esa actitu</w:t>
      </w:r>
      <w:r>
        <w:rPr>
          <w:lang w:val="es-ES"/>
        </w:rPr>
        <w:t xml:space="preserve">d esta sociedad no va a avanzar, </w:t>
      </w:r>
      <w:r w:rsidRPr="001B7BDB">
        <w:rPr>
          <w:lang w:val="es-ES"/>
        </w:rPr>
        <w:t>y difícilmente vamos a pod</w:t>
      </w:r>
      <w:r>
        <w:rPr>
          <w:lang w:val="es-ES"/>
        </w:rPr>
        <w:t>er construir el país del futuro. P</w:t>
      </w:r>
      <w:r w:rsidRPr="001B7BDB">
        <w:rPr>
          <w:lang w:val="es-ES"/>
        </w:rPr>
        <w:t>orque</w:t>
      </w:r>
      <w:r>
        <w:rPr>
          <w:lang w:val="es-ES"/>
        </w:rPr>
        <w:t>,</w:t>
      </w:r>
      <w:r w:rsidRPr="001B7BDB">
        <w:rPr>
          <w:lang w:val="es-ES"/>
        </w:rPr>
        <w:t xml:space="preserve"> como he dicho antes, el papel que tenemos las </w:t>
      </w:r>
      <w:r>
        <w:rPr>
          <w:lang w:val="es-ES"/>
        </w:rPr>
        <w:t>fuerza</w:t>
      </w:r>
      <w:r w:rsidRPr="001B7BDB">
        <w:rPr>
          <w:lang w:val="es-ES"/>
        </w:rPr>
        <w:t>s</w:t>
      </w:r>
      <w:r>
        <w:rPr>
          <w:lang w:val="es-ES"/>
        </w:rPr>
        <w:t xml:space="preserve"> progresistas es de ser brújula, </w:t>
      </w:r>
      <w:r w:rsidRPr="001B7BDB">
        <w:rPr>
          <w:lang w:val="es-ES"/>
        </w:rPr>
        <w:t>para s</w:t>
      </w:r>
      <w:r>
        <w:rPr>
          <w:lang w:val="es-ES"/>
        </w:rPr>
        <w:t>eguir transformando el mundo día a día.</w:t>
      </w:r>
    </w:p>
    <w:p w:rsidR="00AD0527" w:rsidRDefault="00AD0527" w:rsidP="00AD0527">
      <w:pPr>
        <w:pStyle w:val="Texto"/>
        <w:rPr>
          <w:lang w:val="es-ES"/>
        </w:rPr>
      </w:pPr>
    </w:p>
    <w:p w:rsidR="00AD0527" w:rsidRPr="00D442F7" w:rsidRDefault="00AD0527" w:rsidP="00AD0527">
      <w:pPr>
        <w:pStyle w:val="Texto"/>
        <w:rPr>
          <w:lang w:val="eu-ES"/>
        </w:rPr>
      </w:pPr>
      <w:r>
        <w:rPr>
          <w:lang w:val="es-ES"/>
        </w:rPr>
        <w:t>Y ya</w:t>
      </w:r>
      <w:r w:rsidRPr="00D442F7">
        <w:rPr>
          <w:lang w:val="eu-ES"/>
        </w:rPr>
        <w:t>, lasaiago, urteberri on denoi.</w:t>
      </w:r>
    </w:p>
    <w:p w:rsidR="00AD0527" w:rsidRPr="00D442F7" w:rsidRDefault="00AD0527" w:rsidP="00AD0527">
      <w:pPr>
        <w:pStyle w:val="Texto"/>
        <w:rPr>
          <w:lang w:val="eu-ES"/>
        </w:rPr>
      </w:pPr>
    </w:p>
    <w:p w:rsidR="00AD0527" w:rsidRPr="00D442F7" w:rsidRDefault="00AD0527" w:rsidP="00AD0527">
      <w:pPr>
        <w:pStyle w:val="Texto"/>
        <w:rPr>
          <w:lang w:val="eu-ES"/>
        </w:rPr>
      </w:pPr>
      <w:r w:rsidRPr="00D442F7">
        <w:rPr>
          <w:lang w:val="eu-ES"/>
        </w:rPr>
        <w:t>Eskerrik asko.</w:t>
      </w:r>
    </w:p>
    <w:p w:rsidR="00AD0527" w:rsidRPr="00D442F7" w:rsidRDefault="00AD0527" w:rsidP="00AD0527">
      <w:pPr>
        <w:pStyle w:val="Texto"/>
        <w:rPr>
          <w:lang w:val="eu-ES"/>
        </w:rPr>
      </w:pPr>
    </w:p>
    <w:p w:rsidR="00AD0527" w:rsidRPr="00D442F7" w:rsidRDefault="00AD0527" w:rsidP="00AD0527">
      <w:pPr>
        <w:pStyle w:val="Texto"/>
        <w:rPr>
          <w:lang w:val="eu-ES"/>
        </w:rPr>
      </w:pPr>
    </w:p>
    <w:p w:rsidR="00AD0527" w:rsidRPr="00D442F7" w:rsidRDefault="00AD0527" w:rsidP="00AD0527">
      <w:pPr>
        <w:pStyle w:val="Texto"/>
        <w:rPr>
          <w:lang w:val="eu-ES"/>
        </w:rPr>
      </w:pPr>
      <w:r w:rsidRPr="00D442F7">
        <w:rPr>
          <w:rFonts w:ascii="Futura Md BT" w:hAnsi="Futura Md BT"/>
          <w:lang w:val="eu-ES"/>
        </w:rPr>
        <w:t xml:space="preserve">LEHENDAKARIAK: </w:t>
      </w:r>
      <w:r w:rsidRPr="00D442F7">
        <w:rPr>
          <w:lang w:val="eu-ES"/>
        </w:rPr>
        <w:t>Eskerrik asko, Martínez jauna. EH Bilduren ordezkaria, Pinedo andrea, zurea da hitza.</w:t>
      </w:r>
    </w:p>
    <w:p w:rsidR="00AD0527" w:rsidRPr="00D442F7" w:rsidRDefault="00AD0527" w:rsidP="00AD0527">
      <w:pPr>
        <w:pStyle w:val="Texto"/>
        <w:rPr>
          <w:lang w:val="eu-ES"/>
        </w:rPr>
      </w:pPr>
    </w:p>
    <w:p w:rsidR="00AD0527" w:rsidRPr="00D442F7" w:rsidRDefault="00AD0527" w:rsidP="00AD0527">
      <w:pPr>
        <w:pStyle w:val="Texto"/>
        <w:rPr>
          <w:lang w:val="eu-ES"/>
        </w:rPr>
      </w:pPr>
    </w:p>
    <w:p w:rsidR="00AD0527" w:rsidRDefault="00AD0527" w:rsidP="00AD0527">
      <w:pPr>
        <w:pStyle w:val="Texto"/>
        <w:rPr>
          <w:lang w:val="eu-ES"/>
        </w:rPr>
      </w:pPr>
      <w:r w:rsidRPr="00D442F7">
        <w:rPr>
          <w:rFonts w:ascii="Futura Md BT" w:hAnsi="Futura Md BT"/>
          <w:lang w:val="eu-ES"/>
        </w:rPr>
        <w:t xml:space="preserve">PINEDO BUSTAMANTE </w:t>
      </w:r>
      <w:r w:rsidRPr="00D442F7">
        <w:rPr>
          <w:lang w:val="eu-ES"/>
        </w:rPr>
        <w:t>andreak: Eskerrik</w:t>
      </w:r>
      <w:r>
        <w:rPr>
          <w:lang w:val="eu-ES"/>
        </w:rPr>
        <w:t xml:space="preserve"> asko, mahaiburu and</w:t>
      </w:r>
      <w:r w:rsidRPr="00D442F7">
        <w:rPr>
          <w:lang w:val="eu-ES"/>
        </w:rPr>
        <w:t>rea</w:t>
      </w:r>
      <w:r>
        <w:rPr>
          <w:lang w:val="eu-ES"/>
        </w:rPr>
        <w:t>.</w:t>
      </w:r>
    </w:p>
    <w:p w:rsidR="00AD0527" w:rsidRDefault="00AD0527" w:rsidP="00AD0527">
      <w:pPr>
        <w:pStyle w:val="Texto"/>
        <w:rPr>
          <w:lang w:val="eu-ES"/>
        </w:rPr>
      </w:pPr>
    </w:p>
    <w:p w:rsidR="00AD0527" w:rsidRPr="00D442F7" w:rsidRDefault="00AD0527" w:rsidP="00AD0527">
      <w:pPr>
        <w:pStyle w:val="Texto"/>
        <w:rPr>
          <w:lang w:val="es-ES"/>
        </w:rPr>
      </w:pPr>
      <w:r w:rsidRPr="00D442F7">
        <w:rPr>
          <w:lang w:val="es-ES"/>
        </w:rPr>
        <w:t xml:space="preserve">Señora Castelo, usted hoy ha venido exacerbada. Pero mire, ¿sabe qué le pasa a usted? Se lo he dicho en otras ocasiones. Usted no estuvo en la </w:t>
      </w:r>
      <w:r w:rsidRPr="00D442F7">
        <w:rPr>
          <w:lang w:val="es-ES"/>
        </w:rPr>
        <w:lastRenderedPageBreak/>
        <w:t>negociación presupuestaria. En ninguna. En ninguna. Y usted no escuchó las propuestas de EH Bildu, porque estaba esperando que los señores y señoras del PNV decidieran, y usted rubricar lo que estos señores y señoras les digan. Este es su problema, señora Castelo, que usted rubrica lo que otros deciden. Y entonces no lee las propuestas de EH Bildu. Pero ese no es mi problema, es el suyo.</w:t>
      </w:r>
    </w:p>
    <w:p w:rsidR="00AD0527" w:rsidRPr="00D442F7" w:rsidRDefault="00AD0527" w:rsidP="00AD0527">
      <w:pPr>
        <w:pStyle w:val="Texto"/>
        <w:rPr>
          <w:lang w:val="es-ES"/>
        </w:rPr>
      </w:pPr>
    </w:p>
    <w:p w:rsidR="00AD0527" w:rsidRDefault="00AD0527" w:rsidP="00AD0527">
      <w:pPr>
        <w:pStyle w:val="Texto"/>
        <w:rPr>
          <w:lang w:val="es-ES"/>
        </w:rPr>
      </w:pPr>
      <w:r w:rsidRPr="00D442F7">
        <w:rPr>
          <w:lang w:val="es-ES"/>
        </w:rPr>
        <w:t>Hace mucho tiempo se lo</w:t>
      </w:r>
      <w:r>
        <w:rPr>
          <w:lang w:val="es-ES"/>
        </w:rPr>
        <w:t xml:space="preserve"> dije. Mire, </w:t>
      </w:r>
      <w:r w:rsidRPr="00D442F7">
        <w:rPr>
          <w:lang w:val="es-ES"/>
        </w:rPr>
        <w:t>usted me dice qu</w:t>
      </w:r>
      <w:r>
        <w:rPr>
          <w:lang w:val="es-ES"/>
        </w:rPr>
        <w:t>e nosotros nos quedamos en la c</w:t>
      </w:r>
      <w:r w:rsidRPr="00D442F7">
        <w:rPr>
          <w:lang w:val="es-ES"/>
        </w:rPr>
        <w:t>ueva</w:t>
      </w:r>
      <w:r>
        <w:rPr>
          <w:lang w:val="es-ES"/>
        </w:rPr>
        <w:t>. Ha</w:t>
      </w:r>
      <w:r w:rsidRPr="00D442F7">
        <w:rPr>
          <w:lang w:val="es-ES"/>
        </w:rPr>
        <w:t xml:space="preserve">ce tiempo se lo dije, </w:t>
      </w:r>
      <w:r>
        <w:rPr>
          <w:lang w:val="es-ES"/>
        </w:rPr>
        <w:t>¿sabe qué pasa? Q</w:t>
      </w:r>
      <w:r w:rsidRPr="00D442F7">
        <w:rPr>
          <w:lang w:val="es-ES"/>
        </w:rPr>
        <w:t>ue algunos est</w:t>
      </w:r>
      <w:r>
        <w:rPr>
          <w:lang w:val="es-ES"/>
        </w:rPr>
        <w:t>amos todo el día moviéndonos. Y u</w:t>
      </w:r>
      <w:r w:rsidRPr="00D442F7">
        <w:rPr>
          <w:lang w:val="es-ES"/>
        </w:rPr>
        <w:t>stedes</w:t>
      </w:r>
      <w:r>
        <w:rPr>
          <w:lang w:val="es-ES"/>
        </w:rPr>
        <w:t>,</w:t>
      </w:r>
      <w:r w:rsidRPr="00D442F7">
        <w:rPr>
          <w:lang w:val="es-ES"/>
        </w:rPr>
        <w:t xml:space="preserve"> donde está</w:t>
      </w:r>
      <w:r>
        <w:rPr>
          <w:lang w:val="es-ES"/>
        </w:rPr>
        <w:t>n</w:t>
      </w:r>
      <w:r w:rsidRPr="00D442F7">
        <w:rPr>
          <w:lang w:val="es-ES"/>
        </w:rPr>
        <w:t xml:space="preserve"> muy cómodos es debajo de esa man</w:t>
      </w:r>
      <w:r>
        <w:rPr>
          <w:lang w:val="es-ES"/>
        </w:rPr>
        <w:t>t</w:t>
      </w:r>
      <w:r w:rsidRPr="00D442F7">
        <w:rPr>
          <w:lang w:val="es-ES"/>
        </w:rPr>
        <w:t>ita, esperando que estos señores y e</w:t>
      </w:r>
      <w:r>
        <w:rPr>
          <w:lang w:val="es-ES"/>
        </w:rPr>
        <w:t>stas señoras actúen. Y esa mantit</w:t>
      </w:r>
      <w:r w:rsidRPr="00D442F7">
        <w:rPr>
          <w:lang w:val="es-ES"/>
        </w:rPr>
        <w:t>a que le dije</w:t>
      </w:r>
      <w:r>
        <w:rPr>
          <w:lang w:val="es-ES"/>
        </w:rPr>
        <w:t>,</w:t>
      </w:r>
      <w:r w:rsidRPr="00D442F7">
        <w:rPr>
          <w:lang w:val="es-ES"/>
        </w:rPr>
        <w:t xml:space="preserve"> que estaba tejida de puestos muy interesantes</w:t>
      </w:r>
      <w:r>
        <w:rPr>
          <w:lang w:val="es-ES"/>
        </w:rPr>
        <w:t>,</w:t>
      </w:r>
      <w:r w:rsidRPr="00D442F7">
        <w:rPr>
          <w:lang w:val="es-ES"/>
        </w:rPr>
        <w:t xml:space="preserve"> colocados todos en el Gobierno Vasco. Esa es la mant</w:t>
      </w:r>
      <w:r>
        <w:rPr>
          <w:lang w:val="es-ES"/>
        </w:rPr>
        <w:t>ita</w:t>
      </w:r>
      <w:r w:rsidRPr="00D442F7">
        <w:rPr>
          <w:lang w:val="es-ES"/>
        </w:rPr>
        <w:t xml:space="preserve"> que ustedes utiliza</w:t>
      </w:r>
      <w:r>
        <w:rPr>
          <w:lang w:val="es-ES"/>
        </w:rPr>
        <w:t>n. Y</w:t>
      </w:r>
      <w:r w:rsidRPr="00D442F7">
        <w:rPr>
          <w:lang w:val="es-ES"/>
        </w:rPr>
        <w:t xml:space="preserve"> esa es la</w:t>
      </w:r>
      <w:r>
        <w:rPr>
          <w:lang w:val="es-ES"/>
        </w:rPr>
        <w:t xml:space="preserve"> mantita</w:t>
      </w:r>
      <w:r w:rsidRPr="00D442F7">
        <w:rPr>
          <w:lang w:val="es-ES"/>
        </w:rPr>
        <w:t xml:space="preserve"> que ustedes tienen miedo de perder</w:t>
      </w:r>
      <w:r>
        <w:rPr>
          <w:lang w:val="es-ES"/>
        </w:rPr>
        <w:t>, y por eso h</w:t>
      </w:r>
      <w:r w:rsidRPr="00D442F7">
        <w:rPr>
          <w:lang w:val="es-ES"/>
        </w:rPr>
        <w:t xml:space="preserve">a bajado usted </w:t>
      </w:r>
      <w:r>
        <w:rPr>
          <w:lang w:val="es-ES"/>
        </w:rPr>
        <w:t xml:space="preserve">a </w:t>
      </w:r>
      <w:r w:rsidRPr="00D442F7">
        <w:rPr>
          <w:lang w:val="es-ES"/>
        </w:rPr>
        <w:t>aquí</w:t>
      </w:r>
      <w:r>
        <w:rPr>
          <w:lang w:val="es-ES"/>
        </w:rPr>
        <w:t>,</w:t>
      </w:r>
      <w:r w:rsidRPr="00D442F7">
        <w:rPr>
          <w:lang w:val="es-ES"/>
        </w:rPr>
        <w:t xml:space="preserve"> a reivindicar </w:t>
      </w:r>
      <w:r>
        <w:rPr>
          <w:lang w:val="es-ES"/>
        </w:rPr>
        <w:t>la autoría de este presupuesto. P</w:t>
      </w:r>
      <w:r w:rsidRPr="00D442F7">
        <w:rPr>
          <w:lang w:val="es-ES"/>
        </w:rPr>
        <w:t xml:space="preserve">orque ese es el problema </w:t>
      </w:r>
      <w:r>
        <w:rPr>
          <w:lang w:val="es-ES"/>
        </w:rPr>
        <w:t>que tiene el Partido Socialista. Nada más. Nada más.</w:t>
      </w:r>
    </w:p>
    <w:p w:rsidR="00AD0527" w:rsidRDefault="00AD0527" w:rsidP="00AD0527">
      <w:pPr>
        <w:pStyle w:val="Texto"/>
        <w:rPr>
          <w:lang w:val="es-ES"/>
        </w:rPr>
      </w:pPr>
    </w:p>
    <w:p w:rsidR="00AD0527" w:rsidRDefault="00AD0527" w:rsidP="00AD0527">
      <w:pPr>
        <w:pStyle w:val="Texto"/>
        <w:rPr>
          <w:lang w:val="es-ES"/>
        </w:rPr>
      </w:pPr>
      <w:r w:rsidRPr="00D442F7">
        <w:rPr>
          <w:lang w:val="eu-ES"/>
        </w:rPr>
        <w:t>Martínez jauna, begira</w:t>
      </w:r>
      <w:r>
        <w:rPr>
          <w:lang w:val="es-ES"/>
        </w:rPr>
        <w:t>. Yo leía este día muchos documentos</w:t>
      </w:r>
      <w:r w:rsidRPr="00D442F7">
        <w:rPr>
          <w:lang w:val="es-ES"/>
        </w:rPr>
        <w:t xml:space="preserve"> sobre el acuerdo presupuestario</w:t>
      </w:r>
      <w:r>
        <w:rPr>
          <w:lang w:val="es-ES"/>
        </w:rPr>
        <w:t xml:space="preserve">, porque de todo hay </w:t>
      </w:r>
      <w:r w:rsidRPr="00D442F7">
        <w:rPr>
          <w:lang w:val="es-ES"/>
        </w:rPr>
        <w:t>que le</w:t>
      </w:r>
      <w:r>
        <w:rPr>
          <w:lang w:val="es-ES"/>
        </w:rPr>
        <w:t>er en esta vida, más allá de literatura. Y,</w:t>
      </w:r>
      <w:r w:rsidRPr="00D442F7">
        <w:rPr>
          <w:lang w:val="es-ES"/>
        </w:rPr>
        <w:t xml:space="preserve"> </w:t>
      </w:r>
      <w:r>
        <w:rPr>
          <w:lang w:val="es-ES"/>
        </w:rPr>
        <w:t>¿sabe qué? Ni</w:t>
      </w:r>
      <w:r w:rsidRPr="00D442F7">
        <w:rPr>
          <w:lang w:val="es-ES"/>
        </w:rPr>
        <w:t xml:space="preserve"> un rastro</w:t>
      </w:r>
      <w:r>
        <w:rPr>
          <w:lang w:val="es-ES"/>
        </w:rPr>
        <w:t>,</w:t>
      </w:r>
      <w:r w:rsidRPr="00D442F7">
        <w:rPr>
          <w:lang w:val="es-ES"/>
        </w:rPr>
        <w:t xml:space="preserve"> ni rastro del borrado de los recortes que ustedes decían que iba</w:t>
      </w:r>
      <w:r>
        <w:rPr>
          <w:lang w:val="es-ES"/>
        </w:rPr>
        <w:t>n a quitar del Partido Popular. Pero ni uno. N</w:t>
      </w:r>
      <w:r w:rsidRPr="00D442F7">
        <w:rPr>
          <w:lang w:val="es-ES"/>
        </w:rPr>
        <w:t>i uno</w:t>
      </w:r>
      <w:r>
        <w:rPr>
          <w:lang w:val="es-ES"/>
        </w:rPr>
        <w:t>. Ni uno, ni</w:t>
      </w:r>
      <w:r w:rsidRPr="00D442F7">
        <w:rPr>
          <w:lang w:val="es-ES"/>
        </w:rPr>
        <w:t xml:space="preserve"> uno. Mire,</w:t>
      </w:r>
      <w:r>
        <w:rPr>
          <w:lang w:val="es-ES"/>
        </w:rPr>
        <w:t xml:space="preserve"> es que tengo muchas cosas para decirle. Mire, </w:t>
      </w:r>
      <w:r w:rsidRPr="00D442F7">
        <w:rPr>
          <w:lang w:val="es-ES"/>
        </w:rPr>
        <w:t>4</w:t>
      </w:r>
      <w:r>
        <w:rPr>
          <w:lang w:val="es-ES"/>
        </w:rPr>
        <w:t> </w:t>
      </w:r>
      <w:r w:rsidRPr="00D442F7">
        <w:rPr>
          <w:lang w:val="es-ES"/>
        </w:rPr>
        <w:t>% de increm</w:t>
      </w:r>
      <w:r>
        <w:rPr>
          <w:lang w:val="es-ES"/>
        </w:rPr>
        <w:t>ento en la RGI me dice usted. M</w:t>
      </w:r>
      <w:r w:rsidRPr="00D442F7">
        <w:rPr>
          <w:lang w:val="es-ES"/>
        </w:rPr>
        <w:t xml:space="preserve">ire, hay una cosa que </w:t>
      </w:r>
      <w:r>
        <w:rPr>
          <w:lang w:val="es-ES"/>
        </w:rPr>
        <w:t>se llama técnica presupuestaria, ¿sabe usted? Mire,</w:t>
      </w:r>
      <w:r w:rsidRPr="00D442F7">
        <w:rPr>
          <w:lang w:val="es-ES"/>
        </w:rPr>
        <w:t xml:space="preserve"> 4</w:t>
      </w:r>
      <w:r>
        <w:rPr>
          <w:lang w:val="es-ES"/>
        </w:rPr>
        <w:t xml:space="preserve"> % en el articulado de la L</w:t>
      </w:r>
      <w:r w:rsidRPr="00D442F7">
        <w:rPr>
          <w:lang w:val="es-ES"/>
        </w:rPr>
        <w:t>ey</w:t>
      </w:r>
      <w:r>
        <w:rPr>
          <w:lang w:val="es-ES"/>
        </w:rPr>
        <w:t>; económicamente, c</w:t>
      </w:r>
      <w:r w:rsidRPr="00D442F7">
        <w:rPr>
          <w:lang w:val="es-ES"/>
        </w:rPr>
        <w:t>ero</w:t>
      </w:r>
      <w:r>
        <w:rPr>
          <w:lang w:val="es-ES"/>
        </w:rPr>
        <w:t xml:space="preserve"> p</w:t>
      </w:r>
      <w:r w:rsidRPr="00D442F7">
        <w:rPr>
          <w:lang w:val="es-ES"/>
        </w:rPr>
        <w:t>atatero</w:t>
      </w:r>
      <w:r>
        <w:rPr>
          <w:lang w:val="es-ES"/>
        </w:rPr>
        <w:t>. A</w:t>
      </w:r>
      <w:r w:rsidRPr="00D442F7">
        <w:rPr>
          <w:lang w:val="es-ES"/>
        </w:rPr>
        <w:t>h, porque ustedes aspiran a que haya menos perceptores. Pero hay una cosa que se llama, que cuando uno hace un presupuesto</w:t>
      </w:r>
      <w:r>
        <w:rPr>
          <w:lang w:val="es-ES"/>
        </w:rPr>
        <w:t>,</w:t>
      </w:r>
      <w:r w:rsidRPr="00D442F7">
        <w:rPr>
          <w:lang w:val="es-ES"/>
        </w:rPr>
        <w:t xml:space="preserve"> tiene q</w:t>
      </w:r>
      <w:r>
        <w:rPr>
          <w:lang w:val="es-ES"/>
        </w:rPr>
        <w:t>ue atenerse a lo que hay en ese momento en la realidad. Y</w:t>
      </w:r>
      <w:r w:rsidRPr="00D442F7">
        <w:rPr>
          <w:lang w:val="es-ES"/>
        </w:rPr>
        <w:t xml:space="preserve"> ustedes no lo han hecho.</w:t>
      </w:r>
      <w:r>
        <w:rPr>
          <w:lang w:val="es-ES"/>
        </w:rPr>
        <w:t xml:space="preserve"> </w:t>
      </w:r>
      <w:r w:rsidRPr="00D442F7">
        <w:rPr>
          <w:lang w:val="es-ES"/>
        </w:rPr>
        <w:t>Señor Martínez, estoy en mi turno de palabra</w:t>
      </w:r>
      <w:r>
        <w:rPr>
          <w:lang w:val="es-ES"/>
        </w:rPr>
        <w:t>.</w:t>
      </w:r>
    </w:p>
    <w:p w:rsidR="00AD0527" w:rsidRDefault="00AD0527" w:rsidP="00AD0527">
      <w:pPr>
        <w:pStyle w:val="Texto"/>
        <w:rPr>
          <w:lang w:val="es-ES"/>
        </w:rPr>
      </w:pPr>
    </w:p>
    <w:p w:rsidR="00AD0527" w:rsidRPr="00D442F7" w:rsidRDefault="00AD0527" w:rsidP="00AD0527">
      <w:pPr>
        <w:pStyle w:val="Texto"/>
        <w:rPr>
          <w:lang w:val="es-ES"/>
        </w:rPr>
      </w:pPr>
      <w:r>
        <w:rPr>
          <w:lang w:val="es-ES"/>
        </w:rPr>
        <w:t>Otra cosa, h</w:t>
      </w:r>
      <w:r w:rsidRPr="00D442F7">
        <w:rPr>
          <w:lang w:val="es-ES"/>
        </w:rPr>
        <w:t>aurreskolak me dice usted</w:t>
      </w:r>
      <w:r>
        <w:rPr>
          <w:lang w:val="es-ES"/>
        </w:rPr>
        <w:t>. M</w:t>
      </w:r>
      <w:r w:rsidRPr="00D442F7">
        <w:rPr>
          <w:lang w:val="es-ES"/>
        </w:rPr>
        <w:t xml:space="preserve">e dice usted </w:t>
      </w:r>
      <w:r>
        <w:rPr>
          <w:lang w:val="es-ES"/>
        </w:rPr>
        <w:t>en h</w:t>
      </w:r>
      <w:r w:rsidRPr="00D442F7">
        <w:rPr>
          <w:lang w:val="es-ES"/>
        </w:rPr>
        <w:t>aurreskola</w:t>
      </w:r>
      <w:r>
        <w:rPr>
          <w:lang w:val="es-ES"/>
        </w:rPr>
        <w:t>k. ¿L</w:t>
      </w:r>
      <w:r w:rsidRPr="00D442F7">
        <w:rPr>
          <w:lang w:val="es-ES"/>
        </w:rPr>
        <w:t>e</w:t>
      </w:r>
      <w:r>
        <w:rPr>
          <w:lang w:val="es-ES"/>
        </w:rPr>
        <w:t xml:space="preserve"> parece mal que abaratemos las haurreskolak? No. P</w:t>
      </w:r>
      <w:r w:rsidRPr="00D442F7">
        <w:rPr>
          <w:lang w:val="es-ES"/>
        </w:rPr>
        <w:t>ero</w:t>
      </w:r>
      <w:r>
        <w:rPr>
          <w:lang w:val="es-ES"/>
        </w:rPr>
        <w:t>, ¿sabe qué pasa? Q</w:t>
      </w:r>
      <w:r w:rsidRPr="00D442F7">
        <w:rPr>
          <w:lang w:val="es-ES"/>
        </w:rPr>
        <w:t xml:space="preserve">ue lo que me parece mal es que ustedes digan que van a </w:t>
      </w:r>
      <w:r>
        <w:rPr>
          <w:lang w:val="es-ES"/>
        </w:rPr>
        <w:t xml:space="preserve">abaratar las </w:t>
      </w:r>
      <w:r w:rsidRPr="00D442F7">
        <w:rPr>
          <w:lang w:val="es-ES"/>
        </w:rPr>
        <w:t>h</w:t>
      </w:r>
      <w:r>
        <w:rPr>
          <w:lang w:val="es-ES"/>
        </w:rPr>
        <w:t>aurreskolak,</w:t>
      </w:r>
      <w:r w:rsidRPr="00D442F7">
        <w:rPr>
          <w:lang w:val="es-ES"/>
        </w:rPr>
        <w:t xml:space="preserve"> y no t</w:t>
      </w:r>
      <w:r>
        <w:rPr>
          <w:lang w:val="es-ES"/>
        </w:rPr>
        <w:t xml:space="preserve">enga reflejo presupuestario. ¿Sabe usted </w:t>
      </w:r>
      <w:r w:rsidRPr="00D442F7">
        <w:rPr>
          <w:lang w:val="es-ES"/>
        </w:rPr>
        <w:t>por</w:t>
      </w:r>
      <w:r>
        <w:rPr>
          <w:lang w:val="es-ES"/>
        </w:rPr>
        <w:t xml:space="preserve"> </w:t>
      </w:r>
      <w:r w:rsidRPr="00D442F7">
        <w:rPr>
          <w:lang w:val="es-ES"/>
        </w:rPr>
        <w:t>qu</w:t>
      </w:r>
      <w:r>
        <w:rPr>
          <w:lang w:val="es-ES"/>
        </w:rPr>
        <w:t xml:space="preserve">é no está </w:t>
      </w:r>
      <w:r>
        <w:rPr>
          <w:lang w:val="es-ES"/>
        </w:rPr>
        <w:lastRenderedPageBreak/>
        <w:t>ahí, en el reflejo presupuestario, l</w:t>
      </w:r>
      <w:r w:rsidRPr="00D442F7">
        <w:rPr>
          <w:lang w:val="es-ES"/>
        </w:rPr>
        <w:t>a reducción del 10</w:t>
      </w:r>
      <w:r>
        <w:rPr>
          <w:lang w:val="es-ES"/>
        </w:rPr>
        <w:t xml:space="preserve"> </w:t>
      </w:r>
      <w:r w:rsidRPr="00D442F7">
        <w:rPr>
          <w:lang w:val="es-ES"/>
        </w:rPr>
        <w:t>% de las cuotas de p</w:t>
      </w:r>
      <w:r>
        <w:rPr>
          <w:lang w:val="es-ES"/>
        </w:rPr>
        <w:t>adres y madres en las haurreskolak? ¿</w:t>
      </w:r>
      <w:r w:rsidRPr="00D442F7">
        <w:rPr>
          <w:lang w:val="es-ES"/>
        </w:rPr>
        <w:t>Sabe</w:t>
      </w:r>
      <w:r>
        <w:rPr>
          <w:lang w:val="es-ES"/>
        </w:rPr>
        <w:t xml:space="preserve"> usted </w:t>
      </w:r>
      <w:r w:rsidRPr="00D442F7">
        <w:rPr>
          <w:lang w:val="es-ES"/>
        </w:rPr>
        <w:t>por</w:t>
      </w:r>
      <w:r>
        <w:rPr>
          <w:lang w:val="es-ES"/>
        </w:rPr>
        <w:t xml:space="preserve"> </w:t>
      </w:r>
      <w:r w:rsidRPr="00D442F7">
        <w:rPr>
          <w:lang w:val="es-ES"/>
        </w:rPr>
        <w:t>qué</w:t>
      </w:r>
      <w:r>
        <w:rPr>
          <w:lang w:val="es-ES"/>
        </w:rPr>
        <w:t>? Porque es</w:t>
      </w:r>
      <w:r w:rsidRPr="00D442F7">
        <w:rPr>
          <w:lang w:val="es-ES"/>
        </w:rPr>
        <w:t xml:space="preserve">o </w:t>
      </w:r>
      <w:r>
        <w:rPr>
          <w:lang w:val="es-ES"/>
        </w:rPr>
        <w:t>es una enmienda a la totalidad. Porque eso es una enmienda a los ingresos. Y</w:t>
      </w:r>
      <w:r w:rsidRPr="00D442F7">
        <w:rPr>
          <w:lang w:val="es-ES"/>
        </w:rPr>
        <w:t xml:space="preserve"> por es</w:t>
      </w:r>
      <w:r>
        <w:rPr>
          <w:lang w:val="es-ES"/>
        </w:rPr>
        <w:t xml:space="preserve">o ustedes no lo han hecho. Pero </w:t>
      </w:r>
      <w:r w:rsidRPr="00D442F7">
        <w:rPr>
          <w:lang w:val="es-ES"/>
        </w:rPr>
        <w:t>entonces</w:t>
      </w:r>
      <w:r>
        <w:rPr>
          <w:lang w:val="es-ES"/>
        </w:rPr>
        <w:t>,</w:t>
      </w:r>
      <w:r w:rsidRPr="00D442F7">
        <w:rPr>
          <w:lang w:val="es-ES"/>
        </w:rPr>
        <w:t xml:space="preserve"> </w:t>
      </w:r>
      <w:r>
        <w:rPr>
          <w:lang w:val="es-ES"/>
        </w:rPr>
        <w:t>¿</w:t>
      </w:r>
      <w:r w:rsidRPr="00D442F7">
        <w:rPr>
          <w:lang w:val="es-ES"/>
        </w:rPr>
        <w:t>dónde queda la r</w:t>
      </w:r>
      <w:r>
        <w:rPr>
          <w:lang w:val="es-ES"/>
        </w:rPr>
        <w:t>educción de los ingresos en el Consorcio Haurre</w:t>
      </w:r>
      <w:r w:rsidRPr="00D442F7">
        <w:rPr>
          <w:lang w:val="es-ES"/>
        </w:rPr>
        <w:t>skola</w:t>
      </w:r>
      <w:r>
        <w:rPr>
          <w:lang w:val="es-ES"/>
        </w:rPr>
        <w:t>k</w:t>
      </w:r>
      <w:r w:rsidRPr="00D442F7">
        <w:rPr>
          <w:lang w:val="es-ES"/>
        </w:rPr>
        <w:t xml:space="preserve"> por re</w:t>
      </w:r>
      <w:r>
        <w:rPr>
          <w:lang w:val="es-ES"/>
        </w:rPr>
        <w:t xml:space="preserve">ducir la cuota? </w:t>
      </w:r>
      <w:r w:rsidRPr="00D442F7">
        <w:rPr>
          <w:lang w:val="es-ES"/>
        </w:rPr>
        <w:t>Porque</w:t>
      </w:r>
      <w:r>
        <w:rPr>
          <w:lang w:val="es-ES"/>
        </w:rPr>
        <w:t xml:space="preserve"> </w:t>
      </w:r>
      <w:r w:rsidRPr="00D442F7">
        <w:rPr>
          <w:lang w:val="es-ES"/>
        </w:rPr>
        <w:t>mire,</w:t>
      </w:r>
      <w:r>
        <w:rPr>
          <w:lang w:val="es-ES"/>
        </w:rPr>
        <w:t xml:space="preserve"> </w:t>
      </w:r>
      <w:r w:rsidRPr="00D442F7">
        <w:rPr>
          <w:lang w:val="es-ES"/>
        </w:rPr>
        <w:t xml:space="preserve">el </w:t>
      </w:r>
      <w:r>
        <w:rPr>
          <w:lang w:val="es-ES"/>
        </w:rPr>
        <w:t>Consorcio Haurre</w:t>
      </w:r>
      <w:r w:rsidRPr="00D442F7">
        <w:rPr>
          <w:lang w:val="es-ES"/>
        </w:rPr>
        <w:t>skola</w:t>
      </w:r>
      <w:r>
        <w:rPr>
          <w:lang w:val="es-ES"/>
        </w:rPr>
        <w:t>k, en l</w:t>
      </w:r>
      <w:r w:rsidRPr="00D442F7">
        <w:rPr>
          <w:lang w:val="es-ES"/>
        </w:rPr>
        <w:t>os presupuestos…</w:t>
      </w:r>
    </w:p>
    <w:p w:rsidR="00AD0527" w:rsidRPr="001B7BDB" w:rsidRDefault="00AD0527" w:rsidP="00AD0527">
      <w:pPr>
        <w:pStyle w:val="Texto"/>
        <w:rPr>
          <w:lang w:val="es-ES"/>
        </w:rPr>
      </w:pPr>
    </w:p>
    <w:p w:rsidR="00AD0527" w:rsidRPr="001B7BDB" w:rsidRDefault="00AD0527" w:rsidP="00AD0527">
      <w:pPr>
        <w:pStyle w:val="Texto"/>
        <w:rPr>
          <w:lang w:val="eu-ES"/>
        </w:rPr>
      </w:pPr>
      <w:r w:rsidRPr="001B7BDB">
        <w:rPr>
          <w:lang w:val="eu-ES"/>
        </w:rPr>
        <w:t>(23. zintaren amaiera)</w:t>
      </w:r>
    </w:p>
    <w:p w:rsidR="00AD0527" w:rsidRDefault="00AD0527" w:rsidP="00AD0527">
      <w:pPr>
        <w:pStyle w:val="Texto"/>
      </w:pPr>
      <w:r>
        <w:t>(24. zintaren hasiera)</w:t>
      </w:r>
    </w:p>
    <w:p w:rsidR="00AD0527" w:rsidRDefault="00AD0527" w:rsidP="00AD0527">
      <w:pPr>
        <w:pStyle w:val="Texto"/>
      </w:pPr>
    </w:p>
    <w:p w:rsidR="00AD0527" w:rsidRDefault="00AD0527" w:rsidP="00AD0527">
      <w:pPr>
        <w:pStyle w:val="Texto"/>
      </w:pPr>
      <w:r>
        <w:t xml:space="preserve">… </w:t>
      </w:r>
      <w:r w:rsidRPr="003D097A">
        <w:t>pero entonces</w:t>
      </w:r>
      <w:r>
        <w:t>,</w:t>
      </w:r>
      <w:r w:rsidRPr="003D097A">
        <w:t xml:space="preserve"> </w:t>
      </w:r>
      <w:r>
        <w:t>¿</w:t>
      </w:r>
      <w:r w:rsidRPr="003D097A">
        <w:t>dónde queda la reducción de los ingresos en el Consorcio Haurreskola</w:t>
      </w:r>
      <w:r>
        <w:t>k</w:t>
      </w:r>
      <w:r w:rsidRPr="003D097A">
        <w:t xml:space="preserve"> por reducir la cuota</w:t>
      </w:r>
      <w:r>
        <w:t>?</w:t>
      </w:r>
      <w:r w:rsidRPr="003D097A">
        <w:t xml:space="preserve"> Porque</w:t>
      </w:r>
      <w:r>
        <w:t>,</w:t>
      </w:r>
      <w:r w:rsidRPr="003D097A">
        <w:t xml:space="preserve"> mire, el </w:t>
      </w:r>
      <w:r>
        <w:t>Consorcio Haurreskolak en</w:t>
      </w:r>
      <w:r w:rsidRPr="003D097A">
        <w:t xml:space="preserve"> los presupuestos tiene 8</w:t>
      </w:r>
      <w:r>
        <w:t>.</w:t>
      </w:r>
      <w:r w:rsidRPr="003D097A">
        <w:t>374.000 largos de ingresos por cuotas, un 10</w:t>
      </w:r>
      <w:r>
        <w:t xml:space="preserve"> </w:t>
      </w:r>
      <w:r w:rsidRPr="003D097A">
        <w:t>% de eso ustedes no lo han puesto en los presupuestos</w:t>
      </w:r>
      <w:r>
        <w:t>.</w:t>
      </w:r>
    </w:p>
    <w:p w:rsidR="00AD0527" w:rsidRDefault="00AD0527" w:rsidP="00AD0527">
      <w:pPr>
        <w:pStyle w:val="Texto"/>
      </w:pPr>
    </w:p>
    <w:p w:rsidR="00AD0527" w:rsidRDefault="00AD0527" w:rsidP="00AD0527">
      <w:pPr>
        <w:pStyle w:val="Texto"/>
      </w:pPr>
      <w:r>
        <w:t>N</w:t>
      </w:r>
      <w:r w:rsidRPr="003D097A">
        <w:t xml:space="preserve">o sé, pero la mayoría de ese dinero se destina a pagar los sueldos de los trabajadores y trabajadoras de </w:t>
      </w:r>
      <w:r>
        <w:t>H</w:t>
      </w:r>
      <w:r w:rsidRPr="003D097A">
        <w:t>aurreskola</w:t>
      </w:r>
      <w:r>
        <w:t>k</w:t>
      </w:r>
      <w:r w:rsidRPr="003D097A">
        <w:t>. Evidentemente, tendrán otra vez que hacer ustedes encaje de bol</w:t>
      </w:r>
      <w:r>
        <w:t>ill</w:t>
      </w:r>
      <w:r w:rsidRPr="003D097A">
        <w:t>os</w:t>
      </w:r>
      <w:r>
        <w:t>,</w:t>
      </w:r>
      <w:r w:rsidRPr="003D097A">
        <w:t xml:space="preserve"> porque que ustedes no sepan</w:t>
      </w:r>
      <w:r>
        <w:t>,</w:t>
      </w:r>
      <w:r w:rsidRPr="003D097A">
        <w:t xml:space="preserve"> no hagan esto</w:t>
      </w:r>
      <w:r>
        <w:t>, p</w:t>
      </w:r>
      <w:r w:rsidRPr="003D097A">
        <w:t>ues mire</w:t>
      </w:r>
      <w:r>
        <w:t>,</w:t>
      </w:r>
      <w:r w:rsidRPr="003D097A">
        <w:t xml:space="preserve"> igual hasta me lo puedo creer porque se les ha podido pasar, pero el Gobierno y los técnicos del Gobierno saben perfectamente que esto tenía que estar en los presupuestos</w:t>
      </w:r>
      <w:r>
        <w:t>,</w:t>
      </w:r>
      <w:r w:rsidRPr="003D097A">
        <w:t xml:space="preserve"> en las enmiendas presupuestarias</w:t>
      </w:r>
      <w:r>
        <w:t>,</w:t>
      </w:r>
      <w:r w:rsidRPr="003D097A">
        <w:t xml:space="preserve"> y el incremento de la RGI tenía que estar en las enmiendas presupuestarias</w:t>
      </w:r>
      <w:r>
        <w:t>. Y</w:t>
      </w:r>
      <w:r w:rsidRPr="003D097A">
        <w:t xml:space="preserve"> ustedes no lo han puesto porque entonces no le</w:t>
      </w:r>
      <w:r>
        <w:t>s</w:t>
      </w:r>
      <w:r w:rsidRPr="003D097A">
        <w:t xml:space="preserve"> </w:t>
      </w:r>
      <w:r>
        <w:t>da</w:t>
      </w:r>
      <w:r w:rsidRPr="003D097A">
        <w:t>ban los números, señor Martínez</w:t>
      </w:r>
      <w:r>
        <w:t>.</w:t>
      </w:r>
    </w:p>
    <w:p w:rsidR="00AD0527" w:rsidRDefault="00AD0527" w:rsidP="00AD0527">
      <w:pPr>
        <w:pStyle w:val="Texto"/>
      </w:pPr>
    </w:p>
    <w:p w:rsidR="00AD0527" w:rsidRDefault="00AD0527" w:rsidP="00AD0527">
      <w:pPr>
        <w:pStyle w:val="Texto"/>
      </w:pPr>
      <w:r>
        <w:t>E</w:t>
      </w:r>
      <w:r w:rsidRPr="003D097A">
        <w:t xml:space="preserve"> insisto con las </w:t>
      </w:r>
      <w:r>
        <w:t>ha</w:t>
      </w:r>
      <w:r w:rsidRPr="003D097A">
        <w:t>urres</w:t>
      </w:r>
      <w:r>
        <w:t>ko</w:t>
      </w:r>
      <w:r w:rsidRPr="003D097A">
        <w:t>la</w:t>
      </w:r>
      <w:r>
        <w:t>k. U</w:t>
      </w:r>
      <w:r w:rsidRPr="003D097A">
        <w:t xml:space="preserve">sted dice que no </w:t>
      </w:r>
      <w:r>
        <w:t>(?)</w:t>
      </w:r>
      <w:r w:rsidRPr="003D097A">
        <w:t xml:space="preserve"> parece</w:t>
      </w:r>
      <w:r>
        <w:t>r</w:t>
      </w:r>
      <w:r w:rsidRPr="003D097A">
        <w:t xml:space="preserve"> tan mal bajarlo porque hemos metido algunas propuestas</w:t>
      </w:r>
      <w:r>
        <w:t>. ¿Va a a</w:t>
      </w:r>
      <w:r w:rsidRPr="003D097A">
        <w:t>poyar</w:t>
      </w:r>
      <w:r>
        <w:t xml:space="preserve"> Pod</w:t>
      </w:r>
      <w:r w:rsidRPr="003D097A">
        <w:t xml:space="preserve">emos la reducción de las cuotas de las </w:t>
      </w:r>
      <w:r>
        <w:t xml:space="preserve">haurreskolak </w:t>
      </w:r>
      <w:r w:rsidRPr="003D097A">
        <w:t>para los sueldos</w:t>
      </w:r>
      <w:r>
        <w:t xml:space="preserve">… </w:t>
      </w:r>
      <w:r w:rsidRPr="003D097A">
        <w:t>para los ingresos inferiores de 24.000</w:t>
      </w:r>
      <w:r>
        <w:t>?, ¿lo va a apoyar Elkarrekin P</w:t>
      </w:r>
      <w:r w:rsidRPr="003D097A">
        <w:t>odemos</w:t>
      </w:r>
      <w:r>
        <w:t>? Porque si usted me dice que está</w:t>
      </w:r>
      <w:r w:rsidRPr="003D097A">
        <w:t xml:space="preserve"> </w:t>
      </w:r>
      <w:r>
        <w:t xml:space="preserve">de </w:t>
      </w:r>
      <w:r w:rsidRPr="003D097A">
        <w:t>acuerdo en re</w:t>
      </w:r>
      <w:r>
        <w:t>b</w:t>
      </w:r>
      <w:r w:rsidRPr="003D097A">
        <w:t xml:space="preserve">ajar las cuotas de </w:t>
      </w:r>
      <w:r>
        <w:t>h</w:t>
      </w:r>
      <w:r w:rsidRPr="003D097A">
        <w:t>aurreskola</w:t>
      </w:r>
      <w:r>
        <w:t>k</w:t>
      </w:r>
      <w:r w:rsidRPr="003D097A">
        <w:t xml:space="preserve">, entiendo </w:t>
      </w:r>
      <w:r>
        <w:t>–</w:t>
      </w:r>
      <w:r w:rsidRPr="003D097A">
        <w:t>por lógica aplastante</w:t>
      </w:r>
      <w:r>
        <w:t>–</w:t>
      </w:r>
      <w:r w:rsidRPr="003D097A">
        <w:t xml:space="preserve"> que usted va a apoyar la propuesta de Euskal Herria Bildu cuando venga </w:t>
      </w:r>
      <w:r>
        <w:t>a debate a este Parlamento. E</w:t>
      </w:r>
      <w:r w:rsidRPr="003D097A">
        <w:t>stoy segura, no tengo ninguna duda de que u</w:t>
      </w:r>
      <w:r>
        <w:t>sted la va a apoyar.</w:t>
      </w:r>
    </w:p>
    <w:p w:rsidR="00AD0527" w:rsidRDefault="00AD0527" w:rsidP="00AD0527">
      <w:pPr>
        <w:pStyle w:val="Texto"/>
      </w:pPr>
    </w:p>
    <w:p w:rsidR="00AD0527" w:rsidRDefault="00AD0527" w:rsidP="00AD0527">
      <w:pPr>
        <w:pStyle w:val="Texto"/>
      </w:pPr>
      <w:r w:rsidRPr="003D097A">
        <w:t>Mire, hoy me hablaba de un discurso</w:t>
      </w:r>
      <w:r>
        <w:t>,</w:t>
      </w:r>
      <w:r w:rsidRPr="003D097A">
        <w:t xml:space="preserve"> y yo ha habido un momento que no sabía si estab</w:t>
      </w:r>
      <w:r>
        <w:t xml:space="preserve">a escuchando al señor Martínez </w:t>
      </w:r>
      <w:r w:rsidRPr="003D097A">
        <w:t>o</w:t>
      </w:r>
      <w:r>
        <w:t xml:space="preserve"> la señora Mendia</w:t>
      </w:r>
      <w:r w:rsidRPr="003D097A">
        <w:t xml:space="preserve">, porque ha hecho usted el mismo discurso que el Partido Socialista </w:t>
      </w:r>
      <w:r>
        <w:t>v</w:t>
      </w:r>
      <w:r w:rsidRPr="003D097A">
        <w:t>ien</w:t>
      </w:r>
      <w:r>
        <w:t>e</w:t>
      </w:r>
      <w:r w:rsidRPr="003D097A">
        <w:t xml:space="preserve"> haciendo en este Parlamento respecto a EH Bildu durante un montón de años</w:t>
      </w:r>
      <w:r>
        <w:t>,</w:t>
      </w:r>
      <w:r w:rsidRPr="003D097A">
        <w:t xml:space="preserve"> que si no estamos</w:t>
      </w:r>
      <w:r>
        <w:t>,</w:t>
      </w:r>
      <w:r w:rsidRPr="003D097A">
        <w:t xml:space="preserve"> que si no</w:t>
      </w:r>
      <w:r>
        <w:t xml:space="preserve"> nos den lecciones, </w:t>
      </w:r>
      <w:r w:rsidRPr="003D097A">
        <w:t xml:space="preserve">que si </w:t>
      </w:r>
      <w:r>
        <w:t>pim que si pam. Exa</w:t>
      </w:r>
      <w:r w:rsidRPr="003D097A">
        <w:t>ctamente el mismo</w:t>
      </w:r>
      <w:r>
        <w:t>.</w:t>
      </w:r>
      <w:r w:rsidRPr="003D097A">
        <w:t xml:space="preserve"> Miren las actas de este Parlamento</w:t>
      </w:r>
      <w:r>
        <w:t>. E</w:t>
      </w:r>
      <w:r w:rsidRPr="003D097A">
        <w:t>xactamente el mismo discurso</w:t>
      </w:r>
      <w:r>
        <w:t>.</w:t>
      </w:r>
    </w:p>
    <w:p w:rsidR="00AD0527" w:rsidRDefault="00AD0527" w:rsidP="00AD0527">
      <w:pPr>
        <w:pStyle w:val="Texto"/>
      </w:pPr>
    </w:p>
    <w:p w:rsidR="00AD0527" w:rsidRDefault="00AD0527" w:rsidP="00AD0527">
      <w:pPr>
        <w:pStyle w:val="Texto"/>
      </w:pPr>
      <w:r w:rsidRPr="002B2115">
        <w:rPr>
          <w:lang w:val="eu-ES"/>
        </w:rPr>
        <w:t>Eta</w:t>
      </w:r>
      <w:r>
        <w:rPr>
          <w:lang w:val="eu-ES"/>
        </w:rPr>
        <w:t>,</w:t>
      </w:r>
      <w:r w:rsidRPr="002B2115">
        <w:rPr>
          <w:lang w:val="eu-ES"/>
        </w:rPr>
        <w:t xml:space="preserve"> Arruabarrena jauna, argi dagoena da zuk gaur ekarri duzun diskurtsoa idatzita ez zegoela pentsatuta ni beste aldean egongo nintzela</w:t>
      </w:r>
      <w:r>
        <w:rPr>
          <w:lang w:val="eu-ES"/>
        </w:rPr>
        <w:t>z. H</w:t>
      </w:r>
      <w:r w:rsidRPr="002B2115">
        <w:rPr>
          <w:lang w:val="eu-ES"/>
        </w:rPr>
        <w:t xml:space="preserve">ori agerikoa da. </w:t>
      </w:r>
      <w:r w:rsidRPr="003D097A">
        <w:t xml:space="preserve">Usted </w:t>
      </w:r>
      <w:r>
        <w:t>no</w:t>
      </w:r>
      <w:r w:rsidRPr="003D097A">
        <w:t xml:space="preserve"> pensaba que la interlocutora hoy iba a ser yo</w:t>
      </w:r>
      <w:r>
        <w:t>,</w:t>
      </w:r>
      <w:r w:rsidRPr="003D097A">
        <w:t xml:space="preserve"> por</w:t>
      </w:r>
      <w:r>
        <w:t>qu</w:t>
      </w:r>
      <w:r w:rsidRPr="003D097A">
        <w:t>e</w:t>
      </w:r>
      <w:r>
        <w:t xml:space="preserve"> </w:t>
      </w:r>
      <w:r w:rsidRPr="003D097A">
        <w:t xml:space="preserve">las </w:t>
      </w:r>
      <w:r>
        <w:t xml:space="preserve">cuestiones </w:t>
      </w:r>
      <w:r w:rsidRPr="003D097A">
        <w:t>que ha dicho</w:t>
      </w:r>
      <w:r>
        <w:t>,</w:t>
      </w:r>
      <w:r w:rsidRPr="003D097A">
        <w:t xml:space="preserve"> pues mire</w:t>
      </w:r>
      <w:r>
        <w:t>,</w:t>
      </w:r>
      <w:r w:rsidRPr="003D097A">
        <w:t xml:space="preserve"> igual para sus maniobras en Madrid pue</w:t>
      </w:r>
      <w:r>
        <w:t>den ser válidas, pero en este país no.</w:t>
      </w:r>
    </w:p>
    <w:p w:rsidR="00AD0527" w:rsidRDefault="00AD0527" w:rsidP="00AD0527">
      <w:pPr>
        <w:pStyle w:val="Texto"/>
      </w:pPr>
    </w:p>
    <w:p w:rsidR="00AD0527" w:rsidRDefault="00AD0527" w:rsidP="00AD0527">
      <w:pPr>
        <w:pStyle w:val="Texto"/>
      </w:pPr>
      <w:r w:rsidRPr="003D097A">
        <w:t>Mire</w:t>
      </w:r>
      <w:r>
        <w:t>,</w:t>
      </w:r>
      <w:r w:rsidRPr="003D097A">
        <w:t xml:space="preserve"> cuando </w:t>
      </w:r>
      <w:r>
        <w:t xml:space="preserve">usted dice que pisamos moqueta y todas estas cosas y tal, </w:t>
      </w:r>
      <w:r w:rsidRPr="003D097A">
        <w:t xml:space="preserve">que a ustedes les queda muy bonito, </w:t>
      </w:r>
      <w:r>
        <w:t>¿</w:t>
      </w:r>
      <w:r w:rsidRPr="003D097A">
        <w:t>no</w:t>
      </w:r>
      <w:r>
        <w:t xml:space="preserve">?, porque </w:t>
      </w:r>
      <w:r w:rsidRPr="003D097A">
        <w:t xml:space="preserve">creen que son </w:t>
      </w:r>
      <w:r>
        <w:t>hasta graciosos,</w:t>
      </w:r>
      <w:r w:rsidRPr="003D097A">
        <w:t xml:space="preserve"> lo que pasa es que no tiene</w:t>
      </w:r>
      <w:r>
        <w:t>n</w:t>
      </w:r>
      <w:r w:rsidRPr="003D097A">
        <w:t xml:space="preserve"> ni </w:t>
      </w:r>
      <w:r>
        <w:t>re</w:t>
      </w:r>
      <w:r w:rsidRPr="003D097A">
        <w:t>pa</w:t>
      </w:r>
      <w:r>
        <w:t>jo</w:t>
      </w:r>
      <w:r w:rsidRPr="003D097A">
        <w:t>le</w:t>
      </w:r>
      <w:r>
        <w:t>r</w:t>
      </w:r>
      <w:r w:rsidRPr="003D097A">
        <w:t>a gracia en general cuando in</w:t>
      </w:r>
      <w:r>
        <w:t>tentar hacer un chiste, pero qué</w:t>
      </w:r>
      <w:r w:rsidRPr="003D097A">
        <w:t xml:space="preserve"> le vamos a hacer</w:t>
      </w:r>
      <w:r>
        <w:t>, debe</w:t>
      </w:r>
      <w:r w:rsidRPr="003D097A">
        <w:t xml:space="preserve"> estar en el</w:t>
      </w:r>
      <w:r>
        <w:t xml:space="preserve"> ADN del partido.</w:t>
      </w:r>
    </w:p>
    <w:p w:rsidR="00AD0527" w:rsidRDefault="00AD0527" w:rsidP="00AD0527">
      <w:pPr>
        <w:pStyle w:val="Texto"/>
      </w:pPr>
    </w:p>
    <w:p w:rsidR="00AD0527" w:rsidRDefault="00AD0527" w:rsidP="00AD0527">
      <w:pPr>
        <w:pStyle w:val="Texto"/>
      </w:pPr>
      <w:r>
        <w:t>Pero, mire usted, hoy es el aniversario de la m</w:t>
      </w:r>
      <w:r w:rsidRPr="003D097A">
        <w:t>uerte de un compañero mío, de un compañero mí</w:t>
      </w:r>
      <w:r>
        <w:t xml:space="preserve">o, Sabin </w:t>
      </w:r>
      <w:r w:rsidRPr="003D097A">
        <w:t>Intxaurraga</w:t>
      </w:r>
      <w:r>
        <w:t>,</w:t>
      </w:r>
      <w:r w:rsidRPr="003D097A">
        <w:t xml:space="preserve"> que </w:t>
      </w:r>
      <w:r>
        <w:t>fue</w:t>
      </w:r>
      <w:r w:rsidRPr="003D097A">
        <w:t xml:space="preserve"> miembro del Gobierno Vasco, </w:t>
      </w:r>
      <w:r>
        <w:t>¿sabe usted? No pisáb</w:t>
      </w:r>
      <w:r w:rsidRPr="003D097A">
        <w:t>amos moqueta, trab</w:t>
      </w:r>
      <w:r>
        <w:t>ajáb</w:t>
      </w:r>
      <w:r w:rsidRPr="003D097A">
        <w:t>amos por este país</w:t>
      </w:r>
      <w:r>
        <w:t>,</w:t>
      </w:r>
      <w:r w:rsidRPr="003D097A">
        <w:t xml:space="preserve"> </w:t>
      </w:r>
      <w:r>
        <w:t xml:space="preserve">¿sabe usted? Y sabe usted qué paso, pues que la Ley de Partidos </w:t>
      </w:r>
      <w:r w:rsidRPr="003D097A">
        <w:t>de algunos d</w:t>
      </w:r>
      <w:r>
        <w:t>e los que usted ahora mismo está</w:t>
      </w:r>
      <w:r w:rsidRPr="003D097A">
        <w:t xml:space="preserve"> todo el día vete </w:t>
      </w:r>
      <w:r>
        <w:t xml:space="preserve">para </w:t>
      </w:r>
      <w:r w:rsidRPr="003D097A">
        <w:t xml:space="preserve">arriba, </w:t>
      </w:r>
      <w:r>
        <w:t>ve</w:t>
      </w:r>
      <w:r w:rsidRPr="003D097A">
        <w:t xml:space="preserve">te </w:t>
      </w:r>
      <w:r>
        <w:t>para a</w:t>
      </w:r>
      <w:r w:rsidRPr="003D097A">
        <w:t>bajo</w:t>
      </w:r>
      <w:r>
        <w:t>,</w:t>
      </w:r>
      <w:r w:rsidRPr="003D097A">
        <w:t xml:space="preserve"> hizo que después aquello no pudiera ser</w:t>
      </w:r>
      <w:r>
        <w:t>…</w:t>
      </w:r>
      <w:r w:rsidRPr="003D097A">
        <w:t>, no pudiera seguir y no se pudiera trabajar</w:t>
      </w:r>
      <w:r>
        <w:t>,</w:t>
      </w:r>
      <w:r w:rsidRPr="003D097A">
        <w:t xml:space="preserve"> aparte de lo que su partido hizo dejando en un cajón un Plan Ibarretxe que</w:t>
      </w:r>
      <w:r>
        <w:t>,</w:t>
      </w:r>
      <w:r w:rsidRPr="003D097A">
        <w:t xml:space="preserve"> evidentemente</w:t>
      </w:r>
      <w:r>
        <w:t>,</w:t>
      </w:r>
      <w:r w:rsidRPr="003D097A">
        <w:t xml:space="preserve"> ya no era interesante para los intereses del Partido Nacionalista Vasco.</w:t>
      </w:r>
    </w:p>
    <w:p w:rsidR="00AD0527" w:rsidRDefault="00AD0527" w:rsidP="00AD0527">
      <w:pPr>
        <w:pStyle w:val="Texto"/>
      </w:pPr>
    </w:p>
    <w:p w:rsidR="00AD0527" w:rsidRDefault="00AD0527" w:rsidP="00AD0527">
      <w:pPr>
        <w:pStyle w:val="Texto"/>
      </w:pPr>
      <w:r w:rsidRPr="003D097A">
        <w:t>Mire</w:t>
      </w:r>
      <w:r>
        <w:t>,</w:t>
      </w:r>
      <w:r w:rsidRPr="003D097A">
        <w:t xml:space="preserve"> cuánto hemos tardado en hacer nuestras enmiendas, pues hemos tardado bastante más que su Gobierno en hacer los presupuestos</w:t>
      </w:r>
      <w:r>
        <w:t>, ¿sabe por qué, po</w:t>
      </w:r>
      <w:r w:rsidRPr="003D097A">
        <w:t xml:space="preserve">rque </w:t>
      </w:r>
      <w:r>
        <w:t>su</w:t>
      </w:r>
      <w:r w:rsidRPr="003D097A">
        <w:t xml:space="preserve"> </w:t>
      </w:r>
      <w:r>
        <w:t>G</w:t>
      </w:r>
      <w:r w:rsidRPr="003D097A">
        <w:t>obierno ha dedicado a copiar y pegar con salvedade</w:t>
      </w:r>
      <w:r>
        <w:t>s,</w:t>
      </w:r>
      <w:r w:rsidRPr="003D097A">
        <w:t xml:space="preserve"> señor</w:t>
      </w:r>
      <w:r>
        <w:t xml:space="preserve"> </w:t>
      </w:r>
      <w:r>
        <w:lastRenderedPageBreak/>
        <w:t>Azpiazu, por</w:t>
      </w:r>
      <w:r w:rsidRPr="003D097A">
        <w:t>que la mayoría de las propuestas son las mismas y las memorias, incluso algunas de ellas</w:t>
      </w:r>
      <w:r>
        <w:t>,</w:t>
      </w:r>
      <w:r w:rsidRPr="003D097A">
        <w:t xml:space="preserve"> tienen los mismos errores que e</w:t>
      </w:r>
      <w:r>
        <w:t>n el documento del ejercicio 19, i</w:t>
      </w:r>
      <w:r w:rsidRPr="003D097A">
        <w:t>ncluso ortográficos</w:t>
      </w:r>
      <w:r>
        <w:t>,</w:t>
      </w:r>
      <w:r w:rsidRPr="003D097A">
        <w:t xml:space="preserve"> y </w:t>
      </w:r>
      <w:r>
        <w:t>algu</w:t>
      </w:r>
      <w:r w:rsidRPr="003D097A">
        <w:t xml:space="preserve">na parlamentaria me dice que </w:t>
      </w:r>
      <w:r>
        <w:t>sí</w:t>
      </w:r>
      <w:r w:rsidRPr="003D097A">
        <w:t xml:space="preserve"> con la cabeza, exactamente los mismos errores ortográficos</w:t>
      </w:r>
      <w:r>
        <w:t>;</w:t>
      </w:r>
      <w:r w:rsidRPr="003D097A">
        <w:t xml:space="preserve"> por lo tanto, no</w:t>
      </w:r>
      <w:r>
        <w:t xml:space="preserve"> me venga usted</w:t>
      </w:r>
      <w:r w:rsidRPr="003D097A">
        <w:t xml:space="preserve"> con historia</w:t>
      </w:r>
      <w:r>
        <w:t>s.</w:t>
      </w:r>
    </w:p>
    <w:p w:rsidR="00AD0527" w:rsidRDefault="00AD0527" w:rsidP="00AD0527">
      <w:pPr>
        <w:pStyle w:val="Texto"/>
      </w:pPr>
    </w:p>
    <w:p w:rsidR="00AD0527" w:rsidRDefault="00AD0527" w:rsidP="00AD0527">
      <w:pPr>
        <w:pStyle w:val="Texto"/>
        <w:rPr>
          <w:lang w:val="eu-ES"/>
        </w:rPr>
      </w:pPr>
      <w:r>
        <w:rPr>
          <w:lang w:val="eu-ES"/>
        </w:rPr>
        <w:t>Beitu, zuk</w:t>
      </w:r>
      <w:r w:rsidRPr="002B2115">
        <w:rPr>
          <w:lang w:val="eu-ES"/>
        </w:rPr>
        <w:t xml:space="preserve"> esaten didazu </w:t>
      </w:r>
      <w:r>
        <w:rPr>
          <w:lang w:val="eu-ES"/>
        </w:rPr>
        <w:t>gure</w:t>
      </w:r>
      <w:r w:rsidRPr="002B2115">
        <w:rPr>
          <w:lang w:val="eu-ES"/>
        </w:rPr>
        <w:t xml:space="preserve"> proposamenak ez direla egikaritu, bai</w:t>
      </w:r>
      <w:r>
        <w:rPr>
          <w:lang w:val="eu-ES"/>
        </w:rPr>
        <w:t>?</w:t>
      </w:r>
      <w:r w:rsidRPr="002B2115">
        <w:rPr>
          <w:lang w:val="eu-ES"/>
        </w:rPr>
        <w:t xml:space="preserve"> Eta esaten didazu Gizarte Zerbitzuen Legean aurreikusitako dekretua guk planteatuko terminoetan ezin dela horrela definitu</w:t>
      </w:r>
      <w:r>
        <w:rPr>
          <w:lang w:val="eu-ES"/>
        </w:rPr>
        <w:t>. Badakizu</w:t>
      </w:r>
      <w:r w:rsidRPr="002B2115">
        <w:rPr>
          <w:lang w:val="eu-ES"/>
        </w:rPr>
        <w:t xml:space="preserve"> zergatik</w:t>
      </w:r>
      <w:r>
        <w:rPr>
          <w:lang w:val="eu-ES"/>
        </w:rPr>
        <w:t>? Z</w:t>
      </w:r>
      <w:r w:rsidRPr="002B2115">
        <w:rPr>
          <w:lang w:val="eu-ES"/>
        </w:rPr>
        <w:t>uen aut</w:t>
      </w:r>
      <w:r>
        <w:rPr>
          <w:lang w:val="eu-ES"/>
        </w:rPr>
        <w:t>u</w:t>
      </w:r>
      <w:r w:rsidRPr="002B2115">
        <w:rPr>
          <w:lang w:val="eu-ES"/>
        </w:rPr>
        <w:t xml:space="preserve"> politikoaren ondorioz</w:t>
      </w:r>
      <w:r>
        <w:rPr>
          <w:lang w:val="eu-ES"/>
        </w:rPr>
        <w:t>, ez</w:t>
      </w:r>
      <w:r w:rsidRPr="002B2115">
        <w:rPr>
          <w:lang w:val="eu-ES"/>
        </w:rPr>
        <w:t xml:space="preserve"> ezin daitekeelako egin</w:t>
      </w:r>
      <w:r>
        <w:rPr>
          <w:lang w:val="eu-ES"/>
        </w:rPr>
        <w:t>.</w:t>
      </w:r>
    </w:p>
    <w:p w:rsidR="00AD0527" w:rsidRDefault="00AD0527" w:rsidP="00AD0527">
      <w:pPr>
        <w:pStyle w:val="Texto"/>
        <w:rPr>
          <w:lang w:val="eu-ES"/>
        </w:rPr>
      </w:pPr>
    </w:p>
    <w:p w:rsidR="00AD0527" w:rsidRDefault="00AD0527" w:rsidP="00AD0527">
      <w:pPr>
        <w:pStyle w:val="Texto"/>
      </w:pPr>
      <w:r>
        <w:rPr>
          <w:lang w:val="eu-ES"/>
        </w:rPr>
        <w:t>B</w:t>
      </w:r>
      <w:r w:rsidRPr="002B2115">
        <w:rPr>
          <w:lang w:val="eu-ES"/>
        </w:rPr>
        <w:t>egira</w:t>
      </w:r>
      <w:r>
        <w:rPr>
          <w:lang w:val="eu-ES"/>
        </w:rPr>
        <w:t>,</w:t>
      </w:r>
      <w:r w:rsidRPr="002B2115">
        <w:rPr>
          <w:lang w:val="eu-ES"/>
        </w:rPr>
        <w:t xml:space="preserve"> zaintza konpentsatzeko funtsa ere</w:t>
      </w:r>
      <w:r>
        <w:rPr>
          <w:lang w:val="eu-ES"/>
        </w:rPr>
        <w:t>, z</w:t>
      </w:r>
      <w:r w:rsidRPr="002B2115">
        <w:rPr>
          <w:lang w:val="eu-ES"/>
        </w:rPr>
        <w:t>ure uste apal</w:t>
      </w:r>
      <w:r>
        <w:rPr>
          <w:lang w:val="eu-ES"/>
        </w:rPr>
        <w:t xml:space="preserve">ean, okurrentzi bat </w:t>
      </w:r>
      <w:r w:rsidRPr="002B2115">
        <w:rPr>
          <w:lang w:val="eu-ES"/>
        </w:rPr>
        <w:t>omen da.</w:t>
      </w:r>
      <w:r>
        <w:rPr>
          <w:lang w:val="eu-ES"/>
        </w:rPr>
        <w:t xml:space="preserve"> </w:t>
      </w:r>
      <w:r>
        <w:t>A</w:t>
      </w:r>
      <w:r w:rsidRPr="003D097A">
        <w:t>demás</w:t>
      </w:r>
      <w:r>
        <w:t>,</w:t>
      </w:r>
      <w:r w:rsidRPr="003D097A">
        <w:t xml:space="preserve"> e</w:t>
      </w:r>
      <w:r>
        <w:t>l</w:t>
      </w:r>
      <w:r w:rsidRPr="003D097A">
        <w:t xml:space="preserve"> otro d</w:t>
      </w:r>
      <w:r>
        <w:t>ía utilizó un té</w:t>
      </w:r>
      <w:r w:rsidRPr="003D097A">
        <w:t>rmino bastante poco oportuno</w:t>
      </w:r>
      <w:r>
        <w:t>, ocurrencias, o no me acuerdo có</w:t>
      </w:r>
      <w:r w:rsidRPr="003D097A">
        <w:t xml:space="preserve">mo era. Mire, ese fondo fue aprobado en este </w:t>
      </w:r>
      <w:r>
        <w:t>Parlamento por mayoría absoluta, e</w:t>
      </w:r>
      <w:r w:rsidRPr="003D097A">
        <w:t xml:space="preserve">s más, </w:t>
      </w:r>
      <w:r w:rsidRPr="002B2115">
        <w:rPr>
          <w:lang w:val="eu-ES"/>
        </w:rPr>
        <w:t>aho batez uste dut izan zela</w:t>
      </w:r>
      <w:r w:rsidRPr="003D097A">
        <w:t xml:space="preserve"> </w:t>
      </w:r>
      <w:r w:rsidRPr="002B2115">
        <w:rPr>
          <w:lang w:val="eu-ES"/>
        </w:rPr>
        <w:t>eta zure partiduak ez du ezer jarri</w:t>
      </w:r>
      <w:r w:rsidRPr="003D097A">
        <w:t xml:space="preserve">. </w:t>
      </w:r>
      <w:r>
        <w:t>¿</w:t>
      </w:r>
      <w:r w:rsidRPr="003D097A">
        <w:t>Eso es una ocurrencia</w:t>
      </w:r>
      <w:r>
        <w:t>?</w:t>
      </w:r>
      <w:r w:rsidRPr="003D097A">
        <w:t>, no</w:t>
      </w:r>
      <w:r>
        <w:t>,</w:t>
      </w:r>
      <w:r w:rsidRPr="003D097A">
        <w:t xml:space="preserve"> es una elección política y ustedes han elegido no ha</w:t>
      </w:r>
      <w:r>
        <w:t>cer lo que dice este Parlamento, u</w:t>
      </w:r>
      <w:r w:rsidRPr="003D097A">
        <w:t>stedes han elegido no cumplir la renta de RGI y seguir con a</w:t>
      </w:r>
      <w:r>
        <w:t>quel acuerdo Partido Socialista</w:t>
      </w:r>
      <w:r w:rsidRPr="003D097A">
        <w:t xml:space="preserve"> Partido Popular de no dar cumplimiento a la Ley de la RGI del 2018</w:t>
      </w:r>
      <w:r>
        <w:t>.</w:t>
      </w:r>
    </w:p>
    <w:p w:rsidR="00AD0527" w:rsidRDefault="00AD0527" w:rsidP="00AD0527">
      <w:pPr>
        <w:pStyle w:val="Texto"/>
      </w:pPr>
    </w:p>
    <w:p w:rsidR="00AD0527" w:rsidRDefault="00AD0527" w:rsidP="00AD0527">
      <w:pPr>
        <w:pStyle w:val="Texto"/>
      </w:pPr>
      <w:r>
        <w:t>Y</w:t>
      </w:r>
      <w:r w:rsidRPr="003D097A">
        <w:t xml:space="preserve"> la verdad</w:t>
      </w:r>
      <w:r>
        <w:t>, m</w:t>
      </w:r>
      <w:r w:rsidRPr="003D097A">
        <w:t>ire</w:t>
      </w:r>
      <w:r>
        <w:t>,</w:t>
      </w:r>
      <w:r w:rsidRPr="003D097A">
        <w:t xml:space="preserve"> señor Martínez, en ese alarde de medidas que ustedes han introducido</w:t>
      </w:r>
      <w:r>
        <w:t>,</w:t>
      </w:r>
      <w:r w:rsidRPr="003D097A">
        <w:t xml:space="preserve"> una de ellas es la redefinición de Lehen Aukera, también sí, ayer salió</w:t>
      </w:r>
      <w:r>
        <w:t>,</w:t>
      </w:r>
      <w:r w:rsidRPr="003D097A">
        <w:t xml:space="preserve"> ayer en el Boletín Oficial del País Vasco</w:t>
      </w:r>
      <w:r>
        <w:t xml:space="preserve"> s</w:t>
      </w:r>
      <w:r w:rsidRPr="003D097A">
        <w:t>alió la convocatoria del año que viene</w:t>
      </w:r>
      <w:r>
        <w:t xml:space="preserve">. Miren, </w:t>
      </w:r>
      <w:r w:rsidRPr="003D097A">
        <w:t>de la contratación indefinida que ustedes dicen que van a primar ni palabra</w:t>
      </w:r>
      <w:r>
        <w:t>,</w:t>
      </w:r>
      <w:r w:rsidRPr="003D097A">
        <w:t xml:space="preserve"> 15 meses en caso de contratos indefinidos. Eso en mi pueblo no </w:t>
      </w:r>
      <w:r w:rsidR="008D7134" w:rsidRPr="003D097A">
        <w:t>es</w:t>
      </w:r>
      <w:r w:rsidRPr="003D097A">
        <w:t xml:space="preserve"> contratación indefinida</w:t>
      </w:r>
      <w:r>
        <w:t>. D</w:t>
      </w:r>
      <w:r w:rsidRPr="003D097A">
        <w:t>e los</w:t>
      </w:r>
      <w:r>
        <w:t>… los</w:t>
      </w:r>
      <w:r w:rsidRPr="003D097A">
        <w:t xml:space="preserve"> 1.200 euros como salario medio referencial, que cada uno lo puede interpretar como le venga en gana dependiendo </w:t>
      </w:r>
      <w:r>
        <w:t xml:space="preserve">de </w:t>
      </w:r>
      <w:r w:rsidRPr="003D097A">
        <w:t xml:space="preserve">si se </w:t>
      </w:r>
      <w:r>
        <w:t xml:space="preserve">sienta </w:t>
      </w:r>
      <w:r w:rsidRPr="003D097A">
        <w:t xml:space="preserve">en un lado </w:t>
      </w:r>
      <w:r>
        <w:t xml:space="preserve">o </w:t>
      </w:r>
      <w:r w:rsidRPr="003D097A">
        <w:t>al otro de la mesa</w:t>
      </w:r>
      <w:r>
        <w:t>, p</w:t>
      </w:r>
      <w:r w:rsidRPr="003D097A">
        <w:t xml:space="preserve">orque esto ya sé yo de dónde viene, ya se lo </w:t>
      </w:r>
      <w:r>
        <w:t xml:space="preserve">he </w:t>
      </w:r>
      <w:r w:rsidRPr="003D097A">
        <w:t>escuchado previamente al Gobierno</w:t>
      </w:r>
      <w:r>
        <w:t>, c</w:t>
      </w:r>
      <w:r w:rsidRPr="003D097A">
        <w:t xml:space="preserve">ero patatero, porque para los ciclos </w:t>
      </w:r>
      <w:r>
        <w:t xml:space="preserve">formativos </w:t>
      </w:r>
      <w:r w:rsidRPr="003D097A">
        <w:t>de grado medio</w:t>
      </w:r>
      <w:r>
        <w:t xml:space="preserve"> y </w:t>
      </w:r>
      <w:r w:rsidRPr="003D097A">
        <w:t>formación profesional y etcétera</w:t>
      </w:r>
      <w:r>
        <w:t>,</w:t>
      </w:r>
      <w:r w:rsidRPr="003D097A">
        <w:t xml:space="preserve"> el salario es de 14.000 euros anuales pagas extra incluidas, es decir, de 1.000 euros brutos al mes</w:t>
      </w:r>
      <w:r>
        <w:t>,</w:t>
      </w:r>
      <w:r w:rsidRPr="003D097A">
        <w:t xml:space="preserve"> y los 1.200 pues nos </w:t>
      </w:r>
      <w:r>
        <w:t xml:space="preserve">los </w:t>
      </w:r>
      <w:r w:rsidRPr="003D097A">
        <w:t>hemos dejado</w:t>
      </w:r>
      <w:r>
        <w:t>. Y a</w:t>
      </w:r>
      <w:r w:rsidRPr="003D097A">
        <w:t>sí la primera, la primera cu</w:t>
      </w:r>
      <w:r>
        <w:t>estión que ustedes han pactado,</w:t>
      </w:r>
      <w:r w:rsidRPr="003D097A">
        <w:t xml:space="preserve"> </w:t>
      </w:r>
      <w:r w:rsidRPr="003D097A">
        <w:lastRenderedPageBreak/>
        <w:t>la primera cuestión</w:t>
      </w:r>
      <w:r>
        <w:t xml:space="preserve"> que u</w:t>
      </w:r>
      <w:r w:rsidRPr="003D097A">
        <w:t>stedes han pactado y ha tenido traslado a la actividad de este Gobierno, se ha quedado en agua de borrajas</w:t>
      </w:r>
      <w:r>
        <w:t>,</w:t>
      </w:r>
      <w:r w:rsidRPr="003D097A">
        <w:t xml:space="preserve"> y </w:t>
      </w:r>
      <w:r>
        <w:t xml:space="preserve">de </w:t>
      </w:r>
      <w:r w:rsidRPr="003D097A">
        <w:t xml:space="preserve">ahí podemos seguir largo y tendido. </w:t>
      </w:r>
    </w:p>
    <w:p w:rsidR="00AD0527" w:rsidRDefault="00AD0527" w:rsidP="00AD0527">
      <w:pPr>
        <w:pStyle w:val="Texto"/>
      </w:pPr>
    </w:p>
    <w:p w:rsidR="00AD0527" w:rsidRDefault="00AD0527" w:rsidP="00AD0527">
      <w:pPr>
        <w:pStyle w:val="Texto"/>
      </w:pPr>
      <w:r w:rsidRPr="003D097A">
        <w:t>Mire</w:t>
      </w:r>
      <w:r>
        <w:t>,</w:t>
      </w:r>
      <w:r w:rsidRPr="003D097A">
        <w:t xml:space="preserve"> el otro día en relación a la valoración de las enmiendas que hacen los partidos del Gobierno, el otro día en el debate presupuestario de las enmiendas parciales, pues en algún momento alguien del Partido </w:t>
      </w:r>
      <w:r>
        <w:t>N</w:t>
      </w:r>
      <w:r w:rsidRPr="003D097A">
        <w:t>acionalista vasco intervino</w:t>
      </w:r>
      <w:r>
        <w:t>,</w:t>
      </w:r>
      <w:r w:rsidRPr="003D097A">
        <w:t xml:space="preserve"> y mire, la verdad es que yo tenía</w:t>
      </w:r>
      <w:r>
        <w:t xml:space="preserve"> </w:t>
      </w:r>
      <w:r w:rsidRPr="003D097A">
        <w:t>m</w:t>
      </w:r>
      <w:r>
        <w:t>uy</w:t>
      </w:r>
      <w:r w:rsidRPr="003D097A">
        <w:t xml:space="preserve"> claro que su criterio de valoración de las enmiendas dependía de si el viento venía del s</w:t>
      </w:r>
      <w:r>
        <w:t>ur o del n</w:t>
      </w:r>
      <w:r w:rsidRPr="003D097A">
        <w:t>orte, porque las enmiendas si</w:t>
      </w:r>
      <w:r>
        <w:t xml:space="preserve">empre son… </w:t>
      </w:r>
      <w:r w:rsidRPr="003D097A">
        <w:t>algunas veces a ustedes les da exactamente igual</w:t>
      </w:r>
      <w:r>
        <w:t>,</w:t>
      </w:r>
      <w:r w:rsidRPr="003D097A">
        <w:t xml:space="preserve"> y a</w:t>
      </w:r>
      <w:r>
        <w:t>ll</w:t>
      </w:r>
      <w:r w:rsidRPr="003D097A">
        <w:t>í me dieron ustedes el ejemplo perfecto</w:t>
      </w:r>
      <w:r>
        <w:t>: l</w:t>
      </w:r>
      <w:r w:rsidRPr="003D097A">
        <w:t>as en</w:t>
      </w:r>
      <w:r>
        <w:t>m</w:t>
      </w:r>
      <w:r w:rsidRPr="003D097A">
        <w:t>i</w:t>
      </w:r>
      <w:r>
        <w:t>endas</w:t>
      </w:r>
      <w:r w:rsidRPr="003D097A">
        <w:t xml:space="preserve"> del Partido Popular que viene</w:t>
      </w:r>
      <w:r>
        <w:t>n</w:t>
      </w:r>
      <w:r w:rsidRPr="003D097A">
        <w:t xml:space="preserve"> siendo</w:t>
      </w:r>
      <w:r>
        <w:t>…</w:t>
      </w:r>
      <w:r w:rsidRPr="003D097A">
        <w:t xml:space="preserve"> viene</w:t>
      </w:r>
      <w:r>
        <w:t>n,</w:t>
      </w:r>
      <w:r w:rsidRPr="003D097A">
        <w:t xml:space="preserve"> mantiene</w:t>
      </w:r>
      <w:r>
        <w:t>n</w:t>
      </w:r>
      <w:r w:rsidRPr="003D097A">
        <w:t xml:space="preserve"> la misma lógica que las enmiendas que hacía el Partido Popular cuando pactada con ustedes los presupuestos, exactamente la misma lógica y la misma</w:t>
      </w:r>
      <w:r>
        <w:t>…</w:t>
      </w:r>
      <w:r w:rsidRPr="003D097A">
        <w:t xml:space="preserve"> el mismo camino</w:t>
      </w:r>
      <w:r>
        <w:t>, y su representante decía: "E</w:t>
      </w:r>
      <w:r w:rsidRPr="003D097A">
        <w:t>stas enmiendas no son enmiendas para mejorar la calidad del empleo ni para políticas sociales</w:t>
      </w:r>
      <w:r>
        <w:t>…</w:t>
      </w:r>
    </w:p>
    <w:p w:rsidR="00AD0527" w:rsidRDefault="00AD0527" w:rsidP="00AD0527">
      <w:pPr>
        <w:pStyle w:val="Texto"/>
      </w:pPr>
    </w:p>
    <w:p w:rsidR="00AD0527" w:rsidRPr="008D7134" w:rsidRDefault="00AD0527" w:rsidP="00AD0527">
      <w:pPr>
        <w:pStyle w:val="Texto"/>
        <w:rPr>
          <w:lang w:val="eu-ES"/>
        </w:rPr>
      </w:pPr>
      <w:r w:rsidRPr="008D7134">
        <w:rPr>
          <w:lang w:val="eu-ES"/>
        </w:rPr>
        <w:t>(24. zintaren amaiera)</w:t>
      </w:r>
    </w:p>
    <w:p w:rsidR="00AD0527" w:rsidRPr="008D7134" w:rsidRDefault="00AD0527" w:rsidP="00AD0527">
      <w:pPr>
        <w:pStyle w:val="Texto"/>
        <w:rPr>
          <w:lang w:val="eu-ES"/>
        </w:rPr>
      </w:pPr>
      <w:r w:rsidRPr="008D7134">
        <w:rPr>
          <w:lang w:val="eu-ES"/>
        </w:rPr>
        <w:t>(25. zintaren hasiera)</w:t>
      </w:r>
    </w:p>
    <w:p w:rsidR="00AD0527" w:rsidRDefault="00AD0527" w:rsidP="00AD0527">
      <w:pPr>
        <w:pStyle w:val="Texto"/>
      </w:pPr>
    </w:p>
    <w:p w:rsidR="00AD0527" w:rsidRDefault="00AD0527" w:rsidP="00AD0527">
      <w:pPr>
        <w:pStyle w:val="Texto"/>
      </w:pPr>
      <w:r>
        <w:t xml:space="preserve">… </w:t>
      </w:r>
      <w:r w:rsidRPr="00B94970">
        <w:t>misma, el mismo camino</w:t>
      </w:r>
      <w:r>
        <w:t>.</w:t>
      </w:r>
    </w:p>
    <w:p w:rsidR="00AD0527" w:rsidRDefault="00AD0527" w:rsidP="00AD0527">
      <w:pPr>
        <w:pStyle w:val="Texto"/>
      </w:pPr>
    </w:p>
    <w:p w:rsidR="00AD0527" w:rsidRDefault="00AD0527" w:rsidP="00AD0527">
      <w:pPr>
        <w:pStyle w:val="Texto"/>
      </w:pPr>
      <w:r>
        <w:t>Y su representante decía:</w:t>
      </w:r>
      <w:r w:rsidRPr="00B94970">
        <w:t xml:space="preserve"> </w:t>
      </w:r>
      <w:r>
        <w:t>"</w:t>
      </w:r>
      <w:r w:rsidRPr="00B94970">
        <w:t>estas enmiendas no son enmiendas para mejorar la calidad del empleo, ni para políticas sociales</w:t>
      </w:r>
      <w:r>
        <w:t>, ni para la i</w:t>
      </w:r>
      <w:r w:rsidRPr="00B94970">
        <w:t xml:space="preserve">nclusión </w:t>
      </w:r>
      <w:r>
        <w:t>social. Son</w:t>
      </w:r>
      <w:r w:rsidRPr="00B94970">
        <w:t xml:space="preserve"> enmiendas con nombres y apellidos y no para el conjunto de la sociedad</w:t>
      </w:r>
      <w:r>
        <w:t>"</w:t>
      </w:r>
      <w:r w:rsidRPr="00B94970">
        <w:t>. Éste es el rigor del Partido Nacionalista Vasco, porque estas enmiendas</w:t>
      </w:r>
      <w:r>
        <w:t>,</w:t>
      </w:r>
      <w:r w:rsidRPr="00B94970">
        <w:t xml:space="preserve"> que son exactamente las mismas que las del 2</w:t>
      </w:r>
      <w:r>
        <w:t>017, variaciones varias, pero,</w:t>
      </w:r>
      <w:r w:rsidRPr="00B94970">
        <w:t xml:space="preserve"> la dirección es la misma</w:t>
      </w:r>
      <w:r>
        <w:t>,</w:t>
      </w:r>
      <w:r w:rsidRPr="00B94970">
        <w:t xml:space="preserve"> </w:t>
      </w:r>
      <w:r>
        <w:t>u</w:t>
      </w:r>
      <w:r w:rsidRPr="00B94970">
        <w:t>stedes decían que eran fundamental</w:t>
      </w:r>
      <w:r>
        <w:t>es para el devenir</w:t>
      </w:r>
      <w:r w:rsidRPr="00B94970">
        <w:t xml:space="preserve"> del país</w:t>
      </w:r>
      <w:r>
        <w:t>,</w:t>
      </w:r>
      <w:r w:rsidRPr="00B94970">
        <w:t xml:space="preserve"> fundamentales para el norte del país</w:t>
      </w:r>
      <w:r>
        <w:t>,</w:t>
      </w:r>
      <w:r w:rsidRPr="00B94970">
        <w:t xml:space="preserve"> y que venían a responder</w:t>
      </w:r>
      <w:r>
        <w:t xml:space="preserve"> siempre al bienestar del país.</w:t>
      </w:r>
    </w:p>
    <w:p w:rsidR="00AD0527" w:rsidRDefault="00AD0527" w:rsidP="00AD0527">
      <w:pPr>
        <w:pStyle w:val="Texto"/>
      </w:pPr>
    </w:p>
    <w:p w:rsidR="00AD0527" w:rsidRDefault="00AD0527" w:rsidP="00AD0527">
      <w:pPr>
        <w:pStyle w:val="Texto"/>
      </w:pPr>
      <w:r w:rsidRPr="00B94970">
        <w:t>Ustedes</w:t>
      </w:r>
      <w:r>
        <w:t>,</w:t>
      </w:r>
      <w:r w:rsidRPr="00B94970">
        <w:t xml:space="preserve"> con el Partido Popu</w:t>
      </w:r>
      <w:r>
        <w:t>lar y con el Partido Socialista,</w:t>
      </w:r>
      <w:r w:rsidRPr="00B94970">
        <w:t xml:space="preserve"> </w:t>
      </w:r>
      <w:r>
        <w:t>t</w:t>
      </w:r>
      <w:r w:rsidRPr="00B94970">
        <w:t>oda la vida han venido haciendo</w:t>
      </w:r>
      <w:r>
        <w:t>,</w:t>
      </w:r>
      <w:r w:rsidRPr="00B94970">
        <w:t xml:space="preserve"> aprobando enmiendas que servían para el club de </w:t>
      </w:r>
      <w:r w:rsidRPr="00B94970">
        <w:lastRenderedPageBreak/>
        <w:t>petanca, para el coro del pueblo de turno</w:t>
      </w:r>
      <w:r>
        <w:t>,</w:t>
      </w:r>
      <w:r w:rsidRPr="00B94970">
        <w:t xml:space="preserve"> y para hacer rotondas en los pue</w:t>
      </w:r>
      <w:r>
        <w:t>blos donde ellos gobernaban. Es</w:t>
      </w:r>
      <w:r w:rsidRPr="00B94970">
        <w:t>e es el rigor de</w:t>
      </w:r>
      <w:r>
        <w:t>l Partido Nacionalista.</w:t>
      </w:r>
    </w:p>
    <w:p w:rsidR="00AD0527" w:rsidRDefault="00AD0527" w:rsidP="00AD0527">
      <w:pPr>
        <w:pStyle w:val="Texto"/>
      </w:pPr>
    </w:p>
    <w:p w:rsidR="00AD0527" w:rsidRDefault="00AD0527" w:rsidP="00AD0527">
      <w:pPr>
        <w:pStyle w:val="Texto"/>
      </w:pPr>
    </w:p>
    <w:p w:rsidR="00AD0527" w:rsidRPr="00943478" w:rsidRDefault="00AD0527" w:rsidP="00AD0527">
      <w:pPr>
        <w:pStyle w:val="Texto"/>
        <w:rPr>
          <w:lang w:val="eu-ES"/>
        </w:rPr>
      </w:pPr>
      <w:r w:rsidRPr="00943478">
        <w:rPr>
          <w:rFonts w:ascii="Futura Md BT" w:hAnsi="Futura Md BT"/>
          <w:lang w:val="eu-ES"/>
        </w:rPr>
        <w:t>LEHENDAKARIAK</w:t>
      </w:r>
      <w:r w:rsidRPr="00943478">
        <w:rPr>
          <w:lang w:val="eu-ES"/>
        </w:rPr>
        <w:t>: Eskerrik asko, Pinedo andrea.</w:t>
      </w:r>
    </w:p>
    <w:p w:rsidR="00AD0527" w:rsidRDefault="00AD0527" w:rsidP="00AD0527">
      <w:pPr>
        <w:pStyle w:val="Texto"/>
        <w:rPr>
          <w:lang w:val="eu-ES"/>
        </w:rPr>
      </w:pPr>
    </w:p>
    <w:p w:rsidR="00AD0527" w:rsidRDefault="00AD0527" w:rsidP="00AD0527">
      <w:pPr>
        <w:pStyle w:val="Texto"/>
        <w:rPr>
          <w:lang w:val="eu-ES"/>
        </w:rPr>
      </w:pPr>
      <w:r w:rsidRPr="00E24D54">
        <w:rPr>
          <w:lang w:val="eu-ES"/>
        </w:rPr>
        <w:t>Eu</w:t>
      </w:r>
      <w:r>
        <w:rPr>
          <w:lang w:val="eu-ES"/>
        </w:rPr>
        <w:t>z</w:t>
      </w:r>
      <w:r w:rsidRPr="00E24D54">
        <w:rPr>
          <w:lang w:val="eu-ES"/>
        </w:rPr>
        <w:t>ko Abertzaleak, Arruabarrena jauna, zurea da hitza.</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pPr>
      <w:r w:rsidRPr="00D37DA6">
        <w:rPr>
          <w:rFonts w:ascii="Futura Md BT" w:hAnsi="Futura Md BT"/>
          <w:lang w:val="eu-ES"/>
        </w:rPr>
        <w:t>ARRUABARRENA AZPITARTE</w:t>
      </w:r>
      <w:r>
        <w:rPr>
          <w:lang w:val="eu-ES"/>
        </w:rPr>
        <w:t xml:space="preserve"> jaunak:</w:t>
      </w:r>
      <w:r w:rsidRPr="00E24D54">
        <w:rPr>
          <w:lang w:val="eu-ES"/>
        </w:rPr>
        <w:t xml:space="preserve"> Bai, eskerrik asko</w:t>
      </w:r>
      <w:r>
        <w:t>.</w:t>
      </w:r>
    </w:p>
    <w:p w:rsidR="00AD0527" w:rsidRDefault="00AD0527" w:rsidP="00AD0527">
      <w:pPr>
        <w:pStyle w:val="Texto"/>
      </w:pPr>
    </w:p>
    <w:p w:rsidR="00AD0527" w:rsidRDefault="00AD0527" w:rsidP="00AD0527">
      <w:pPr>
        <w:pStyle w:val="Texto"/>
      </w:pPr>
      <w:r w:rsidRPr="00B94970">
        <w:t>Bueno, la realid</w:t>
      </w:r>
      <w:r>
        <w:t xml:space="preserve">ad es cada vez más compleja y, </w:t>
      </w:r>
      <w:r w:rsidRPr="00B94970">
        <w:t xml:space="preserve">si simplificamos mucho los discursos políticos, </w:t>
      </w:r>
      <w:r>
        <w:t>lo que vamos a hacer es que crea</w:t>
      </w:r>
      <w:r w:rsidRPr="00B94970">
        <w:t>mos un hueco en la que luego es imposible intervenir y hacer políticas públicas efectivas</w:t>
      </w:r>
      <w:r>
        <w:t>.</w:t>
      </w:r>
      <w:r w:rsidRPr="00B94970">
        <w:t xml:space="preserve"> </w:t>
      </w:r>
      <w:r>
        <w:t>Y,</w:t>
      </w:r>
      <w:r w:rsidRPr="00B94970">
        <w:t xml:space="preserve"> por eso</w:t>
      </w:r>
      <w:r>
        <w:t>,</w:t>
      </w:r>
      <w:r w:rsidRPr="00B94970">
        <w:t xml:space="preserve"> yo le he val</w:t>
      </w:r>
      <w:r>
        <w:t>orado tanto,</w:t>
      </w:r>
      <w:r w:rsidRPr="00B94970">
        <w:t xml:space="preserve"> </w:t>
      </w:r>
      <w:r>
        <w:t>h</w:t>
      </w:r>
      <w:r w:rsidRPr="00B94970">
        <w:t>emos valorado desde nuestro grupo tanto que Elkarrekin Podemos entre a formar parte de los grandes acuerdos de país, porque</w:t>
      </w:r>
      <w:r>
        <w:t>, entre otras cosas, le</w:t>
      </w:r>
      <w:r w:rsidRPr="00B94970">
        <w:t xml:space="preserve"> alejan de la simplificación de los discursos y le</w:t>
      </w:r>
      <w:r>
        <w:t xml:space="preserve"> </w:t>
      </w:r>
      <w:r w:rsidRPr="00B94970">
        <w:t xml:space="preserve">avienen a la realidad del país. Es un paso </w:t>
      </w:r>
      <w:r>
        <w:t>importante.</w:t>
      </w:r>
    </w:p>
    <w:p w:rsidR="00AD0527" w:rsidRDefault="00AD0527" w:rsidP="00AD0527">
      <w:pPr>
        <w:pStyle w:val="Texto"/>
      </w:pPr>
    </w:p>
    <w:p w:rsidR="00AD0527" w:rsidRDefault="00AD0527" w:rsidP="00AD0527">
      <w:pPr>
        <w:pStyle w:val="Texto"/>
      </w:pPr>
      <w:r w:rsidRPr="00B94970">
        <w:t>Señor Damborenea, bueno</w:t>
      </w:r>
      <w:r>
        <w:t>,</w:t>
      </w:r>
      <w:r w:rsidRPr="00B94970">
        <w:t xml:space="preserve"> usted sigue </w:t>
      </w:r>
      <w:r>
        <w:t>a lomos</w:t>
      </w:r>
      <w:r w:rsidRPr="00B94970">
        <w:t xml:space="preserve"> del </w:t>
      </w:r>
      <w:r>
        <w:t>caballo de</w:t>
      </w:r>
      <w:r w:rsidRPr="00B94970">
        <w:t>l Apocalipsis</w:t>
      </w:r>
      <w:r>
        <w:t>. Usted dice</w:t>
      </w:r>
      <w:r w:rsidRPr="00B94970">
        <w:t xml:space="preserve"> que</w:t>
      </w:r>
      <w:r>
        <w:t xml:space="preserve"> hay mucho ent</w:t>
      </w:r>
      <w:r w:rsidRPr="00B94970">
        <w:t>e</w:t>
      </w:r>
      <w:r>
        <w:t>,</w:t>
      </w:r>
      <w:r w:rsidRPr="00B94970">
        <w:t xml:space="preserve"> su</w:t>
      </w:r>
      <w:r>
        <w:t>b-ente,</w:t>
      </w:r>
      <w:r w:rsidRPr="00B94970">
        <w:t xml:space="preserve"> chiringuito</w:t>
      </w:r>
      <w:r>
        <w:t xml:space="preserve">… </w:t>
      </w:r>
      <w:r w:rsidRPr="00B94970">
        <w:t xml:space="preserve">En fin, en sus enmiendas </w:t>
      </w:r>
      <w:r>
        <w:t>–hablo de memoria–</w:t>
      </w:r>
      <w:r w:rsidRPr="00B94970">
        <w:t xml:space="preserve"> hablan de suprimir</w:t>
      </w:r>
      <w:r>
        <w:t xml:space="preserve"> HAZI Fundazioa</w:t>
      </w:r>
      <w:r w:rsidRPr="00B94970">
        <w:t xml:space="preserve"> y creo que ninguna más</w:t>
      </w:r>
      <w:r>
        <w:t>.</w:t>
      </w:r>
      <w:r w:rsidRPr="00B94970">
        <w:t xml:space="preserve"> </w:t>
      </w:r>
      <w:r>
        <w:t>L</w:t>
      </w:r>
      <w:r w:rsidRPr="00B94970">
        <w:t>e recortan una cuarta parte del presupuesto público a EITB y</w:t>
      </w:r>
      <w:r>
        <w:t>,</w:t>
      </w:r>
      <w:r w:rsidRPr="00B94970">
        <w:t xml:space="preserve"> más allá de eso, no suprimen ningún </w:t>
      </w:r>
      <w:r>
        <w:t xml:space="preserve">chiringuito que llaman ustedes. </w:t>
      </w:r>
      <w:r w:rsidRPr="00B94970">
        <w:t>Por tanto, ha</w:t>
      </w:r>
      <w:r>
        <w:t>gan usted</w:t>
      </w:r>
      <w:r w:rsidRPr="00B94970">
        <w:t xml:space="preserve">es un ejercicio un poquito más </w:t>
      </w:r>
      <w:r>
        <w:t>concienzudo,</w:t>
      </w:r>
      <w:r w:rsidRPr="00B94970">
        <w:t xml:space="preserve"> </w:t>
      </w:r>
      <w:r>
        <w:t>c</w:t>
      </w:r>
      <w:r w:rsidRPr="00B94970">
        <w:t xml:space="preserve">ada </w:t>
      </w:r>
      <w:r>
        <w:t>vez que trabajen las enmiendas.</w:t>
      </w:r>
    </w:p>
    <w:p w:rsidR="00AD0527" w:rsidRDefault="00AD0527" w:rsidP="00AD0527">
      <w:pPr>
        <w:pStyle w:val="Texto"/>
      </w:pPr>
    </w:p>
    <w:p w:rsidR="00AD0527" w:rsidRDefault="00AD0527" w:rsidP="00AD0527">
      <w:pPr>
        <w:pStyle w:val="Texto"/>
      </w:pPr>
      <w:r w:rsidRPr="00B94970">
        <w:t>Habla de que</w:t>
      </w:r>
      <w:r>
        <w:t>, en</w:t>
      </w:r>
      <w:r w:rsidRPr="00B94970">
        <w:t xml:space="preserve"> fin</w:t>
      </w:r>
      <w:r>
        <w:t>,</w:t>
      </w:r>
      <w:r w:rsidRPr="00B94970">
        <w:t xml:space="preserve"> ya no somos los primeros</w:t>
      </w:r>
      <w:r>
        <w:t>,</w:t>
      </w:r>
      <w:r w:rsidRPr="00B94970">
        <w:t xml:space="preserve"> que en 40 años hemos perdido posiciones</w:t>
      </w:r>
      <w:r>
        <w:t xml:space="preserve">. Oiga, </w:t>
      </w:r>
      <w:r w:rsidRPr="00B94970">
        <w:t>pues</w:t>
      </w:r>
      <w:r>
        <w:t>,</w:t>
      </w:r>
      <w:r w:rsidRPr="00B94970">
        <w:t xml:space="preserve"> si alguien nos adelanta</w:t>
      </w:r>
      <w:r>
        <w:t>,</w:t>
      </w:r>
      <w:r w:rsidRPr="00B94970">
        <w:t xml:space="preserve"> bienvenido sea, ninguna envidia</w:t>
      </w:r>
      <w:r>
        <w:t>,</w:t>
      </w:r>
      <w:r w:rsidRPr="00B94970">
        <w:t xml:space="preserve"> </w:t>
      </w:r>
      <w:r>
        <w:t>¿</w:t>
      </w:r>
      <w:r w:rsidRPr="00B94970">
        <w:t>no</w:t>
      </w:r>
      <w:r>
        <w:t>?,</w:t>
      </w:r>
      <w:r w:rsidRPr="00B94970">
        <w:t xml:space="preserve"> si alguna autonomía del Estado</w:t>
      </w:r>
      <w:r>
        <w:t xml:space="preserve"> nos adelanta. Pero, por</w:t>
      </w:r>
      <w:r w:rsidRPr="00B94970">
        <w:t xml:space="preserve"> lo pronto, actualmente</w:t>
      </w:r>
      <w:r>
        <w:t>,</w:t>
      </w:r>
      <w:r w:rsidRPr="00B94970">
        <w:t xml:space="preserve"> en prácticamente todos los indicadores</w:t>
      </w:r>
      <w:r>
        <w:t>,</w:t>
      </w:r>
      <w:r w:rsidRPr="00B94970">
        <w:t xml:space="preserve"> solemos quedar</w:t>
      </w:r>
      <w:r>
        <w:t>,</w:t>
      </w:r>
      <w:r w:rsidRPr="00B94970">
        <w:t xml:space="preserve"> si</w:t>
      </w:r>
      <w:r>
        <w:t xml:space="preserve"> no el primero,</w:t>
      </w:r>
      <w:r w:rsidRPr="00B94970">
        <w:t xml:space="preserve"> entre los primeros</w:t>
      </w:r>
      <w:r>
        <w:t>.</w:t>
      </w:r>
      <w:r w:rsidRPr="00B94970">
        <w:t xml:space="preserve"> </w:t>
      </w:r>
      <w:r>
        <w:t>Y,</w:t>
      </w:r>
      <w:r w:rsidRPr="00B94970">
        <w:t xml:space="preserve"> en todo caso, una reflexión</w:t>
      </w:r>
      <w:r>
        <w:t>,</w:t>
      </w:r>
      <w:r w:rsidRPr="00B94970">
        <w:t xml:space="preserve"> la voy a lanzar muy suavemente, una reflexión con su modelo</w:t>
      </w:r>
      <w:r>
        <w:t xml:space="preserve"> de</w:t>
      </w:r>
      <w:r w:rsidRPr="00B94970">
        <w:t xml:space="preserve"> sociedad que </w:t>
      </w:r>
      <w:r w:rsidRPr="00B94970">
        <w:lastRenderedPageBreak/>
        <w:t>invierte y que pas</w:t>
      </w:r>
      <w:r>
        <w:t>a todo por el centro del Estado:</w:t>
      </w:r>
      <w:r w:rsidRPr="00B94970">
        <w:t xml:space="preserve"> van a tener problemas con esa estructura de estado radial que </w:t>
      </w:r>
      <w:r>
        <w:t>apuesta solamente por el centro. Nosotros tenemos</w:t>
      </w:r>
      <w:r w:rsidRPr="00B94970">
        <w:t xml:space="preserve"> un gran escudo que es el Concierto Económico, pero</w:t>
      </w:r>
      <w:r>
        <w:t>,</w:t>
      </w:r>
      <w:r w:rsidRPr="00B94970">
        <w:t xml:space="preserve"> a todos aquellos que no la tengan</w:t>
      </w:r>
      <w:r>
        <w:t>,</w:t>
      </w:r>
      <w:r w:rsidRPr="00B94970">
        <w:t xml:space="preserve"> cuidado con esas apuestas y con crear caballos ganadores en </w:t>
      </w:r>
      <w:r>
        <w:t>el Estado.</w:t>
      </w:r>
    </w:p>
    <w:p w:rsidR="00AD0527" w:rsidRDefault="00AD0527" w:rsidP="00AD0527">
      <w:pPr>
        <w:pStyle w:val="Texto"/>
      </w:pPr>
    </w:p>
    <w:p w:rsidR="00AD0527" w:rsidRDefault="00AD0527" w:rsidP="00AD0527">
      <w:pPr>
        <w:pStyle w:val="Texto"/>
      </w:pPr>
      <w:r>
        <w:t>Habla usted de la RGI,</w:t>
      </w:r>
      <w:r w:rsidRPr="00B94970">
        <w:t xml:space="preserve"> </w:t>
      </w:r>
      <w:r>
        <w:t>y</w:t>
      </w:r>
      <w:r w:rsidRPr="00B94970">
        <w:t xml:space="preserve"> aquí</w:t>
      </w:r>
      <w:r>
        <w:t>,</w:t>
      </w:r>
      <w:r w:rsidRPr="00B94970">
        <w:t xml:space="preserve"> también</w:t>
      </w:r>
      <w:r>
        <w:t>,</w:t>
      </w:r>
      <w:r w:rsidRPr="00B94970">
        <w:t xml:space="preserve"> le v</w:t>
      </w:r>
      <w:r>
        <w:t xml:space="preserve">oy </w:t>
      </w:r>
      <w:r w:rsidRPr="00B94970">
        <w:t xml:space="preserve">a </w:t>
      </w:r>
      <w:r>
        <w:t xml:space="preserve">hacer </w:t>
      </w:r>
      <w:r w:rsidRPr="00B94970">
        <w:t>la reflexión a la seño</w:t>
      </w:r>
      <w:r>
        <w:t>ra Pinedo. La RGI es un derecho</w:t>
      </w:r>
      <w:r w:rsidRPr="00B94970">
        <w:t xml:space="preserve"> subjetivo</w:t>
      </w:r>
      <w:r>
        <w:t>,</w:t>
      </w:r>
      <w:r w:rsidRPr="00B94970">
        <w:t xml:space="preserve"> aprobado por ley en este Parlamento</w:t>
      </w:r>
      <w:r>
        <w:t>.</w:t>
      </w:r>
      <w:r w:rsidRPr="00B94970">
        <w:t xml:space="preserve"> </w:t>
      </w:r>
      <w:r>
        <w:t>Y</w:t>
      </w:r>
      <w:r w:rsidRPr="00B94970">
        <w:t xml:space="preserve"> el hecho de que se </w:t>
      </w:r>
      <w:r>
        <w:t>des</w:t>
      </w:r>
      <w:r w:rsidRPr="00B94970">
        <w:t>tine más o menos dinero cada año</w:t>
      </w:r>
      <w:r>
        <w:t>,</w:t>
      </w:r>
      <w:r w:rsidRPr="00B94970">
        <w:t xml:space="preserve"> </w:t>
      </w:r>
      <w:r>
        <w:t>es indicativo</w:t>
      </w:r>
      <w:r w:rsidRPr="00B94970">
        <w:t xml:space="preserve"> de que hay menos personas que necesitan la renta, no de una mayor o menor apuesta. Lo que se hace es modificar la cantidad por perceptor</w:t>
      </w:r>
      <w:r>
        <w:t>.</w:t>
      </w:r>
      <w:r w:rsidRPr="00B94970">
        <w:t xml:space="preserve"> </w:t>
      </w:r>
      <w:r>
        <w:t>Y</w:t>
      </w:r>
      <w:r w:rsidRPr="00B94970">
        <w:t xml:space="preserve"> el año que viene subirá un 4</w:t>
      </w:r>
      <w:r>
        <w:t> </w:t>
      </w:r>
      <w:r w:rsidRPr="00B94970">
        <w:t>% y sí, lo</w:t>
      </w:r>
      <w:r>
        <w:t xml:space="preserve"> he</w:t>
      </w:r>
      <w:r w:rsidRPr="00B94970">
        <w:t xml:space="preserve"> dicho antes</w:t>
      </w:r>
      <w:r>
        <w:t>, me lo ha echado en cara, esto,</w:t>
      </w:r>
      <w:r w:rsidRPr="00B94970">
        <w:t xml:space="preserve"> digamos, </w:t>
      </w:r>
      <w:r w:rsidRPr="00A542D6">
        <w:rPr>
          <w:lang w:val="eu-ES"/>
        </w:rPr>
        <w:t xml:space="preserve">azpimarratu </w:t>
      </w:r>
      <w:r w:rsidRPr="00E24D54">
        <w:rPr>
          <w:lang w:val="eu-ES"/>
        </w:rPr>
        <w:t>egiten du</w:t>
      </w:r>
      <w:r>
        <w:rPr>
          <w:lang w:val="eu-ES"/>
        </w:rPr>
        <w:t xml:space="preserve"> </w:t>
      </w:r>
      <w:r w:rsidRPr="00E24D54">
        <w:rPr>
          <w:lang w:val="eu-ES"/>
        </w:rPr>
        <w:t>gu</w:t>
      </w:r>
      <w:r>
        <w:rPr>
          <w:lang w:val="eu-ES"/>
        </w:rPr>
        <w:t>k daukagun</w:t>
      </w:r>
      <w:r w:rsidRPr="00E24D54">
        <w:rPr>
          <w:lang w:val="eu-ES"/>
        </w:rPr>
        <w:t xml:space="preserve"> </w:t>
      </w:r>
      <w:r>
        <w:rPr>
          <w:lang w:val="eu-ES"/>
        </w:rPr>
        <w:t>a</w:t>
      </w:r>
      <w:r w:rsidRPr="00E24D54">
        <w:rPr>
          <w:lang w:val="eu-ES"/>
        </w:rPr>
        <w:t>pustu bat</w:t>
      </w:r>
      <w:r>
        <w:rPr>
          <w:lang w:val="eu-ES"/>
        </w:rPr>
        <w:t>. Es ke, apustu bati</w:t>
      </w:r>
      <w:r w:rsidRPr="00E24D54">
        <w:rPr>
          <w:lang w:val="eu-ES"/>
        </w:rPr>
        <w:t xml:space="preserve"> diru gehiago jartzea e</w:t>
      </w:r>
      <w:r>
        <w:rPr>
          <w:lang w:val="eu-ES"/>
        </w:rPr>
        <w:t>z d</w:t>
      </w:r>
      <w:r w:rsidRPr="00E24D54">
        <w:rPr>
          <w:lang w:val="eu-ES"/>
        </w:rPr>
        <w:t xml:space="preserve">a gure </w:t>
      </w:r>
      <w:r>
        <w:rPr>
          <w:lang w:val="eu-ES"/>
        </w:rPr>
        <w:t>idealen</w:t>
      </w:r>
      <w:r w:rsidRPr="00E24D54">
        <w:rPr>
          <w:lang w:val="eu-ES"/>
        </w:rPr>
        <w:t xml:space="preserve"> kontra joatea</w:t>
      </w:r>
      <w:r>
        <w:rPr>
          <w:lang w:val="eu-ES"/>
        </w:rPr>
        <w:t>,</w:t>
      </w:r>
      <w:r w:rsidRPr="00E24D54">
        <w:rPr>
          <w:lang w:val="eu-ES"/>
        </w:rPr>
        <w:t xml:space="preserve"> da apustuak indartzea</w:t>
      </w:r>
      <w:r>
        <w:t>.</w:t>
      </w:r>
    </w:p>
    <w:p w:rsidR="00AD0527" w:rsidRDefault="00AD0527" w:rsidP="00AD0527">
      <w:pPr>
        <w:pStyle w:val="Texto"/>
      </w:pPr>
    </w:p>
    <w:p w:rsidR="00AD0527" w:rsidRDefault="00AD0527" w:rsidP="00AD0527">
      <w:pPr>
        <w:pStyle w:val="Texto"/>
      </w:pPr>
      <w:r w:rsidRPr="00B94970">
        <w:t>En el tema de los trienios, lo que ustedes dicen</w:t>
      </w:r>
      <w:r>
        <w:t>,</w:t>
      </w:r>
      <w:r w:rsidRPr="00B94970">
        <w:t xml:space="preserve"> señor Damborenea</w:t>
      </w:r>
      <w:r>
        <w:t>,</w:t>
      </w:r>
      <w:r w:rsidRPr="00B94970">
        <w:t xml:space="preserve"> lleva</w:t>
      </w:r>
      <w:r>
        <w:t xml:space="preserve"> a error,</w:t>
      </w:r>
      <w:r w:rsidRPr="00B94970">
        <w:t xml:space="preserve"> porque</w:t>
      </w:r>
      <w:r>
        <w:t>,</w:t>
      </w:r>
      <w:r w:rsidRPr="00B94970">
        <w:t xml:space="preserve"> lo que se hace aquí es que haya una discriminación </w:t>
      </w:r>
      <w:r>
        <w:t>entre funcionarios</w:t>
      </w:r>
      <w:r w:rsidRPr="00B94970">
        <w:t xml:space="preserve"> de carrera y de personal público. Lo que se va a hacer el año que viene es que esta discriminación se termine y</w:t>
      </w:r>
      <w:r>
        <w:t>,</w:t>
      </w:r>
      <w:r w:rsidRPr="00B94970">
        <w:t xml:space="preserve"> por tanto, es algo positivo</w:t>
      </w:r>
      <w:r>
        <w:t>.</w:t>
      </w:r>
    </w:p>
    <w:p w:rsidR="00AD0527" w:rsidRDefault="00AD0527" w:rsidP="00AD0527">
      <w:pPr>
        <w:pStyle w:val="Texto"/>
      </w:pPr>
    </w:p>
    <w:p w:rsidR="00AD0527" w:rsidRDefault="00AD0527" w:rsidP="00AD0527">
      <w:pPr>
        <w:pStyle w:val="Texto"/>
      </w:pPr>
      <w:r>
        <w:t>Y</w:t>
      </w:r>
      <w:r w:rsidRPr="00B94970">
        <w:t xml:space="preserve"> en el modelo educativo, el modelo </w:t>
      </w:r>
      <w:r>
        <w:t>educativo</w:t>
      </w:r>
      <w:r w:rsidRPr="00B94970">
        <w:t xml:space="preserve"> que sostiene el Gobierno es el que eligen los padres</w:t>
      </w:r>
      <w:r>
        <w:t>,</w:t>
      </w:r>
      <w:r w:rsidRPr="00B94970">
        <w:t xml:space="preserve"> que es actualmente</w:t>
      </w:r>
      <w:r>
        <w:t>,</w:t>
      </w:r>
      <w:r w:rsidRPr="00B94970">
        <w:t xml:space="preserve"> va la mitad de los niños, efectivamente, </w:t>
      </w:r>
      <w:r>
        <w:t xml:space="preserve">a </w:t>
      </w:r>
      <w:r w:rsidRPr="00B94970">
        <w:t>la concertada</w:t>
      </w:r>
      <w:r>
        <w:t>, y</w:t>
      </w:r>
      <w:r w:rsidRPr="00B94970">
        <w:t xml:space="preserve"> la </w:t>
      </w:r>
      <w:r>
        <w:t>mitad</w:t>
      </w:r>
      <w:r w:rsidRPr="00B94970">
        <w:t xml:space="preserve"> a la pública. Pero</w:t>
      </w:r>
      <w:r>
        <w:t>,</w:t>
      </w:r>
      <w:r w:rsidRPr="00B94970">
        <w:t xml:space="preserve"> las obligaciones de una </w:t>
      </w:r>
      <w:r>
        <w:t>y otra</w:t>
      </w:r>
      <w:r w:rsidRPr="00B94970">
        <w:t xml:space="preserve"> no son miméticamente iguales y</w:t>
      </w:r>
      <w:r>
        <w:t>,</w:t>
      </w:r>
      <w:r w:rsidRPr="00B94970">
        <w:t xml:space="preserve"> por tanto, es de lógica que la financiación no sea miméticamente igual</w:t>
      </w:r>
      <w:r>
        <w:t xml:space="preserve"> entre ambas.</w:t>
      </w:r>
      <w:r w:rsidRPr="00B94970">
        <w:t xml:space="preserve"> </w:t>
      </w:r>
      <w:r>
        <w:t>E</w:t>
      </w:r>
      <w:r w:rsidRPr="00B94970">
        <w:t xml:space="preserve">ste año se </w:t>
      </w:r>
      <w:r>
        <w:t xml:space="preserve">ha </w:t>
      </w:r>
      <w:r w:rsidRPr="00B94970">
        <w:t>actualizad</w:t>
      </w:r>
      <w:r>
        <w:t>o mediante la l</w:t>
      </w:r>
      <w:r w:rsidRPr="00B94970">
        <w:t xml:space="preserve">ey de medidas </w:t>
      </w:r>
      <w:r>
        <w:t>presupuestarias</w:t>
      </w:r>
      <w:r w:rsidRPr="00B94970">
        <w:t xml:space="preserve"> urgente</w:t>
      </w:r>
      <w:r>
        <w:t>s</w:t>
      </w:r>
      <w:r w:rsidRPr="00B94970">
        <w:t xml:space="preserve"> un 2,5</w:t>
      </w:r>
      <w:r>
        <w:t> </w:t>
      </w:r>
      <w:r w:rsidRPr="00B94970">
        <w:t>% su financi</w:t>
      </w:r>
      <w:r>
        <w:t>ación y seguiremos actualizándola</w:t>
      </w:r>
      <w:r w:rsidRPr="00B94970">
        <w:t xml:space="preserve"> en años sucesivos</w:t>
      </w:r>
      <w:r>
        <w:t>.</w:t>
      </w:r>
    </w:p>
    <w:p w:rsidR="00AD0527" w:rsidRDefault="00AD0527" w:rsidP="00AD0527">
      <w:pPr>
        <w:pStyle w:val="Texto"/>
      </w:pPr>
    </w:p>
    <w:p w:rsidR="00AD0527" w:rsidRDefault="00AD0527" w:rsidP="00AD0527">
      <w:pPr>
        <w:pStyle w:val="Texto"/>
      </w:pPr>
      <w:r>
        <w:t>Y</w:t>
      </w:r>
      <w:r w:rsidRPr="00B94970">
        <w:t xml:space="preserve"> le corrijo, ya que me ha corregido usted en el tema del personal público</w:t>
      </w:r>
      <w:r>
        <w:t>, le corrijo a</w:t>
      </w:r>
      <w:r w:rsidRPr="00B94970">
        <w:t xml:space="preserve"> usted</w:t>
      </w:r>
      <w:r>
        <w:t>:</w:t>
      </w:r>
      <w:r w:rsidRPr="00B94970">
        <w:t xml:space="preserve"> el superávit</w:t>
      </w:r>
      <w:r>
        <w:t>,</w:t>
      </w:r>
      <w:r w:rsidRPr="00B94970">
        <w:t xml:space="preserve"> en estos últimos tres años</w:t>
      </w:r>
      <w:r>
        <w:t>,</w:t>
      </w:r>
      <w:r w:rsidRPr="00B94970">
        <w:t xml:space="preserve"> ha sido de 1.500 millones de euros</w:t>
      </w:r>
      <w:r>
        <w:t>,</w:t>
      </w:r>
      <w:r w:rsidRPr="00B94970">
        <w:t xml:space="preserve"> y se ha </w:t>
      </w:r>
      <w:r>
        <w:t>debido</w:t>
      </w:r>
      <w:r w:rsidRPr="00B94970">
        <w:t xml:space="preserve"> a la regularización financiera, que fue algo extrao</w:t>
      </w:r>
      <w:r>
        <w:t>rdinario que se dio en el 2017.</w:t>
      </w:r>
    </w:p>
    <w:p w:rsidR="00AD0527" w:rsidRDefault="00AD0527" w:rsidP="00AD0527">
      <w:pPr>
        <w:pStyle w:val="Texto"/>
      </w:pPr>
    </w:p>
    <w:p w:rsidR="00AD0527" w:rsidRDefault="00AD0527" w:rsidP="00AD0527">
      <w:pPr>
        <w:pStyle w:val="Texto"/>
      </w:pPr>
      <w:r w:rsidRPr="00B94970">
        <w:t>En cuanto a EH Bildu, mire</w:t>
      </w:r>
      <w:r>
        <w:t>,</w:t>
      </w:r>
      <w:r w:rsidRPr="00B94970">
        <w:t xml:space="preserve"> </w:t>
      </w:r>
      <w:r>
        <w:t>yo gracioso no he podido ser, entre otras cosas, porque tengo un gripazo que, lo primero que voy a hacer es meterme en la cama, no</w:t>
      </w:r>
      <w:r w:rsidRPr="00B94970">
        <w:t xml:space="preserve">. Mire, no se ponga épica con </w:t>
      </w:r>
      <w:r>
        <w:t xml:space="preserve">recuerdos a compañeros que ya no están y demás. Creo </w:t>
      </w:r>
      <w:r w:rsidRPr="00B94970">
        <w:t>que ha</w:t>
      </w:r>
      <w:r>
        <w:t xml:space="preserve"> estado un poquitín</w:t>
      </w:r>
      <w:r w:rsidRPr="00B94970">
        <w:t xml:space="preserve"> fuera </w:t>
      </w:r>
      <w:r>
        <w:t>de lugar.</w:t>
      </w:r>
    </w:p>
    <w:p w:rsidR="00AD0527" w:rsidRDefault="00AD0527" w:rsidP="00AD0527">
      <w:pPr>
        <w:pStyle w:val="Texto"/>
      </w:pPr>
    </w:p>
    <w:p w:rsidR="00AD0527" w:rsidRDefault="00AD0527" w:rsidP="00AD0527">
      <w:pPr>
        <w:pStyle w:val="Texto"/>
      </w:pPr>
      <w:r w:rsidRPr="00B94970">
        <w:t>Yo</w:t>
      </w:r>
      <w:r>
        <w:t>,</w:t>
      </w:r>
      <w:r w:rsidRPr="00B94970">
        <w:t xml:space="preserve"> cuando hablo </w:t>
      </w:r>
      <w:r>
        <w:t>con EH</w:t>
      </w:r>
      <w:r w:rsidRPr="00B94970">
        <w:t xml:space="preserve"> Bildu</w:t>
      </w:r>
      <w:r>
        <w:t>,</w:t>
      </w:r>
      <w:r w:rsidRPr="00B94970">
        <w:t xml:space="preserve"> hablo con EH Bildu</w:t>
      </w:r>
      <w:r>
        <w:t>, y la mayor representatividad</w:t>
      </w:r>
      <w:r w:rsidRPr="00B94970">
        <w:t xml:space="preserve"> en ese colect</w:t>
      </w:r>
      <w:r>
        <w:t>ivo lo tiene partido</w:t>
      </w:r>
      <w:r w:rsidRPr="00B94970">
        <w:t>s que</w:t>
      </w:r>
      <w:r>
        <w:t>,</w:t>
      </w:r>
      <w:r w:rsidRPr="00B94970">
        <w:t xml:space="preserve"> históricamente</w:t>
      </w:r>
      <w:r>
        <w:t>,</w:t>
      </w:r>
      <w:r w:rsidRPr="00B94970">
        <w:t xml:space="preserve"> han estado </w:t>
      </w:r>
      <w:r>
        <w:t xml:space="preserve">en </w:t>
      </w:r>
      <w:r w:rsidRPr="00B94970">
        <w:t>la política vasca, además de Eusko Alkartasuna</w:t>
      </w:r>
      <w:r>
        <w:t>,</w:t>
      </w:r>
      <w:r w:rsidRPr="00B94970">
        <w:t xml:space="preserve"> </w:t>
      </w:r>
      <w:r>
        <w:t>S</w:t>
      </w:r>
      <w:r w:rsidRPr="00B94970">
        <w:t>ortu</w:t>
      </w:r>
      <w:r>
        <w:t xml:space="preserve"> o la </w:t>
      </w:r>
      <w:r w:rsidRPr="00B94970">
        <w:t>izquierda abertzale clás</w:t>
      </w:r>
      <w:r>
        <w:t>ica. El discurso es igual. Tenga</w:t>
      </w:r>
      <w:r w:rsidRPr="00B94970">
        <w:t xml:space="preserve"> delante como interlocutor a</w:t>
      </w:r>
      <w:r>
        <w:t xml:space="preserve"> Leire Pinedo o al señor Casanova.</w:t>
      </w:r>
    </w:p>
    <w:p w:rsidR="00AD0527" w:rsidRDefault="00AD0527" w:rsidP="00AD0527">
      <w:pPr>
        <w:pStyle w:val="Texto"/>
      </w:pPr>
    </w:p>
    <w:p w:rsidR="00AD0527" w:rsidRDefault="00AD0527" w:rsidP="00AD0527">
      <w:pPr>
        <w:pStyle w:val="Texto"/>
        <w:rPr>
          <w:lang w:val="eu-ES"/>
        </w:rPr>
      </w:pPr>
      <w:r w:rsidRPr="00B94970">
        <w:t>Bueno, yo finalizar con un deseo</w:t>
      </w:r>
      <w:r>
        <w:t>, que es el que nos ha</w:t>
      </w:r>
      <w:r w:rsidR="008D7134">
        <w:t>…</w:t>
      </w:r>
      <w:r>
        <w:t xml:space="preserve">, </w:t>
      </w:r>
      <w:r w:rsidR="008D7134" w:rsidRPr="008D7134">
        <w:rPr>
          <w:lang w:val="eu-ES"/>
        </w:rPr>
        <w:t>l</w:t>
      </w:r>
      <w:r w:rsidRPr="008D7134">
        <w:rPr>
          <w:lang w:val="eu-ES"/>
        </w:rPr>
        <w:t>ehendakariak bidali digun zoriontze postalarekin. Elkargunea</w:t>
      </w:r>
      <w:r w:rsidRPr="00E24D54">
        <w:rPr>
          <w:lang w:val="eu-ES"/>
        </w:rPr>
        <w:t xml:space="preserve"> zabaltzeko bidea, errespetu begirunea</w:t>
      </w:r>
      <w:r>
        <w:rPr>
          <w:lang w:val="eu-ES"/>
        </w:rPr>
        <w:t xml:space="preserve"> da. </w:t>
      </w:r>
      <w:r w:rsidRPr="00E64644">
        <w:rPr>
          <w:lang w:val="es-ES"/>
        </w:rPr>
        <w:t>Ampliemos los puntos de encuentro desde el respeto</w:t>
      </w:r>
      <w:r w:rsidRPr="00E24D54">
        <w:rPr>
          <w:lang w:val="eu-ES"/>
        </w:rPr>
        <w:t>. Gaur ariketa hori egin dugu</w:t>
      </w:r>
      <w:r>
        <w:rPr>
          <w:lang w:val="eu-ES"/>
        </w:rPr>
        <w:t>,</w:t>
      </w:r>
      <w:r w:rsidRPr="00E24D54">
        <w:rPr>
          <w:lang w:val="eu-ES"/>
        </w:rPr>
        <w:t xml:space="preserve"> aurrekontu</w:t>
      </w:r>
      <w:r>
        <w:rPr>
          <w:lang w:val="eu-ES"/>
        </w:rPr>
        <w:t xml:space="preserve"> hau</w:t>
      </w:r>
      <w:r w:rsidRPr="00E24D54">
        <w:rPr>
          <w:lang w:val="eu-ES"/>
        </w:rPr>
        <w:t>ek onetsi</w:t>
      </w:r>
      <w:r>
        <w:rPr>
          <w:lang w:val="eu-ES"/>
        </w:rPr>
        <w:t>z</w:t>
      </w:r>
      <w:r w:rsidRPr="00E24D54">
        <w:rPr>
          <w:lang w:val="eu-ES"/>
        </w:rPr>
        <w:t xml:space="preserve"> eta esperantza honekin den</w:t>
      </w:r>
      <w:r>
        <w:rPr>
          <w:lang w:val="eu-ES"/>
        </w:rPr>
        <w:t>oi</w:t>
      </w:r>
      <w:r w:rsidRPr="00E24D54">
        <w:rPr>
          <w:lang w:val="eu-ES"/>
        </w:rPr>
        <w:t xml:space="preserve"> Gabon zoriontsuak </w:t>
      </w:r>
      <w:r>
        <w:rPr>
          <w:lang w:val="eu-ES"/>
        </w:rPr>
        <w:t>o</w:t>
      </w:r>
      <w:r w:rsidRPr="00E24D54">
        <w:rPr>
          <w:lang w:val="eu-ES"/>
        </w:rPr>
        <w:t xml:space="preserve">pa </w:t>
      </w:r>
      <w:r>
        <w:rPr>
          <w:lang w:val="eu-ES"/>
        </w:rPr>
        <w:t>dizkizuet. Eskerrik asko.</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sidRPr="00D775CE">
        <w:rPr>
          <w:rFonts w:ascii="Futura Md BT" w:hAnsi="Futura Md BT"/>
          <w:lang w:val="eu-ES"/>
        </w:rPr>
        <w:t>LEHENDAKARIAK</w:t>
      </w:r>
      <w:r>
        <w:rPr>
          <w:lang w:val="eu-ES"/>
        </w:rPr>
        <w:t>: Eztabaida</w:t>
      </w:r>
      <w:r w:rsidRPr="00E24D54">
        <w:rPr>
          <w:lang w:val="eu-ES"/>
        </w:rPr>
        <w:t xml:space="preserve"> amaitu du</w:t>
      </w:r>
      <w:r>
        <w:rPr>
          <w:lang w:val="eu-ES"/>
        </w:rPr>
        <w:t>gunez, bozketara sartuko gara.</w:t>
      </w:r>
    </w:p>
    <w:p w:rsidR="00AD0527" w:rsidRDefault="00AD0527" w:rsidP="00AD0527">
      <w:pPr>
        <w:pStyle w:val="Texto"/>
        <w:rPr>
          <w:lang w:val="eu-ES"/>
        </w:rPr>
      </w:pPr>
    </w:p>
    <w:p w:rsidR="00AD0527" w:rsidRPr="00E24D54" w:rsidRDefault="00AD0527" w:rsidP="00AD0527">
      <w:pPr>
        <w:pStyle w:val="Texto"/>
        <w:rPr>
          <w:lang w:val="eu-ES"/>
        </w:rPr>
      </w:pPr>
      <w:r w:rsidRPr="00E24D54">
        <w:rPr>
          <w:lang w:val="eu-ES"/>
        </w:rPr>
        <w:t>Lehenengo bozkatuko duguna izango da Euskal Talde</w:t>
      </w:r>
      <w:r>
        <w:rPr>
          <w:lang w:val="eu-ES"/>
        </w:rPr>
        <w:t>… Euskal Talde Parlamentario</w:t>
      </w:r>
      <w:r w:rsidRPr="00E24D54">
        <w:rPr>
          <w:lang w:val="eu-ES"/>
        </w:rPr>
        <w:t xml:space="preserve"> Popularrak partidei erreserbatutako zuzenketak. Hemen hiru bloke egingo ditugu</w:t>
      </w:r>
      <w:r>
        <w:rPr>
          <w:lang w:val="eu-ES"/>
        </w:rPr>
        <w:t>.</w:t>
      </w:r>
      <w:r w:rsidRPr="00E24D54">
        <w:rPr>
          <w:lang w:val="eu-ES"/>
        </w:rPr>
        <w:t xml:space="preserve"> </w:t>
      </w:r>
      <w:r>
        <w:rPr>
          <w:lang w:val="eu-ES"/>
        </w:rPr>
        <w:t>B</w:t>
      </w:r>
      <w:r w:rsidRPr="00E24D54">
        <w:rPr>
          <w:lang w:val="eu-ES"/>
        </w:rPr>
        <w:t>loke bakoitzean</w:t>
      </w:r>
      <w:r>
        <w:rPr>
          <w:lang w:val="eu-ES"/>
        </w:rPr>
        <w:t>, emendakin</w:t>
      </w:r>
      <w:r w:rsidRPr="00E24D54">
        <w:rPr>
          <w:lang w:val="eu-ES"/>
        </w:rPr>
        <w:t xml:space="preserve"> multzo bat dago…</w:t>
      </w:r>
    </w:p>
    <w:p w:rsidR="00AD0527" w:rsidRPr="00E24D54" w:rsidRDefault="00AD0527" w:rsidP="00AD0527">
      <w:pPr>
        <w:pStyle w:val="Texto"/>
        <w:rPr>
          <w:lang w:val="eu-ES"/>
        </w:rPr>
      </w:pPr>
    </w:p>
    <w:p w:rsidR="00AD0527" w:rsidRPr="00E24D54" w:rsidRDefault="00AD0527" w:rsidP="00AD0527">
      <w:pPr>
        <w:pStyle w:val="Texto"/>
        <w:rPr>
          <w:lang w:val="eu-ES"/>
        </w:rPr>
      </w:pPr>
      <w:r w:rsidRPr="00E24D54">
        <w:rPr>
          <w:lang w:val="eu-ES"/>
        </w:rPr>
        <w:t>(25. zintaren amaiera)</w:t>
      </w:r>
    </w:p>
    <w:p w:rsidR="00AD0527" w:rsidRPr="00A20D4C" w:rsidRDefault="00AD0527" w:rsidP="00AD0527">
      <w:pPr>
        <w:pStyle w:val="Texto"/>
        <w:rPr>
          <w:lang w:val="eu-ES"/>
        </w:rPr>
      </w:pPr>
      <w:r w:rsidRPr="00A20D4C">
        <w:rPr>
          <w:lang w:val="eu-ES"/>
        </w:rPr>
        <w:t>(26. zintaren hasiera)</w:t>
      </w:r>
    </w:p>
    <w:p w:rsidR="00AD0527" w:rsidRPr="00A20D4C" w:rsidRDefault="00AD0527" w:rsidP="00AD0527">
      <w:pPr>
        <w:pStyle w:val="Texto"/>
        <w:rPr>
          <w:lang w:val="eu-ES"/>
        </w:rPr>
      </w:pPr>
    </w:p>
    <w:p w:rsidR="00AD0527" w:rsidRDefault="00AD0527" w:rsidP="00AD0527">
      <w:pPr>
        <w:pStyle w:val="Texto"/>
        <w:rPr>
          <w:lang w:val="eu-ES"/>
        </w:rPr>
      </w:pPr>
      <w:r w:rsidRPr="00A20D4C">
        <w:rPr>
          <w:lang w:val="eu-ES"/>
        </w:rPr>
        <w:t>… Popularrak part</w:t>
      </w:r>
      <w:r>
        <w:rPr>
          <w:lang w:val="eu-ES"/>
        </w:rPr>
        <w:t>idei erreserbatutako zuzenketak. H</w:t>
      </w:r>
      <w:r w:rsidRPr="00A20D4C">
        <w:rPr>
          <w:lang w:val="eu-ES"/>
        </w:rPr>
        <w:t>emen hiru bloke egingo ditugu</w:t>
      </w:r>
      <w:r>
        <w:rPr>
          <w:lang w:val="eu-ES"/>
        </w:rPr>
        <w:t xml:space="preserve">: bloke bakoitzean emendakin </w:t>
      </w:r>
      <w:r w:rsidRPr="00A20D4C">
        <w:rPr>
          <w:lang w:val="eu-ES"/>
        </w:rPr>
        <w:t>multzo</w:t>
      </w:r>
      <w:r>
        <w:rPr>
          <w:lang w:val="eu-ES"/>
        </w:rPr>
        <w:t xml:space="preserve"> b</w:t>
      </w:r>
      <w:r w:rsidRPr="00A20D4C">
        <w:rPr>
          <w:lang w:val="eu-ES"/>
        </w:rPr>
        <w:t>a</w:t>
      </w:r>
      <w:r>
        <w:rPr>
          <w:lang w:val="eu-ES"/>
        </w:rPr>
        <w:t>t dago, koordinatzaileek</w:t>
      </w:r>
      <w:r w:rsidRPr="00A20D4C">
        <w:rPr>
          <w:lang w:val="eu-ES"/>
        </w:rPr>
        <w:t xml:space="preserve"> badaki</w:t>
      </w:r>
      <w:r>
        <w:rPr>
          <w:lang w:val="eu-ES"/>
        </w:rPr>
        <w:t>te</w:t>
      </w:r>
      <w:r w:rsidRPr="00A20D4C">
        <w:rPr>
          <w:lang w:val="eu-ES"/>
        </w:rPr>
        <w:t xml:space="preserve"> </w:t>
      </w:r>
      <w:r>
        <w:rPr>
          <w:lang w:val="eu-ES"/>
        </w:rPr>
        <w:t>zeintzuk diren. B</w:t>
      </w:r>
      <w:r w:rsidRPr="00A20D4C">
        <w:rPr>
          <w:lang w:val="eu-ES"/>
        </w:rPr>
        <w:t>eraz, bloke</w:t>
      </w:r>
      <w:r>
        <w:rPr>
          <w:lang w:val="eu-ES"/>
        </w:rPr>
        <w:t>k</w:t>
      </w:r>
      <w:r w:rsidRPr="00A20D4C">
        <w:rPr>
          <w:lang w:val="eu-ES"/>
        </w:rPr>
        <w:t>a bozkatuko dugu.</w:t>
      </w:r>
    </w:p>
    <w:p w:rsidR="00AD0527" w:rsidRDefault="00AD0527" w:rsidP="00AD0527">
      <w:pPr>
        <w:pStyle w:val="Texto"/>
        <w:rPr>
          <w:lang w:val="eu-ES"/>
        </w:rPr>
      </w:pPr>
    </w:p>
    <w:p w:rsidR="00AD0527" w:rsidRDefault="00AD0527" w:rsidP="00AD0527">
      <w:pPr>
        <w:pStyle w:val="Texto"/>
        <w:rPr>
          <w:lang w:val="eu-ES"/>
        </w:rPr>
      </w:pPr>
      <w:r>
        <w:rPr>
          <w:lang w:val="eu-ES"/>
        </w:rPr>
        <w:t>Lehenengo blokea. B</w:t>
      </w:r>
      <w:r w:rsidRPr="00A20D4C">
        <w:rPr>
          <w:lang w:val="eu-ES"/>
        </w:rPr>
        <w:t>ozkatu dezakegu</w:t>
      </w:r>
      <w:r>
        <w:rPr>
          <w:lang w:val="eu-ES"/>
        </w:rPr>
        <w:t>.</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anotaciones0"/>
        <w:rPr>
          <w:lang w:val="eu-ES"/>
        </w:rPr>
      </w:pPr>
      <w:r>
        <w:rPr>
          <w:lang w:val="eu-ES"/>
        </w:rPr>
        <w:t>Botazioa eginda, hauxe izan da emaitza: emandako botoak, 74; aldekoak, 11; aurkakoak, 54; abstentzioak, 9.</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Pr>
          <w:rFonts w:ascii="Futura Md BT" w:hAnsi="Futura Md BT"/>
          <w:lang w:val="eu-ES"/>
        </w:rPr>
        <w:t>LEHENDAKARIAK</w:t>
      </w:r>
      <w:r>
        <w:rPr>
          <w:lang w:val="eu-ES"/>
        </w:rPr>
        <w:t>: Beraz, ez dira onartu.</w:t>
      </w:r>
    </w:p>
    <w:p w:rsidR="00AD0527" w:rsidRDefault="00AD0527" w:rsidP="00AD0527">
      <w:pPr>
        <w:pStyle w:val="Texto"/>
        <w:rPr>
          <w:lang w:val="eu-ES"/>
        </w:rPr>
      </w:pPr>
    </w:p>
    <w:p w:rsidR="00AD0527" w:rsidRDefault="00AD0527" w:rsidP="00AD0527">
      <w:pPr>
        <w:pStyle w:val="Texto"/>
        <w:rPr>
          <w:lang w:val="eu-ES"/>
        </w:rPr>
      </w:pPr>
      <w:r w:rsidRPr="00A20D4C">
        <w:rPr>
          <w:lang w:val="eu-ES"/>
        </w:rPr>
        <w:t>Jarraian</w:t>
      </w:r>
      <w:r>
        <w:rPr>
          <w:lang w:val="eu-ES"/>
        </w:rPr>
        <w:t>,</w:t>
      </w:r>
      <w:r w:rsidRPr="00A20D4C">
        <w:rPr>
          <w:lang w:val="eu-ES"/>
        </w:rPr>
        <w:t xml:space="preserve"> </w:t>
      </w:r>
      <w:r>
        <w:rPr>
          <w:lang w:val="eu-ES"/>
        </w:rPr>
        <w:t>bigarren b</w:t>
      </w:r>
      <w:r w:rsidRPr="00A20D4C">
        <w:rPr>
          <w:lang w:val="eu-ES"/>
        </w:rPr>
        <w:t>lokea bozkatuko dugu. Bozkatu dezakegu.</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anotaciones0"/>
        <w:rPr>
          <w:lang w:val="eu-ES"/>
        </w:rPr>
      </w:pPr>
      <w:r>
        <w:rPr>
          <w:lang w:val="eu-ES"/>
        </w:rPr>
        <w:t>Botazioa eginda, hauxe izan da emaitza: emandako botoak, 74; aldekoak, 9; aurkakoak, 54; abstentzioak, 11.</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Pr>
          <w:rFonts w:ascii="Futura Md BT" w:hAnsi="Futura Md BT"/>
          <w:lang w:val="eu-ES"/>
        </w:rPr>
        <w:t>LEHENDAKARIAK</w:t>
      </w:r>
      <w:r>
        <w:rPr>
          <w:lang w:val="eu-ES"/>
        </w:rPr>
        <w:t>:</w:t>
      </w:r>
      <w:r w:rsidRPr="00A20D4C">
        <w:rPr>
          <w:lang w:val="eu-ES"/>
        </w:rPr>
        <w:t xml:space="preserve"> Beraz, ez dira onartu </w:t>
      </w:r>
      <w:r>
        <w:rPr>
          <w:lang w:val="eu-ES"/>
        </w:rPr>
        <w:t>bigarren</w:t>
      </w:r>
      <w:r w:rsidRPr="00A20D4C">
        <w:rPr>
          <w:lang w:val="eu-ES"/>
        </w:rPr>
        <w:t xml:space="preserve"> blokeko zuzenketak</w:t>
      </w:r>
      <w:r>
        <w:rPr>
          <w:lang w:val="eu-ES"/>
        </w:rPr>
        <w:t>.</w:t>
      </w:r>
    </w:p>
    <w:p w:rsidR="00AD0527" w:rsidRDefault="00AD0527" w:rsidP="00AD0527">
      <w:pPr>
        <w:pStyle w:val="Texto"/>
        <w:rPr>
          <w:lang w:val="eu-ES"/>
        </w:rPr>
      </w:pPr>
    </w:p>
    <w:p w:rsidR="00AD0527" w:rsidRDefault="00AD0527" w:rsidP="00AD0527">
      <w:pPr>
        <w:pStyle w:val="Texto"/>
        <w:rPr>
          <w:lang w:val="eu-ES"/>
        </w:rPr>
      </w:pPr>
      <w:r>
        <w:rPr>
          <w:lang w:val="eu-ES"/>
        </w:rPr>
        <w:t>Hirugarren b</w:t>
      </w:r>
      <w:r w:rsidRPr="00A20D4C">
        <w:rPr>
          <w:lang w:val="eu-ES"/>
        </w:rPr>
        <w:t>lokea bozkatuko dugu jarraian. Bozkatu dezakegu.</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anotaciones0"/>
        <w:rPr>
          <w:lang w:val="eu-ES"/>
        </w:rPr>
      </w:pPr>
      <w:r>
        <w:rPr>
          <w:lang w:val="eu-ES"/>
        </w:rPr>
        <w:t>Botazioa eginda, hauxe izan da emaitza: emandako botoak, 74; aldekoak, 9; aurkakoak, 65; abstentzioak, 0.</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Pr>
          <w:rFonts w:ascii="Futura Md BT" w:hAnsi="Futura Md BT"/>
          <w:lang w:val="eu-ES"/>
        </w:rPr>
        <w:t>LEHENDAKARIAK</w:t>
      </w:r>
      <w:r>
        <w:rPr>
          <w:lang w:val="eu-ES"/>
        </w:rPr>
        <w:t>:</w:t>
      </w:r>
      <w:r w:rsidRPr="00A20D4C">
        <w:rPr>
          <w:lang w:val="eu-ES"/>
        </w:rPr>
        <w:t xml:space="preserve"> Beraz, ez dira onartu </w:t>
      </w:r>
      <w:r>
        <w:rPr>
          <w:lang w:val="eu-ES"/>
        </w:rPr>
        <w:t>hirugarren b</w:t>
      </w:r>
      <w:r w:rsidRPr="00A20D4C">
        <w:rPr>
          <w:lang w:val="eu-ES"/>
        </w:rPr>
        <w:t>lokeko zuzenketak.</w:t>
      </w:r>
    </w:p>
    <w:p w:rsidR="00AD0527" w:rsidRDefault="00AD0527" w:rsidP="00AD0527">
      <w:pPr>
        <w:pStyle w:val="Texto"/>
        <w:rPr>
          <w:lang w:val="eu-ES"/>
        </w:rPr>
      </w:pPr>
    </w:p>
    <w:p w:rsidR="00AD0527" w:rsidRDefault="00AD0527" w:rsidP="00AD0527">
      <w:pPr>
        <w:pStyle w:val="Texto"/>
        <w:rPr>
          <w:lang w:val="eu-ES"/>
        </w:rPr>
      </w:pPr>
      <w:r w:rsidRPr="00A20D4C">
        <w:rPr>
          <w:lang w:val="eu-ES"/>
        </w:rPr>
        <w:t>Ondoren</w:t>
      </w:r>
      <w:r>
        <w:rPr>
          <w:lang w:val="eu-ES"/>
        </w:rPr>
        <w:t>,</w:t>
      </w:r>
      <w:r w:rsidRPr="00A20D4C">
        <w:rPr>
          <w:lang w:val="eu-ES"/>
        </w:rPr>
        <w:t xml:space="preserve"> bozkatuko dugu EH Bildu taldeak </w:t>
      </w:r>
      <w:r>
        <w:rPr>
          <w:lang w:val="eu-ES"/>
        </w:rPr>
        <w:t>partidei</w:t>
      </w:r>
      <w:r w:rsidRPr="00A20D4C">
        <w:rPr>
          <w:lang w:val="eu-ES"/>
        </w:rPr>
        <w:t xml:space="preserve"> erreserbatutako</w:t>
      </w:r>
      <w:r>
        <w:rPr>
          <w:lang w:val="eu-ES"/>
        </w:rPr>
        <w:t xml:space="preserve"> zuzenketak. Hemen ere bi bloke</w:t>
      </w:r>
      <w:r w:rsidRPr="00A20D4C">
        <w:rPr>
          <w:lang w:val="eu-ES"/>
        </w:rPr>
        <w:t>tan bozkatuko dugu.</w:t>
      </w:r>
    </w:p>
    <w:p w:rsidR="00AD0527" w:rsidRDefault="00AD0527" w:rsidP="00AD0527">
      <w:pPr>
        <w:pStyle w:val="Texto"/>
        <w:rPr>
          <w:lang w:val="eu-ES"/>
        </w:rPr>
      </w:pPr>
    </w:p>
    <w:p w:rsidR="00AD0527" w:rsidRDefault="00AD0527" w:rsidP="00AD0527">
      <w:pPr>
        <w:pStyle w:val="Texto"/>
        <w:rPr>
          <w:lang w:val="eu-ES"/>
        </w:rPr>
      </w:pPr>
      <w:r w:rsidRPr="00A20D4C">
        <w:rPr>
          <w:lang w:val="eu-ES"/>
        </w:rPr>
        <w:t>Lehen blokea</w:t>
      </w:r>
      <w:r>
        <w:rPr>
          <w:lang w:val="eu-ES"/>
        </w:rPr>
        <w:t>.</w:t>
      </w:r>
      <w:r w:rsidRPr="00A20D4C">
        <w:rPr>
          <w:lang w:val="eu-ES"/>
        </w:rPr>
        <w:t xml:space="preserve"> Bozkatu dezakegu</w:t>
      </w:r>
      <w:r>
        <w:rPr>
          <w:lang w:val="eu-ES"/>
        </w:rPr>
        <w:t>.</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anotaciones0"/>
        <w:rPr>
          <w:lang w:val="eu-ES"/>
        </w:rPr>
      </w:pPr>
      <w:r>
        <w:rPr>
          <w:lang w:val="eu-ES"/>
        </w:rPr>
        <w:t>Botazioa eginda, hauxe izan da emaitza: emandako botoak, 74; aldekoak, 18; aurkakoak, 45; abstentzioak, 11.</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Pr>
          <w:rFonts w:ascii="Futura Md BT" w:hAnsi="Futura Md BT"/>
          <w:lang w:val="eu-ES"/>
        </w:rPr>
        <w:t>LEHENDAKARIAK</w:t>
      </w:r>
      <w:r>
        <w:rPr>
          <w:lang w:val="eu-ES"/>
        </w:rPr>
        <w:t>:</w:t>
      </w:r>
      <w:r w:rsidRPr="00A20D4C">
        <w:rPr>
          <w:lang w:val="eu-ES"/>
        </w:rPr>
        <w:t xml:space="preserve"> B</w:t>
      </w:r>
      <w:r>
        <w:rPr>
          <w:lang w:val="eu-ES"/>
        </w:rPr>
        <w:t>eraz, ez da onartu lehen blokea.</w:t>
      </w:r>
    </w:p>
    <w:p w:rsidR="00AD0527" w:rsidRDefault="00AD0527" w:rsidP="00AD0527">
      <w:pPr>
        <w:pStyle w:val="Texto"/>
        <w:rPr>
          <w:lang w:val="eu-ES"/>
        </w:rPr>
      </w:pPr>
    </w:p>
    <w:p w:rsidR="00AD0527" w:rsidRDefault="00AD0527" w:rsidP="00AD0527">
      <w:pPr>
        <w:pStyle w:val="Texto"/>
        <w:rPr>
          <w:lang w:val="eu-ES"/>
        </w:rPr>
      </w:pPr>
      <w:r>
        <w:rPr>
          <w:lang w:val="eu-ES"/>
        </w:rPr>
        <w:t>Bigarren b</w:t>
      </w:r>
      <w:r w:rsidRPr="00A20D4C">
        <w:rPr>
          <w:lang w:val="eu-ES"/>
        </w:rPr>
        <w:t>lokea bozkatuko dugu. Bozkatu dezakegu.</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anotaciones0"/>
        <w:rPr>
          <w:lang w:val="eu-ES"/>
        </w:rPr>
      </w:pPr>
      <w:r>
        <w:rPr>
          <w:lang w:val="eu-ES"/>
        </w:rPr>
        <w:t>Botazioa eginda, hauxe izan da emaitza: emandako botoak, 74; aldekoak, 20; aurkakoak, 45; abstentzioak, 9.</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Pr>
          <w:rFonts w:ascii="Futura Md BT" w:hAnsi="Futura Md BT"/>
          <w:lang w:val="eu-ES"/>
        </w:rPr>
        <w:t>LEHENDAKARIAK</w:t>
      </w:r>
      <w:r>
        <w:rPr>
          <w:lang w:val="eu-ES"/>
        </w:rPr>
        <w:t>:</w:t>
      </w:r>
      <w:r w:rsidRPr="00A20D4C">
        <w:rPr>
          <w:lang w:val="eu-ES"/>
        </w:rPr>
        <w:t xml:space="preserve"> Beraz, </w:t>
      </w:r>
      <w:r>
        <w:rPr>
          <w:lang w:val="eu-ES"/>
        </w:rPr>
        <w:t>bigarren b</w:t>
      </w:r>
      <w:r w:rsidRPr="00A20D4C">
        <w:rPr>
          <w:lang w:val="eu-ES"/>
        </w:rPr>
        <w:t>lokea ere ez</w:t>
      </w:r>
      <w:r>
        <w:rPr>
          <w:lang w:val="eu-ES"/>
        </w:rPr>
        <w:t xml:space="preserve"> d</w:t>
      </w:r>
      <w:r w:rsidRPr="00A20D4C">
        <w:rPr>
          <w:lang w:val="eu-ES"/>
        </w:rPr>
        <w:t>a onartu.</w:t>
      </w:r>
    </w:p>
    <w:p w:rsidR="00AD0527" w:rsidRDefault="00AD0527" w:rsidP="00AD0527">
      <w:pPr>
        <w:pStyle w:val="Texto"/>
        <w:rPr>
          <w:lang w:val="eu-ES"/>
        </w:rPr>
      </w:pPr>
    </w:p>
    <w:p w:rsidR="00AD0527" w:rsidRDefault="00AD0527" w:rsidP="00AD0527">
      <w:pPr>
        <w:pStyle w:val="Texto"/>
        <w:rPr>
          <w:lang w:val="eu-ES"/>
        </w:rPr>
      </w:pPr>
      <w:r w:rsidRPr="00A20D4C">
        <w:rPr>
          <w:lang w:val="eu-ES"/>
        </w:rPr>
        <w:t>Jarraian</w:t>
      </w:r>
      <w:r>
        <w:rPr>
          <w:lang w:val="eu-ES"/>
        </w:rPr>
        <w:t>,</w:t>
      </w:r>
      <w:r w:rsidRPr="00A20D4C">
        <w:rPr>
          <w:lang w:val="eu-ES"/>
        </w:rPr>
        <w:t xml:space="preserve"> bototara jartzen dira gastuen laburpen laukiak eta </w:t>
      </w:r>
      <w:r>
        <w:rPr>
          <w:lang w:val="eu-ES"/>
        </w:rPr>
        <w:t>eranskinak,</w:t>
      </w:r>
      <w:r w:rsidRPr="00A20D4C">
        <w:rPr>
          <w:lang w:val="eu-ES"/>
        </w:rPr>
        <w:t xml:space="preserve"> batzordeko eztabaidan onetsitako aldaketak sartuta. Bozkatu dezakegu</w:t>
      </w:r>
      <w:r>
        <w:rPr>
          <w:lang w:val="eu-ES"/>
        </w:rPr>
        <w:t>.</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anotaciones0"/>
        <w:rPr>
          <w:lang w:val="eu-ES"/>
        </w:rPr>
      </w:pPr>
      <w:r>
        <w:rPr>
          <w:lang w:val="eu-ES"/>
        </w:rPr>
        <w:t>Botazioa eginda, hauxe izan da emaitza: emandako botoak, 74; aldekoak, 36; aurkakoak, 29; abstentzioak, 9.</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Pr>
          <w:rFonts w:ascii="Futura Md BT" w:hAnsi="Futura Md BT"/>
          <w:lang w:val="eu-ES"/>
        </w:rPr>
        <w:t>LEHENDAKARIAK</w:t>
      </w:r>
      <w:r>
        <w:rPr>
          <w:lang w:val="eu-ES"/>
        </w:rPr>
        <w:t>: Beraz, onartuta geratu dira.</w:t>
      </w:r>
    </w:p>
    <w:p w:rsidR="00AD0527" w:rsidRDefault="00AD0527" w:rsidP="00AD0527">
      <w:pPr>
        <w:pStyle w:val="Texto"/>
        <w:rPr>
          <w:lang w:val="eu-ES"/>
        </w:rPr>
      </w:pPr>
    </w:p>
    <w:p w:rsidR="00AD0527" w:rsidRDefault="00AD0527" w:rsidP="00AD0527">
      <w:pPr>
        <w:pStyle w:val="Texto"/>
        <w:rPr>
          <w:lang w:val="eu-ES"/>
        </w:rPr>
      </w:pPr>
      <w:r w:rsidRPr="00A20D4C">
        <w:rPr>
          <w:lang w:val="eu-ES"/>
        </w:rPr>
        <w:t xml:space="preserve">Bototara jartzen dira Euskal </w:t>
      </w:r>
      <w:r>
        <w:rPr>
          <w:lang w:val="eu-ES"/>
        </w:rPr>
        <w:t>Talde Parlamentario Popularrak</w:t>
      </w:r>
      <w:r w:rsidRPr="00A20D4C">
        <w:rPr>
          <w:lang w:val="eu-ES"/>
        </w:rPr>
        <w:t xml:space="preserve"> legearen artikulu</w:t>
      </w:r>
      <w:r>
        <w:rPr>
          <w:lang w:val="eu-ES"/>
        </w:rPr>
        <w:t>ei</w:t>
      </w:r>
      <w:r w:rsidRPr="00A20D4C">
        <w:rPr>
          <w:lang w:val="eu-ES"/>
        </w:rPr>
        <w:t xml:space="preserve"> eta xedapen</w:t>
      </w:r>
      <w:r>
        <w:rPr>
          <w:lang w:val="eu-ES"/>
        </w:rPr>
        <w:t>ei</w:t>
      </w:r>
      <w:r w:rsidRPr="00A20D4C">
        <w:rPr>
          <w:lang w:val="eu-ES"/>
        </w:rPr>
        <w:t xml:space="preserve"> gordetako zuzenketak. Hemen er</w:t>
      </w:r>
      <w:r>
        <w:rPr>
          <w:lang w:val="eu-ES"/>
        </w:rPr>
        <w:t>e hiru bloketan bozkatuko dugu.</w:t>
      </w:r>
    </w:p>
    <w:p w:rsidR="00AD0527" w:rsidRDefault="00AD0527" w:rsidP="00AD0527">
      <w:pPr>
        <w:pStyle w:val="Texto"/>
        <w:rPr>
          <w:lang w:val="eu-ES"/>
        </w:rPr>
      </w:pPr>
    </w:p>
    <w:p w:rsidR="00AD0527" w:rsidRDefault="00AD0527" w:rsidP="00AD0527">
      <w:pPr>
        <w:pStyle w:val="Texto"/>
        <w:rPr>
          <w:lang w:val="eu-ES"/>
        </w:rPr>
      </w:pPr>
      <w:r w:rsidRPr="00A20D4C">
        <w:rPr>
          <w:lang w:val="eu-ES"/>
        </w:rPr>
        <w:t>Lehen blokea</w:t>
      </w:r>
      <w:r>
        <w:rPr>
          <w:lang w:val="eu-ES"/>
        </w:rPr>
        <w:t>.</w:t>
      </w:r>
      <w:r w:rsidRPr="00A20D4C">
        <w:rPr>
          <w:lang w:val="eu-ES"/>
        </w:rPr>
        <w:t xml:space="preserve"> Bozkatu dezakegu.</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anotaciones0"/>
        <w:rPr>
          <w:lang w:val="eu-ES"/>
        </w:rPr>
      </w:pPr>
      <w:r>
        <w:rPr>
          <w:lang w:val="eu-ES"/>
        </w:rPr>
        <w:t>Botazioa eginda, hauxe izan da emaitza: emandako botoak, 74; aldekoak, 9; aurkakoak, 65; abstentzioak, 0.</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Pr>
          <w:rFonts w:ascii="Futura Md BT" w:hAnsi="Futura Md BT"/>
          <w:lang w:val="eu-ES"/>
        </w:rPr>
        <w:t>LEHENDAKARIAK</w:t>
      </w:r>
      <w:r>
        <w:rPr>
          <w:lang w:val="eu-ES"/>
        </w:rPr>
        <w:t>:</w:t>
      </w:r>
      <w:r w:rsidRPr="00A20D4C">
        <w:rPr>
          <w:lang w:val="eu-ES"/>
        </w:rPr>
        <w:t xml:space="preserve"> Beraz, ez da onartu lehen bloke</w:t>
      </w:r>
      <w:r>
        <w:rPr>
          <w:lang w:val="eu-ES"/>
        </w:rPr>
        <w:t>a.</w:t>
      </w:r>
    </w:p>
    <w:p w:rsidR="00AD0527" w:rsidRDefault="00AD0527" w:rsidP="00AD0527">
      <w:pPr>
        <w:pStyle w:val="Texto"/>
        <w:rPr>
          <w:lang w:val="eu-ES"/>
        </w:rPr>
      </w:pPr>
    </w:p>
    <w:p w:rsidR="00AD0527" w:rsidRDefault="00AD0527" w:rsidP="00AD0527">
      <w:pPr>
        <w:pStyle w:val="Texto"/>
        <w:rPr>
          <w:lang w:val="eu-ES"/>
        </w:rPr>
      </w:pPr>
      <w:r w:rsidRPr="00A20D4C">
        <w:rPr>
          <w:lang w:val="eu-ES"/>
        </w:rPr>
        <w:t>Jarraian</w:t>
      </w:r>
      <w:r>
        <w:rPr>
          <w:lang w:val="eu-ES"/>
        </w:rPr>
        <w:t>, bigarren b</w:t>
      </w:r>
      <w:r w:rsidRPr="00A20D4C">
        <w:rPr>
          <w:lang w:val="eu-ES"/>
        </w:rPr>
        <w:t>lokea bo</w:t>
      </w:r>
      <w:r>
        <w:rPr>
          <w:lang w:val="eu-ES"/>
        </w:rPr>
        <w:t>zkatuko dugu. Bozkatu dezakegu.</w:t>
      </w:r>
    </w:p>
    <w:p w:rsidR="00AD0527" w:rsidRDefault="00AD0527" w:rsidP="00AD0527">
      <w:pPr>
        <w:pStyle w:val="Texto"/>
        <w:rPr>
          <w:lang w:val="eu-ES"/>
        </w:rPr>
      </w:pPr>
    </w:p>
    <w:p w:rsidR="00AD0527" w:rsidRDefault="00AD0527" w:rsidP="00AD0527">
      <w:pPr>
        <w:pStyle w:val="anotaciones0"/>
        <w:rPr>
          <w:lang w:val="eu-ES"/>
        </w:rPr>
      </w:pPr>
      <w:r>
        <w:rPr>
          <w:lang w:val="eu-ES"/>
        </w:rPr>
        <w:t>Botazioa eginda, hauxe izan da emaitza: emandako botoak, 74; aldekoak, 11; aurkakoak, 54; abstentzioak, 9.</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Pr>
          <w:rFonts w:ascii="Futura Md BT" w:hAnsi="Futura Md BT"/>
          <w:lang w:val="eu-ES"/>
        </w:rPr>
        <w:t>LEHENDAKARIAK</w:t>
      </w:r>
      <w:r>
        <w:rPr>
          <w:lang w:val="eu-ES"/>
        </w:rPr>
        <w:t>: B</w:t>
      </w:r>
      <w:r w:rsidRPr="00A20D4C">
        <w:rPr>
          <w:lang w:val="eu-ES"/>
        </w:rPr>
        <w:t xml:space="preserve">eraz, ez da onartu </w:t>
      </w:r>
      <w:r>
        <w:rPr>
          <w:lang w:val="eu-ES"/>
        </w:rPr>
        <w:t>bigarren b</w:t>
      </w:r>
      <w:r w:rsidRPr="00A20D4C">
        <w:rPr>
          <w:lang w:val="eu-ES"/>
        </w:rPr>
        <w:t>lokea</w:t>
      </w:r>
      <w:r>
        <w:rPr>
          <w:lang w:val="eu-ES"/>
        </w:rPr>
        <w:t>.</w:t>
      </w:r>
    </w:p>
    <w:p w:rsidR="00AD0527" w:rsidRDefault="00AD0527" w:rsidP="00AD0527">
      <w:pPr>
        <w:pStyle w:val="Texto"/>
        <w:rPr>
          <w:lang w:val="eu-ES"/>
        </w:rPr>
      </w:pPr>
    </w:p>
    <w:p w:rsidR="00AD0527" w:rsidRDefault="00AD0527" w:rsidP="00AD0527">
      <w:pPr>
        <w:pStyle w:val="Texto"/>
        <w:rPr>
          <w:lang w:val="eu-ES"/>
        </w:rPr>
      </w:pPr>
      <w:r>
        <w:rPr>
          <w:lang w:val="eu-ES"/>
        </w:rPr>
        <w:t>Eta hirugarren b</w:t>
      </w:r>
      <w:r w:rsidRPr="00A20D4C">
        <w:rPr>
          <w:lang w:val="eu-ES"/>
        </w:rPr>
        <w:t>lokea bozkatuko dugu jarraian. Bozkatu dezakegu.</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anotaciones0"/>
        <w:rPr>
          <w:lang w:val="eu-ES"/>
        </w:rPr>
      </w:pPr>
      <w:r>
        <w:rPr>
          <w:lang w:val="eu-ES"/>
        </w:rPr>
        <w:t>Botazioa eginda, hauxe izan da emaitza: emandako botoak, 74; aldekoak, 9; aurkakoak, 54; abstentzioak, 11.</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Pr>
          <w:rFonts w:ascii="Futura Md BT" w:hAnsi="Futura Md BT"/>
          <w:lang w:val="eu-ES"/>
        </w:rPr>
        <w:t>LEHENDAKARIAK</w:t>
      </w:r>
      <w:r>
        <w:rPr>
          <w:lang w:val="eu-ES"/>
        </w:rPr>
        <w:t>:</w:t>
      </w:r>
      <w:r w:rsidRPr="00A20D4C">
        <w:rPr>
          <w:lang w:val="eu-ES"/>
        </w:rPr>
        <w:t xml:space="preserve"> Beraz, ez da onartu </w:t>
      </w:r>
      <w:r>
        <w:rPr>
          <w:lang w:val="eu-ES"/>
        </w:rPr>
        <w:t>hirugarren blokea</w:t>
      </w:r>
      <w:r w:rsidRPr="00A20D4C">
        <w:rPr>
          <w:lang w:val="eu-ES"/>
        </w:rPr>
        <w:t>.</w:t>
      </w:r>
    </w:p>
    <w:p w:rsidR="00AD0527" w:rsidRDefault="00AD0527" w:rsidP="00AD0527">
      <w:pPr>
        <w:pStyle w:val="Texto"/>
        <w:rPr>
          <w:lang w:val="eu-ES"/>
        </w:rPr>
      </w:pPr>
    </w:p>
    <w:p w:rsidR="00AD0527" w:rsidRDefault="00AD0527" w:rsidP="00AD0527">
      <w:pPr>
        <w:pStyle w:val="Texto"/>
        <w:rPr>
          <w:lang w:val="eu-ES"/>
        </w:rPr>
      </w:pPr>
      <w:r w:rsidRPr="00A20D4C">
        <w:rPr>
          <w:lang w:val="eu-ES"/>
        </w:rPr>
        <w:t>Bototara jartzen dira EH Bildu taldeak legearen artikulu</w:t>
      </w:r>
      <w:r>
        <w:rPr>
          <w:lang w:val="eu-ES"/>
        </w:rPr>
        <w:t>ei</w:t>
      </w:r>
      <w:r w:rsidRPr="00A20D4C">
        <w:rPr>
          <w:lang w:val="eu-ES"/>
        </w:rPr>
        <w:t xml:space="preserve"> eta xedapenei </w:t>
      </w:r>
      <w:r>
        <w:rPr>
          <w:lang w:val="eu-ES"/>
        </w:rPr>
        <w:t>gordetako</w:t>
      </w:r>
      <w:r w:rsidRPr="00A20D4C">
        <w:rPr>
          <w:lang w:val="eu-ES"/>
        </w:rPr>
        <w:t xml:space="preserve"> zuzenketak. Hemen</w:t>
      </w:r>
      <w:r>
        <w:rPr>
          <w:lang w:val="eu-ES"/>
        </w:rPr>
        <w:t>,</w:t>
      </w:r>
      <w:r w:rsidRPr="00A20D4C">
        <w:rPr>
          <w:lang w:val="eu-ES"/>
        </w:rPr>
        <w:t xml:space="preserve"> guztiak bloke bakarrean bozkatuko ditugu. Bozkatu dezakegu</w:t>
      </w:r>
      <w:r>
        <w:rPr>
          <w:lang w:val="eu-ES"/>
        </w:rPr>
        <w:t>.</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anotaciones0"/>
        <w:rPr>
          <w:lang w:val="eu-ES"/>
        </w:rPr>
      </w:pPr>
      <w:r>
        <w:rPr>
          <w:lang w:val="eu-ES"/>
        </w:rPr>
        <w:lastRenderedPageBreak/>
        <w:t>Botazioa eginda, hauxe izan da emaitza: emandako botoak, 74; aldekoak, 20; aurkakoak, 45; abstentzioak, 9.</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Pr>
          <w:rFonts w:ascii="Futura Md BT" w:hAnsi="Futura Md BT"/>
          <w:lang w:val="eu-ES"/>
        </w:rPr>
        <w:t>LEHENDAKARIAK</w:t>
      </w:r>
      <w:r>
        <w:rPr>
          <w:lang w:val="eu-ES"/>
        </w:rPr>
        <w:t>:</w:t>
      </w:r>
      <w:r w:rsidRPr="00A20D4C">
        <w:rPr>
          <w:lang w:val="eu-ES"/>
        </w:rPr>
        <w:t xml:space="preserve"> Beraz, ez dira onartu EH Bildu taldeak er</w:t>
      </w:r>
      <w:r>
        <w:rPr>
          <w:lang w:val="eu-ES"/>
        </w:rPr>
        <w:t>reserbatutako zuzenketak.</w:t>
      </w:r>
    </w:p>
    <w:p w:rsidR="00AD0527" w:rsidRDefault="00AD0527" w:rsidP="00AD0527">
      <w:pPr>
        <w:pStyle w:val="Texto"/>
        <w:rPr>
          <w:lang w:val="eu-ES"/>
        </w:rPr>
      </w:pPr>
    </w:p>
    <w:p w:rsidR="00AD0527" w:rsidRDefault="00AD0527" w:rsidP="00AD0527">
      <w:pPr>
        <w:pStyle w:val="Texto"/>
        <w:rPr>
          <w:lang w:val="eu-ES"/>
        </w:rPr>
      </w:pPr>
      <w:r>
        <w:rPr>
          <w:lang w:val="eu-ES"/>
        </w:rPr>
        <w:t>Batera bozkatzen ditugu i</w:t>
      </w:r>
      <w:r w:rsidRPr="00A20D4C">
        <w:rPr>
          <w:lang w:val="eu-ES"/>
        </w:rPr>
        <w:t>rizpenaren artikuluak eta legearen izenburua</w:t>
      </w:r>
      <w:r>
        <w:rPr>
          <w:lang w:val="eu-ES"/>
        </w:rPr>
        <w:t>.</w:t>
      </w:r>
      <w:r w:rsidRPr="00A20D4C">
        <w:rPr>
          <w:lang w:val="eu-ES"/>
        </w:rPr>
        <w:t xml:space="preserve"> Bozkatu dezakegu.</w:t>
      </w:r>
    </w:p>
    <w:p w:rsidR="00AD0527" w:rsidRPr="00AD13F1" w:rsidRDefault="00AD0527" w:rsidP="00AD0527">
      <w:pPr>
        <w:pStyle w:val="Texto"/>
        <w:rPr>
          <w:lang w:val="eu-ES"/>
        </w:rPr>
      </w:pPr>
    </w:p>
    <w:p w:rsidR="00AD0527" w:rsidRPr="00AD0527" w:rsidRDefault="00AD0527" w:rsidP="00AD0527">
      <w:pPr>
        <w:pStyle w:val="Texto"/>
        <w:rPr>
          <w:lang w:val="eu-ES"/>
        </w:rPr>
      </w:pPr>
      <w:r w:rsidRPr="00AD0527">
        <w:rPr>
          <w:lang w:val="eu-ES"/>
        </w:rPr>
        <w:t>(26. zintaren amaiera)</w:t>
      </w:r>
    </w:p>
    <w:p w:rsidR="00AD0527" w:rsidRDefault="00AD0527" w:rsidP="00AD0527">
      <w:pPr>
        <w:pStyle w:val="Texto"/>
        <w:rPr>
          <w:lang w:val="eu-ES"/>
        </w:rPr>
      </w:pPr>
      <w:r>
        <w:rPr>
          <w:lang w:val="eu-ES"/>
        </w:rPr>
        <w:t>(27. zintaren hasiera)</w:t>
      </w:r>
    </w:p>
    <w:p w:rsidR="00AD0527" w:rsidRDefault="00AD0527" w:rsidP="00AD0527">
      <w:pPr>
        <w:pStyle w:val="Texto"/>
        <w:rPr>
          <w:lang w:val="eu-ES"/>
        </w:rPr>
      </w:pPr>
    </w:p>
    <w:p w:rsidR="00AD0527" w:rsidRDefault="00AD0527" w:rsidP="00AD0527">
      <w:pPr>
        <w:pStyle w:val="Texto"/>
        <w:rPr>
          <w:lang w:val="eu-ES"/>
        </w:rPr>
      </w:pPr>
      <w:r>
        <w:rPr>
          <w:lang w:val="eu-ES"/>
        </w:rPr>
        <w:t xml:space="preserve">… </w:t>
      </w:r>
    </w:p>
    <w:p w:rsidR="00AD0527" w:rsidRDefault="00AD0527" w:rsidP="00AD0527">
      <w:pPr>
        <w:pStyle w:val="Texto"/>
        <w:rPr>
          <w:lang w:val="eu-ES"/>
        </w:rPr>
      </w:pPr>
    </w:p>
    <w:p w:rsidR="00AD0527" w:rsidRDefault="00AD0527" w:rsidP="00AD0527">
      <w:pPr>
        <w:pStyle w:val="anotaciones0"/>
        <w:rPr>
          <w:lang w:val="eu-ES"/>
        </w:rPr>
      </w:pPr>
      <w:r>
        <w:rPr>
          <w:lang w:val="eu-ES"/>
        </w:rPr>
        <w:t>Botazioa eginda, hauxe izan da emaitza: emandako botoak, 74; aldekoak, 36; aurkakoak, 29; abstentzioak, 9.</w:t>
      </w:r>
    </w:p>
    <w:p w:rsidR="00AD0527" w:rsidRDefault="00AD0527" w:rsidP="00AD0527">
      <w:pPr>
        <w:pStyle w:val="Texto"/>
        <w:rPr>
          <w:lang w:val="eu-ES"/>
        </w:rPr>
      </w:pPr>
    </w:p>
    <w:p w:rsidR="00AD0527" w:rsidRDefault="00AD0527" w:rsidP="00AD0527">
      <w:pPr>
        <w:pStyle w:val="Texto"/>
        <w:rPr>
          <w:lang w:val="eu-ES"/>
        </w:rPr>
      </w:pPr>
    </w:p>
    <w:p w:rsidR="00AD0527" w:rsidRDefault="00AD0527" w:rsidP="00AD0527">
      <w:pPr>
        <w:pStyle w:val="Texto"/>
        <w:rPr>
          <w:lang w:val="eu-ES"/>
        </w:rPr>
      </w:pPr>
      <w:r>
        <w:rPr>
          <w:rFonts w:ascii="Futura Md BT" w:hAnsi="Futura Md BT"/>
          <w:lang w:val="eu-ES"/>
        </w:rPr>
        <w:t>LEHENDAKARIAK</w:t>
      </w:r>
      <w:r>
        <w:rPr>
          <w:lang w:val="eu-ES"/>
        </w:rPr>
        <w:t>: Beraz, onartuta geratu da irizpenaren artikuluak eta legearen izenburua.</w:t>
      </w:r>
    </w:p>
    <w:p w:rsidR="00AD0527" w:rsidRDefault="00AD0527" w:rsidP="00AD0527">
      <w:pPr>
        <w:pStyle w:val="Texto"/>
        <w:rPr>
          <w:lang w:val="eu-ES"/>
        </w:rPr>
      </w:pPr>
    </w:p>
    <w:p w:rsidR="00AD0527" w:rsidRDefault="00AD0527" w:rsidP="00AD0527">
      <w:pPr>
        <w:pStyle w:val="Texto"/>
        <w:rPr>
          <w:lang w:val="eu-ES"/>
        </w:rPr>
      </w:pPr>
      <w:r>
        <w:rPr>
          <w:lang w:val="eu-ES"/>
        </w:rPr>
        <w:t>Eta besterik gabe, onetsita geratzen da Euskadiko Autonomia Erkidegoko 2020 urterako Aurrekontu Orokorraren Legea.</w:t>
      </w:r>
    </w:p>
    <w:p w:rsidR="00AD0527" w:rsidRDefault="00AD0527" w:rsidP="00AD0527">
      <w:pPr>
        <w:pStyle w:val="Texto"/>
        <w:rPr>
          <w:lang w:val="eu-ES"/>
        </w:rPr>
      </w:pPr>
    </w:p>
    <w:p w:rsidR="00AD0527" w:rsidRDefault="00AD0527" w:rsidP="00AD0527">
      <w:pPr>
        <w:pStyle w:val="Texto"/>
        <w:rPr>
          <w:lang w:val="eu-ES"/>
        </w:rPr>
      </w:pPr>
      <w:r>
        <w:rPr>
          <w:lang w:val="eu-ES"/>
        </w:rPr>
        <w:t>Gai-zerrenda agortu dugunez, Osoko Bilkurari amaiera ematen diot. Eta urte berri on guztiontzat.</w:t>
      </w:r>
    </w:p>
    <w:p w:rsidR="00AD0527" w:rsidRDefault="00AD0527" w:rsidP="00AD0527">
      <w:pPr>
        <w:pStyle w:val="Texto"/>
        <w:rPr>
          <w:lang w:val="eu-ES"/>
        </w:rPr>
      </w:pPr>
    </w:p>
    <w:p w:rsidR="00AD0527" w:rsidRDefault="00AD0527" w:rsidP="00AD0527">
      <w:pPr>
        <w:pStyle w:val="Texto"/>
        <w:rPr>
          <w:lang w:val="eu-ES"/>
        </w:rPr>
      </w:pPr>
    </w:p>
    <w:p w:rsidR="00AD0527" w:rsidRPr="00AF3ED1" w:rsidRDefault="00AD0527" w:rsidP="00AD0527">
      <w:pPr>
        <w:ind w:left="3543"/>
        <w:rPr>
          <w:i/>
          <w:lang w:val="eu-ES"/>
        </w:rPr>
      </w:pPr>
      <w:r>
        <w:rPr>
          <w:i/>
          <w:lang w:val="eu-ES"/>
        </w:rPr>
        <w:t xml:space="preserve">Goizeko hamabiak eta hogeita hamabian </w:t>
      </w:r>
      <w:r w:rsidRPr="00AF3ED1">
        <w:rPr>
          <w:i/>
          <w:lang w:val="eu-ES"/>
        </w:rPr>
        <w:t>amaitu da bilkura.</w:t>
      </w:r>
      <w:bookmarkStart w:id="0" w:name="_GoBack"/>
      <w:bookmarkEnd w:id="0"/>
    </w:p>
    <w:sectPr w:rsidR="00AD0527" w:rsidRPr="00AF3ED1">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527" w:rsidRDefault="00AD0527">
      <w:r>
        <w:separator/>
      </w:r>
    </w:p>
  </w:endnote>
  <w:endnote w:type="continuationSeparator" w:id="0">
    <w:p w:rsidR="00AD0527" w:rsidRDefault="00AD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altName w:val="Futura Medium"/>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527" w:rsidRDefault="00AD052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527" w:rsidRDefault="00AD0527">
    <w:pPr>
      <w:pStyle w:val="Orri-oina"/>
      <w:jc w:val="center"/>
      <w:rPr>
        <w:rStyle w:val="Orri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527" w:rsidRDefault="00AD0527" w:rsidP="007303E7">
                          <w:pPr>
                            <w:pStyle w:val="Gorputz-testua2"/>
                            <w:rPr>
                              <w:color w:val="auto"/>
                              <w:sz w:val="16"/>
                            </w:rPr>
                          </w:pPr>
                          <w:r>
                            <w:rPr>
                              <w:color w:val="auto"/>
                              <w:sz w:val="16"/>
                            </w:rPr>
                            <w:t>Publicación provisional de la transcripción literal de la sesión.</w:t>
                          </w:r>
                        </w:p>
                        <w:p w:rsidR="00AD0527" w:rsidRDefault="00AD052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D3F9B"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oug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Ox5m+i6AgAAwQUAAA4AAAAAAAAAAAAAAAAALgIAAGRycy9lMm9Eb2MueG1sUEsBAi0AFAAGAAgA&#10;AAAhAO0MAYjkAAAADAEAAA8AAAAAAAAAAAAAAAAAFAUAAGRycy9kb3ducmV2LnhtbFBLBQYAAAAA&#10;BAAEAPMAAAAlBgAAAAA=&#10;" filled="f" stroked="f">
              <v:textbox inset="2mm,,2mm">
                <w:txbxContent>
                  <w:p w:rsidR="00AD0527" w:rsidRDefault="00AD0527" w:rsidP="007303E7">
                    <w:pPr>
                      <w:pStyle w:val="Gorputz-testua2"/>
                      <w:rPr>
                        <w:color w:val="auto"/>
                        <w:sz w:val="16"/>
                      </w:rPr>
                    </w:pPr>
                    <w:r>
                      <w:rPr>
                        <w:color w:val="auto"/>
                        <w:sz w:val="16"/>
                      </w:rPr>
                      <w:t>Publicación provisional de la transcripción literal de la sesión.</w:t>
                    </w:r>
                  </w:p>
                  <w:p w:rsidR="00AD0527" w:rsidRDefault="00AD052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zenbakia"/>
      </w:rPr>
      <w:fldChar w:fldCharType="begin"/>
    </w:r>
    <w:r>
      <w:rPr>
        <w:rStyle w:val="Orrizenbakia"/>
      </w:rPr>
      <w:instrText xml:space="preserve"> PAGE </w:instrText>
    </w:r>
    <w:r>
      <w:rPr>
        <w:rStyle w:val="Orrizenbakia"/>
      </w:rPr>
      <w:fldChar w:fldCharType="separate"/>
    </w:r>
    <w:r w:rsidR="008D7134">
      <w:rPr>
        <w:rStyle w:val="Orrizenbakia"/>
        <w:noProof/>
      </w:rPr>
      <w:t>84</w:t>
    </w:r>
    <w:r>
      <w:rPr>
        <w:rStyle w:val="Orrizenbakia"/>
      </w:rPr>
      <w:fldChar w:fldCharType="end"/>
    </w:r>
    <w:r>
      <w:rPr>
        <w:rStyle w:val="Orrizenbakia"/>
      </w:rPr>
      <w:t xml:space="preserve"> –</w:t>
    </w:r>
  </w:p>
  <w:p w:rsidR="00AD0527" w:rsidRDefault="00AD052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527" w:rsidRDefault="00AD052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527" w:rsidRDefault="00AD0527">
    <w:pPr>
      <w:pStyle w:val="Orri-oina"/>
      <w:jc w:val="center"/>
      <w:rPr>
        <w:rStyle w:val="Orrizenbakia"/>
      </w:rPr>
    </w:pPr>
    <w:r>
      <w:t xml:space="preserve">– </w:t>
    </w:r>
    <w:r>
      <w:rPr>
        <w:rStyle w:val="Orrizenbakia"/>
      </w:rPr>
      <w:fldChar w:fldCharType="begin"/>
    </w:r>
    <w:r>
      <w:rPr>
        <w:rStyle w:val="Orrizenbakia"/>
      </w:rPr>
      <w:instrText xml:space="preserve"> PAGE </w:instrText>
    </w:r>
    <w:r>
      <w:rPr>
        <w:rStyle w:val="Orrizenbakia"/>
      </w:rPr>
      <w:fldChar w:fldCharType="separate"/>
    </w:r>
    <w:r w:rsidR="008D7134">
      <w:rPr>
        <w:rStyle w:val="Orrizenbakia"/>
        <w:noProof/>
      </w:rPr>
      <w:t>85</w:t>
    </w:r>
    <w:r>
      <w:rPr>
        <w:rStyle w:val="Orrizenbakia"/>
      </w:rPr>
      <w:fldChar w:fldCharType="end"/>
    </w:r>
    <w:r>
      <w:rPr>
        <w:rStyle w:val="Orrizenbakia"/>
      </w:rPr>
      <w:t xml:space="preserve"> –</w:t>
    </w:r>
  </w:p>
  <w:p w:rsidR="00AD0527" w:rsidRDefault="00AD052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527" w:rsidRPr="007303E7" w:rsidRDefault="00AD052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AD0527" w:rsidRPr="00723786" w:rsidRDefault="00AD0527"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EF889"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f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Vmxz7YiOoJ&#10;GCwFEAy4CHMPDo2QPzEaYIZkWP3YEUkxaj9y6IIFTCgzdOwljOCKkbyUbC4lhJcAlWGN0XRc6WlQ&#10;7XrJtg1YmvqOi1vonJpZUpsWm7w69BvMCRvbYaaZQXR5t1rnybv8DQ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BCpNfpugIAAMEFAAAOAAAAAAAAAAAAAAAAAC4CAABkcnMvZTJvRG9jLnhtbFBLAQItABQABgAI&#10;AAAAIQDco4dJ5QAAAA0BAAAPAAAAAAAAAAAAAAAAABQFAABkcnMvZG93bnJldi54bWxQSwUGAAAA&#10;AAQABADzAAAAJgYAAAAA&#10;" filled="f" stroked="f">
              <v:textbox inset="2mm,,2mm">
                <w:txbxContent>
                  <w:p w:rsidR="00AD0527" w:rsidRPr="007303E7" w:rsidRDefault="00AD052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AD0527" w:rsidRPr="00723786" w:rsidRDefault="00AD0527"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527" w:rsidRDefault="00AD052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527" w:rsidRPr="007303E7" w:rsidRDefault="00AD052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AD0527" w:rsidRPr="00723786" w:rsidRDefault="00AD0527"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9A37C"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AD0527" w:rsidRPr="007303E7" w:rsidRDefault="00AD052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AD0527" w:rsidRPr="00723786" w:rsidRDefault="00AD0527"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527" w:rsidRDefault="00AD052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527" w:rsidRDefault="00AD0527">
      <w:r>
        <w:separator/>
      </w:r>
    </w:p>
  </w:footnote>
  <w:footnote w:type="continuationSeparator" w:id="0">
    <w:p w:rsidR="00AD0527" w:rsidRDefault="00AD05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527" w:rsidRDefault="00AD0527">
    <w:pPr>
      <w:pStyle w:val="Goiburua"/>
    </w:pPr>
    <w:r>
      <w:rPr>
        <w:noProof/>
        <w:sz w:val="20"/>
        <w:lang w:val="eu-ES" w:eastAsia="eu-ES"/>
      </w:rPr>
      <w:drawing>
        <wp:anchor distT="0" distB="0" distL="114300" distR="114300" simplePos="0" relativeHeight="251658752"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object w:dxaOrig="8424" w:dyaOrig="12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8958500" r:id="rId3">
          <o:FieldCodes>\s</o:FieldCodes>
        </o:OLEObject>
      </w:object>
    </w:r>
  </w:p>
  <w:p w:rsidR="00AD0527" w:rsidRDefault="00AD0527">
    <w:pPr>
      <w:pStyle w:val="Goiburua"/>
    </w:pPr>
  </w:p>
  <w:p w:rsidR="00AD0527" w:rsidRDefault="00AD052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527" w:rsidRDefault="00AD0527">
    <w:pPr>
      <w:pStyle w:val="Goiburua"/>
    </w:pPr>
    <w:r>
      <w:rPr>
        <w:noProof/>
        <w:sz w:val="20"/>
        <w:lang w:val="eu-ES" w:eastAsia="eu-ES"/>
      </w:rPr>
      <w:drawing>
        <wp:anchor distT="0" distB="0" distL="114300" distR="114300" simplePos="0" relativeHeight="251661824"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680"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object w:dxaOrig="8424" w:dyaOrig="12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8958501" r:id="rId4">
          <o:FieldCodes>\s</o:FieldCodes>
        </o:OLEObject>
      </w:object>
    </w:r>
  </w:p>
  <w:p w:rsidR="00AD0527" w:rsidRDefault="00AD0527">
    <w:pPr>
      <w:pStyle w:val="Goiburua"/>
    </w:pPr>
  </w:p>
  <w:p w:rsidR="00AD0527" w:rsidRDefault="00AD052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527" w:rsidRDefault="00AD052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527" w:rsidRDefault="00AD0527">
    <w:pPr>
      <w:pStyle w:val="Goiburua"/>
    </w:pPr>
  </w:p>
  <w:p w:rsidR="00AD0527" w:rsidRDefault="00AD0527">
    <w:pPr>
      <w:pStyle w:val="Goiburua"/>
    </w:pPr>
  </w:p>
  <w:p w:rsidR="00AD0527" w:rsidRDefault="00AD0527">
    <w:pPr>
      <w:pStyle w:val="Goiburua"/>
    </w:pPr>
  </w:p>
  <w:p w:rsidR="00AD0527" w:rsidRDefault="00AD0527">
    <w:pPr>
      <w:pStyle w:val="Goiburua"/>
    </w:pPr>
  </w:p>
  <w:p w:rsidR="00AD0527" w:rsidRDefault="00AD0527">
    <w:pPr>
      <w:pStyle w:val="Goiburua"/>
    </w:pPr>
  </w:p>
  <w:p w:rsidR="00AD0527" w:rsidRDefault="00AD0527">
    <w:pPr>
      <w:ind w:left="3544"/>
      <w:rPr>
        <w:rFonts w:ascii="Copperplate Gothic Light" w:hAnsi="Copperplate Gothic Light"/>
        <w:color w:val="808080"/>
        <w:sz w:val="16"/>
      </w:rPr>
    </w:pPr>
  </w:p>
  <w:p w:rsidR="00AD0527" w:rsidRDefault="00AD0527">
    <w:pPr>
      <w:ind w:left="3544"/>
      <w:rPr>
        <w:rFonts w:ascii="Copperplate Gothic Light" w:hAnsi="Copperplate Gothic Light"/>
        <w:color w:val="808080"/>
        <w:sz w:val="16"/>
      </w:rPr>
    </w:pPr>
    <w:r>
      <w:rPr>
        <w:rFonts w:ascii="Copperplate Gothic Light" w:hAnsi="Copperplate Gothic Light"/>
        <w:noProof/>
        <w:color w:val="808080"/>
        <w:sz w:val="16"/>
        <w:lang w:val="es-ES"/>
      </w:rPr>
      <w:object w:dxaOrig="8424" w:dyaOrig="12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8958502" r:id="rId3">
          <o:FieldCodes>\s</o:FieldCodes>
        </o:OLEObject>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51782"/>
    <w:multiLevelType w:val="hybridMultilevel"/>
    <w:tmpl w:val="46082FCE"/>
    <w:lvl w:ilvl="0" w:tplc="AEC0A004">
      <w:start w:val="1"/>
      <w:numFmt w:val="decimal"/>
      <w:lvlText w:val="(%1."/>
      <w:lvlJc w:val="left"/>
      <w:pPr>
        <w:ind w:left="885" w:hanging="375"/>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1">
    <w:nsid w:val="3B5B4480"/>
    <w:multiLevelType w:val="hybridMultilevel"/>
    <w:tmpl w:val="7876C614"/>
    <w:lvl w:ilvl="0" w:tplc="0F020D10">
      <w:start w:val="1"/>
      <w:numFmt w:val="decimal"/>
      <w:lvlText w:val="(%1."/>
      <w:lvlJc w:val="left"/>
      <w:pPr>
        <w:ind w:left="870" w:hanging="36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2">
    <w:nsid w:val="6FB42764"/>
    <w:multiLevelType w:val="hybridMultilevel"/>
    <w:tmpl w:val="DD16208E"/>
    <w:lvl w:ilvl="0" w:tplc="E580E294">
      <w:start w:val="1"/>
      <w:numFmt w:val="decimal"/>
      <w:lvlText w:val="(%1."/>
      <w:lvlJc w:val="left"/>
      <w:pPr>
        <w:ind w:left="870" w:hanging="36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3">
    <w:nsid w:val="79545427"/>
    <w:multiLevelType w:val="hybridMultilevel"/>
    <w:tmpl w:val="DBA001F0"/>
    <w:lvl w:ilvl="0" w:tplc="6E16BFB4">
      <w:start w:val="1"/>
      <w:numFmt w:val="decimal"/>
      <w:lvlText w:val="(%1."/>
      <w:lvlJc w:val="left"/>
      <w:pPr>
        <w:ind w:left="890" w:hanging="380"/>
      </w:pPr>
      <w:rPr>
        <w:rFonts w:hint="default"/>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674"/>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006"/>
    <w:rsid w:val="00057CF4"/>
    <w:rsid w:val="00057E13"/>
    <w:rsid w:val="0006020B"/>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4D49"/>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470C"/>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56F"/>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989"/>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3DD5"/>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732"/>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E87"/>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347"/>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96B17"/>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D7134"/>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1DED"/>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8F6"/>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762"/>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18C"/>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527"/>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646"/>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45C"/>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67A6"/>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AC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251"/>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A66B8"/>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5:docId w15:val="{6FCB58EF-1F30-4380-BA1D-AA2589A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DDB67-2A6E-4E98-AE3A-35F97221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27</TotalTime>
  <Pages>85</Pages>
  <Words>25596</Words>
  <Characters>132224</Characters>
  <Application>Microsoft Office Word</Application>
  <DocSecurity>0</DocSecurity>
  <Lines>1101</Lines>
  <Paragraphs>315</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157505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López de Vicuña, Ángel</cp:lastModifiedBy>
  <cp:revision>8</cp:revision>
  <cp:lastPrinted>2019-11-11T12:00:00Z</cp:lastPrinted>
  <dcterms:created xsi:type="dcterms:W3CDTF">2019-12-27T09:05:00Z</dcterms:created>
  <dcterms:modified xsi:type="dcterms:W3CDTF">2019-12-27T12:28:00Z</dcterms:modified>
</cp:coreProperties>
</file>